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D56E88" w:rsidRDefault="00D56E88" w:rsidP="00D56E88">
          <w:pPr>
            <w:pStyle w:val="PublishStatus"/>
          </w:pPr>
          <w:r>
            <w:t>此文章已于</w:t>
          </w:r>
          <w:r>
            <w:t xml:space="preserve"> 17:02:00 2017/12/11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3060D7">
              <w:pPr>
                <w:pStyle w:val="Publishwithline"/>
              </w:pPr>
              <w:r>
                <w:t xml:space="preserve">maven </w:t>
              </w:r>
              <w:r>
                <w:rPr>
                  <w:rFonts w:hint="eastAsia"/>
                </w:rPr>
                <w:t>刚</w:t>
              </w:r>
              <w:r>
                <w:t>创建</w:t>
              </w:r>
              <w:r w:rsidR="001A00D5">
                <w:rPr>
                  <w:rFonts w:hint="eastAsia"/>
                </w:rPr>
                <w:t>就</w:t>
              </w:r>
              <w:r>
                <w:t>报错</w:t>
              </w:r>
            </w:p>
          </w:sdtContent>
        </w:sdt>
        <w:p w:rsidR="00EF5ED6" w:rsidRDefault="00EF5ED6">
          <w:pPr>
            <w:pStyle w:val="underline"/>
          </w:pPr>
        </w:p>
        <w:p w:rsidR="00EA1002" w:rsidRDefault="00EA1002" w:rsidP="00EA1002">
          <w:pPr>
            <w:pStyle w:val="PadderBetweenTitleandProperties"/>
          </w:pPr>
        </w:p>
        <w:p w:rsidR="00EA1002" w:rsidRDefault="00EA1002" w:rsidP="00EA1002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1577405934"/>
              <w:placeholder>
                <w:docPart w:val="1577405934"/>
              </w:placeholder>
              <w:showingPlcHdr/>
              <w:dataBinding w:prefixMappings="xmlns:ns0 = 'http://www.microsoft.com/Office/Word/BlogTool'" w:xpath="/ns0:BlogPostInfo/ns0:Category1" w:storeItemID="{5F329CAD-B019-4FA6-9FEF-74898909AD20}"/>
              <w:comboBox w:lastValue="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D30F25" w:rsidRPr="00406495">
                <w:rPr>
                  <w:rStyle w:val="a3"/>
                  <w:rFonts w:hint="eastAsia"/>
                </w:rPr>
                <w:t>[</w:t>
              </w:r>
              <w:r w:rsidR="00D30F25" w:rsidRPr="00406495">
                <w:rPr>
                  <w:rStyle w:val="a3"/>
                  <w:rFonts w:ascii="微软雅黑" w:eastAsia="微软雅黑" w:hAnsi="微软雅黑" w:cs="微软雅黑" w:hint="eastAsia"/>
                </w:rPr>
                <w:t>选择一个类别或键入一个新类别</w:t>
              </w:r>
              <w:r w:rsidR="00D30F25" w:rsidRPr="00406495">
                <w:rPr>
                  <w:rStyle w:val="a3"/>
                  <w:rFonts w:hint="eastAsia"/>
                </w:rPr>
                <w:t>]</w:t>
              </w:r>
            </w:sdtContent>
          </w:sdt>
        </w:p>
        <w:p w:rsidR="00EF5ED6" w:rsidRDefault="00214E7E">
          <w:pPr>
            <w:pStyle w:val="PadderBetweenControlandBody"/>
          </w:pPr>
        </w:p>
      </w:sdtContent>
    </w:sdt>
    <w:p w:rsidR="003060D7" w:rsidRDefault="004E4A70" w:rsidP="004E4A70">
      <w:pPr>
        <w:pStyle w:val="3"/>
        <w:rPr>
          <w:shd w:val="clear" w:color="auto" w:fill="FFFFFF"/>
        </w:rPr>
      </w:pPr>
      <w:r>
        <w:rPr>
          <w:rFonts w:eastAsia="宋体" w:cs="宋体"/>
          <w:kern w:val="36"/>
          <w:sz w:val="42"/>
          <w:szCs w:val="42"/>
        </w:rPr>
        <w:t>1</w:t>
      </w:r>
      <w:r>
        <w:rPr>
          <w:rFonts w:eastAsia="宋体" w:cs="宋体" w:hint="eastAsia"/>
          <w:kern w:val="36"/>
          <w:sz w:val="42"/>
          <w:szCs w:val="42"/>
        </w:rPr>
        <w:t>、</w:t>
      </w:r>
      <w:r>
        <w:rPr>
          <w:shd w:val="clear" w:color="auto" w:fill="FFFFFF"/>
        </w:rPr>
        <w:t>pom.xml</w:t>
      </w:r>
      <w:r>
        <w:rPr>
          <w:shd w:val="clear" w:color="auto" w:fill="FFFFFF"/>
        </w:rPr>
        <w:t>报错</w:t>
      </w:r>
      <w:r>
        <w:rPr>
          <w:shd w:val="clear" w:color="auto" w:fill="FFFFFF"/>
        </w:rPr>
        <w:t>:com.thoughtworks.xstream.io.HierarchicalStreamDriver</w:t>
      </w:r>
    </w:p>
    <w:p w:rsidR="004E4A70" w:rsidRDefault="004E4A70" w:rsidP="004E4A70"/>
    <w:p w:rsidR="004E4A70" w:rsidRDefault="00CA59EF" w:rsidP="00CA59EF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解决方案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、在</w:t>
      </w:r>
      <w:r>
        <w:rPr>
          <w:shd w:val="clear" w:color="auto" w:fill="FFFFFF"/>
        </w:rPr>
        <w:t>pom</w:t>
      </w:r>
      <w:r>
        <w:rPr>
          <w:shd w:val="clear" w:color="auto" w:fill="FFFFFF"/>
        </w:rPr>
        <w:t>文件中加入</w:t>
      </w:r>
      <w:r>
        <w:rPr>
          <w:shd w:val="clear" w:color="auto" w:fill="FFFFFF"/>
        </w:rPr>
        <w:t>maven-war-plugin</w:t>
      </w:r>
      <w:r w:rsidR="00E709E0">
        <w:rPr>
          <w:shd w:val="clear" w:color="auto" w:fill="FFFFFF"/>
        </w:rPr>
        <w:t xml:space="preserve"> </w:t>
      </w:r>
      <w:r w:rsidR="00E709E0">
        <w:rPr>
          <w:rFonts w:hint="eastAsia"/>
          <w:shd w:val="clear" w:color="auto" w:fill="FFFFFF"/>
        </w:rPr>
        <w:t>（我</w:t>
      </w:r>
      <w:r w:rsidR="00E709E0">
        <w:rPr>
          <w:shd w:val="clear" w:color="auto" w:fill="FFFFFF"/>
        </w:rPr>
        <w:t>使用到</w:t>
      </w:r>
      <w:r w:rsidR="00E709E0">
        <w:rPr>
          <w:rFonts w:hint="eastAsia"/>
          <w:shd w:val="clear" w:color="auto" w:fill="FFFFFF"/>
        </w:rPr>
        <w:t>的）</w:t>
      </w:r>
    </w:p>
    <w:p w:rsidR="00CA59EF" w:rsidRDefault="00CA59EF" w:rsidP="00CA59EF"/>
    <w:p w:rsidR="00CA59EF" w:rsidRPr="008A453A" w:rsidRDefault="00CA59EF" w:rsidP="00CA59EF"/>
    <w:p w:rsidR="00BE1CB6" w:rsidRDefault="00BE1CB6" w:rsidP="006B0ED7"/>
    <w:p w:rsidR="00BE1CB6" w:rsidRDefault="006B0ED7" w:rsidP="006B0ED7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解决方案</w:t>
      </w:r>
      <w:r>
        <w:rPr>
          <w:shd w:val="clear" w:color="auto" w:fill="FFFFFF"/>
        </w:rPr>
        <w:t>2</w:t>
      </w:r>
      <w:r>
        <w:rPr>
          <w:shd w:val="clear" w:color="auto" w:fill="FFFFFF"/>
        </w:rPr>
        <w:t>、在</w:t>
      </w:r>
      <w:r>
        <w:rPr>
          <w:shd w:val="clear" w:color="auto" w:fill="FFFFFF"/>
        </w:rPr>
        <w:t>pom</w:t>
      </w:r>
      <w:r>
        <w:rPr>
          <w:shd w:val="clear" w:color="auto" w:fill="FFFFFF"/>
        </w:rPr>
        <w:t>中配置依赖</w:t>
      </w:r>
    </w:p>
    <w:p w:rsidR="006B0ED7" w:rsidRDefault="006B0ED7" w:rsidP="006B0ED7"/>
    <w:p w:rsidR="006227D2" w:rsidRDefault="006227D2" w:rsidP="006227D2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dependency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</w:p>
    <w:p w:rsidR="006227D2" w:rsidRDefault="006227D2" w:rsidP="006227D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groupId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com.thoughtworks.xstream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groupId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</w:p>
    <w:p w:rsidR="006227D2" w:rsidRDefault="006227D2" w:rsidP="006227D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artifactId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xstream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artifactId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</w:p>
    <w:p w:rsidR="006227D2" w:rsidRDefault="006227D2" w:rsidP="006227D2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version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>1.4.9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version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</w:p>
    <w:p w:rsidR="006227D2" w:rsidRDefault="006227D2" w:rsidP="006227D2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dependency</w:t>
      </w:r>
      <w:r>
        <w:rPr>
          <w:color w:val="0000FF"/>
          <w:sz w:val="18"/>
          <w:szCs w:val="18"/>
        </w:rPr>
        <w:t>&gt;</w:t>
      </w:r>
    </w:p>
    <w:p w:rsidR="006B0ED7" w:rsidRDefault="006B0ED7" w:rsidP="006B0ED7">
      <w:bookmarkStart w:id="0" w:name="_GoBack"/>
      <w:bookmarkEnd w:id="0"/>
    </w:p>
    <w:p w:rsidR="006227D2" w:rsidRDefault="006227D2" w:rsidP="006B0ED7"/>
    <w:p w:rsidR="006227D2" w:rsidRPr="006B0ED7" w:rsidRDefault="006227D2" w:rsidP="006B0ED7"/>
    <w:sectPr w:rsidR="006227D2" w:rsidRPr="006B0ED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060D7"/>
    <w:rsid w:val="001A00D5"/>
    <w:rsid w:val="00214E7E"/>
    <w:rsid w:val="003060D7"/>
    <w:rsid w:val="004E4A70"/>
    <w:rsid w:val="00554A5C"/>
    <w:rsid w:val="006227D2"/>
    <w:rsid w:val="0066335D"/>
    <w:rsid w:val="006B0ED7"/>
    <w:rsid w:val="008A453A"/>
    <w:rsid w:val="00BE1CB6"/>
    <w:rsid w:val="00CA59EF"/>
    <w:rsid w:val="00D30F25"/>
    <w:rsid w:val="00D51DC8"/>
    <w:rsid w:val="00D56E88"/>
    <w:rsid w:val="00E709E0"/>
    <w:rsid w:val="00EA1002"/>
    <w:rsid w:val="00EF5ED6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4167F4-0D1F-467D-A5D2-824BCD45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9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3060D7"/>
    <w:rPr>
      <w:color w:val="0000FF"/>
      <w:u w:val="single"/>
    </w:rPr>
  </w:style>
  <w:style w:type="character" w:customStyle="1" w:styleId="cnblogscodecopy">
    <w:name w:val="cnblogs_code_copy"/>
    <w:basedOn w:val="a0"/>
    <w:rsid w:val="00BE1CB6"/>
  </w:style>
  <w:style w:type="paragraph" w:styleId="HTML">
    <w:name w:val="HTML Preformatted"/>
    <w:basedOn w:val="a"/>
    <w:link w:val="HTMLChar"/>
    <w:uiPriority w:val="99"/>
    <w:semiHidden/>
    <w:unhideWhenUsed/>
    <w:rsid w:val="00BE1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E1CB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01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23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08A009-C825-4533-A84A-8985FB8DCAAA}"/>
      </w:docPartPr>
      <w:docPartBody>
        <w:p w:rsidR="00AD192B" w:rsidRDefault="00195FB1">
          <w:r w:rsidRPr="00AB02A4">
            <w:rPr>
              <w:rStyle w:val="a3"/>
              <w:rFonts w:hint="eastAsia"/>
            </w:rPr>
            <w:t>[</w:t>
          </w:r>
          <w:r w:rsidRPr="00AB02A4">
            <w:rPr>
              <w:rStyle w:val="a3"/>
              <w:rFonts w:hint="eastAsia"/>
            </w:rPr>
            <w:t>在此处输入文章标题</w:t>
          </w:r>
          <w:r w:rsidRPr="00AB02A4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15774059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56F2BB-CC63-4773-8951-F8960D494F31}"/>
      </w:docPartPr>
      <w:docPartBody>
        <w:p w:rsidR="00AD192B" w:rsidRDefault="00EB201D">
          <w:r w:rsidRPr="00406495">
            <w:rPr>
              <w:rStyle w:val="a3"/>
              <w:rFonts w:hint="eastAsia"/>
            </w:rPr>
            <w:t>[</w:t>
          </w:r>
          <w:r w:rsidRPr="00406495">
            <w:rPr>
              <w:rStyle w:val="a3"/>
              <w:rFonts w:hint="eastAsia"/>
            </w:rPr>
            <w:t>选择一个类别或键入一个新类别</w:t>
          </w:r>
          <w:r w:rsidRPr="0040649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1D"/>
    <w:rsid w:val="00034F4D"/>
    <w:rsid w:val="00195FB1"/>
    <w:rsid w:val="005D2AD2"/>
    <w:rsid w:val="00807519"/>
    <w:rsid w:val="00AD192B"/>
    <w:rsid w:val="00EB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5F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maven 刚创建就报错</PostTitle>
  <PostDate>2017-12-11T09:02:00Z</PostDate>
  <PostID>78774450</PostID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1577405934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13</cp:revision>
  <dcterms:created xsi:type="dcterms:W3CDTF">2017-12-11T08:58:00Z</dcterms:created>
  <dcterms:modified xsi:type="dcterms:W3CDTF">2017-12-11T09:15:00Z</dcterms:modified>
</cp:coreProperties>
</file>