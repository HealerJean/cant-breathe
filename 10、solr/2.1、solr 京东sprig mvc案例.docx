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EC7B41" w:rsidRDefault="00EC7B41" w:rsidP="00EC7B41">
          <w:pPr>
            <w:pStyle w:val="PublishStatus"/>
          </w:pPr>
          <w:r>
            <w:t>此文章已于</w:t>
          </w:r>
          <w:r>
            <w:t xml:space="preserve"> 23:03:49 2017/11/20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:rsidR="00DB0C47" w:rsidRDefault="00741EA1">
              <w:pPr>
                <w:pStyle w:val="Publishwithline"/>
              </w:pPr>
              <w:r>
                <w:rPr>
                  <w:rFonts w:hint="eastAsia"/>
                </w:rPr>
                <w:t>solr</w:t>
              </w:r>
              <w:r>
                <w:t>案例</w:t>
              </w:r>
            </w:p>
          </w:sdtContent>
        </w:sdt>
        <w:p w:rsidR="00DB0C47" w:rsidRDefault="00DB0C47">
          <w:pPr>
            <w:pStyle w:val="underline"/>
          </w:pPr>
        </w:p>
        <w:p w:rsidR="00741EA1" w:rsidRDefault="00741EA1" w:rsidP="00741EA1">
          <w:pPr>
            <w:pStyle w:val="PadderBetweenTitleandProperties"/>
          </w:pPr>
        </w:p>
        <w:p w:rsidR="00741EA1" w:rsidRDefault="00741EA1" w:rsidP="00741EA1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83153457"/>
              <w:placeholder>
                <w:docPart w:val="2811813839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Content>
              <w:r>
                <w:t>solr</w:t>
              </w:r>
            </w:sdtContent>
          </w:sdt>
        </w:p>
        <w:p w:rsidR="00DB0C47" w:rsidRDefault="00EC7B41">
          <w:pPr>
            <w:pStyle w:val="PadderBetweenControlandBody"/>
          </w:pPr>
        </w:p>
      </w:sdtContent>
    </w:sdt>
    <w:p w:rsidR="00741EA1" w:rsidRDefault="00741EA1" w:rsidP="00B872C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原型分析</w:t>
      </w:r>
    </w:p>
    <w:p w:rsidR="00216D2E" w:rsidRPr="00216D2E" w:rsidRDefault="00216D2E" w:rsidP="00216D2E">
      <w:pPr>
        <w:rPr>
          <w:rFonts w:hint="eastAsia"/>
        </w:rPr>
      </w:pPr>
    </w:p>
    <w:p w:rsidR="00741EA1" w:rsidRDefault="00741EA1" w:rsidP="00216D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7013276" cy="36849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454" cy="36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2E" w:rsidRDefault="00216D2E" w:rsidP="00B872C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业务流程</w:t>
      </w:r>
    </w:p>
    <w:p w:rsidR="00216D2E" w:rsidRPr="00216D2E" w:rsidRDefault="00216D2E" w:rsidP="00216D2E">
      <w:pPr>
        <w:rPr>
          <w:rFonts w:hint="eastAsia"/>
        </w:rPr>
      </w:pPr>
    </w:p>
    <w:p w:rsidR="00216D2E" w:rsidRPr="00216D2E" w:rsidRDefault="00216D2E" w:rsidP="00216D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E78C35" wp14:editId="303D76B4">
            <wp:extent cx="5486400" cy="44227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2E" w:rsidRDefault="00216D2E" w:rsidP="00B872C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、索引库的更新</w:t>
      </w:r>
    </w:p>
    <w:p w:rsidR="00EC7B41" w:rsidRPr="00EC7B41" w:rsidRDefault="00EC7B41" w:rsidP="00EC7B41">
      <w:pPr>
        <w:rPr>
          <w:rFonts w:hint="eastAsia"/>
        </w:rPr>
      </w:pPr>
      <w:bookmarkStart w:id="0" w:name="_GoBack"/>
      <w:bookmarkEnd w:id="0"/>
    </w:p>
    <w:p w:rsidR="009B380C" w:rsidRDefault="009B380C" w:rsidP="009B380C">
      <w:pPr>
        <w:pStyle w:val="2"/>
        <w:ind w:firstLine="57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6D2E">
        <w:rPr>
          <w:rFonts w:hint="eastAsia"/>
        </w:rPr>
        <w:t>实时更新。商品修改后直接更新索引库。</w:t>
      </w:r>
    </w:p>
    <w:p w:rsidR="009B380C" w:rsidRPr="009B380C" w:rsidRDefault="009B380C" w:rsidP="009B380C">
      <w:pPr>
        <w:rPr>
          <w:rFonts w:hint="eastAsia"/>
        </w:rPr>
      </w:pPr>
    </w:p>
    <w:p w:rsidR="00216D2E" w:rsidRDefault="009B380C" w:rsidP="009B380C">
      <w:pPr>
        <w:pStyle w:val="2"/>
        <w:ind w:firstLine="57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6D2E">
        <w:rPr>
          <w:rFonts w:hint="eastAsia"/>
        </w:rPr>
        <w:t>定时更新。定时使用</w:t>
      </w:r>
      <w:r w:rsidR="00216D2E">
        <w:rPr>
          <w:rFonts w:hint="eastAsia"/>
        </w:rPr>
        <w:t>dataimport</w:t>
      </w:r>
      <w:r w:rsidR="00216D2E">
        <w:rPr>
          <w:rFonts w:hint="eastAsia"/>
        </w:rPr>
        <w:t>插件更新全部商品信息。</w:t>
      </w:r>
    </w:p>
    <w:p w:rsidR="00216D2E" w:rsidRDefault="00216D2E" w:rsidP="00216D2E">
      <w:pPr>
        <w:rPr>
          <w:rFonts w:hint="eastAsia"/>
        </w:rPr>
      </w:pPr>
    </w:p>
    <w:p w:rsidR="00AF0280" w:rsidRDefault="00B872C6" w:rsidP="00B872C6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C00C6">
        <w:rPr>
          <w:rFonts w:hint="eastAsia"/>
        </w:rPr>
        <w:t>实体类</w:t>
      </w:r>
    </w:p>
    <w:p w:rsidR="003C00C6" w:rsidRDefault="003C00C6" w:rsidP="003C00C6">
      <w:pPr>
        <w:rPr>
          <w:rFonts w:hint="eastAsia"/>
        </w:rPr>
      </w:pPr>
    </w:p>
    <w:p w:rsidR="003C00C6" w:rsidRDefault="003C00C6" w:rsidP="003C00C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、商品类对象</w:t>
      </w:r>
    </w:p>
    <w:p w:rsidR="003C00C6" w:rsidRDefault="003C00C6" w:rsidP="003C00C6">
      <w:pPr>
        <w:rPr>
          <w:rFonts w:hint="eastAsia"/>
        </w:rPr>
      </w:pPr>
    </w:p>
    <w:tbl>
      <w:tblPr>
        <w:tblW w:w="0" w:type="auto"/>
        <w:tblInd w:w="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4"/>
      </w:tblGrid>
      <w:tr w:rsidR="003C00C6" w:rsidRPr="003C00C6" w:rsidTr="003C00C6">
        <w:tblPrEx>
          <w:tblCellMar>
            <w:top w:w="0" w:type="dxa"/>
            <w:bottom w:w="0" w:type="dxa"/>
          </w:tblCellMar>
        </w:tblPrEx>
        <w:trPr>
          <w:trHeight w:val="2894"/>
        </w:trPr>
        <w:tc>
          <w:tcPr>
            <w:tcW w:w="9822" w:type="dxa"/>
          </w:tcPr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ProductModel {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>商品编号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3C00C6">
              <w:rPr>
                <w:rFonts w:ascii="Consolas" w:hAnsi="Consolas" w:cs="Consolas"/>
                <w:color w:val="0000C0"/>
                <w:sz w:val="24"/>
                <w:szCs w:val="28"/>
              </w:rPr>
              <w:t>pid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>商品名称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3C00C6">
              <w:rPr>
                <w:rFonts w:ascii="Consolas" w:hAnsi="Consolas" w:cs="Consolas"/>
                <w:color w:val="0000C0"/>
                <w:sz w:val="24"/>
                <w:szCs w:val="28"/>
              </w:rPr>
              <w:t>name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>商品分类名称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3C00C6">
              <w:rPr>
                <w:rFonts w:ascii="Consolas" w:hAnsi="Consolas" w:cs="Consolas"/>
                <w:color w:val="0000C0"/>
                <w:sz w:val="24"/>
                <w:szCs w:val="28"/>
              </w:rPr>
              <w:t>catalog_name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>价格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float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3C00C6">
              <w:rPr>
                <w:rFonts w:ascii="Consolas" w:hAnsi="Consolas" w:cs="Consolas"/>
                <w:color w:val="0000C0"/>
                <w:sz w:val="24"/>
                <w:szCs w:val="28"/>
              </w:rPr>
              <w:t>price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>商品描述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3C00C6">
              <w:rPr>
                <w:rFonts w:ascii="Consolas" w:hAnsi="Consolas" w:cs="Consolas"/>
                <w:color w:val="0000C0"/>
                <w:sz w:val="24"/>
                <w:szCs w:val="28"/>
              </w:rPr>
              <w:t>description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3C00C6">
              <w:rPr>
                <w:rFonts w:ascii="Consolas" w:hAnsi="Consolas" w:cs="Consolas"/>
                <w:color w:val="3F7F5F"/>
                <w:sz w:val="24"/>
                <w:szCs w:val="28"/>
              </w:rPr>
              <w:t>图片名称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picture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getPid() {</w:t>
            </w:r>
          </w:p>
          <w:p w:rsidR="003C00C6" w:rsidRP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C00C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3C00C6">
              <w:rPr>
                <w:rFonts w:ascii="Consolas" w:hAnsi="Consolas" w:cs="Consolas"/>
                <w:color w:val="0000C0"/>
                <w:sz w:val="24"/>
                <w:szCs w:val="28"/>
              </w:rPr>
              <w:t>pid</w:t>
            </w: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3C00C6" w:rsidRPr="003C00C6" w:rsidRDefault="003C00C6" w:rsidP="003C00C6">
            <w:pPr>
              <w:rPr>
                <w:rFonts w:hint="eastAsia"/>
                <w:sz w:val="24"/>
              </w:rPr>
            </w:pPr>
            <w:r w:rsidRPr="003C00C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</w:tc>
      </w:tr>
    </w:tbl>
    <w:p w:rsidR="00DB0C47" w:rsidRDefault="003C00C6" w:rsidP="003C00C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、返回实体类，根据上面的原型而来</w:t>
      </w:r>
    </w:p>
    <w:p w:rsidR="003C00C6" w:rsidRPr="003C00C6" w:rsidRDefault="003C00C6" w:rsidP="003C00C6">
      <w:pPr>
        <w:rPr>
          <w:rFonts w:hint="eastAsia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3"/>
      </w:tblGrid>
      <w:tr w:rsidR="003C00C6" w:rsidTr="003C00C6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9278" w:type="dxa"/>
          </w:tcPr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ResultModel {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商品列表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List&lt;ProductModel&gt;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productList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商品总数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recordCount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总页数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pageCount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C00C6" w:rsidRDefault="003C00C6" w:rsidP="003C00C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当前页</w:t>
            </w:r>
          </w:p>
          <w:p w:rsidR="003C00C6" w:rsidRDefault="003C00C6" w:rsidP="003C00C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curPage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</w:tc>
      </w:tr>
    </w:tbl>
    <w:p w:rsidR="003C00C6" w:rsidRDefault="003C00C6" w:rsidP="003C00C6">
      <w:pPr>
        <w:rPr>
          <w:rFonts w:hint="eastAsia"/>
        </w:rPr>
      </w:pPr>
    </w:p>
    <w:p w:rsidR="00942090" w:rsidRDefault="00942090" w:rsidP="00942090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、控制层</w:t>
      </w:r>
      <w:r>
        <w:rPr>
          <w:rFonts w:hint="eastAsia"/>
        </w:rPr>
        <w:t>Controller</w:t>
      </w:r>
    </w:p>
    <w:p w:rsidR="00942090" w:rsidRPr="00010610" w:rsidRDefault="00942090" w:rsidP="00942090">
      <w:pPr>
        <w:rPr>
          <w:rFonts w:hint="eastAsia"/>
        </w:rPr>
      </w:pPr>
    </w:p>
    <w:p w:rsidR="00942090" w:rsidRDefault="00942090" w:rsidP="00942090">
      <w:pPr>
        <w:pStyle w:val="2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、参数配置</w:t>
      </w:r>
      <w:r w:rsidR="00D26B74">
        <w:rPr>
          <w:rFonts w:hint="eastAsia"/>
        </w:rPr>
        <w:t>（具体参数，请看</w:t>
      </w:r>
      <w:r w:rsidR="00D26B74">
        <w:rPr>
          <w:rFonts w:hint="eastAsia"/>
        </w:rPr>
        <w:t>jsp</w:t>
      </w:r>
      <w:r w:rsidR="00D26B74">
        <w:rPr>
          <w:rFonts w:hint="eastAsia"/>
        </w:rPr>
        <w:t>）</w:t>
      </w:r>
    </w:p>
    <w:p w:rsidR="00942090" w:rsidRPr="00010610" w:rsidRDefault="00942090" w:rsidP="00942090">
      <w:pPr>
        <w:rPr>
          <w:rFonts w:hint="eastAsia"/>
        </w:rPr>
      </w:pPr>
    </w:p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6"/>
      </w:tblGrid>
      <w:tr w:rsidR="00942090" w:rsidTr="00062D3D">
        <w:tblPrEx>
          <w:tblCellMar>
            <w:top w:w="0" w:type="dxa"/>
            <w:bottom w:w="0" w:type="dxa"/>
          </w:tblCellMar>
        </w:tblPrEx>
        <w:trPr>
          <w:trHeight w:val="1046"/>
        </w:trPr>
        <w:tc>
          <w:tcPr>
            <w:tcW w:w="8626" w:type="dxa"/>
          </w:tcPr>
          <w:p w:rsidR="00942090" w:rsidRPr="00B87C0E" w:rsidRDefault="00942090" w:rsidP="00062D3D"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eastAsia"/>
                <w:b/>
              </w:rPr>
            </w:pPr>
            <w:r w:rsidRPr="00B87C0E">
              <w:rPr>
                <w:rFonts w:hint="eastAsia"/>
                <w:b/>
              </w:rPr>
              <w:t>查询条件：</w:t>
            </w:r>
            <w:r w:rsidRPr="00B87C0E">
              <w:rPr>
                <w:rFonts w:hint="eastAsia"/>
                <w:b/>
              </w:rPr>
              <w:t>String queryString</w:t>
            </w:r>
            <w:r w:rsidR="00B60886">
              <w:rPr>
                <w:rFonts w:hint="eastAsia"/>
                <w:b/>
              </w:rPr>
              <w:t xml:space="preserve"> </w:t>
            </w:r>
            <w:r w:rsidR="00B60886">
              <w:rPr>
                <w:rFonts w:hint="eastAsia"/>
                <w:b/>
              </w:rPr>
              <w:t>（</w:t>
            </w:r>
            <w:r w:rsidR="00B60886" w:rsidRPr="00D102A5">
              <w:rPr>
                <w:rFonts w:hint="eastAsia"/>
                <w:b/>
                <w:color w:val="FF0000"/>
              </w:rPr>
              <w:t>商品描述</w:t>
            </w:r>
            <w:r w:rsidR="00B60886">
              <w:rPr>
                <w:rFonts w:hint="eastAsia"/>
                <w:b/>
              </w:rPr>
              <w:t>）</w:t>
            </w:r>
          </w:p>
          <w:p w:rsidR="00942090" w:rsidRPr="00B87C0E" w:rsidRDefault="00942090" w:rsidP="00062D3D"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eastAsia"/>
                <w:b/>
              </w:rPr>
            </w:pPr>
            <w:r w:rsidRPr="00B87C0E">
              <w:rPr>
                <w:rFonts w:hint="eastAsia"/>
                <w:b/>
              </w:rPr>
              <w:t>过滤条件，</w:t>
            </w:r>
            <w:r w:rsidRPr="004D7AB1">
              <w:rPr>
                <w:rFonts w:hint="eastAsia"/>
                <w:b/>
                <w:color w:val="FF0000"/>
              </w:rPr>
              <w:t>商品分类名称</w:t>
            </w:r>
            <w:r w:rsidRPr="00B87C0E">
              <w:rPr>
                <w:rFonts w:hint="eastAsia"/>
                <w:b/>
              </w:rPr>
              <w:t>：</w:t>
            </w:r>
            <w:r w:rsidRPr="00B87C0E">
              <w:rPr>
                <w:rFonts w:hint="eastAsia"/>
                <w:b/>
              </w:rPr>
              <w:t>String catalog_name</w:t>
            </w:r>
          </w:p>
          <w:p w:rsidR="00942090" w:rsidRPr="00B87C0E" w:rsidRDefault="00942090" w:rsidP="00062D3D"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eastAsia"/>
                <w:b/>
              </w:rPr>
            </w:pPr>
            <w:r w:rsidRPr="00B87C0E">
              <w:rPr>
                <w:rFonts w:hint="eastAsia"/>
                <w:b/>
              </w:rPr>
              <w:t>价格区间的过滤条件，</w:t>
            </w:r>
            <w:r w:rsidRPr="00731528">
              <w:rPr>
                <w:rFonts w:hint="eastAsia"/>
                <w:b/>
                <w:color w:val="FF0000"/>
              </w:rPr>
              <w:t>价格区间格式</w:t>
            </w:r>
            <w:r w:rsidRPr="00B87C0E">
              <w:rPr>
                <w:rFonts w:hint="eastAsia"/>
                <w:b/>
              </w:rPr>
              <w:t>：</w:t>
            </w:r>
            <w:r w:rsidRPr="00B87C0E">
              <w:rPr>
                <w:rFonts w:hint="eastAsia"/>
                <w:b/>
              </w:rPr>
              <w:t>0-10</w:t>
            </w:r>
            <w:r w:rsidRPr="00B87C0E">
              <w:rPr>
                <w:rFonts w:hint="eastAsia"/>
                <w:b/>
              </w:rPr>
              <w:t>，</w:t>
            </w:r>
            <w:r w:rsidRPr="00B87C0E">
              <w:rPr>
                <w:rFonts w:hint="eastAsia"/>
                <w:b/>
              </w:rPr>
              <w:t>11-20</w:t>
            </w:r>
            <w:r w:rsidRPr="00B87C0E">
              <w:rPr>
                <w:rFonts w:hint="eastAsia"/>
                <w:b/>
              </w:rPr>
              <w:t>，</w:t>
            </w:r>
            <w:r w:rsidRPr="00B87C0E">
              <w:rPr>
                <w:rFonts w:hint="eastAsia"/>
                <w:b/>
              </w:rPr>
              <w:t>21-30</w:t>
            </w:r>
            <w:r w:rsidRPr="00B87C0E">
              <w:rPr>
                <w:rFonts w:hint="eastAsia"/>
                <w:b/>
              </w:rPr>
              <w:t>，</w:t>
            </w:r>
            <w:r w:rsidRPr="00B87C0E">
              <w:rPr>
                <w:rFonts w:hint="eastAsia"/>
                <w:b/>
              </w:rPr>
              <w:t>30-*</w:t>
            </w:r>
            <w:r w:rsidRPr="00B87C0E">
              <w:rPr>
                <w:rFonts w:hint="eastAsia"/>
                <w:b/>
              </w:rPr>
              <w:t>：</w:t>
            </w:r>
            <w:r w:rsidRPr="00B87C0E">
              <w:rPr>
                <w:rFonts w:hint="eastAsia"/>
                <w:b/>
              </w:rPr>
              <w:t>String price</w:t>
            </w:r>
          </w:p>
          <w:p w:rsidR="00942090" w:rsidRPr="00B87C0E" w:rsidRDefault="00942090" w:rsidP="00062D3D"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eastAsia"/>
                <w:b/>
              </w:rPr>
            </w:pPr>
            <w:r w:rsidRPr="00B87C0E">
              <w:rPr>
                <w:rFonts w:hint="eastAsia"/>
                <w:b/>
              </w:rPr>
              <w:t>排序条件，根据价格排序，可以只传递排序方</w:t>
            </w:r>
            <w:r w:rsidRPr="002D6175">
              <w:rPr>
                <w:rFonts w:hint="eastAsia"/>
                <w:b/>
                <w:color w:val="FF0000"/>
              </w:rPr>
              <w:t>式</w:t>
            </w:r>
            <w:r w:rsidRPr="002D6175">
              <w:rPr>
                <w:rFonts w:hint="eastAsia"/>
                <w:b/>
                <w:color w:val="FF0000"/>
              </w:rPr>
              <w:t>0</w:t>
            </w:r>
            <w:r w:rsidRPr="002D6175">
              <w:rPr>
                <w:rFonts w:hint="eastAsia"/>
                <w:b/>
                <w:color w:val="FF0000"/>
              </w:rPr>
              <w:t>：升序</w:t>
            </w:r>
            <w:r w:rsidRPr="002D6175">
              <w:rPr>
                <w:rFonts w:hint="eastAsia"/>
                <w:b/>
                <w:color w:val="FF0000"/>
              </w:rPr>
              <w:t xml:space="preserve"> 1</w:t>
            </w:r>
            <w:r w:rsidRPr="002D6175">
              <w:rPr>
                <w:rFonts w:hint="eastAsia"/>
                <w:b/>
                <w:color w:val="FF0000"/>
              </w:rPr>
              <w:t>：降序</w:t>
            </w:r>
            <w:r w:rsidRPr="00B87C0E">
              <w:rPr>
                <w:rFonts w:hint="eastAsia"/>
                <w:b/>
              </w:rPr>
              <w:t>：</w:t>
            </w:r>
            <w:r w:rsidRPr="00B87C0E">
              <w:rPr>
                <w:rFonts w:hint="eastAsia"/>
                <w:b/>
              </w:rPr>
              <w:t>String sort</w:t>
            </w:r>
          </w:p>
          <w:p w:rsidR="00942090" w:rsidRPr="00B87C0E" w:rsidRDefault="00942090" w:rsidP="00062D3D">
            <w:pPr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hint="eastAsia"/>
                <w:b/>
              </w:rPr>
            </w:pPr>
            <w:r w:rsidRPr="00B87C0E">
              <w:rPr>
                <w:rFonts w:hint="eastAsia"/>
                <w:b/>
              </w:rPr>
              <w:t>分页条件，只需要得到页码即可，每页显示商品的数量定义常量：</w:t>
            </w:r>
            <w:r w:rsidRPr="00B87C0E">
              <w:rPr>
                <w:rFonts w:hint="eastAsia"/>
                <w:b/>
              </w:rPr>
              <w:t>Integer page</w:t>
            </w:r>
          </w:p>
          <w:p w:rsidR="00942090" w:rsidRPr="00010610" w:rsidRDefault="00942090" w:rsidP="00062D3D">
            <w:pPr>
              <w:rPr>
                <w:rFonts w:hint="eastAsia"/>
              </w:rPr>
            </w:pPr>
          </w:p>
        </w:tc>
      </w:tr>
    </w:tbl>
    <w:p w:rsidR="00942090" w:rsidRDefault="00942090" w:rsidP="00942090">
      <w:pPr>
        <w:rPr>
          <w:rFonts w:hint="eastAsia"/>
        </w:rPr>
      </w:pPr>
    </w:p>
    <w:p w:rsidR="00942090" w:rsidRDefault="00942090" w:rsidP="00942090">
      <w:pPr>
        <w:pStyle w:val="2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43CD">
        <w:rPr>
          <w:rFonts w:hint="eastAsia"/>
        </w:rPr>
        <w:t>代码如下</w:t>
      </w:r>
    </w:p>
    <w:p w:rsidR="009B43CD" w:rsidRPr="009B43CD" w:rsidRDefault="009B43CD" w:rsidP="009B43CD">
      <w:pPr>
        <w:rPr>
          <w:rFonts w:hint="eastAsia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6"/>
      </w:tblGrid>
      <w:tr w:rsidR="009B43CD" w:rsidRPr="009B43CD" w:rsidTr="009B43CD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13824" w:type="dxa"/>
          </w:tcPr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646464"/>
                <w:sz w:val="24"/>
                <w:szCs w:val="28"/>
              </w:rPr>
              <w:t>@Controller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ProductController {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646464"/>
                <w:sz w:val="24"/>
                <w:szCs w:val="28"/>
              </w:rPr>
              <w:t>@Autowired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ProductService </w:t>
            </w:r>
            <w:r w:rsidRPr="009B43CD">
              <w:rPr>
                <w:rFonts w:ascii="Consolas" w:hAnsi="Consolas" w:cs="Consolas"/>
                <w:color w:val="0000C0"/>
                <w:sz w:val="24"/>
                <w:szCs w:val="28"/>
              </w:rPr>
              <w:t>service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646464"/>
                <w:sz w:val="24"/>
                <w:szCs w:val="28"/>
              </w:rPr>
              <w:t>@RequestMapping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"/list"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queryProduct(String queryString, String catalog_name, String price,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String sort, Integer page, Model model) {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执行查询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ResultModel resultModel = </w:t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resultModel = </w:t>
            </w:r>
            <w:r w:rsidRPr="009B43CD">
              <w:rPr>
                <w:rFonts w:ascii="Consolas" w:hAnsi="Consolas" w:cs="Consolas"/>
                <w:color w:val="0000C0"/>
                <w:sz w:val="24"/>
                <w:szCs w:val="28"/>
              </w:rPr>
              <w:t>service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.queryProduct(queryString, catalog_name, price, sort, page);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(Exception e) {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</w:t>
            </w:r>
            <w:r w:rsidRPr="009B43CD">
              <w:rPr>
                <w:rFonts w:ascii="Consolas" w:hAnsi="Consolas" w:cs="Consolas"/>
                <w:b/>
                <w:bCs/>
                <w:color w:val="7F9FBF"/>
                <w:sz w:val="24"/>
                <w:szCs w:val="28"/>
              </w:rPr>
              <w:t>TODO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Auto-generated catch block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e.printStackTrace();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把查询结果传递到页面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model.addAttribute(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"result"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, resultModel);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参数回显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model.addAttribute(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"queryString"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, queryString);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model.addAttribute(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"catalog_name"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, catalog_name);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model.addAttribute(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"price"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, price);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model.addAttribute(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"sort"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, sort);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model.addAttribute(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"page"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, page);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返回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jsp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的名称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///WEB-INF/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jsp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</w:rPr>
              <w:t>/ + product_list + .</w:t>
            </w:r>
            <w:r w:rsidRPr="009B43CD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jsp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B43CD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9B43CD">
              <w:rPr>
                <w:rFonts w:ascii="Consolas" w:hAnsi="Consolas" w:cs="Consolas"/>
                <w:color w:val="2A00FF"/>
                <w:sz w:val="24"/>
                <w:szCs w:val="28"/>
              </w:rPr>
              <w:t>"product_list"</w:t>
            </w: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B43CD" w:rsidRPr="009B43CD" w:rsidRDefault="009B43CD" w:rsidP="009B43C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43CD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9B43CD" w:rsidRPr="009B43CD" w:rsidRDefault="009B43CD" w:rsidP="009B43CD">
            <w:pPr>
              <w:ind w:left="-68"/>
              <w:rPr>
                <w:sz w:val="24"/>
              </w:rPr>
            </w:pPr>
          </w:p>
          <w:p w:rsidR="009B43CD" w:rsidRPr="009B43CD" w:rsidRDefault="009B43CD" w:rsidP="009B43CD">
            <w:pPr>
              <w:ind w:left="-68"/>
              <w:rPr>
                <w:sz w:val="24"/>
              </w:rPr>
            </w:pPr>
          </w:p>
        </w:tc>
      </w:tr>
    </w:tbl>
    <w:p w:rsidR="00942090" w:rsidRDefault="00942090" w:rsidP="00942090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942090" w:rsidRDefault="00942090" w:rsidP="00942090">
      <w:pPr>
        <w:rPr>
          <w:rFonts w:hint="eastAsia"/>
        </w:rPr>
      </w:pPr>
    </w:p>
    <w:tbl>
      <w:tblPr>
        <w:tblW w:w="0" w:type="auto"/>
        <w:tblInd w:w="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942090" w:rsidRPr="00A65D71" w:rsidTr="00062D3D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3391" w:type="dxa"/>
          </w:tcPr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646464"/>
                <w:sz w:val="24"/>
                <w:szCs w:val="28"/>
              </w:rPr>
              <w:t>@Service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ProductServiceImpl 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ProductService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646464"/>
                <w:sz w:val="24"/>
                <w:szCs w:val="28"/>
              </w:rPr>
              <w:t>@Autowired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ProductDao </w:t>
            </w:r>
            <w:r w:rsidRPr="00A65D71">
              <w:rPr>
                <w:rFonts w:ascii="Consolas" w:hAnsi="Consolas" w:cs="Consolas"/>
                <w:color w:val="0000C0"/>
                <w:sz w:val="24"/>
                <w:szCs w:val="28"/>
              </w:rPr>
              <w:t>productDao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ResultModel queryProduct(String 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queryString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, String catalog_name,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String price, String sort, Integer page) 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Exception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拼装查询条件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SolrQuery query = 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SolrQuery();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查询条件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queryString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&amp;&amp; !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.equals(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queryString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))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query.setQuery(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queryString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else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query.setQuery(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"*:*"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商品类别过滤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catalog_name &amp;&amp; !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.equals(catalog_name))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query.addFilterQuery(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"product_catalog_name:"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catalog_name);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价格过滤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price &amp;&amp; !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.equals(price))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String[] strings = price.split(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"-"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query.addFilterQuery(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"product_price:["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+strings[0]+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 TO 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+strings[1]+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"]"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排序条件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"1"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.equals(sort))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query.setSort(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"product_price"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, ORDER.</w:t>
            </w:r>
            <w:r w:rsidRPr="00A65D7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desc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else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query.setSort(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"product_price"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, ORDER.</w:t>
            </w:r>
            <w:r w:rsidRPr="00A65D7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asc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分页处理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page) page = 1;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start = (page - 1) * Global.</w:t>
            </w:r>
            <w:r w:rsidRPr="00A65D7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PAGE_SIZE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query.setStart(start);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query.setRows(Global.</w:t>
            </w:r>
            <w:r w:rsidRPr="00A65D7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PAGE_SIZE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设置默认搜索域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"df"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, 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"product_keywords"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高亮设置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query.setHighlight(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query.addHighlightField(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"product_name"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query.setHighlightSimplePre(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"&lt;span style=\"color:red\"&gt;"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query.setHighlightSimplePost(</w:t>
            </w:r>
            <w:r w:rsidRPr="00A65D71">
              <w:rPr>
                <w:rFonts w:ascii="Consolas" w:hAnsi="Consolas" w:cs="Consolas"/>
                <w:color w:val="2A00FF"/>
                <w:sz w:val="24"/>
                <w:szCs w:val="28"/>
              </w:rPr>
              <w:t>"&lt;/span&gt;"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执行查询</w:t>
            </w:r>
          </w:p>
          <w:p w:rsidR="00942090" w:rsidRPr="00927E73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27E73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ResultModel resultModel = productDao.queryProduct(query);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A65D71">
              <w:rPr>
                <w:rFonts w:ascii="Consolas" w:hAnsi="Consolas" w:cs="Consolas"/>
                <w:color w:val="3F7F5F"/>
                <w:sz w:val="24"/>
                <w:szCs w:val="28"/>
              </w:rPr>
              <w:t>计算总页数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Long recordCount = resultModel.getRecordCount();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pages = (</w:t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 (recordCount / Global.</w:t>
            </w:r>
            <w:r w:rsidRPr="00A65D7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PAGE_SIZE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(recordCount % Global.</w:t>
            </w:r>
            <w:r w:rsidRPr="00A65D7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PAGE_SIZE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&gt; 0) {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pages++;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resultModel.setPageCount(pages);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resultModel.setCurPage(page);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65D7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resultModel;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942090" w:rsidRPr="00A65D71" w:rsidRDefault="00942090" w:rsidP="00062D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42090" w:rsidRPr="00A65D71" w:rsidRDefault="00942090" w:rsidP="00062D3D">
            <w:pPr>
              <w:rPr>
                <w:rFonts w:hint="eastAsia"/>
                <w:sz w:val="24"/>
              </w:rPr>
            </w:pPr>
            <w:r w:rsidRPr="00A65D71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:rsidR="00942090" w:rsidRDefault="00942090" w:rsidP="00942090">
      <w:pPr>
        <w:rPr>
          <w:rFonts w:hint="eastAsia"/>
        </w:rPr>
      </w:pPr>
    </w:p>
    <w:p w:rsidR="00942090" w:rsidRDefault="00942090" w:rsidP="003C00C6">
      <w:pPr>
        <w:rPr>
          <w:rFonts w:hint="eastAsia"/>
        </w:rPr>
      </w:pPr>
    </w:p>
    <w:p w:rsidR="002D6175" w:rsidRDefault="00942090" w:rsidP="002D6175">
      <w:pPr>
        <w:pStyle w:val="1"/>
        <w:rPr>
          <w:rFonts w:hint="eastAsia"/>
        </w:rPr>
      </w:pPr>
      <w:r>
        <w:rPr>
          <w:rFonts w:hint="eastAsia"/>
        </w:rPr>
        <w:t>7</w:t>
      </w:r>
      <w:r w:rsidR="002D6175">
        <w:rPr>
          <w:rFonts w:hint="eastAsia"/>
        </w:rPr>
        <w:t>、</w:t>
      </w:r>
      <w:r w:rsidR="002D6175">
        <w:rPr>
          <w:rFonts w:hint="eastAsia"/>
        </w:rPr>
        <w:t>Dao</w:t>
      </w:r>
      <w:r w:rsidR="002D6175">
        <w:rPr>
          <w:rFonts w:hint="eastAsia"/>
        </w:rPr>
        <w:t>层，查询结果</w:t>
      </w:r>
    </w:p>
    <w:p w:rsidR="002D6175" w:rsidRDefault="002D6175" w:rsidP="002D6175">
      <w:pPr>
        <w:rPr>
          <w:rFonts w:hint="eastAsia"/>
        </w:rPr>
      </w:pPr>
    </w:p>
    <w:tbl>
      <w:tblPr>
        <w:tblW w:w="0" w:type="auto"/>
        <w:tblInd w:w="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6"/>
      </w:tblGrid>
      <w:tr w:rsidR="002D6175" w:rsidRPr="002D6175" w:rsidTr="002D6175">
        <w:tblPrEx>
          <w:tblCellMar>
            <w:top w:w="0" w:type="dxa"/>
            <w:bottom w:w="0" w:type="dxa"/>
          </w:tblCellMar>
        </w:tblPrEx>
        <w:trPr>
          <w:trHeight w:val="4075"/>
        </w:trPr>
        <w:tc>
          <w:tcPr>
            <w:tcW w:w="13577" w:type="dxa"/>
          </w:tcPr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646464"/>
                <w:sz w:val="24"/>
                <w:szCs w:val="28"/>
              </w:rPr>
              <w:t>@Repository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ProductDaoImpl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ProductDao {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646464"/>
                <w:sz w:val="24"/>
                <w:szCs w:val="28"/>
              </w:rPr>
              <w:t>@Autowired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SolrServer </w:t>
            </w:r>
            <w:r w:rsidRPr="002D6175">
              <w:rPr>
                <w:rFonts w:ascii="Consolas" w:hAnsi="Consolas" w:cs="Consolas"/>
                <w:color w:val="0000C0"/>
                <w:sz w:val="24"/>
                <w:szCs w:val="28"/>
              </w:rPr>
              <w:t>solrServer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646464"/>
                <w:sz w:val="24"/>
                <w:szCs w:val="28"/>
              </w:rPr>
              <w:t>@</w:t>
            </w:r>
            <w:r w:rsidRPr="002D6175">
              <w:rPr>
                <w:rFonts w:ascii="Consolas" w:hAnsi="Consolas" w:cs="Consolas"/>
                <w:color w:val="646464"/>
                <w:sz w:val="24"/>
                <w:szCs w:val="28"/>
                <w:highlight w:val="lightGray"/>
              </w:rPr>
              <w:t>Override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ResultModel queryProduct(SolrQuery query)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Exception {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执行查询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4D7AB1">
              <w:rPr>
                <w:rFonts w:ascii="Consolas" w:hAnsi="Consolas" w:cs="Consolas"/>
                <w:color w:val="FF0000"/>
                <w:sz w:val="24"/>
                <w:szCs w:val="28"/>
              </w:rPr>
              <w:t>QueryResponse queryResponse = solrServer.query(query);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取商品列表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SolrDocumentList solrDocumentList = queryResponse.getResults();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商品列表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List&lt;ProductModel&gt; productList =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ArrayList&lt;&gt;();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遍历商品列表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(SolrDocument solrDocument : solrDocumentList) {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ProductModel productModel =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ProductModel();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productModel.setPid((String) solrDocument.get(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"id"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取高亮显示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Map&lt;String, Map&lt;String, List&lt;String&gt;&gt;&gt; highlighting = queryResponse.getHighlighting();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List&lt;String&gt; list = highlighting.get(solrDocument.get(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"id"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)).get(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"product_name"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String productName = 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list &amp;&amp; list.size() &gt; 0) {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productName = list.get(0);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else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productName = (String) solrDocument.get(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"product_name"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productModel.setName(productName);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productModel.setCatalog_name((String) solrDocument.get(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"product_catalog_name"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productModel.setPrice((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float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 solrDocument.get(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"product_price"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productModel.setPicture((String) solrDocument.get(</w:t>
            </w:r>
            <w:r w:rsidRPr="002D6175">
              <w:rPr>
                <w:rFonts w:ascii="Consolas" w:hAnsi="Consolas" w:cs="Consolas"/>
                <w:color w:val="2A00FF"/>
                <w:sz w:val="24"/>
                <w:szCs w:val="28"/>
              </w:rPr>
              <w:t>"product_picture"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>));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添加到商品列表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productList.add(productModel);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D6175">
              <w:rPr>
                <w:rFonts w:ascii="Consolas" w:hAnsi="Consolas" w:cs="Consolas"/>
                <w:color w:val="3F7F5F"/>
                <w:sz w:val="24"/>
                <w:szCs w:val="28"/>
              </w:rPr>
              <w:t>返回值对象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ResultModel resultModel = </w:t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ResultModel();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resultModel.setProductList(productList);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resultModel.setRecordCount(solrDocumentList.getNumFound());</w:t>
            </w:r>
          </w:p>
          <w:p w:rsidR="002D6175" w:rsidRPr="002D6175" w:rsidRDefault="002D6175" w:rsidP="002D617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D617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resultModel;</w:t>
            </w:r>
          </w:p>
          <w:p w:rsidR="002D6175" w:rsidRPr="004D7AB1" w:rsidRDefault="002D6175" w:rsidP="004D7A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4"/>
                <w:szCs w:val="28"/>
              </w:rPr>
            </w:pPr>
            <w:r w:rsidRPr="002D617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2D6175" w:rsidRPr="002D6175" w:rsidRDefault="002D6175" w:rsidP="002D6175">
            <w:pPr>
              <w:rPr>
                <w:rFonts w:hint="eastAsia"/>
                <w:sz w:val="24"/>
              </w:rPr>
            </w:pPr>
          </w:p>
          <w:p w:rsidR="002D6175" w:rsidRPr="002D6175" w:rsidRDefault="002D6175" w:rsidP="002D6175">
            <w:pPr>
              <w:rPr>
                <w:rFonts w:hint="eastAsia"/>
                <w:sz w:val="24"/>
              </w:rPr>
            </w:pPr>
          </w:p>
        </w:tc>
      </w:tr>
    </w:tbl>
    <w:p w:rsidR="002D6175" w:rsidRDefault="002D6175" w:rsidP="002D6175">
      <w:pPr>
        <w:rPr>
          <w:rFonts w:hint="eastAsia"/>
        </w:rPr>
      </w:pPr>
    </w:p>
    <w:p w:rsidR="004014E4" w:rsidRDefault="004014E4" w:rsidP="000D5A3B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不介绍</w:t>
      </w:r>
    </w:p>
    <w:p w:rsidR="000D5A3B" w:rsidRDefault="000D5A3B" w:rsidP="000D5A3B">
      <w:pPr>
        <w:rPr>
          <w:rFonts w:hint="eastAsia"/>
        </w:rPr>
      </w:pPr>
    </w:p>
    <w:p w:rsidR="000D5A3B" w:rsidRDefault="000D5A3B" w:rsidP="009E1F9B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springmvc.xml</w:t>
      </w:r>
      <w:r>
        <w:rPr>
          <w:rFonts w:hint="eastAsia"/>
        </w:rPr>
        <w:t>，需要配置</w:t>
      </w:r>
      <w:r>
        <w:rPr>
          <w:rFonts w:hint="eastAsia"/>
        </w:rPr>
        <w:t>solr</w:t>
      </w:r>
      <w:r w:rsidR="00463D0E">
        <w:rPr>
          <w:rFonts w:hint="eastAsia"/>
        </w:rPr>
        <w:t>，</w:t>
      </w:r>
      <w:r w:rsidR="00463D0E" w:rsidRPr="000D5A3B">
        <w:rPr>
          <w:rFonts w:ascii="Consolas" w:hAnsi="Consolas" w:cs="Consolas"/>
          <w:i/>
          <w:iCs/>
          <w:color w:val="FF0000"/>
          <w:sz w:val="28"/>
          <w:szCs w:val="28"/>
          <w:highlight w:val="yellow"/>
        </w:rPr>
        <w:t>HttpSolrServe</w:t>
      </w:r>
      <w:r w:rsidR="00463D0E" w:rsidRPr="000D5A3B">
        <w:rPr>
          <w:rFonts w:ascii="Consolas" w:hAnsi="Consolas" w:cs="Consolas"/>
          <w:i/>
          <w:iCs/>
          <w:color w:val="2A00FF"/>
          <w:sz w:val="28"/>
          <w:szCs w:val="28"/>
        </w:rPr>
        <w:t>r</w:t>
      </w:r>
    </w:p>
    <w:p w:rsidR="000D5A3B" w:rsidRDefault="000D5A3B" w:rsidP="000D5A3B">
      <w:pPr>
        <w:rPr>
          <w:rFonts w:hint="eastAsia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0D5A3B" w:rsidRPr="000D5A3B" w:rsidTr="000D5A3B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3716" w:type="dxa"/>
          </w:tcPr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http://www.springframework.org/schema/beans/spring-beans-3.1.xsd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http://www.springframework.org/schema/mvc/spring-mvc-3.1.xsd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http://www.springframework.org/schema/context/spring-context-3.1.xsd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http://www.springframework.org/schema/aop/spring-aop-3.1.xsd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http://www.springframework.org/schema/tx/spring-tx-3.1.xsd "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>配置扫描包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context:component-scan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base-package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"com.itheima.jd"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>配置注解驱动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mvc:annotation-driven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jsp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>视图解析器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"org.springframework.web.servlet.view.InternalResourceViewResolver"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>前缀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"prefix"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"/WEB-INF/jsp/"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>后缀</w:t>
            </w:r>
            <w:r w:rsidRPr="000D5A3B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"suffix"</w:t>
            </w:r>
            <w:r w:rsidRPr="000D5A3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".jsp"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8"/>
                <w:szCs w:val="28"/>
              </w:rPr>
              <w:t>bean</w:t>
            </w:r>
            <w:r w:rsidRPr="000D5A3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 w:rsidRPr="000D5A3B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 w:rsidRPr="000D5A3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  <w:highlight w:val="yellow"/>
              </w:rPr>
              <w:t>org.apache.solr.client.solrj.impl.HttpSolrServe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r"</w:t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0D5A3B">
              <w:rPr>
                <w:rFonts w:ascii="Consolas" w:hAnsi="Consolas" w:cs="Consolas"/>
                <w:color w:val="3F7F7F"/>
                <w:sz w:val="28"/>
                <w:szCs w:val="28"/>
              </w:rPr>
              <w:t>constructor-arg</w:t>
            </w:r>
            <w:r w:rsidRPr="000D5A3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D5A3B"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 w:rsidRPr="000D5A3B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  <w:highlight w:val="green"/>
              </w:rPr>
              <w:t>http://localhost:8080/solr/</w:t>
            </w:r>
            <w:r w:rsidRPr="000D5A3B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 w:rsidRPr="000D5A3B">
              <w:rPr>
                <w:rFonts w:ascii="Consolas" w:hAnsi="Consolas" w:cs="Consolas"/>
                <w:color w:val="3F7F7F"/>
                <w:sz w:val="28"/>
                <w:szCs w:val="28"/>
              </w:rPr>
              <w:t>constructor-arg</w:t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D5A3B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 w:rsidRPr="000D5A3B">
              <w:rPr>
                <w:rFonts w:ascii="Consolas" w:hAnsi="Consolas" w:cs="Consolas"/>
                <w:color w:val="3F7F7F"/>
                <w:sz w:val="28"/>
                <w:szCs w:val="28"/>
              </w:rPr>
              <w:t>bean</w:t>
            </w:r>
            <w:r w:rsidRPr="000D5A3B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D5A3B" w:rsidRPr="000D5A3B" w:rsidRDefault="000D5A3B" w:rsidP="000D5A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D5A3B" w:rsidRPr="000D5A3B" w:rsidRDefault="000D5A3B" w:rsidP="000D5A3B">
            <w:pPr>
              <w:rPr>
                <w:rFonts w:hint="eastAsia"/>
                <w:sz w:val="24"/>
              </w:rPr>
            </w:pP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0D5A3B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0D5A3B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4014E4" w:rsidRDefault="004014E4" w:rsidP="002D6175">
      <w:pPr>
        <w:rPr>
          <w:rFonts w:hint="eastAsia"/>
        </w:rPr>
      </w:pPr>
    </w:p>
    <w:p w:rsidR="009E1F9B" w:rsidRDefault="00BA05FA" w:rsidP="00BA05FA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BA1324">
        <w:rPr>
          <w:rFonts w:hint="eastAsia"/>
        </w:rPr>
        <w:t>可以访问，</w:t>
      </w:r>
      <w:r>
        <w:rPr>
          <w:rFonts w:hint="eastAsia"/>
        </w:rPr>
        <w:t>结果未实现，但是代码很简单，我也看懂了。相信大家也都看懂了</w:t>
      </w:r>
    </w:p>
    <w:p w:rsidR="00BA1324" w:rsidRDefault="00BA1324" w:rsidP="00BA13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29175D" wp14:editId="01721C89">
            <wp:extent cx="5486400" cy="2692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24" w:rsidRDefault="00BA1324" w:rsidP="00BA1324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、代码位置</w:t>
      </w:r>
    </w:p>
    <w:p w:rsidR="00BA05FA" w:rsidRPr="00BA05FA" w:rsidRDefault="00BA05FA" w:rsidP="00BA05FA">
      <w:pPr>
        <w:rPr>
          <w:rFonts w:hint="eastAsia"/>
        </w:rPr>
      </w:pPr>
    </w:p>
    <w:p w:rsidR="00A65D71" w:rsidRPr="00A65D71" w:rsidRDefault="00F03D1C" w:rsidP="00F03D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1662B0" wp14:editId="76291B50">
            <wp:extent cx="3466667" cy="406666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71" w:rsidRPr="00A65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91703"/>
    <w:multiLevelType w:val="singleLevel"/>
    <w:tmpl w:val="55891703"/>
    <w:lvl w:ilvl="0">
      <w:start w:val="1"/>
      <w:numFmt w:val="decimal"/>
      <w:suff w:val="nothing"/>
      <w:lvlText w:val="%1、"/>
      <w:lvlJc w:val="left"/>
    </w:lvl>
  </w:abstractNum>
  <w:abstractNum w:abstractNumId="1">
    <w:nsid w:val="55891A31"/>
    <w:multiLevelType w:val="singleLevel"/>
    <w:tmpl w:val="55891A3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741EA1"/>
    <w:rsid w:val="00010610"/>
    <w:rsid w:val="000D5A3B"/>
    <w:rsid w:val="00216D2E"/>
    <w:rsid w:val="00217C54"/>
    <w:rsid w:val="002D6175"/>
    <w:rsid w:val="003C00C6"/>
    <w:rsid w:val="004014E4"/>
    <w:rsid w:val="00463D0E"/>
    <w:rsid w:val="004D7AB1"/>
    <w:rsid w:val="00705E54"/>
    <w:rsid w:val="00731528"/>
    <w:rsid w:val="00741EA1"/>
    <w:rsid w:val="00927E73"/>
    <w:rsid w:val="00942090"/>
    <w:rsid w:val="009B380C"/>
    <w:rsid w:val="009B43CD"/>
    <w:rsid w:val="009E1F9B"/>
    <w:rsid w:val="00A65D71"/>
    <w:rsid w:val="00AF0280"/>
    <w:rsid w:val="00B60886"/>
    <w:rsid w:val="00B75BDA"/>
    <w:rsid w:val="00B872C6"/>
    <w:rsid w:val="00B87C0E"/>
    <w:rsid w:val="00BA05FA"/>
    <w:rsid w:val="00BA1324"/>
    <w:rsid w:val="00C73158"/>
    <w:rsid w:val="00D102A5"/>
    <w:rsid w:val="00D26B74"/>
    <w:rsid w:val="00DB0C47"/>
    <w:rsid w:val="00EC7B41"/>
    <w:rsid w:val="00F03D1C"/>
    <w:rsid w:val="00F33CF9"/>
    <w:rsid w:val="00F4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741E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741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741E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741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6D070-227A-491B-9E59-F0DB3E13C034}"/>
      </w:docPartPr>
      <w:docPartBody>
        <w:p w:rsidR="00000000" w:rsidRDefault="00884CFB">
          <w:r w:rsidRPr="00A51C95">
            <w:rPr>
              <w:rStyle w:val="a3"/>
              <w:rFonts w:hint="eastAsia"/>
            </w:rPr>
            <w:t>[</w:t>
          </w:r>
          <w:r w:rsidRPr="00A51C95">
            <w:rPr>
              <w:rStyle w:val="a3"/>
              <w:rFonts w:hint="eastAsia"/>
            </w:rPr>
            <w:t>在此处输入文章标题</w:t>
          </w:r>
          <w:r w:rsidRPr="00A51C9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FB"/>
    <w:rsid w:val="00884CFB"/>
    <w:rsid w:val="00C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C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solr案例</PostTitle>
  <PostDate>2017-11-20T15:03:49Z</PostDate>
  <PostID>78587853</PostID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2811813839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30</TotalTime>
  <Pages>6</Pages>
  <Words>957</Words>
  <Characters>5461</Characters>
  <Application>Microsoft Office Word</Application>
  <DocSecurity>0</DocSecurity>
  <Lines>45</Lines>
  <Paragraphs>12</Paragraphs>
  <ScaleCrop>false</ScaleCrop>
  <Company>Microsoft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29</cp:revision>
  <dcterms:created xsi:type="dcterms:W3CDTF">2017-11-20T14:17:00Z</dcterms:created>
  <dcterms:modified xsi:type="dcterms:W3CDTF">2017-11-20T15:04:00Z</dcterms:modified>
</cp:coreProperties>
</file>