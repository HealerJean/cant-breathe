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684BD7" w:rsidRDefault="00684BD7" w:rsidP="00684BD7">
          <w:pPr>
            <w:pStyle w:val="PublishStatus"/>
          </w:pPr>
          <w:r>
            <w:t>此文章已于</w:t>
          </w:r>
          <w:r>
            <w:t xml:space="preserve"> 15:26:17 2017/11/27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Content>
            <w:p w:rsidR="00EF5ED6" w:rsidRDefault="008D01C8">
              <w:pPr>
                <w:pStyle w:val="Publishwithline"/>
              </w:pPr>
              <w:r w:rsidRPr="008D01C8">
                <w:rPr>
                  <w:rFonts w:hint="eastAsia"/>
                </w:rPr>
                <w:t xml:space="preserve"> Weblogic </w:t>
              </w:r>
              <w:r w:rsidRPr="008D01C8">
                <w:rPr>
                  <w:rFonts w:hint="eastAsia"/>
                </w:rPr>
                <w:t>负载均衡和</w:t>
              </w:r>
              <w:r w:rsidRPr="008D01C8">
                <w:rPr>
                  <w:rFonts w:hint="eastAsia"/>
                </w:rPr>
                <w:t>session</w:t>
              </w:r>
              <w:r w:rsidRPr="008D01C8">
                <w:rPr>
                  <w:rFonts w:hint="eastAsia"/>
                </w:rPr>
                <w:t>复制</w:t>
              </w:r>
            </w:p>
          </w:sdtContent>
        </w:sdt>
        <w:p w:rsidR="00EF5ED6" w:rsidRDefault="00EF5ED6">
          <w:pPr>
            <w:pStyle w:val="underline"/>
          </w:pPr>
        </w:p>
        <w:p w:rsidR="001D2317" w:rsidRDefault="001D2317" w:rsidP="001D2317">
          <w:pPr>
            <w:pStyle w:val="PadderBetweenTitleandProperties"/>
          </w:pPr>
        </w:p>
        <w:p w:rsidR="001D2317" w:rsidRDefault="001D2317" w:rsidP="001D2317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1303535558"/>
              <w:placeholder>
                <w:docPart w:val="2991431738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服务器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Content>
              <w:r>
                <w:rPr>
                  <w:rFonts w:ascii="微软雅黑" w:eastAsia="微软雅黑" w:hAnsi="微软雅黑" w:cs="微软雅黑" w:hint="eastAsia"/>
                </w:rPr>
                <w:t>服务器</w:t>
              </w:r>
            </w:sdtContent>
          </w:sdt>
          <w:r>
            <w:t xml:space="preserve"> ; </w:t>
          </w:r>
          <w:sdt>
            <w:sdtPr>
              <w:id w:val="273908183"/>
              <w:placeholder>
                <w:docPart w:val="273908183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weblogic">
                <w:listItem w:displayText="activemq" w:value="activemq"/>
                <w:listItem w:displayText="date" w:value="date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ybatis" w:value="mybatis"/>
                <w:listItem w:displayText="nginx" w:value="nginx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反射" w:value="反射"/>
                <w:listItem w:displayText="服务器" w:value="服务器"/>
                <w:listItem w:displayText="软件问题" w:value="软件问题"/>
                <w:listItem w:displayText="无" w:value=" "/>
              </w:comboBox>
            </w:sdtPr>
            <w:sdtContent>
              <w:r>
                <w:t>weblogic</w:t>
              </w:r>
            </w:sdtContent>
          </w:sdt>
        </w:p>
        <w:p w:rsidR="00EF5ED6" w:rsidRDefault="00684BD7">
          <w:pPr>
            <w:pStyle w:val="PadderBetweenControlandBody"/>
          </w:pPr>
        </w:p>
      </w:sdtContent>
    </w:sdt>
    <w:p w:rsidR="00AB0996" w:rsidRDefault="00AB0996" w:rsidP="00AB0996">
      <w:pPr>
        <w:pStyle w:val="1"/>
      </w:pPr>
      <w:r>
        <w:rPr>
          <w:rFonts w:hint="eastAsia"/>
        </w:rPr>
        <w:t>两种</w:t>
      </w:r>
      <w:r>
        <w:t>负载均衡的方式</w:t>
      </w:r>
    </w:p>
    <w:p w:rsidR="00AB0996" w:rsidRPr="00AB0996" w:rsidRDefault="00AB0996" w:rsidP="00AB0996">
      <w:pPr>
        <w:rPr>
          <w:rFonts w:hint="eastAsia"/>
        </w:rPr>
      </w:pPr>
    </w:p>
    <w:p w:rsidR="008D01C8" w:rsidRDefault="00AB0996" w:rsidP="00AB0996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D01C8" w:rsidRPr="008D01C8">
        <w:t>通过</w:t>
      </w:r>
      <w:r w:rsidR="008D01C8" w:rsidRPr="008D01C8">
        <w:t>proxy</w:t>
      </w:r>
      <w:r w:rsidR="008D01C8" w:rsidRPr="008D01C8">
        <w:t>实现负载均衡</w:t>
      </w:r>
      <w:r w:rsidR="002B4026">
        <w:rPr>
          <w:rFonts w:hint="eastAsia"/>
        </w:rPr>
        <w:t xml:space="preserve"> </w:t>
      </w:r>
      <w:r w:rsidR="002B4026">
        <w:rPr>
          <w:rFonts w:hint="eastAsia"/>
        </w:rPr>
        <w:t>（本</w:t>
      </w:r>
      <w:r w:rsidR="002B4026">
        <w:t>例中</w:t>
      </w:r>
      <w:r w:rsidR="002B4026">
        <w:rPr>
          <w:rFonts w:hint="eastAsia"/>
        </w:rPr>
        <w:t>）</w:t>
      </w:r>
    </w:p>
    <w:p w:rsidR="00AB0996" w:rsidRPr="00AB0996" w:rsidRDefault="00AB0996" w:rsidP="00AB0996">
      <w:pPr>
        <w:pStyle w:val="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Nginx </w:t>
      </w:r>
      <w:r>
        <w:rPr>
          <w:rFonts w:hint="eastAsia"/>
        </w:rPr>
        <w:t>负载</w:t>
      </w:r>
      <w:r>
        <w:t>均衡，之前学了</w:t>
      </w:r>
      <w:r>
        <w:t>tomcat</w:t>
      </w:r>
      <w:r>
        <w:t>的负载均衡，</w:t>
      </w:r>
      <w:r>
        <w:rPr>
          <w:rFonts w:hint="eastAsia"/>
        </w:rPr>
        <w:t>原理</w:t>
      </w:r>
      <w:r>
        <w:t>是一样的，这里就先不讲解了。</w:t>
      </w:r>
    </w:p>
    <w:p w:rsidR="00FF7361" w:rsidRDefault="00FF7361"/>
    <w:p w:rsidR="00560B6B" w:rsidRDefault="00560B6B" w:rsidP="00DF38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4761A">
        <w:t>新</w:t>
      </w:r>
      <w:r w:rsidR="0054761A">
        <w:rPr>
          <w:rFonts w:hint="eastAsia"/>
        </w:rPr>
        <w:t>建</w:t>
      </w:r>
      <w:r>
        <w:t>服务器</w:t>
      </w:r>
      <w:r w:rsidR="00083EEF">
        <w:rPr>
          <w:rFonts w:hint="eastAsia"/>
        </w:rPr>
        <w:t>（其实</w:t>
      </w:r>
      <w:r w:rsidR="00083EEF">
        <w:t>和普通</w:t>
      </w:r>
      <w:r w:rsidR="00083EEF">
        <w:rPr>
          <w:rFonts w:hint="eastAsia"/>
        </w:rPr>
        <w:t>服务器</w:t>
      </w:r>
      <w:r w:rsidR="00083EEF">
        <w:t>，没区别</w:t>
      </w:r>
      <w:r w:rsidR="00083EEF">
        <w:rPr>
          <w:rFonts w:hint="eastAsia"/>
        </w:rPr>
        <w:t>）</w:t>
      </w:r>
      <w:bookmarkStart w:id="0" w:name="_GoBack"/>
      <w:bookmarkEnd w:id="0"/>
    </w:p>
    <w:p w:rsidR="00560B6B" w:rsidRPr="00560B6B" w:rsidRDefault="00560B6B" w:rsidP="00560B6B">
      <w:pPr>
        <w:rPr>
          <w:rFonts w:hint="eastAsia"/>
        </w:rPr>
      </w:pPr>
    </w:p>
    <w:p w:rsidR="00560B6B" w:rsidRDefault="00560B6B" w:rsidP="00560B6B">
      <w:pPr>
        <w:jc w:val="center"/>
      </w:pPr>
      <w:r>
        <w:rPr>
          <w:noProof/>
        </w:rPr>
        <w:drawing>
          <wp:inline distT="0" distB="0" distL="0" distR="0" wp14:anchorId="28B03B86" wp14:editId="41C00755">
            <wp:extent cx="5862275" cy="5329342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758" cy="533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B6B" w:rsidRDefault="00560B6B" w:rsidP="00560B6B"/>
    <w:p w:rsidR="00560B6B" w:rsidRDefault="00560B6B" w:rsidP="00DF38FD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给服务器添加</w:t>
      </w:r>
      <w:r>
        <w:rPr>
          <w:rFonts w:hint="eastAsia"/>
        </w:rPr>
        <w:t xml:space="preserve"> </w:t>
      </w:r>
      <w:r>
        <w:rPr>
          <w:rFonts w:hint="eastAsia"/>
        </w:rPr>
        <w:t>计算机</w:t>
      </w:r>
      <w:r w:rsidRPr="00514D31">
        <w:t>，</w:t>
      </w:r>
      <w:r w:rsidRPr="00514D31">
        <w:t>proxy_server</w:t>
      </w:r>
      <w:r w:rsidRPr="00514D31">
        <w:t>关联计算机</w:t>
      </w:r>
      <w:r w:rsidRPr="00514D31">
        <w:t>machine</w:t>
      </w:r>
      <w:r w:rsidRPr="00514D31">
        <w:t>，这样可以通过节点管理器启动该服务</w:t>
      </w:r>
      <w:r w:rsidRPr="00514D31">
        <w:t>.</w:t>
      </w:r>
    </w:p>
    <w:p w:rsidR="00560B6B" w:rsidRDefault="00560B6B" w:rsidP="00560B6B">
      <w:pPr>
        <w:jc w:val="center"/>
      </w:pPr>
      <w:r>
        <w:rPr>
          <w:noProof/>
        </w:rPr>
        <w:drawing>
          <wp:inline distT="0" distB="0" distL="0" distR="0" wp14:anchorId="7A80CAE1" wp14:editId="449A6F14">
            <wp:extent cx="5066667" cy="5533333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5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5A" w:rsidRDefault="00761A5A" w:rsidP="00761A5A">
      <w:pPr>
        <w:jc w:val="center"/>
      </w:pPr>
      <w:r>
        <w:rPr>
          <w:noProof/>
        </w:rPr>
        <w:drawing>
          <wp:inline distT="0" distB="0" distL="0" distR="0" wp14:anchorId="332F42DE" wp14:editId="0CADC5A2">
            <wp:extent cx="5988461" cy="174197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6180" cy="175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09" w:rsidRDefault="00E11109" w:rsidP="00DF38FD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启动这个服务器</w:t>
      </w:r>
    </w:p>
    <w:p w:rsidR="00E11109" w:rsidRDefault="00E11109" w:rsidP="00E11109"/>
    <w:p w:rsidR="00E11109" w:rsidRDefault="00E11109" w:rsidP="00E11109">
      <w:pPr>
        <w:jc w:val="center"/>
      </w:pPr>
      <w:r>
        <w:rPr>
          <w:noProof/>
        </w:rPr>
        <w:drawing>
          <wp:inline distT="0" distB="0" distL="0" distR="0" wp14:anchorId="31FBD928" wp14:editId="345FD79B">
            <wp:extent cx="5679274" cy="363507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469" cy="3637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109" w:rsidRPr="00E11109" w:rsidRDefault="00E11109" w:rsidP="00E11109">
      <w:pPr>
        <w:jc w:val="center"/>
        <w:rPr>
          <w:rFonts w:hint="eastAsia"/>
        </w:rPr>
      </w:pPr>
    </w:p>
    <w:p w:rsidR="00DF38FD" w:rsidRDefault="003B2366" w:rsidP="003B2366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项目</w:t>
      </w:r>
      <w:r>
        <w:t>应用</w:t>
      </w:r>
    </w:p>
    <w:p w:rsidR="00761A5A" w:rsidRPr="00DF38FD" w:rsidRDefault="00DF38FD" w:rsidP="00DF38FD">
      <w:pPr>
        <w:pStyle w:val="2"/>
      </w:pPr>
      <w:r w:rsidRPr="00DF38FD">
        <w:rPr>
          <w:rFonts w:hint="eastAsia"/>
        </w:rPr>
        <w:t>解释</w:t>
      </w:r>
      <w:r w:rsidRPr="00DF38FD">
        <w:t>：</w:t>
      </w:r>
      <w:r w:rsidR="004D281D" w:rsidRPr="00DF38FD">
        <w:rPr>
          <w:rFonts w:hint="eastAsia"/>
        </w:rPr>
        <w:t>（这个</w:t>
      </w:r>
      <w:r w:rsidR="004D281D" w:rsidRPr="00DF38FD">
        <w:t>项目其实就是相当于代理，因为这</w:t>
      </w:r>
      <w:r w:rsidR="004D281D" w:rsidRPr="00DF38FD">
        <w:rPr>
          <w:rFonts w:hint="eastAsia"/>
        </w:rPr>
        <w:t>个</w:t>
      </w:r>
      <w:r w:rsidR="004D281D" w:rsidRPr="00DF38FD">
        <w:t>项目中</w:t>
      </w:r>
      <w:r w:rsidR="004D281D" w:rsidRPr="00DF38FD">
        <w:rPr>
          <w:rFonts w:hint="eastAsia"/>
        </w:rPr>
        <w:t>的</w:t>
      </w:r>
      <w:r w:rsidR="004D281D" w:rsidRPr="00DF38FD">
        <w:t>web.xml</w:t>
      </w:r>
      <w:r w:rsidR="004D281D" w:rsidRPr="00DF38FD">
        <w:rPr>
          <w:rFonts w:hint="eastAsia"/>
        </w:rPr>
        <w:t>包含</w:t>
      </w:r>
      <w:r w:rsidR="004D281D" w:rsidRPr="00DF38FD">
        <w:t>了代理</w:t>
      </w:r>
      <w:r w:rsidR="004D281D" w:rsidRPr="00DF38FD">
        <w:t>ip</w:t>
      </w:r>
      <w:r w:rsidR="001A07AB">
        <w:rPr>
          <w:rFonts w:hint="eastAsia"/>
        </w:rPr>
        <w:t>，</w:t>
      </w:r>
      <w:r w:rsidR="001A07AB" w:rsidRPr="00AA6AC2">
        <w:rPr>
          <w:highlight w:val="yellow"/>
        </w:rPr>
        <w:t>本项目是为之前</w:t>
      </w:r>
      <w:r w:rsidR="001A07AB" w:rsidRPr="00AA6AC2">
        <w:rPr>
          <w:rFonts w:hint="eastAsia"/>
          <w:highlight w:val="yellow"/>
        </w:rPr>
        <w:t>3.2</w:t>
      </w:r>
      <w:r w:rsidR="001A07AB" w:rsidRPr="00AA6AC2">
        <w:rPr>
          <w:rFonts w:hint="eastAsia"/>
          <w:highlight w:val="yellow"/>
        </w:rPr>
        <w:t>中</w:t>
      </w:r>
      <w:r w:rsidR="001A07AB" w:rsidRPr="00AA6AC2">
        <w:rPr>
          <w:highlight w:val="yellow"/>
        </w:rPr>
        <w:t>的项目服务的。</w:t>
      </w:r>
      <w:r w:rsidR="00AA6AC2">
        <w:rPr>
          <w:rFonts w:hint="eastAsia"/>
        </w:rPr>
        <w:t>也就是</w:t>
      </w:r>
      <w:r w:rsidR="00AA6AC2">
        <w:t>说通过这个项目完成对其他的</w:t>
      </w:r>
      <w:r w:rsidR="00AA6AC2">
        <w:rPr>
          <w:rFonts w:hint="eastAsia"/>
        </w:rPr>
        <w:t>3</w:t>
      </w:r>
      <w:r w:rsidR="00AA6AC2">
        <w:rPr>
          <w:rFonts w:hint="eastAsia"/>
        </w:rPr>
        <w:t>个</w:t>
      </w:r>
      <w:r w:rsidR="00AA6AC2" w:rsidRPr="00BE4ED1">
        <w:rPr>
          <w:highlight w:val="green"/>
        </w:rPr>
        <w:t>server</w:t>
      </w:r>
      <w:r w:rsidR="00AA6AC2" w:rsidRPr="00BE4ED1">
        <w:rPr>
          <w:highlight w:val="green"/>
        </w:rPr>
        <w:t>中的项目的代理</w:t>
      </w:r>
      <w:r w:rsidR="00186D98" w:rsidRPr="00BE4ED1">
        <w:rPr>
          <w:rFonts w:hint="eastAsia"/>
          <w:highlight w:val="green"/>
        </w:rPr>
        <w:t>，</w:t>
      </w:r>
      <w:r w:rsidR="00186D98" w:rsidRPr="00BE4ED1">
        <w:rPr>
          <w:highlight w:val="green"/>
        </w:rPr>
        <w:t>所以根本</w:t>
      </w:r>
      <w:r w:rsidR="00186D98" w:rsidRPr="00BE4ED1">
        <w:rPr>
          <w:rFonts w:hint="eastAsia"/>
          <w:highlight w:val="green"/>
        </w:rPr>
        <w:t>不需要</w:t>
      </w:r>
      <w:r w:rsidR="00186D98" w:rsidRPr="00BE4ED1">
        <w:rPr>
          <w:highlight w:val="green"/>
        </w:rPr>
        <w:t>jsp</w:t>
      </w:r>
      <w:r w:rsidR="004D281D" w:rsidRPr="00DF38FD">
        <w:rPr>
          <w:rFonts w:hint="eastAsia"/>
        </w:rPr>
        <w:t>）</w:t>
      </w:r>
    </w:p>
    <w:p w:rsidR="003B2366" w:rsidRDefault="003B2366" w:rsidP="003B2366"/>
    <w:p w:rsidR="003B2366" w:rsidRDefault="003B2366" w:rsidP="00DF38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web</w:t>
      </w:r>
      <w:r>
        <w:t>.xml</w:t>
      </w:r>
    </w:p>
    <w:p w:rsidR="00E901F3" w:rsidRDefault="00E901F3" w:rsidP="00E901F3"/>
    <w:p w:rsidR="00D21CA7" w:rsidRDefault="00D21CA7" w:rsidP="00D21CA7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A5F70" w:rsidRPr="00EA5F70">
        <w:t>HttpClusterServlet</w:t>
      </w:r>
      <w:r w:rsidR="00EA5F70" w:rsidRPr="00EA5F70">
        <w:t>会将请求负载分发到</w:t>
      </w:r>
      <w:r w:rsidR="00EA5F70" w:rsidRPr="003A505A">
        <w:rPr>
          <w:highlight w:val="yellow"/>
        </w:rPr>
        <w:t>127.0.0.1:47001|127.0.0.1:47002|127.0.0.1:47003</w:t>
      </w:r>
      <w:r w:rsidR="00EA5F70" w:rsidRPr="00EA5F70">
        <w:t>上</w:t>
      </w:r>
      <w:r w:rsidR="00EA5F70" w:rsidRPr="00EA5F70">
        <w:t>.</w:t>
      </w:r>
    </w:p>
    <w:p w:rsidR="00EA5F70" w:rsidRDefault="00EA5F70" w:rsidP="00EA5F70"/>
    <w:p w:rsidR="000B0A92" w:rsidRPr="00EA5F70" w:rsidRDefault="000B0A92" w:rsidP="00EA5F70">
      <w:pPr>
        <w:rPr>
          <w:rFonts w:hint="eastAsia"/>
        </w:rPr>
      </w:pPr>
    </w:p>
    <w:tbl>
      <w:tblPr>
        <w:tblW w:w="0" w:type="auto"/>
        <w:tblInd w:w="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182"/>
      </w:tblGrid>
      <w:tr w:rsidR="00E901F3" w:rsidRPr="00E901F3" w:rsidTr="00E901F3">
        <w:tblPrEx>
          <w:tblCellMar>
            <w:top w:w="0" w:type="dxa"/>
            <w:bottom w:w="0" w:type="dxa"/>
          </w:tblCellMar>
        </w:tblPrEx>
        <w:trPr>
          <w:trHeight w:val="1202"/>
        </w:trPr>
        <w:tc>
          <w:tcPr>
            <w:tcW w:w="11182" w:type="dxa"/>
          </w:tcPr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8080"/>
                <w:szCs w:val="28"/>
              </w:rPr>
              <w:t>&lt;?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xml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version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"1.0"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encoding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"UTF-8"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?&gt;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web-app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xmlns:xsi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"http://www.w3.org/2001/XMLSchema-instance"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xmlns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"http://java.sun.com/xml/ns/javaee"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xsi:schemaLocation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"http://java.sun.com/xml/ns/javaee http://java.sun.com/xml/ns/javaee/web-app_3_0.xsd"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id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"WebApp_ID"</w:t>
            </w:r>
            <w:r w:rsidRPr="00E901F3">
              <w:rPr>
                <w:rFonts w:ascii="Consolas" w:hAnsi="Consolas" w:cs="Consolas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7F007F"/>
                <w:szCs w:val="28"/>
              </w:rPr>
              <w:t>version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=</w:t>
            </w:r>
            <w:r w:rsidRPr="00E901F3">
              <w:rPr>
                <w:rFonts w:ascii="Consolas" w:hAnsi="Consolas" w:cs="Consolas"/>
                <w:i/>
                <w:iCs/>
                <w:color w:val="2A00FF"/>
                <w:szCs w:val="28"/>
              </w:rPr>
              <w:t>"2.5"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display-name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WeblogicProxySession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display-name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="00126936" w:rsidRPr="00E901F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  <w:r w:rsidR="00126936" w:rsidRPr="00E901F3">
              <w:rPr>
                <w:rFonts w:ascii="Consolas" w:hAnsi="Consolas" w:cs="Consolas"/>
                <w:color w:val="000000"/>
                <w:szCs w:val="28"/>
              </w:rPr>
              <w:t>WeblogicProxySession</w:t>
            </w:r>
            <w:r w:rsidR="00126936" w:rsidRPr="00E901F3">
              <w:rPr>
                <w:rFonts w:ascii="Consolas" w:hAnsi="Consolas" w:cs="Consolas"/>
                <w:color w:val="008080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servlet-class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weblogic.servlet.proxy.HttpClusterServlet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servlet-class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init-param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param-name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WebLogicCluster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param-name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  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&lt;</w:t>
            </w:r>
            <w:r w:rsidRPr="00D21CA7">
              <w:rPr>
                <w:rFonts w:ascii="Consolas" w:hAnsi="Consolas" w:cs="Consolas"/>
                <w:color w:val="3F7F7F"/>
                <w:sz w:val="24"/>
                <w:szCs w:val="28"/>
                <w:highlight w:val="yellow"/>
              </w:rPr>
              <w:t>param-value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&gt;</w:t>
            </w:r>
            <w:r w:rsidRPr="00D21CA7">
              <w:rPr>
                <w:rFonts w:ascii="Consolas" w:hAnsi="Consolas" w:cs="Consolas"/>
                <w:color w:val="000000"/>
                <w:sz w:val="24"/>
                <w:szCs w:val="28"/>
                <w:highlight w:val="yellow"/>
              </w:rPr>
              <w:t>127.0.0.1:47001|127.0.0.1:47002|127.0.0.1:47003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&lt;/</w:t>
            </w:r>
            <w:r w:rsidRPr="00D21CA7">
              <w:rPr>
                <w:rFonts w:ascii="Consolas" w:hAnsi="Consolas" w:cs="Consolas"/>
                <w:color w:val="3F7F7F"/>
                <w:sz w:val="24"/>
                <w:szCs w:val="28"/>
                <w:highlight w:val="yellow"/>
              </w:rPr>
              <w:t>param-value</w:t>
            </w:r>
            <w:r w:rsidRPr="00D21CA7">
              <w:rPr>
                <w:rFonts w:ascii="Consolas" w:hAnsi="Consolas" w:cs="Consolas"/>
                <w:color w:val="008080"/>
                <w:sz w:val="24"/>
                <w:szCs w:val="28"/>
                <w:highlight w:val="yellow"/>
              </w:rPr>
              <w:t>&gt;</w:t>
            </w:r>
            <w:r w:rsidRPr="00D21CA7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init-param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/session_test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/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*.</w:t>
            </w:r>
            <w:r w:rsidRPr="00E901F3">
              <w:rPr>
                <w:rFonts w:ascii="Consolas" w:hAnsi="Consolas" w:cs="Consolas"/>
                <w:color w:val="000000"/>
                <w:szCs w:val="28"/>
                <w:u w:val="single"/>
              </w:rPr>
              <w:t>jsp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*.</w:t>
            </w:r>
            <w:r w:rsidRPr="00E901F3">
              <w:rPr>
                <w:rFonts w:ascii="Consolas" w:hAnsi="Consolas" w:cs="Consolas"/>
                <w:color w:val="000000"/>
                <w:szCs w:val="28"/>
                <w:u w:val="single"/>
              </w:rPr>
              <w:t>htm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session_test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servlet-name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>*.</w:t>
            </w:r>
            <w:r w:rsidRPr="00E901F3">
              <w:rPr>
                <w:rFonts w:ascii="Consolas" w:hAnsi="Consolas" w:cs="Consolas"/>
                <w:color w:val="000000"/>
                <w:szCs w:val="28"/>
                <w:u w:val="single"/>
              </w:rPr>
              <w:t>html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url-pattern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servlet-mapping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Cs w:val="28"/>
              </w:rPr>
            </w:pP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  </w:t>
            </w:r>
          </w:p>
          <w:p w:rsidR="00E901F3" w:rsidRPr="00E901F3" w:rsidRDefault="00E901F3" w:rsidP="00E901F3">
            <w:r w:rsidRPr="00E901F3">
              <w:rPr>
                <w:rFonts w:ascii="Consolas" w:hAnsi="Consolas" w:cs="Consolas"/>
                <w:color w:val="008080"/>
                <w:szCs w:val="28"/>
              </w:rPr>
              <w:t>&lt;/</w:t>
            </w:r>
            <w:r w:rsidRPr="00E901F3">
              <w:rPr>
                <w:rFonts w:ascii="Consolas" w:hAnsi="Consolas" w:cs="Consolas"/>
                <w:color w:val="3F7F7F"/>
                <w:szCs w:val="28"/>
              </w:rPr>
              <w:t>web-app</w:t>
            </w:r>
            <w:r w:rsidRPr="00E901F3">
              <w:rPr>
                <w:rFonts w:ascii="Consolas" w:hAnsi="Consolas" w:cs="Consolas"/>
                <w:color w:val="008080"/>
                <w:szCs w:val="28"/>
              </w:rPr>
              <w:t>&gt;</w:t>
            </w:r>
            <w:r w:rsidRPr="00E901F3">
              <w:rPr>
                <w:rFonts w:ascii="Consolas" w:hAnsi="Consolas" w:cs="Consolas"/>
                <w:color w:val="000000"/>
                <w:szCs w:val="28"/>
              </w:rPr>
              <w:t xml:space="preserve">  </w:t>
            </w:r>
          </w:p>
          <w:p w:rsidR="00E901F3" w:rsidRPr="00E901F3" w:rsidRDefault="00E901F3" w:rsidP="00E901F3">
            <w:pPr>
              <w:rPr>
                <w:rFonts w:hint="eastAsia"/>
              </w:rPr>
            </w:pPr>
          </w:p>
        </w:tc>
      </w:tr>
    </w:tbl>
    <w:p w:rsidR="00560B6B" w:rsidRPr="00560B6B" w:rsidRDefault="00560B6B" w:rsidP="00560B6B">
      <w:pPr>
        <w:jc w:val="center"/>
        <w:rPr>
          <w:rFonts w:hint="eastAsia"/>
        </w:rPr>
      </w:pPr>
    </w:p>
    <w:p w:rsidR="00560B6B" w:rsidRDefault="00E11109" w:rsidP="00DF38FD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weblogic</w:t>
      </w:r>
      <w:r>
        <w:rPr>
          <w:rFonts w:hint="eastAsia"/>
        </w:rPr>
        <w:t>.xml</w:t>
      </w:r>
    </w:p>
    <w:p w:rsidR="00E11109" w:rsidRPr="00E11109" w:rsidRDefault="00E11109" w:rsidP="00E11109">
      <w:pPr>
        <w:rPr>
          <w:rFonts w:hint="eastAsia"/>
        </w:rPr>
      </w:pPr>
    </w:p>
    <w:tbl>
      <w:tblPr>
        <w:tblW w:w="0" w:type="auto"/>
        <w:tblInd w:w="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81"/>
      </w:tblGrid>
      <w:tr w:rsidR="00E11109" w:rsidRPr="00393116" w:rsidTr="00E11109">
        <w:tblPrEx>
          <w:tblCellMar>
            <w:top w:w="0" w:type="dxa"/>
            <w:bottom w:w="0" w:type="dxa"/>
          </w:tblCellMar>
        </w:tblPrEx>
        <w:trPr>
          <w:trHeight w:val="764"/>
        </w:trPr>
        <w:tc>
          <w:tcPr>
            <w:tcW w:w="10481" w:type="dxa"/>
          </w:tcPr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&lt;!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DOCTYPE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weblogic-web-app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808080"/>
                <w:sz w:val="24"/>
                <w:szCs w:val="28"/>
              </w:rPr>
              <w:t>PUBLIC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"-//BEA Systems, Inc.//DTD Web Application 8.1//EN"</w:t>
            </w:r>
            <w:r w:rsidRPr="00393116">
              <w:rPr>
                <w:rFonts w:ascii="Consolas" w:hAnsi="Consolas" w:cs="Consolas"/>
                <w:sz w:val="24"/>
                <w:szCs w:val="28"/>
              </w:rPr>
              <w:t xml:space="preserve"> </w:t>
            </w:r>
            <w:r w:rsidRPr="00393116">
              <w:rPr>
                <w:rFonts w:ascii="Consolas" w:hAnsi="Consolas" w:cs="Consolas"/>
                <w:color w:val="3F7F5F"/>
                <w:sz w:val="24"/>
                <w:szCs w:val="28"/>
              </w:rPr>
              <w:t xml:space="preserve">"http://www.bea.com/servers/wls810/dtd/weblogic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3F7F5F"/>
                <w:sz w:val="24"/>
                <w:szCs w:val="28"/>
              </w:rPr>
              <w:t>810-web-jar.dtd"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context-root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>/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context-root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charset-params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input-charset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resource-path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>/*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resource-path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java-charset-name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>GBK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java-charset-name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input-charset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393116" w:rsidRPr="00393116" w:rsidRDefault="00393116" w:rsidP="00393116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sz w:val="24"/>
                <w:szCs w:val="28"/>
              </w:rPr>
            </w:pP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  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charset-params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  <w:r w:rsidRPr="00393116">
              <w:rPr>
                <w:rFonts w:ascii="Consolas" w:hAnsi="Consolas" w:cs="Consolas"/>
                <w:color w:val="000000"/>
                <w:sz w:val="24"/>
                <w:szCs w:val="28"/>
              </w:rPr>
              <w:t xml:space="preserve">  </w:t>
            </w:r>
          </w:p>
          <w:p w:rsidR="00E11109" w:rsidRPr="00393116" w:rsidRDefault="00393116" w:rsidP="00393116">
            <w:pPr>
              <w:rPr>
                <w:sz w:val="24"/>
              </w:rPr>
            </w:pP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&lt;/</w:t>
            </w:r>
            <w:r w:rsidRPr="00393116">
              <w:rPr>
                <w:rFonts w:ascii="Consolas" w:hAnsi="Consolas" w:cs="Consolas"/>
                <w:color w:val="3F7F7F"/>
                <w:sz w:val="24"/>
                <w:szCs w:val="28"/>
              </w:rPr>
              <w:t>weblogic-web-app</w:t>
            </w:r>
            <w:r w:rsidRPr="00393116">
              <w:rPr>
                <w:rFonts w:ascii="Consolas" w:hAnsi="Consolas" w:cs="Consolas"/>
                <w:color w:val="008080"/>
                <w:sz w:val="24"/>
                <w:szCs w:val="28"/>
              </w:rPr>
              <w:t>&gt;</w:t>
            </w:r>
          </w:p>
        </w:tc>
      </w:tr>
    </w:tbl>
    <w:p w:rsidR="00E11109" w:rsidRDefault="00E11109" w:rsidP="00E11109"/>
    <w:p w:rsidR="00F46A44" w:rsidRDefault="000B2D72" w:rsidP="000B2D72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开始部署项目</w:t>
      </w:r>
    </w:p>
    <w:p w:rsidR="009D5827" w:rsidRPr="009D5827" w:rsidRDefault="009D5827" w:rsidP="009D5827">
      <w:pPr>
        <w:rPr>
          <w:rFonts w:hint="eastAsia"/>
        </w:rPr>
      </w:pPr>
    </w:p>
    <w:p w:rsidR="000B2D72" w:rsidRDefault="00F46A44" w:rsidP="009D5827">
      <w:pPr>
        <w:pStyle w:val="3"/>
        <w:ind w:firstLine="720"/>
      </w:pPr>
      <w:r>
        <w:rPr>
          <w:rFonts w:hint="eastAsia"/>
        </w:rPr>
        <w:t>准备</w:t>
      </w:r>
      <w:r>
        <w:t>工作：</w:t>
      </w:r>
      <w:r w:rsidR="00686631">
        <w:rPr>
          <w:rFonts w:hint="eastAsia"/>
        </w:rPr>
        <w:t>（其他</w:t>
      </w:r>
      <w:r w:rsidR="00686631">
        <w:t>的</w:t>
      </w:r>
      <w:r w:rsidR="00686631">
        <w:rPr>
          <w:rFonts w:hint="eastAsia"/>
        </w:rPr>
        <w:t>3</w:t>
      </w:r>
      <w:r w:rsidR="00686631">
        <w:rPr>
          <w:rFonts w:hint="eastAsia"/>
        </w:rPr>
        <w:t>个</w:t>
      </w:r>
      <w:r w:rsidR="00686631">
        <w:t>服务器应该也是开始状态，而且之前的那个</w:t>
      </w:r>
      <w:r w:rsidR="00686631">
        <w:rPr>
          <w:rFonts w:hint="eastAsia"/>
        </w:rPr>
        <w:t>WeblogicS</w:t>
      </w:r>
      <w:r w:rsidR="00686631">
        <w:t>ession</w:t>
      </w:r>
      <w:r w:rsidR="00686631">
        <w:rPr>
          <w:rFonts w:hint="eastAsia"/>
        </w:rPr>
        <w:t>那个</w:t>
      </w:r>
      <w:r w:rsidR="00686631">
        <w:t>项目应该也在启动状态</w:t>
      </w:r>
      <w:r w:rsidR="00686631">
        <w:rPr>
          <w:rFonts w:hint="eastAsia"/>
        </w:rPr>
        <w:t>）</w:t>
      </w:r>
    </w:p>
    <w:p w:rsidR="000B2D72" w:rsidRPr="000B2D72" w:rsidRDefault="000B2D72" w:rsidP="000B2D72">
      <w:pPr>
        <w:rPr>
          <w:rFonts w:hint="eastAsia"/>
        </w:rPr>
      </w:pPr>
    </w:p>
    <w:p w:rsidR="000B2D72" w:rsidRDefault="000B2D72" w:rsidP="00DF38F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选择服务器</w:t>
      </w:r>
      <w:r>
        <w:rPr>
          <w:rFonts w:hint="eastAsia"/>
        </w:rPr>
        <w:t xml:space="preserve"> </w:t>
      </w:r>
      <w:r w:rsidR="00E0578B" w:rsidRPr="00E0578B">
        <w:t>proxy_server</w:t>
      </w:r>
    </w:p>
    <w:p w:rsidR="000B2D72" w:rsidRPr="000B2D72" w:rsidRDefault="000B2D72" w:rsidP="000B2D72">
      <w:pPr>
        <w:rPr>
          <w:rFonts w:hint="eastAsia"/>
        </w:rPr>
      </w:pPr>
    </w:p>
    <w:p w:rsidR="000B2D72" w:rsidRDefault="000B2D72" w:rsidP="000B2D72">
      <w:pPr>
        <w:jc w:val="center"/>
      </w:pPr>
      <w:r>
        <w:rPr>
          <w:noProof/>
        </w:rPr>
        <w:drawing>
          <wp:inline distT="0" distB="0" distL="0" distR="0" wp14:anchorId="7A5C1980" wp14:editId="5F00E430">
            <wp:extent cx="5533333" cy="3771429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3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D" w:rsidRDefault="003F4D83" w:rsidP="003F4D83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部署成功</w:t>
      </w:r>
    </w:p>
    <w:p w:rsidR="003F4D83" w:rsidRPr="003F4D83" w:rsidRDefault="003F4D83" w:rsidP="003F4D83">
      <w:pPr>
        <w:rPr>
          <w:rFonts w:hint="eastAsia"/>
        </w:rPr>
      </w:pPr>
    </w:p>
    <w:p w:rsidR="003F4D83" w:rsidRPr="003F4D83" w:rsidRDefault="003F4D83" w:rsidP="003F4D83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5046E8D" wp14:editId="532CCB9D">
            <wp:extent cx="7903505" cy="22343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19995" cy="223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0DD" w:rsidRDefault="001720DD" w:rsidP="001720DD">
      <w:pPr>
        <w:rPr>
          <w:rFonts w:hint="eastAsia"/>
        </w:rPr>
      </w:pPr>
    </w:p>
    <w:p w:rsidR="00596039" w:rsidRDefault="00596039" w:rsidP="00596039"/>
    <w:p w:rsidR="00596039" w:rsidRDefault="00186D98" w:rsidP="00186D98">
      <w:pPr>
        <w:pStyle w:val="1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开始检测</w:t>
      </w:r>
    </w:p>
    <w:p w:rsidR="00186D98" w:rsidRDefault="00186D98" w:rsidP="00186D98"/>
    <w:p w:rsidR="00186D98" w:rsidRDefault="00186D98" w:rsidP="00186D9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浏览器访问</w:t>
      </w:r>
    </w:p>
    <w:p w:rsidR="00186D98" w:rsidRPr="00186D98" w:rsidRDefault="00186D98" w:rsidP="00186D98">
      <w:pPr>
        <w:rPr>
          <w:rFonts w:hint="eastAsia"/>
        </w:rPr>
      </w:pPr>
    </w:p>
    <w:p w:rsidR="00186D98" w:rsidRPr="00186D98" w:rsidRDefault="00186D98" w:rsidP="00186D98">
      <w:pPr>
        <w:rPr>
          <w:sz w:val="44"/>
        </w:rPr>
      </w:pPr>
      <w:hyperlink r:id="rId11" w:history="1">
        <w:r w:rsidRPr="00186D98">
          <w:rPr>
            <w:rStyle w:val="a9"/>
            <w:sz w:val="44"/>
          </w:rPr>
          <w:t>http://localhost:</w:t>
        </w:r>
        <w:r w:rsidRPr="00186D98">
          <w:rPr>
            <w:rStyle w:val="a9"/>
            <w:color w:val="FF0000"/>
            <w:sz w:val="44"/>
          </w:rPr>
          <w:t>47008/session/</w:t>
        </w:r>
      </w:hyperlink>
    </w:p>
    <w:p w:rsidR="00186D98" w:rsidRPr="00C110CE" w:rsidRDefault="00186D98" w:rsidP="00186D98">
      <w:pPr>
        <w:rPr>
          <w:rFonts w:asciiTheme="majorHAnsi" w:eastAsia="微软雅黑" w:hAnsiTheme="majorHAnsi" w:cstheme="majorBidi"/>
          <w:b/>
          <w:bCs/>
          <w:color w:val="323E4F" w:themeColor="text2" w:themeShade="BF"/>
          <w:sz w:val="36"/>
          <w:szCs w:val="28"/>
        </w:rPr>
      </w:pPr>
    </w:p>
    <w:p w:rsidR="00C110CE" w:rsidRDefault="00C110CE" w:rsidP="00916137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刷新</w:t>
      </w:r>
      <w:r>
        <w:rPr>
          <w:rFonts w:hint="eastAsia"/>
        </w:rPr>
        <w:t>，</w:t>
      </w:r>
      <w:r w:rsidRPr="00C110CE">
        <w:t>ession</w:t>
      </w:r>
      <w:r w:rsidRPr="00C110CE">
        <w:t>的创建时间和第一个感叹号之前的值也没有变化，说明：</w:t>
      </w:r>
      <w:r w:rsidRPr="00C110CE">
        <w:t>session</w:t>
      </w:r>
      <w:r w:rsidRPr="00C110CE">
        <w:t>得到了复制，每次请求被分发到其中的某一个</w:t>
      </w:r>
      <w:r w:rsidRPr="00C110CE">
        <w:t>server</w:t>
      </w:r>
      <w:r w:rsidRPr="00C110CE">
        <w:t>上，降低了服务器的压力</w:t>
      </w:r>
      <w:r w:rsidRPr="00C110CE">
        <w:t>.</w:t>
      </w:r>
    </w:p>
    <w:p w:rsidR="00C110CE" w:rsidRPr="00C110CE" w:rsidRDefault="00C110CE" w:rsidP="00C110CE">
      <w:pPr>
        <w:rPr>
          <w:rFonts w:hint="eastAsia"/>
        </w:rPr>
      </w:pPr>
    </w:p>
    <w:p w:rsidR="00186D98" w:rsidRPr="00186D98" w:rsidRDefault="00186D98" w:rsidP="00186D98">
      <w:pPr>
        <w:rPr>
          <w:rFonts w:hint="eastAsia"/>
        </w:rPr>
      </w:pPr>
    </w:p>
    <w:p w:rsidR="00393116" w:rsidRDefault="00C110CE" w:rsidP="00C110CE">
      <w:pPr>
        <w:jc w:val="center"/>
      </w:pPr>
      <w:r>
        <w:rPr>
          <w:noProof/>
        </w:rPr>
        <w:drawing>
          <wp:inline distT="0" distB="0" distL="0" distR="0" wp14:anchorId="463F5061" wp14:editId="4CBC81B3">
            <wp:extent cx="7997976" cy="1679575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24759" cy="168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CE" w:rsidRDefault="00C110CE" w:rsidP="00C110CE">
      <w:pPr>
        <w:jc w:val="center"/>
      </w:pPr>
      <w:r>
        <w:rPr>
          <w:noProof/>
        </w:rPr>
        <w:drawing>
          <wp:inline distT="0" distB="0" distL="0" distR="0" wp14:anchorId="15D8CB39" wp14:editId="0D5466CB">
            <wp:extent cx="8007436" cy="16464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23486" cy="164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0CE" w:rsidRDefault="00916137" w:rsidP="00916137">
      <w:pPr>
        <w:pStyle w:val="2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关闭一个服务器</w:t>
      </w:r>
    </w:p>
    <w:p w:rsidR="00916137" w:rsidRDefault="00916137" w:rsidP="00916137">
      <w:pPr>
        <w:pStyle w:val="3"/>
        <w:ind w:firstLine="72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916137">
        <w:t>当我们把托管服务</w:t>
      </w:r>
      <w:r w:rsidRPr="00916137">
        <w:t>server1</w:t>
      </w:r>
      <w:r w:rsidRPr="00916137">
        <w:t>关闭时</w:t>
      </w:r>
    </w:p>
    <w:p w:rsidR="00916137" w:rsidRPr="00916137" w:rsidRDefault="00916137" w:rsidP="00916137">
      <w:pPr>
        <w:rPr>
          <w:rFonts w:hint="eastAsia"/>
        </w:rPr>
      </w:pPr>
    </w:p>
    <w:p w:rsid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916137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8677275" cy="3028950"/>
            <wp:effectExtent l="0" t="0" r="9525" b="0"/>
            <wp:docPr id="10" name="图片 10" descr="http://img.blog.csdn.net/20161010202421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6101020242126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37" w:rsidRP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916137" w:rsidRDefault="00916137" w:rsidP="00916137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916137">
        <w:t>我们再次刷新浏览器时，</w:t>
      </w:r>
    </w:p>
    <w:p w:rsidR="00916137" w:rsidRPr="00916137" w:rsidRDefault="00916137" w:rsidP="00916137">
      <w:pPr>
        <w:rPr>
          <w:rFonts w:hint="eastAsia"/>
        </w:rPr>
      </w:pPr>
    </w:p>
    <w:p w:rsid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  <w:r w:rsidRPr="00916137">
        <w:rPr>
          <w:rFonts w:ascii="microsoft yahei" w:eastAsia="宋体" w:hAnsi="microsoft yahei" w:cs="宋体" w:hint="eastAsia"/>
          <w:noProof/>
          <w:color w:val="555555"/>
          <w:sz w:val="23"/>
          <w:szCs w:val="23"/>
        </w:rPr>
        <w:drawing>
          <wp:inline distT="0" distB="0" distL="0" distR="0">
            <wp:extent cx="7800975" cy="1581150"/>
            <wp:effectExtent l="0" t="0" r="9525" b="0"/>
            <wp:docPr id="9" name="图片 9" descr="http://img.blog.csdn.net/20161010202535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6101020253587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097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137" w:rsidRP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 w:hint="eastAsia"/>
          <w:color w:val="555555"/>
          <w:sz w:val="23"/>
          <w:szCs w:val="23"/>
        </w:rPr>
      </w:pPr>
    </w:p>
    <w:p w:rsidR="00916137" w:rsidRPr="00916137" w:rsidRDefault="00916137" w:rsidP="00916137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916137">
        <w:t>由上图可以发现，</w:t>
      </w:r>
      <w:r w:rsidRPr="00916137">
        <w:t>session</w:t>
      </w:r>
      <w:r w:rsidRPr="00916137">
        <w:t>并没有发生变化</w:t>
      </w:r>
      <w:r w:rsidRPr="00916137">
        <w:t>(</w:t>
      </w:r>
      <w:r w:rsidRPr="00916137">
        <w:t>只是感叹号之后的值变化了</w:t>
      </w:r>
      <w:r w:rsidRPr="00916137">
        <w:t>)</w:t>
      </w:r>
      <w:r w:rsidRPr="00916137">
        <w:t>，而且后来每次刷新时感叹号之间的值</w:t>
      </w:r>
      <w:r w:rsidRPr="00916137">
        <w:rPr>
          <w:highlight w:val="yellow"/>
        </w:rPr>
        <w:t>506820286</w:t>
      </w:r>
      <w:r w:rsidRPr="00916137">
        <w:rPr>
          <w:highlight w:val="yellow"/>
        </w:rPr>
        <w:t>和</w:t>
      </w:r>
      <w:r w:rsidRPr="00916137">
        <w:rPr>
          <w:highlight w:val="yellow"/>
        </w:rPr>
        <w:t>68952051</w:t>
      </w:r>
      <w:r w:rsidRPr="00916137">
        <w:rPr>
          <w:highlight w:val="yellow"/>
        </w:rPr>
        <w:t>来回调换位置而已</w:t>
      </w:r>
      <w:r w:rsidRPr="00916137">
        <w:rPr>
          <w:highlight w:val="yellow"/>
        </w:rPr>
        <w:t>.</w:t>
      </w:r>
      <w:r w:rsidRPr="00916137">
        <w:rPr>
          <w:b w:val="0"/>
          <w:bCs w:val="0"/>
          <w:highlight w:val="yellow"/>
        </w:rPr>
        <w:t>这也表示服务器只有</w:t>
      </w:r>
      <w:r w:rsidRPr="00916137">
        <w:rPr>
          <w:b w:val="0"/>
          <w:bCs w:val="0"/>
          <w:highlight w:val="yellow"/>
        </w:rPr>
        <w:t>2</w:t>
      </w:r>
      <w:r w:rsidRPr="00916137">
        <w:rPr>
          <w:b w:val="0"/>
          <w:bCs w:val="0"/>
          <w:highlight w:val="yellow"/>
        </w:rPr>
        <w:t>个了</w:t>
      </w:r>
      <w:r w:rsidRPr="00916137">
        <w:rPr>
          <w:b w:val="0"/>
          <w:bCs w:val="0"/>
          <w:highlight w:val="yellow"/>
        </w:rPr>
        <w:t>.</w:t>
      </w:r>
    </w:p>
    <w:p w:rsidR="00916137" w:rsidRPr="00916137" w:rsidRDefault="00916137" w:rsidP="00916137">
      <w:pPr>
        <w:shd w:val="clear" w:color="auto" w:fill="FFFFFF"/>
        <w:spacing w:after="0"/>
        <w:rPr>
          <w:rFonts w:ascii="microsoft yahei" w:eastAsia="宋体" w:hAnsi="microsoft yahei" w:cs="宋体"/>
          <w:color w:val="555555"/>
          <w:sz w:val="23"/>
          <w:szCs w:val="23"/>
        </w:rPr>
      </w:pPr>
    </w:p>
    <w:p w:rsidR="00916137" w:rsidRPr="00916137" w:rsidRDefault="00916137" w:rsidP="00C110CE">
      <w:pPr>
        <w:rPr>
          <w:rFonts w:hint="eastAsia"/>
        </w:rPr>
      </w:pPr>
    </w:p>
    <w:p w:rsidR="00C110CE" w:rsidRDefault="00C110CE" w:rsidP="00C110CE">
      <w:pPr>
        <w:rPr>
          <w:rFonts w:hint="eastAsia"/>
        </w:rPr>
      </w:pPr>
    </w:p>
    <w:p w:rsidR="00C110CE" w:rsidRPr="00E11109" w:rsidRDefault="00C110CE" w:rsidP="00C110CE">
      <w:pPr>
        <w:jc w:val="center"/>
        <w:rPr>
          <w:rFonts w:hint="eastAsia"/>
        </w:rPr>
      </w:pPr>
    </w:p>
    <w:sectPr w:rsidR="00C110CE" w:rsidRPr="00E111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8D01C8"/>
    <w:rsid w:val="00083EEF"/>
    <w:rsid w:val="000B0A92"/>
    <w:rsid w:val="000B2D72"/>
    <w:rsid w:val="00126936"/>
    <w:rsid w:val="001720DD"/>
    <w:rsid w:val="00186D98"/>
    <w:rsid w:val="001A07AB"/>
    <w:rsid w:val="001D2317"/>
    <w:rsid w:val="002115FB"/>
    <w:rsid w:val="002B4026"/>
    <w:rsid w:val="00393116"/>
    <w:rsid w:val="003A505A"/>
    <w:rsid w:val="003B2366"/>
    <w:rsid w:val="003E28ED"/>
    <w:rsid w:val="003F4D83"/>
    <w:rsid w:val="004370E8"/>
    <w:rsid w:val="004D281D"/>
    <w:rsid w:val="004E2BAB"/>
    <w:rsid w:val="00514D31"/>
    <w:rsid w:val="0054761A"/>
    <w:rsid w:val="00554A5C"/>
    <w:rsid w:val="00560B6B"/>
    <w:rsid w:val="00596039"/>
    <w:rsid w:val="0066335D"/>
    <w:rsid w:val="00684BD7"/>
    <w:rsid w:val="00686631"/>
    <w:rsid w:val="006C7DC4"/>
    <w:rsid w:val="00761A5A"/>
    <w:rsid w:val="008D01C8"/>
    <w:rsid w:val="00916137"/>
    <w:rsid w:val="0097787A"/>
    <w:rsid w:val="009D5827"/>
    <w:rsid w:val="00A01D09"/>
    <w:rsid w:val="00A61371"/>
    <w:rsid w:val="00AA045D"/>
    <w:rsid w:val="00AA6AC2"/>
    <w:rsid w:val="00AB0996"/>
    <w:rsid w:val="00B44604"/>
    <w:rsid w:val="00BE4ED1"/>
    <w:rsid w:val="00C110CE"/>
    <w:rsid w:val="00D16FAA"/>
    <w:rsid w:val="00D21CA7"/>
    <w:rsid w:val="00D26625"/>
    <w:rsid w:val="00D51DC8"/>
    <w:rsid w:val="00D541EF"/>
    <w:rsid w:val="00DF38FD"/>
    <w:rsid w:val="00E0578B"/>
    <w:rsid w:val="00E11109"/>
    <w:rsid w:val="00E901F3"/>
    <w:rsid w:val="00EA5F70"/>
    <w:rsid w:val="00EF5ED6"/>
    <w:rsid w:val="00F46A44"/>
    <w:rsid w:val="00F739C0"/>
    <w:rsid w:val="00FB0780"/>
    <w:rsid w:val="00FB6F25"/>
    <w:rsid w:val="00FF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76E9FB-5383-4AF9-B861-49F30A91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qFormat/>
    <w:rsid w:val="003F4D83"/>
    <w:pPr>
      <w:spacing w:before="200" w:after="0"/>
      <w:outlineLvl w:val="1"/>
    </w:pPr>
    <w:rPr>
      <w:rFonts w:asciiTheme="majorHAnsi" w:eastAsia="微软雅黑" w:hAnsiTheme="majorHAnsi" w:cstheme="majorBidi"/>
      <w:b/>
      <w:bCs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1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3F4D83"/>
    <w:rPr>
      <w:rFonts w:asciiTheme="majorHAnsi" w:eastAsia="微软雅黑" w:hAnsiTheme="majorHAnsi" w:cstheme="majorBidi"/>
      <w:b/>
      <w:bCs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unhideWhenUsed/>
    <w:rsid w:val="00186D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3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://localhost:47008/sessio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D5230B7-1F1D-4018-B638-569C5F119231}"/>
      </w:docPartPr>
      <w:docPartBody>
        <w:p w:rsidR="00000000" w:rsidRDefault="00D63DC5">
          <w:r w:rsidRPr="00A51745">
            <w:rPr>
              <w:rStyle w:val="a3"/>
              <w:rFonts w:hint="eastAsia"/>
            </w:rPr>
            <w:t>[</w:t>
          </w:r>
          <w:r w:rsidRPr="00A51745">
            <w:rPr>
              <w:rStyle w:val="a3"/>
              <w:rFonts w:hint="eastAsia"/>
            </w:rPr>
            <w:t>在此处输入文章标题</w:t>
          </w:r>
          <w:r w:rsidRPr="00A5174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9914317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4411B70-1F94-4F8D-8F5B-DD52ECA8F833}"/>
      </w:docPartPr>
      <w:docPartBody>
        <w:p w:rsidR="00000000" w:rsidRDefault="00D63DC5">
          <w:r w:rsidRPr="00A51745">
            <w:rPr>
              <w:rStyle w:val="a3"/>
              <w:rFonts w:hint="eastAsia"/>
            </w:rPr>
            <w:t>[</w:t>
          </w:r>
          <w:r w:rsidRPr="00A51745">
            <w:rPr>
              <w:rStyle w:val="a3"/>
              <w:rFonts w:hint="eastAsia"/>
            </w:rPr>
            <w:t>选择一个类别或键入一个新类别</w:t>
          </w:r>
          <w:r w:rsidRPr="00A51745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7390818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D1B276-5F8E-4538-BAA3-BF8551FFC83A}"/>
      </w:docPartPr>
      <w:docPartBody>
        <w:p w:rsidR="00000000" w:rsidRDefault="00D63DC5">
          <w:r w:rsidRPr="00A51745">
            <w:rPr>
              <w:rStyle w:val="a3"/>
              <w:rFonts w:hint="eastAsia"/>
            </w:rPr>
            <w:t>[</w:t>
          </w:r>
          <w:r w:rsidRPr="00A51745">
            <w:rPr>
              <w:rStyle w:val="a3"/>
              <w:rFonts w:hint="eastAsia"/>
            </w:rPr>
            <w:t>选择一个类别或键入一个新类别</w:t>
          </w:r>
          <w:r w:rsidRPr="00A51745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C5"/>
    <w:rsid w:val="00641365"/>
    <w:rsid w:val="00D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3DC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 Weblogic 负载均衡和session复制</PostTitle>
  <PostDate>2017-11-27T07:26:17Z</PostDate>
  <PostID>78645472</PostID>
  <Category1>服务器</Category1>
  <Category2>weblogic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2991431738</CategoryBBId1>
  <CategoryBBId2>273908183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44</TotalTime>
  <Pages>1</Pages>
  <Words>417</Words>
  <Characters>2379</Characters>
  <Application>Microsoft Office Word</Application>
  <DocSecurity>0</DocSecurity>
  <Lines>19</Lines>
  <Paragraphs>5</Paragraphs>
  <ScaleCrop>false</ScaleCrop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59</cp:revision>
  <dcterms:created xsi:type="dcterms:W3CDTF">2017-11-27T06:29:00Z</dcterms:created>
  <dcterms:modified xsi:type="dcterms:W3CDTF">2017-11-27T07:26:00Z</dcterms:modified>
</cp:coreProperties>
</file>