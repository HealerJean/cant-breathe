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326C70">
              <w:pPr>
                <w:pStyle w:val="Publishwithline"/>
              </w:pPr>
              <w:r>
                <w:rPr>
                  <w:rFonts w:hint="eastAsia"/>
                </w:rPr>
                <w:t>栈和</w:t>
              </w:r>
              <w:r>
                <w:t>堆详解</w:t>
              </w:r>
            </w:p>
          </w:sdtContent>
        </w:sdt>
        <w:p w:rsidR="00EF5ED6" w:rsidRDefault="00EF5ED6">
          <w:pPr>
            <w:pStyle w:val="underline"/>
          </w:pPr>
        </w:p>
        <w:p w:rsidR="00EF5ED6" w:rsidRDefault="00A96C96">
          <w:pPr>
            <w:pStyle w:val="PadderBetweenControlandBody"/>
          </w:pPr>
        </w:p>
      </w:sdtContent>
    </w:sdt>
    <w:p w:rsidR="00431D9E" w:rsidRDefault="00A96C96" w:rsidP="000B41D6">
      <w:pPr>
        <w:spacing w:after="0"/>
        <w:rPr>
          <w:rFonts w:ascii="宋体" w:eastAsia="宋体" w:hAnsi="宋体" w:cs="宋体"/>
          <w:color w:val="333333"/>
          <w:sz w:val="21"/>
          <w:szCs w:val="21"/>
          <w:shd w:val="clear" w:color="auto" w:fill="F9F9F9"/>
        </w:rPr>
      </w:pPr>
      <w:hyperlink r:id="rId7" w:history="1">
        <w:r w:rsidR="000D3F74" w:rsidRPr="00BD6DF3">
          <w:rPr>
            <w:rStyle w:val="a9"/>
            <w:rFonts w:ascii="宋体" w:eastAsia="宋体" w:hAnsi="宋体" w:cs="宋体"/>
            <w:sz w:val="21"/>
            <w:szCs w:val="21"/>
            <w:shd w:val="clear" w:color="auto" w:fill="F9F9F9"/>
          </w:rPr>
          <w:t>http://blog.csdn.net/jasonwang18/article/details/70578647</w:t>
        </w:r>
      </w:hyperlink>
      <w:r w:rsidR="000D3F74">
        <w:rPr>
          <w:rFonts w:ascii="宋体" w:eastAsia="宋体" w:hAnsi="宋体" w:cs="宋体"/>
          <w:color w:val="333333"/>
          <w:sz w:val="21"/>
          <w:szCs w:val="21"/>
          <w:shd w:val="clear" w:color="auto" w:fill="F9F9F9"/>
        </w:rPr>
        <w:t xml:space="preserve"> </w:t>
      </w:r>
    </w:p>
    <w:p w:rsidR="00431D9E" w:rsidRDefault="00431D9E" w:rsidP="00431D9E">
      <w:pPr>
        <w:pStyle w:val="1"/>
        <w:rPr>
          <w:shd w:val="clear" w:color="auto" w:fill="F9F9F9"/>
        </w:rPr>
      </w:pPr>
      <w:r>
        <w:rPr>
          <w:rFonts w:hint="eastAsia"/>
          <w:shd w:val="clear" w:color="auto" w:fill="F9F9F9"/>
        </w:rPr>
        <w:t>1</w:t>
      </w:r>
      <w:r>
        <w:rPr>
          <w:rFonts w:hint="eastAsia"/>
          <w:shd w:val="clear" w:color="auto" w:fill="F9F9F9"/>
        </w:rPr>
        <w:t>、</w:t>
      </w:r>
      <w:r>
        <w:rPr>
          <w:shd w:val="clear" w:color="auto" w:fill="F9F9F9"/>
        </w:rPr>
        <w:t>栈核对存放的内容</w:t>
      </w:r>
    </w:p>
    <w:p w:rsidR="00431D9E" w:rsidRPr="00431D9E" w:rsidRDefault="00431D9E" w:rsidP="00431D9E"/>
    <w:p w:rsidR="000B41D6" w:rsidRDefault="000B41D6" w:rsidP="000B41D6">
      <w:pPr>
        <w:spacing w:after="0"/>
        <w:rPr>
          <w:rFonts w:ascii="宋体" w:eastAsia="宋体" w:hAnsi="宋体" w:cs="宋体"/>
          <w:color w:val="333333"/>
          <w:sz w:val="21"/>
          <w:szCs w:val="21"/>
          <w:shd w:val="clear" w:color="auto" w:fill="F9F9F9"/>
        </w:rPr>
      </w:pPr>
      <w:r w:rsidRPr="000B41D6"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在函数中定义的一些</w:t>
      </w:r>
      <w:r w:rsidRPr="000B41D6">
        <w:rPr>
          <w:rFonts w:ascii="宋体" w:eastAsia="宋体" w:hAnsi="宋体" w:cs="宋体" w:hint="eastAsia"/>
          <w:color w:val="FF0000"/>
          <w:sz w:val="21"/>
          <w:szCs w:val="21"/>
          <w:highlight w:val="yellow"/>
          <w:shd w:val="clear" w:color="auto" w:fill="F9F9F9"/>
        </w:rPr>
        <w:t>基本类型的变量和对象的引用变量都在函数的栈内存中分配</w:t>
      </w:r>
      <w:r w:rsidRPr="000B41D6"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 xml:space="preserve">。 </w:t>
      </w:r>
      <w:r w:rsidR="00431D9E"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（函数</w:t>
      </w:r>
      <w:r w:rsidR="00431D9E">
        <w:rPr>
          <w:rFonts w:ascii="宋体" w:eastAsia="宋体" w:hAnsi="宋体" w:cs="宋体"/>
          <w:color w:val="333333"/>
          <w:sz w:val="21"/>
          <w:szCs w:val="21"/>
          <w:shd w:val="clear" w:color="auto" w:fill="F9F9F9"/>
        </w:rPr>
        <w:t>的参数值，局部变量</w:t>
      </w:r>
      <w:r w:rsidR="00431D9E"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）</w:t>
      </w:r>
    </w:p>
    <w:p w:rsidR="000B41D6" w:rsidRDefault="000B41D6" w:rsidP="006E74B7">
      <w:pPr>
        <w:spacing w:after="0"/>
        <w:ind w:firstLine="720"/>
        <w:rPr>
          <w:rFonts w:ascii="宋体" w:eastAsia="宋体" w:hAnsi="宋体" w:cs="宋体"/>
          <w:color w:val="333333"/>
          <w:sz w:val="21"/>
          <w:szCs w:val="21"/>
          <w:shd w:val="clear" w:color="auto" w:fill="F9F9F9"/>
        </w:rPr>
      </w:pPr>
      <w:r w:rsidRPr="000B41D6"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当在一段代码块定义一个变量时，Java就在栈中为这个变量分配内存空间，当超过变量的作用域后，Java会自动释放掉为该变量所分配的内存空间，该内存空间可以立即被另作他用。</w:t>
      </w:r>
    </w:p>
    <w:p w:rsidR="006E74B7" w:rsidRPr="000B41D6" w:rsidRDefault="006E74B7" w:rsidP="000B41D6">
      <w:pPr>
        <w:spacing w:after="0"/>
        <w:rPr>
          <w:rFonts w:ascii="宋体" w:eastAsia="宋体" w:hAnsi="宋体" w:cs="宋体"/>
          <w:sz w:val="24"/>
          <w:szCs w:val="24"/>
        </w:rPr>
      </w:pPr>
    </w:p>
    <w:p w:rsidR="000B41D6" w:rsidRPr="000B41D6" w:rsidRDefault="000B41D6" w:rsidP="000B41D6">
      <w:pPr>
        <w:spacing w:after="0"/>
        <w:rPr>
          <w:rFonts w:ascii="宋体" w:eastAsia="宋体" w:hAnsi="宋体" w:cs="宋体"/>
          <w:color w:val="FF0000"/>
          <w:sz w:val="21"/>
          <w:szCs w:val="21"/>
        </w:rPr>
      </w:pPr>
      <w:r w:rsidRPr="000B41D6">
        <w:rPr>
          <w:rFonts w:ascii="宋体" w:eastAsia="宋体" w:hAnsi="宋体" w:cs="宋体" w:hint="eastAsia"/>
          <w:color w:val="FF0000"/>
          <w:sz w:val="21"/>
          <w:szCs w:val="21"/>
          <w:highlight w:val="yellow"/>
        </w:rPr>
        <w:t>堆内存用来存放由new创建的对象和数组。</w:t>
      </w:r>
    </w:p>
    <w:p w:rsidR="000B41D6" w:rsidRPr="000B41D6" w:rsidRDefault="000B41D6" w:rsidP="000B41D6">
      <w:pPr>
        <w:spacing w:after="0"/>
        <w:rPr>
          <w:rFonts w:ascii="宋体" w:eastAsia="宋体" w:hAnsi="宋体" w:cs="宋体"/>
          <w:color w:val="FF0000"/>
          <w:sz w:val="21"/>
          <w:szCs w:val="21"/>
        </w:rPr>
      </w:pPr>
      <w:r w:rsidRPr="000B41D6">
        <w:rPr>
          <w:rFonts w:ascii="宋体" w:eastAsia="宋体" w:hAnsi="宋体" w:cs="宋体" w:hint="eastAsia"/>
          <w:color w:val="333333"/>
          <w:sz w:val="21"/>
          <w:szCs w:val="21"/>
        </w:rPr>
        <w:t>     在堆中分配的内存，</w:t>
      </w:r>
      <w:r w:rsidRPr="000B41D6">
        <w:rPr>
          <w:rFonts w:ascii="宋体" w:eastAsia="宋体" w:hAnsi="宋体" w:cs="宋体" w:hint="eastAsia"/>
          <w:color w:val="FF0000"/>
          <w:sz w:val="21"/>
          <w:szCs w:val="21"/>
          <w:highlight w:val="yellow"/>
        </w:rPr>
        <w:t>由Java</w:t>
      </w:r>
      <w:hyperlink r:id="rId8" w:tgtFrame="_blank" w:history="1">
        <w:r w:rsidRPr="00FE44D9">
          <w:rPr>
            <w:rFonts w:ascii="宋体" w:eastAsia="宋体" w:hAnsi="宋体" w:cs="宋体" w:hint="eastAsia"/>
            <w:color w:val="FF0000"/>
            <w:sz w:val="21"/>
            <w:szCs w:val="21"/>
            <w:highlight w:val="yellow"/>
          </w:rPr>
          <w:t>虚拟机</w:t>
        </w:r>
      </w:hyperlink>
      <w:r w:rsidRPr="000B41D6">
        <w:rPr>
          <w:rFonts w:ascii="宋体" w:eastAsia="宋体" w:hAnsi="宋体" w:cs="宋体" w:hint="eastAsia"/>
          <w:color w:val="FF0000"/>
          <w:sz w:val="21"/>
          <w:szCs w:val="21"/>
          <w:highlight w:val="yellow"/>
        </w:rPr>
        <w:t>的自动垃圾回收器来管理。</w:t>
      </w:r>
    </w:p>
    <w:p w:rsidR="00326C70" w:rsidRDefault="006E74B7" w:rsidP="006E74B7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F342A">
        <w:rPr>
          <w:rFonts w:hint="eastAsia"/>
        </w:rPr>
        <w:t>栈</w:t>
      </w:r>
      <w:r w:rsidR="000F342A">
        <w:t>和堆的区别和优势</w:t>
      </w:r>
    </w:p>
    <w:p w:rsidR="000F342A" w:rsidRPr="000F342A" w:rsidRDefault="000F342A" w:rsidP="000F342A"/>
    <w:p w:rsidR="00277B5A" w:rsidRPr="00B91E8E" w:rsidRDefault="000F342A" w:rsidP="00277B5A">
      <w:pPr>
        <w:ind w:firstLine="720"/>
        <w:rPr>
          <w:color w:val="FF0000"/>
          <w:sz w:val="21"/>
          <w:szCs w:val="21"/>
          <w:shd w:val="clear" w:color="auto" w:fill="F9F9F9"/>
        </w:rPr>
      </w:pPr>
      <w:r>
        <w:rPr>
          <w:rFonts w:hint="eastAsia"/>
          <w:color w:val="333333"/>
          <w:sz w:val="21"/>
          <w:szCs w:val="21"/>
          <w:shd w:val="clear" w:color="auto" w:fill="F9F9F9"/>
        </w:rPr>
        <w:t xml:space="preserve"> </w:t>
      </w:r>
      <w:r>
        <w:rPr>
          <w:rFonts w:hint="eastAsia"/>
          <w:color w:val="333333"/>
          <w:sz w:val="21"/>
          <w:szCs w:val="21"/>
          <w:shd w:val="clear" w:color="auto" w:fill="F9F9F9"/>
        </w:rPr>
        <w:t>栈的优势是，存取速度比堆要快，仅次于直接位于</w:t>
      </w:r>
      <w:r>
        <w:rPr>
          <w:rFonts w:hint="eastAsia"/>
          <w:color w:val="333333"/>
          <w:sz w:val="21"/>
          <w:szCs w:val="21"/>
          <w:shd w:val="clear" w:color="auto" w:fill="F9F9F9"/>
        </w:rPr>
        <w:t>CPU</w:t>
      </w:r>
      <w:r>
        <w:rPr>
          <w:rFonts w:hint="eastAsia"/>
          <w:color w:val="333333"/>
          <w:sz w:val="21"/>
          <w:szCs w:val="21"/>
          <w:shd w:val="clear" w:color="auto" w:fill="F9F9F9"/>
        </w:rPr>
        <w:t>中的寄存器。但缺点是，</w:t>
      </w:r>
      <w:r w:rsidRPr="002A4903">
        <w:rPr>
          <w:rFonts w:hint="eastAsia"/>
          <w:color w:val="FF0000"/>
          <w:sz w:val="21"/>
          <w:szCs w:val="21"/>
          <w:highlight w:val="yellow"/>
          <w:shd w:val="clear" w:color="auto" w:fill="F9F9F9"/>
        </w:rPr>
        <w:t>存在栈中的数据大小与生存期必须是确定的</w:t>
      </w:r>
      <w:r>
        <w:rPr>
          <w:rFonts w:hint="eastAsia"/>
          <w:color w:val="333333"/>
          <w:sz w:val="21"/>
          <w:szCs w:val="21"/>
          <w:shd w:val="clear" w:color="auto" w:fill="F9F9F9"/>
        </w:rPr>
        <w:t>，缺乏灵活性。另外，</w:t>
      </w:r>
      <w:r w:rsidRPr="00B91E8E">
        <w:rPr>
          <w:rFonts w:hint="eastAsia"/>
          <w:color w:val="FF0000"/>
          <w:sz w:val="21"/>
          <w:szCs w:val="21"/>
          <w:highlight w:val="yellow"/>
          <w:shd w:val="clear" w:color="auto" w:fill="F9F9F9"/>
        </w:rPr>
        <w:t>栈数据可以共享，详见第</w:t>
      </w:r>
      <w:r w:rsidRPr="00B91E8E">
        <w:rPr>
          <w:rFonts w:hint="eastAsia"/>
          <w:color w:val="FF0000"/>
          <w:sz w:val="21"/>
          <w:szCs w:val="21"/>
          <w:highlight w:val="yellow"/>
          <w:shd w:val="clear" w:color="auto" w:fill="F9F9F9"/>
        </w:rPr>
        <w:t>3</w:t>
      </w:r>
      <w:r w:rsidRPr="00B91E8E">
        <w:rPr>
          <w:rFonts w:hint="eastAsia"/>
          <w:color w:val="FF0000"/>
          <w:sz w:val="21"/>
          <w:szCs w:val="21"/>
          <w:highlight w:val="yellow"/>
          <w:shd w:val="clear" w:color="auto" w:fill="F9F9F9"/>
        </w:rPr>
        <w:t>点。</w:t>
      </w:r>
    </w:p>
    <w:p w:rsidR="00277B5A" w:rsidRDefault="000F342A" w:rsidP="002C453F">
      <w:pPr>
        <w:ind w:firstLine="720"/>
        <w:rPr>
          <w:color w:val="333333"/>
          <w:sz w:val="21"/>
          <w:szCs w:val="21"/>
          <w:shd w:val="clear" w:color="auto" w:fill="F9F9F9"/>
        </w:rPr>
      </w:pPr>
      <w:r w:rsidRPr="0053183C">
        <w:rPr>
          <w:rFonts w:hint="eastAsia"/>
          <w:color w:val="FF0000"/>
          <w:sz w:val="21"/>
          <w:szCs w:val="21"/>
          <w:shd w:val="clear" w:color="auto" w:fill="F9F9F9"/>
        </w:rPr>
        <w:t>堆的优势是可以动态地分配内存大小，生存期也不必事先告诉编译器</w:t>
      </w:r>
      <w:r>
        <w:rPr>
          <w:rFonts w:hint="eastAsia"/>
          <w:color w:val="333333"/>
          <w:sz w:val="21"/>
          <w:szCs w:val="21"/>
          <w:shd w:val="clear" w:color="auto" w:fill="F9F9F9"/>
        </w:rPr>
        <w:t>，</w:t>
      </w:r>
      <w:r>
        <w:rPr>
          <w:rFonts w:hint="eastAsia"/>
          <w:color w:val="333333"/>
          <w:sz w:val="21"/>
          <w:szCs w:val="21"/>
          <w:shd w:val="clear" w:color="auto" w:fill="F9F9F9"/>
        </w:rPr>
        <w:t>Java</w:t>
      </w:r>
      <w:r>
        <w:rPr>
          <w:rFonts w:hint="eastAsia"/>
          <w:color w:val="333333"/>
          <w:sz w:val="21"/>
          <w:szCs w:val="21"/>
          <w:shd w:val="clear" w:color="auto" w:fill="F9F9F9"/>
        </w:rPr>
        <w:t>的垃圾收集器会自动收走这些不再使用的数据。但缺点是，</w:t>
      </w:r>
      <w:r w:rsidRPr="0053183C">
        <w:rPr>
          <w:rFonts w:hint="eastAsia"/>
          <w:color w:val="FF0000"/>
          <w:sz w:val="21"/>
          <w:szCs w:val="21"/>
          <w:shd w:val="clear" w:color="auto" w:fill="F9F9F9"/>
        </w:rPr>
        <w:t>由于要在运行时动态分配内存，存取速度较慢。</w:t>
      </w:r>
    </w:p>
    <w:p w:rsidR="00CA414C" w:rsidRDefault="000D3F74" w:rsidP="00034489">
      <w:pPr>
        <w:pStyle w:val="1"/>
        <w:rPr>
          <w:shd w:val="clear" w:color="auto" w:fill="F9F9F9"/>
        </w:rPr>
      </w:pPr>
      <w:r w:rsidRPr="000D3F74">
        <w:rPr>
          <w:rFonts w:hint="eastAsia"/>
          <w:shd w:val="clear" w:color="auto" w:fill="F9F9F9"/>
        </w:rPr>
        <w:t xml:space="preserve">3. </w:t>
      </w:r>
      <w:r w:rsidR="00C71DD8">
        <w:rPr>
          <w:rFonts w:hint="eastAsia"/>
          <w:shd w:val="clear" w:color="auto" w:fill="F9F9F9"/>
        </w:rPr>
        <w:t>栈的</w:t>
      </w:r>
      <w:r w:rsidR="00C71DD8">
        <w:rPr>
          <w:shd w:val="clear" w:color="auto" w:fill="F9F9F9"/>
        </w:rPr>
        <w:t>细讲</w:t>
      </w:r>
    </w:p>
    <w:p w:rsidR="005B26BE" w:rsidRPr="005B26BE" w:rsidRDefault="005B26BE" w:rsidP="005B26B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634F4">
        <w:rPr>
          <w:rFonts w:hint="eastAsia"/>
        </w:rPr>
        <w:t>存放</w:t>
      </w:r>
      <w:r w:rsidR="00D634F4">
        <w:t>栈中的</w:t>
      </w:r>
      <w:r w:rsidR="00A929BE">
        <w:rPr>
          <w:rFonts w:hint="eastAsia"/>
        </w:rPr>
        <w:t>数据</w:t>
      </w:r>
      <w:r w:rsidR="00A929BE">
        <w:t>大小是固定的，生命周期也是固定的</w:t>
      </w:r>
    </w:p>
    <w:p w:rsidR="00C71DD8" w:rsidRPr="00C71DD8" w:rsidRDefault="00C71DD8" w:rsidP="00C71DD8"/>
    <w:p w:rsidR="000D3F74" w:rsidRDefault="000D3F74" w:rsidP="002C54FA">
      <w:pPr>
        <w:spacing w:after="0"/>
        <w:ind w:firstLine="720"/>
        <w:rPr>
          <w:rFonts w:ascii="宋体" w:eastAsia="宋体" w:hAnsi="宋体" w:cs="宋体"/>
          <w:color w:val="333333"/>
          <w:sz w:val="21"/>
          <w:szCs w:val="21"/>
          <w:shd w:val="clear" w:color="auto" w:fill="F9F9F9"/>
        </w:rPr>
      </w:pPr>
      <w:r w:rsidRPr="000D3F74"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一种是基本类型(primitive types), 共有8种，即int, short, long, byte, float, double, boolean, char(注意，并没有string的基本类型)。这种类型的定义是通过诸如int a = 3; long b = 255L;的形式来定义的，称为自动变量。值得注意的是，</w:t>
      </w:r>
      <w:r w:rsidRPr="000D3F74">
        <w:rPr>
          <w:rFonts w:ascii="宋体" w:eastAsia="宋体" w:hAnsi="宋体" w:cs="宋体" w:hint="eastAsia"/>
          <w:color w:val="FF0000"/>
          <w:sz w:val="21"/>
          <w:szCs w:val="21"/>
          <w:shd w:val="clear" w:color="auto" w:fill="F9F9F9"/>
        </w:rPr>
        <w:t>自动变量存的是字面值</w:t>
      </w:r>
      <w:r w:rsidRPr="000D3F74"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 xml:space="preserve">，不是类的实例，即不是类的引用，这里并没有类的存在。如int a = 3; </w:t>
      </w:r>
      <w:r w:rsidRPr="000D3F74">
        <w:rPr>
          <w:rFonts w:ascii="宋体" w:eastAsia="宋体" w:hAnsi="宋体" w:cs="宋体" w:hint="eastAsia"/>
          <w:color w:val="FF0000"/>
          <w:sz w:val="21"/>
          <w:szCs w:val="21"/>
          <w:highlight w:val="yellow"/>
          <w:shd w:val="clear" w:color="auto" w:fill="F9F9F9"/>
        </w:rPr>
        <w:t>这里的a是一个指向int类型的引用，指向3这个字面值。这些字面值的数据，由于大小可知，生存期可知(这些字面值固定定义在某个程序块里面，程序块退出后，字段值就消失了)，出于追求速度的原因，就存在于</w:t>
      </w:r>
      <w:r w:rsidRPr="000D3F74"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栈中。</w:t>
      </w:r>
    </w:p>
    <w:p w:rsidR="004E289D" w:rsidRDefault="004E289D" w:rsidP="004E289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栈的数据共享</w:t>
      </w:r>
    </w:p>
    <w:p w:rsidR="004E289D" w:rsidRPr="004E289D" w:rsidRDefault="004E289D" w:rsidP="004E289D"/>
    <w:p w:rsidR="000D3F74" w:rsidRPr="000D3F74" w:rsidRDefault="000D3F74" w:rsidP="000D3F74">
      <w:pPr>
        <w:shd w:val="clear" w:color="auto" w:fill="F9F9F9"/>
        <w:spacing w:after="0"/>
        <w:rPr>
          <w:rFonts w:ascii="宋体" w:eastAsia="宋体" w:hAnsi="宋体" w:cs="宋体"/>
          <w:color w:val="333333"/>
          <w:sz w:val="21"/>
          <w:szCs w:val="21"/>
        </w:rPr>
      </w:pPr>
      <w:r w:rsidRPr="000D3F74">
        <w:rPr>
          <w:rFonts w:ascii="宋体" w:eastAsia="宋体" w:hAnsi="宋体" w:cs="宋体" w:hint="eastAsia"/>
          <w:color w:val="333333"/>
          <w:sz w:val="21"/>
          <w:szCs w:val="21"/>
        </w:rPr>
        <w:t>另外，栈有一个很重要的特殊性，就是存在栈中的数据可以共享。假设我们同时定义</w:t>
      </w:r>
    </w:p>
    <w:p w:rsidR="000D3F74" w:rsidRPr="000D3F74" w:rsidRDefault="000D3F74" w:rsidP="000D3F74">
      <w:pPr>
        <w:shd w:val="clear" w:color="auto" w:fill="F9F9F9"/>
        <w:spacing w:after="0"/>
        <w:rPr>
          <w:rFonts w:ascii="宋体" w:eastAsia="宋体" w:hAnsi="宋体" w:cs="宋体"/>
          <w:color w:val="333333"/>
          <w:sz w:val="21"/>
          <w:szCs w:val="21"/>
        </w:rPr>
      </w:pPr>
      <w:r w:rsidRPr="000D3F74">
        <w:rPr>
          <w:rFonts w:ascii="宋体" w:eastAsia="宋体" w:hAnsi="宋体" w:cs="宋体" w:hint="eastAsia"/>
          <w:color w:val="333333"/>
          <w:sz w:val="21"/>
          <w:szCs w:val="21"/>
        </w:rPr>
        <w:t> int a = 3; int b = 3；</w:t>
      </w:r>
    </w:p>
    <w:p w:rsidR="00980176" w:rsidRPr="0039706A" w:rsidRDefault="000D3F74" w:rsidP="00E77C36">
      <w:pPr>
        <w:shd w:val="clear" w:color="auto" w:fill="F9F9F9"/>
        <w:spacing w:after="0"/>
        <w:ind w:firstLineChars="250" w:firstLine="525"/>
        <w:rPr>
          <w:rFonts w:ascii="宋体" w:eastAsia="宋体" w:hAnsi="宋体" w:cs="宋体"/>
          <w:color w:val="FF0000"/>
          <w:sz w:val="21"/>
          <w:szCs w:val="21"/>
        </w:rPr>
      </w:pPr>
      <w:r w:rsidRPr="000D3F74">
        <w:rPr>
          <w:rFonts w:ascii="宋体" w:eastAsia="宋体" w:hAnsi="宋体" w:cs="宋体" w:hint="eastAsia"/>
          <w:color w:val="333333"/>
          <w:sz w:val="21"/>
          <w:szCs w:val="21"/>
        </w:rPr>
        <w:t>编译器先处理int a = 3；</w:t>
      </w:r>
      <w:r w:rsidRPr="000D3F74">
        <w:rPr>
          <w:rFonts w:ascii="宋体" w:eastAsia="宋体" w:hAnsi="宋体" w:cs="宋体" w:hint="eastAsia"/>
          <w:color w:val="FF0000"/>
          <w:sz w:val="21"/>
          <w:szCs w:val="21"/>
        </w:rPr>
        <w:t>首先它会在栈中创建一个变量为a的引用，然后查找有没有字面值为3的地址，没找到，就开辟一个存放3这个字面值的地址，然后将a指向3的地址。</w:t>
      </w:r>
    </w:p>
    <w:p w:rsidR="000D3F74" w:rsidRPr="000D3F74" w:rsidRDefault="000D3F74" w:rsidP="00E77C36">
      <w:pPr>
        <w:shd w:val="clear" w:color="auto" w:fill="F9F9F9"/>
        <w:spacing w:after="0"/>
        <w:ind w:firstLineChars="250" w:firstLine="525"/>
        <w:rPr>
          <w:rFonts w:ascii="宋体" w:eastAsia="宋体" w:hAnsi="宋体" w:cs="宋体"/>
          <w:color w:val="333333"/>
          <w:sz w:val="21"/>
          <w:szCs w:val="21"/>
        </w:rPr>
      </w:pPr>
      <w:r w:rsidRPr="000D3F74">
        <w:rPr>
          <w:rFonts w:ascii="宋体" w:eastAsia="宋体" w:hAnsi="宋体" w:cs="宋体" w:hint="eastAsia"/>
          <w:color w:val="333333"/>
          <w:sz w:val="21"/>
          <w:szCs w:val="21"/>
        </w:rPr>
        <w:t>接着处理int b = 3；在创建完b的引用变量后，</w:t>
      </w:r>
      <w:r w:rsidRPr="000D3F74">
        <w:rPr>
          <w:rFonts w:ascii="宋体" w:eastAsia="宋体" w:hAnsi="宋体" w:cs="宋体" w:hint="eastAsia"/>
          <w:color w:val="FF0000"/>
          <w:sz w:val="21"/>
          <w:szCs w:val="21"/>
          <w:highlight w:val="yellow"/>
        </w:rPr>
        <w:t>由于在栈中已经有3这个字面值，</w:t>
      </w:r>
      <w:r w:rsidRPr="000D3F74">
        <w:rPr>
          <w:rFonts w:ascii="宋体" w:eastAsia="宋体" w:hAnsi="宋体" w:cs="宋体" w:hint="eastAsia"/>
          <w:color w:val="333333"/>
          <w:sz w:val="21"/>
          <w:szCs w:val="21"/>
        </w:rPr>
        <w:t>便将b直接指向3的地址。这样，就出现了a与b同时均指向3的情况。</w:t>
      </w:r>
    </w:p>
    <w:p w:rsidR="000D3F74" w:rsidRPr="008A0F9F" w:rsidRDefault="000D3F74" w:rsidP="00215794">
      <w:pPr>
        <w:shd w:val="clear" w:color="auto" w:fill="F9F9F9"/>
        <w:spacing w:after="0"/>
        <w:ind w:firstLine="525"/>
        <w:rPr>
          <w:rFonts w:ascii="宋体" w:eastAsia="宋体" w:hAnsi="宋体" w:cs="宋体"/>
          <w:color w:val="FF0000"/>
          <w:sz w:val="21"/>
          <w:szCs w:val="21"/>
        </w:rPr>
      </w:pPr>
      <w:r w:rsidRPr="000D3F74">
        <w:rPr>
          <w:rFonts w:ascii="宋体" w:eastAsia="宋体" w:hAnsi="宋体" w:cs="宋体" w:hint="eastAsia"/>
          <w:color w:val="333333"/>
          <w:sz w:val="21"/>
          <w:szCs w:val="21"/>
        </w:rPr>
        <w:t>特别注意的是，这种字面值的引用与类对象的引用不同</w:t>
      </w:r>
      <w:r w:rsidRPr="000D3F74">
        <w:rPr>
          <w:rFonts w:ascii="宋体" w:eastAsia="宋体" w:hAnsi="宋体" w:cs="宋体" w:hint="eastAsia"/>
          <w:color w:val="333333"/>
          <w:sz w:val="21"/>
          <w:szCs w:val="21"/>
          <w:highlight w:val="yellow"/>
        </w:rPr>
        <w:t>。</w:t>
      </w:r>
      <w:r w:rsidRPr="000D3F74">
        <w:rPr>
          <w:rFonts w:ascii="宋体" w:eastAsia="宋体" w:hAnsi="宋体" w:cs="宋体" w:hint="eastAsia"/>
          <w:color w:val="FF0000"/>
          <w:sz w:val="21"/>
          <w:szCs w:val="21"/>
          <w:highlight w:val="yellow"/>
        </w:rPr>
        <w:t>假定两个类对象的引用同时指向一个对象，</w:t>
      </w:r>
      <w:r w:rsidRPr="000D3F74">
        <w:rPr>
          <w:rFonts w:ascii="宋体" w:eastAsia="宋体" w:hAnsi="宋体" w:cs="宋体" w:hint="eastAsia"/>
          <w:color w:val="FF0000"/>
          <w:sz w:val="21"/>
          <w:szCs w:val="21"/>
        </w:rPr>
        <w:t>如果一个对象引用变量修改了这个对象的内部状态，那么另一个对象引用变量也即刻反映出这个变化。相反，通过字面值的引用来修改其值，不会导致另一个指向此字面值的引用的值也跟着改变的情况。如上例，我们定义完a与 b的值后，再令a=4；那么，b不会等于4，还是等于3。在编译器内部，遇到a=4；时，它就会重新搜索栈中是否有4的字面值，如果没有，重新开辟地址存放4的值；如果已经有了，则直接将a指向这个地址。因此a值的改变不会影响到b的值。</w:t>
      </w:r>
    </w:p>
    <w:p w:rsidR="00E51533" w:rsidRPr="000D3F74" w:rsidRDefault="0091177D" w:rsidP="0091177D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堆</w:t>
      </w:r>
      <w:r>
        <w:rPr>
          <w:rFonts w:hint="eastAsia"/>
        </w:rPr>
        <w:t>的</w:t>
      </w:r>
      <w:r>
        <w:t>简单讲解</w:t>
      </w:r>
    </w:p>
    <w:p w:rsidR="000D3F74" w:rsidRPr="000D3F74" w:rsidRDefault="000D3F74" w:rsidP="009D1318">
      <w:pPr>
        <w:shd w:val="clear" w:color="auto" w:fill="F9F9F9"/>
        <w:spacing w:after="0"/>
        <w:ind w:firstLine="720"/>
        <w:rPr>
          <w:rFonts w:ascii="宋体" w:eastAsia="宋体" w:hAnsi="宋体" w:cs="宋体"/>
          <w:color w:val="333333"/>
          <w:sz w:val="21"/>
          <w:szCs w:val="21"/>
        </w:rPr>
      </w:pPr>
      <w:r w:rsidRPr="000D3F74">
        <w:rPr>
          <w:rFonts w:ascii="宋体" w:eastAsia="宋体" w:hAnsi="宋体" w:cs="宋体" w:hint="eastAsia"/>
          <w:color w:val="333333"/>
          <w:sz w:val="21"/>
          <w:szCs w:val="21"/>
        </w:rPr>
        <w:t>另一种是包装类数据，如Integer, String, Double等将相应的基本数据类型包装起来的类。</w:t>
      </w:r>
      <w:r w:rsidRPr="000D3F74">
        <w:rPr>
          <w:rFonts w:ascii="宋体" w:eastAsia="宋体" w:hAnsi="宋体" w:cs="宋体" w:hint="eastAsia"/>
          <w:color w:val="FF0000"/>
          <w:sz w:val="21"/>
          <w:szCs w:val="21"/>
          <w:highlight w:val="yellow"/>
        </w:rPr>
        <w:t>这些类数据全部存在于堆中，</w:t>
      </w:r>
      <w:r w:rsidRPr="000D3F74">
        <w:rPr>
          <w:rFonts w:ascii="宋体" w:eastAsia="宋体" w:hAnsi="宋体" w:cs="宋体" w:hint="eastAsia"/>
          <w:color w:val="333333"/>
          <w:sz w:val="21"/>
          <w:szCs w:val="21"/>
        </w:rPr>
        <w:t>Java用new()语句来显式地告诉编译器，在运行时才根据需要动态创建，因此比较灵活，但缺点是要占用更多的时间。</w:t>
      </w:r>
    </w:p>
    <w:p w:rsidR="00EC1F03" w:rsidRPr="000D3F74" w:rsidRDefault="00EC1F03" w:rsidP="009025C5"/>
    <w:p w:rsidR="006E74B7" w:rsidRDefault="00E6602C" w:rsidP="00E6602C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 xml:space="preserve">tring </w:t>
      </w:r>
      <w:r>
        <w:rPr>
          <w:rFonts w:hint="eastAsia"/>
        </w:rPr>
        <w:t>变量</w:t>
      </w:r>
      <w:r>
        <w:t>的存储</w:t>
      </w:r>
    </w:p>
    <w:p w:rsidR="00E6602C" w:rsidRDefault="00E6602C" w:rsidP="00E6602C"/>
    <w:p w:rsidR="00E6602C" w:rsidRPr="00E6602C" w:rsidRDefault="00E6602C" w:rsidP="00E6602C">
      <w:pPr>
        <w:spacing w:after="0"/>
        <w:rPr>
          <w:rFonts w:ascii="宋体" w:eastAsia="宋体" w:hAnsi="宋体" w:cs="宋体"/>
          <w:sz w:val="24"/>
          <w:szCs w:val="24"/>
        </w:rPr>
      </w:pPr>
      <w:r w:rsidRPr="00E6602C"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String str1 = "abc"; String str2 = "abc";</w:t>
      </w:r>
    </w:p>
    <w:p w:rsidR="00E6602C" w:rsidRPr="00E6602C" w:rsidRDefault="00E6602C" w:rsidP="00E6602C">
      <w:pPr>
        <w:shd w:val="clear" w:color="auto" w:fill="F9F9F9"/>
        <w:spacing w:after="0"/>
        <w:rPr>
          <w:rFonts w:ascii="宋体" w:eastAsia="宋体" w:hAnsi="宋体" w:cs="宋体"/>
          <w:color w:val="333333"/>
          <w:sz w:val="21"/>
          <w:szCs w:val="21"/>
        </w:rPr>
      </w:pPr>
      <w:r w:rsidRPr="00E6602C">
        <w:rPr>
          <w:rFonts w:ascii="宋体" w:eastAsia="宋体" w:hAnsi="宋体" w:cs="宋体" w:hint="eastAsia"/>
          <w:color w:val="333333"/>
          <w:sz w:val="21"/>
          <w:szCs w:val="21"/>
        </w:rPr>
        <w:t>System.out.println(str1==str2); //true</w:t>
      </w:r>
    </w:p>
    <w:p w:rsidR="004C1F9C" w:rsidRDefault="00E6602C" w:rsidP="00E6602C">
      <w:pPr>
        <w:shd w:val="clear" w:color="auto" w:fill="F9F9F9"/>
        <w:spacing w:after="0"/>
        <w:rPr>
          <w:rFonts w:ascii="宋体" w:eastAsia="宋体" w:hAnsi="宋体" w:cs="宋体"/>
          <w:color w:val="333333"/>
          <w:sz w:val="21"/>
          <w:szCs w:val="21"/>
        </w:rPr>
      </w:pPr>
      <w:r w:rsidRPr="00E6602C">
        <w:rPr>
          <w:rFonts w:ascii="宋体" w:eastAsia="宋体" w:hAnsi="宋体" w:cs="宋体" w:hint="eastAsia"/>
          <w:color w:val="333333"/>
          <w:sz w:val="21"/>
          <w:szCs w:val="21"/>
        </w:rPr>
        <w:t> 注意，我们这里并不用str1.equals(str2)；的方式，因为这将比较两个字符串的值是否相等。==号，根据JDK的说明，只有在两个引用都指向了同一个对象时才返回真值。而我们在这里要看的是，str1与str2是否都指向了同一个对象。</w:t>
      </w:r>
    </w:p>
    <w:p w:rsidR="00E6602C" w:rsidRDefault="004C1F9C" w:rsidP="004C1F9C">
      <w:pPr>
        <w:shd w:val="clear" w:color="auto" w:fill="F9F9F9"/>
        <w:spacing w:after="0"/>
        <w:ind w:firstLine="720"/>
        <w:rPr>
          <w:color w:val="FF0000"/>
          <w:sz w:val="24"/>
          <w:szCs w:val="21"/>
          <w:shd w:val="clear" w:color="auto" w:fill="F9F9F9"/>
        </w:rPr>
      </w:pPr>
      <w:r>
        <w:rPr>
          <w:rFonts w:hint="eastAsia"/>
          <w:color w:val="333333"/>
          <w:sz w:val="21"/>
          <w:szCs w:val="21"/>
          <w:shd w:val="clear" w:color="auto" w:fill="F9F9F9"/>
        </w:rPr>
        <w:t>结果说明，</w:t>
      </w:r>
      <w:r>
        <w:rPr>
          <w:rFonts w:hint="eastAsia"/>
          <w:color w:val="333333"/>
          <w:sz w:val="21"/>
          <w:szCs w:val="21"/>
          <w:shd w:val="clear" w:color="auto" w:fill="F9F9F9"/>
        </w:rPr>
        <w:t>JVM</w:t>
      </w:r>
      <w:r>
        <w:rPr>
          <w:rFonts w:hint="eastAsia"/>
          <w:color w:val="333333"/>
          <w:sz w:val="21"/>
          <w:szCs w:val="21"/>
          <w:shd w:val="clear" w:color="auto" w:fill="F9F9F9"/>
        </w:rPr>
        <w:t>创建了两个引用</w:t>
      </w:r>
      <w:r>
        <w:rPr>
          <w:rFonts w:hint="eastAsia"/>
          <w:color w:val="333333"/>
          <w:sz w:val="21"/>
          <w:szCs w:val="21"/>
          <w:shd w:val="clear" w:color="auto" w:fill="F9F9F9"/>
        </w:rPr>
        <w:t>str1</w:t>
      </w:r>
      <w:r>
        <w:rPr>
          <w:rFonts w:hint="eastAsia"/>
          <w:color w:val="333333"/>
          <w:sz w:val="21"/>
          <w:szCs w:val="21"/>
          <w:shd w:val="clear" w:color="auto" w:fill="F9F9F9"/>
        </w:rPr>
        <w:t>和</w:t>
      </w:r>
      <w:r>
        <w:rPr>
          <w:rFonts w:hint="eastAsia"/>
          <w:color w:val="333333"/>
          <w:sz w:val="21"/>
          <w:szCs w:val="21"/>
          <w:shd w:val="clear" w:color="auto" w:fill="F9F9F9"/>
        </w:rPr>
        <w:t>str2</w:t>
      </w:r>
      <w:r>
        <w:rPr>
          <w:rFonts w:hint="eastAsia"/>
          <w:color w:val="333333"/>
          <w:sz w:val="21"/>
          <w:szCs w:val="21"/>
          <w:shd w:val="clear" w:color="auto" w:fill="F9F9F9"/>
        </w:rPr>
        <w:t>，但只创建了一个对象，而且两个引用都指向了</w:t>
      </w:r>
      <w:bookmarkStart w:id="0" w:name="_GoBack"/>
      <w:bookmarkEnd w:id="0"/>
      <w:r>
        <w:rPr>
          <w:rFonts w:hint="eastAsia"/>
          <w:color w:val="333333"/>
          <w:sz w:val="21"/>
          <w:szCs w:val="21"/>
          <w:shd w:val="clear" w:color="auto" w:fill="F9F9F9"/>
        </w:rPr>
        <w:t>这个对象。</w:t>
      </w:r>
      <w:r w:rsidR="00905FAD" w:rsidRPr="008813DA">
        <w:rPr>
          <w:rFonts w:hint="eastAsia"/>
          <w:color w:val="FF0000"/>
          <w:sz w:val="24"/>
          <w:szCs w:val="21"/>
          <w:highlight w:val="yellow"/>
          <w:shd w:val="clear" w:color="auto" w:fill="F9F9F9"/>
        </w:rPr>
        <w:t>其实同基本</w:t>
      </w:r>
      <w:r w:rsidR="00905FAD" w:rsidRPr="008813DA">
        <w:rPr>
          <w:color w:val="FF0000"/>
          <w:sz w:val="24"/>
          <w:szCs w:val="21"/>
          <w:highlight w:val="yellow"/>
          <w:shd w:val="clear" w:color="auto" w:fill="F9F9F9"/>
        </w:rPr>
        <w:t>类型</w:t>
      </w:r>
      <w:r w:rsidR="00586B94" w:rsidRPr="008813DA">
        <w:rPr>
          <w:rFonts w:hint="eastAsia"/>
          <w:color w:val="FF0000"/>
          <w:sz w:val="24"/>
          <w:szCs w:val="21"/>
          <w:highlight w:val="yellow"/>
          <w:shd w:val="clear" w:color="auto" w:fill="F9F9F9"/>
        </w:rPr>
        <w:t>的</w:t>
      </w:r>
      <w:r w:rsidR="00586B94" w:rsidRPr="008813DA">
        <w:rPr>
          <w:color w:val="FF0000"/>
          <w:sz w:val="24"/>
          <w:szCs w:val="21"/>
          <w:highlight w:val="yellow"/>
          <w:shd w:val="clear" w:color="auto" w:fill="F9F9F9"/>
        </w:rPr>
        <w:t>变量</w:t>
      </w:r>
    </w:p>
    <w:p w:rsidR="00AF5FE5" w:rsidRPr="008813DA" w:rsidRDefault="00AF5FE5" w:rsidP="004C1F9C">
      <w:pPr>
        <w:shd w:val="clear" w:color="auto" w:fill="F9F9F9"/>
        <w:spacing w:after="0"/>
        <w:ind w:firstLine="720"/>
        <w:rPr>
          <w:rFonts w:hint="eastAsia"/>
          <w:color w:val="FF0000"/>
          <w:sz w:val="24"/>
          <w:szCs w:val="21"/>
          <w:shd w:val="clear" w:color="auto" w:fill="F9F9F9"/>
        </w:rPr>
      </w:pPr>
      <w:r w:rsidRPr="00295271">
        <w:rPr>
          <w:rFonts w:ascii="微软雅黑" w:eastAsia="微软雅黑" w:hAnsi="微软雅黑" w:hint="eastAsia"/>
          <w:color w:val="3E3E3E"/>
          <w:sz w:val="21"/>
          <w:szCs w:val="21"/>
          <w:highlight w:val="green"/>
          <w:shd w:val="clear" w:color="auto" w:fill="FFFFFF"/>
        </w:rPr>
        <w:t>String、Integer、Long这些，都是final类型的类，任何一个线程都改变不了它们的值，</w:t>
      </w:r>
    </w:p>
    <w:p w:rsidR="000D1D88" w:rsidRPr="000D1D88" w:rsidRDefault="000D1D88" w:rsidP="00565DA6">
      <w:pPr>
        <w:pStyle w:val="3"/>
        <w:rPr>
          <w:sz w:val="24"/>
          <w:szCs w:val="24"/>
        </w:rPr>
      </w:pPr>
      <w:r>
        <w:rPr>
          <w:rFonts w:hint="eastAsia"/>
          <w:shd w:val="clear" w:color="auto" w:fill="F9F9F9"/>
        </w:rPr>
        <w:t>2</w:t>
      </w:r>
      <w:r>
        <w:rPr>
          <w:rFonts w:hint="eastAsia"/>
          <w:shd w:val="clear" w:color="auto" w:fill="F9F9F9"/>
        </w:rPr>
        <w:t>、</w:t>
      </w:r>
      <w:r w:rsidRPr="000D1D88">
        <w:rPr>
          <w:rFonts w:hint="eastAsia"/>
          <w:shd w:val="clear" w:color="auto" w:fill="F9F9F9"/>
        </w:rPr>
        <w:t>再修改原来代码：</w:t>
      </w:r>
    </w:p>
    <w:p w:rsidR="000D1D88" w:rsidRPr="000D1D88" w:rsidRDefault="000D1D88" w:rsidP="000D1D88">
      <w:pPr>
        <w:shd w:val="clear" w:color="auto" w:fill="F9F9F9"/>
        <w:spacing w:after="0"/>
        <w:rPr>
          <w:rFonts w:ascii="宋体" w:eastAsia="宋体" w:hAnsi="宋体" w:cs="宋体"/>
          <w:color w:val="333333"/>
          <w:sz w:val="21"/>
          <w:szCs w:val="21"/>
        </w:rPr>
      </w:pPr>
      <w:r w:rsidRPr="000D1D88">
        <w:rPr>
          <w:rFonts w:ascii="宋体" w:eastAsia="宋体" w:hAnsi="宋体" w:cs="宋体" w:hint="eastAsia"/>
          <w:color w:val="333333"/>
          <w:sz w:val="21"/>
          <w:szCs w:val="21"/>
        </w:rPr>
        <w:t>String str1 = "abc";</w:t>
      </w:r>
    </w:p>
    <w:p w:rsidR="000D1D88" w:rsidRPr="000D1D88" w:rsidRDefault="000D1D88" w:rsidP="000D1D88">
      <w:pPr>
        <w:shd w:val="clear" w:color="auto" w:fill="F9F9F9"/>
        <w:spacing w:after="0"/>
        <w:rPr>
          <w:rFonts w:ascii="宋体" w:eastAsia="宋体" w:hAnsi="宋体" w:cs="宋体"/>
          <w:color w:val="333333"/>
          <w:sz w:val="21"/>
          <w:szCs w:val="21"/>
        </w:rPr>
      </w:pPr>
      <w:r w:rsidRPr="000D1D88">
        <w:rPr>
          <w:rFonts w:ascii="宋体" w:eastAsia="宋体" w:hAnsi="宋体" w:cs="宋体" w:hint="eastAsia"/>
          <w:color w:val="333333"/>
          <w:sz w:val="21"/>
          <w:szCs w:val="21"/>
        </w:rPr>
        <w:t>String str2 = "abc";</w:t>
      </w:r>
    </w:p>
    <w:p w:rsidR="000D1D88" w:rsidRPr="000D1D88" w:rsidRDefault="000D1D88" w:rsidP="000D1D88">
      <w:pPr>
        <w:shd w:val="clear" w:color="auto" w:fill="F9F9F9"/>
        <w:spacing w:after="0"/>
        <w:rPr>
          <w:rFonts w:ascii="宋体" w:eastAsia="宋体" w:hAnsi="宋体" w:cs="宋体"/>
          <w:color w:val="333333"/>
          <w:sz w:val="21"/>
          <w:szCs w:val="21"/>
        </w:rPr>
      </w:pPr>
      <w:r w:rsidRPr="000D1D88">
        <w:rPr>
          <w:rFonts w:ascii="宋体" w:eastAsia="宋体" w:hAnsi="宋体" w:cs="宋体" w:hint="eastAsia"/>
          <w:color w:val="333333"/>
          <w:sz w:val="21"/>
          <w:szCs w:val="21"/>
        </w:rPr>
        <w:t>str1 = "bcd";</w:t>
      </w:r>
    </w:p>
    <w:p w:rsidR="000D1D88" w:rsidRPr="000D1D88" w:rsidRDefault="000D1D88" w:rsidP="000D1D88">
      <w:pPr>
        <w:shd w:val="clear" w:color="auto" w:fill="F9F9F9"/>
        <w:spacing w:after="0"/>
        <w:rPr>
          <w:rFonts w:ascii="宋体" w:eastAsia="宋体" w:hAnsi="宋体" w:cs="宋体"/>
          <w:color w:val="333333"/>
          <w:sz w:val="21"/>
          <w:szCs w:val="21"/>
        </w:rPr>
      </w:pPr>
      <w:r w:rsidRPr="000D1D88">
        <w:rPr>
          <w:rFonts w:ascii="宋体" w:eastAsia="宋体" w:hAnsi="宋体" w:cs="宋体" w:hint="eastAsia"/>
          <w:color w:val="333333"/>
          <w:sz w:val="21"/>
          <w:szCs w:val="21"/>
        </w:rPr>
        <w:t>String str3 = str1;</w:t>
      </w:r>
    </w:p>
    <w:p w:rsidR="000D1D88" w:rsidRPr="000D1D88" w:rsidRDefault="000D1D88" w:rsidP="000D1D88">
      <w:pPr>
        <w:shd w:val="clear" w:color="auto" w:fill="F9F9F9"/>
        <w:spacing w:after="0"/>
        <w:rPr>
          <w:rFonts w:ascii="宋体" w:eastAsia="宋体" w:hAnsi="宋体" w:cs="宋体"/>
          <w:color w:val="333333"/>
          <w:sz w:val="21"/>
          <w:szCs w:val="21"/>
        </w:rPr>
      </w:pPr>
      <w:r w:rsidRPr="000D1D88">
        <w:rPr>
          <w:rFonts w:ascii="宋体" w:eastAsia="宋体" w:hAnsi="宋体" w:cs="宋体" w:hint="eastAsia"/>
          <w:color w:val="333333"/>
          <w:sz w:val="21"/>
          <w:szCs w:val="21"/>
        </w:rPr>
        <w:t>System.out.println(str3); //bcd</w:t>
      </w:r>
    </w:p>
    <w:p w:rsidR="000D1D88" w:rsidRPr="000D1D88" w:rsidRDefault="000D1D88" w:rsidP="000D1D88">
      <w:pPr>
        <w:shd w:val="clear" w:color="auto" w:fill="F9F9F9"/>
        <w:spacing w:after="0"/>
        <w:rPr>
          <w:rFonts w:ascii="宋体" w:eastAsia="宋体" w:hAnsi="宋体" w:cs="宋体"/>
          <w:color w:val="333333"/>
          <w:sz w:val="21"/>
          <w:szCs w:val="21"/>
        </w:rPr>
      </w:pPr>
      <w:r w:rsidRPr="000D1D88">
        <w:rPr>
          <w:rFonts w:ascii="宋体" w:eastAsia="宋体" w:hAnsi="宋体" w:cs="宋体" w:hint="eastAsia"/>
          <w:color w:val="333333"/>
          <w:sz w:val="21"/>
          <w:szCs w:val="21"/>
        </w:rPr>
        <w:t>String str4 = "bcd";</w:t>
      </w:r>
    </w:p>
    <w:p w:rsidR="000D1D88" w:rsidRDefault="000D1D88" w:rsidP="000D1D88">
      <w:pPr>
        <w:shd w:val="clear" w:color="auto" w:fill="F9F9F9"/>
        <w:spacing w:after="0"/>
        <w:rPr>
          <w:rFonts w:ascii="宋体" w:eastAsia="宋体" w:hAnsi="宋体" w:cs="宋体"/>
          <w:color w:val="333333"/>
          <w:sz w:val="21"/>
          <w:szCs w:val="21"/>
        </w:rPr>
      </w:pPr>
      <w:r w:rsidRPr="000D1D88">
        <w:rPr>
          <w:rFonts w:ascii="宋体" w:eastAsia="宋体" w:hAnsi="宋体" w:cs="宋体" w:hint="eastAsia"/>
          <w:color w:val="333333"/>
          <w:sz w:val="21"/>
          <w:szCs w:val="21"/>
        </w:rPr>
        <w:t>System.out.println(str1 == str4); //true</w:t>
      </w:r>
    </w:p>
    <w:p w:rsidR="00FE2B57" w:rsidRPr="000D1D88" w:rsidRDefault="00FE2B57" w:rsidP="000D1D88">
      <w:pPr>
        <w:shd w:val="clear" w:color="auto" w:fill="F9F9F9"/>
        <w:spacing w:after="0"/>
        <w:rPr>
          <w:rFonts w:ascii="宋体" w:eastAsia="宋体" w:hAnsi="宋体" w:cs="宋体"/>
          <w:color w:val="333333"/>
          <w:sz w:val="21"/>
          <w:szCs w:val="21"/>
        </w:rPr>
      </w:pPr>
    </w:p>
    <w:p w:rsidR="000D1D88" w:rsidRPr="00E74405" w:rsidRDefault="000D1D88" w:rsidP="00212A0A">
      <w:pPr>
        <w:shd w:val="clear" w:color="auto" w:fill="F9F9F9"/>
        <w:spacing w:after="0"/>
        <w:ind w:firstLine="720"/>
        <w:rPr>
          <w:rFonts w:ascii="宋体" w:eastAsia="宋体" w:hAnsi="宋体" w:cs="宋体"/>
          <w:color w:val="333333"/>
          <w:szCs w:val="21"/>
        </w:rPr>
      </w:pPr>
      <w:r w:rsidRPr="000D1D88">
        <w:rPr>
          <w:rFonts w:ascii="宋体" w:eastAsia="宋体" w:hAnsi="宋体" w:cs="宋体" w:hint="eastAsia"/>
          <w:color w:val="333333"/>
          <w:szCs w:val="21"/>
        </w:rPr>
        <w:t>str3 这个对象的引用直接指向str1所指向的对象(注意，str3并没有创建新对象)。当str1改完其值后，再创建一个String的引用str4，并指向因str1修改值而创建的新的对象。可以发现，这回str4也没有创建新的对象，从而再次实现栈中数据的共享。 我们再接着看以下的代码。</w:t>
      </w:r>
    </w:p>
    <w:p w:rsidR="00297142" w:rsidRDefault="00297142" w:rsidP="00297142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new</w:t>
      </w:r>
      <w:r>
        <w:t xml:space="preserve"> String(“abc”)</w:t>
      </w:r>
    </w:p>
    <w:p w:rsidR="00297142" w:rsidRPr="00297142" w:rsidRDefault="00297142" w:rsidP="00297142">
      <w:pPr>
        <w:spacing w:after="0"/>
        <w:rPr>
          <w:rFonts w:ascii="宋体" w:eastAsia="宋体" w:hAnsi="宋体" w:cs="宋体"/>
          <w:sz w:val="24"/>
          <w:szCs w:val="24"/>
        </w:rPr>
      </w:pPr>
      <w:r w:rsidRPr="00297142"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String str1 = "abc";</w:t>
      </w:r>
    </w:p>
    <w:p w:rsidR="00297142" w:rsidRPr="00297142" w:rsidRDefault="00297142" w:rsidP="00297142">
      <w:pPr>
        <w:shd w:val="clear" w:color="auto" w:fill="F9F9F9"/>
        <w:spacing w:after="0"/>
        <w:rPr>
          <w:rFonts w:ascii="宋体" w:eastAsia="宋体" w:hAnsi="宋体" w:cs="宋体"/>
          <w:color w:val="333333"/>
          <w:sz w:val="21"/>
          <w:szCs w:val="21"/>
        </w:rPr>
      </w:pPr>
      <w:r w:rsidRPr="00297142">
        <w:rPr>
          <w:rFonts w:ascii="宋体" w:eastAsia="宋体" w:hAnsi="宋体" w:cs="宋体" w:hint="eastAsia"/>
          <w:color w:val="333333"/>
          <w:sz w:val="21"/>
          <w:szCs w:val="21"/>
        </w:rPr>
        <w:t>String str2 = new String("abc");</w:t>
      </w:r>
    </w:p>
    <w:p w:rsidR="00297142" w:rsidRPr="00297142" w:rsidRDefault="00297142" w:rsidP="00297142">
      <w:pPr>
        <w:shd w:val="clear" w:color="auto" w:fill="F9F9F9"/>
        <w:spacing w:after="0"/>
        <w:rPr>
          <w:rFonts w:ascii="宋体" w:eastAsia="宋体" w:hAnsi="宋体" w:cs="宋体"/>
          <w:color w:val="333333"/>
          <w:sz w:val="21"/>
          <w:szCs w:val="21"/>
        </w:rPr>
      </w:pPr>
      <w:r w:rsidRPr="00297142">
        <w:rPr>
          <w:rFonts w:ascii="宋体" w:eastAsia="宋体" w:hAnsi="宋体" w:cs="宋体" w:hint="eastAsia"/>
          <w:color w:val="333333"/>
          <w:sz w:val="21"/>
          <w:szCs w:val="21"/>
        </w:rPr>
        <w:t> System.out.println(str1==str2); //false</w:t>
      </w:r>
    </w:p>
    <w:p w:rsidR="00297142" w:rsidRPr="00297142" w:rsidRDefault="00297142" w:rsidP="000D68D6">
      <w:pPr>
        <w:shd w:val="clear" w:color="auto" w:fill="F9F9F9"/>
        <w:spacing w:after="0"/>
        <w:ind w:firstLine="720"/>
        <w:rPr>
          <w:rFonts w:ascii="宋体" w:eastAsia="宋体" w:hAnsi="宋体" w:cs="宋体"/>
          <w:color w:val="333333"/>
          <w:sz w:val="24"/>
          <w:szCs w:val="21"/>
        </w:rPr>
      </w:pPr>
      <w:r w:rsidRPr="00297142">
        <w:rPr>
          <w:rFonts w:ascii="宋体" w:eastAsia="宋体" w:hAnsi="宋体" w:cs="宋体" w:hint="eastAsia"/>
          <w:color w:val="333333"/>
          <w:sz w:val="24"/>
          <w:szCs w:val="21"/>
        </w:rPr>
        <w:t>创建了两个引用。创建了两个对象。两个引用分别指向不同的两个对象。 以上两段代码说明，只要是用new()来新建对象的，</w:t>
      </w:r>
      <w:r w:rsidRPr="00297142">
        <w:rPr>
          <w:rFonts w:ascii="宋体" w:eastAsia="宋体" w:hAnsi="宋体" w:cs="宋体" w:hint="eastAsia"/>
          <w:color w:val="FF0000"/>
          <w:sz w:val="28"/>
          <w:szCs w:val="21"/>
        </w:rPr>
        <w:t>都会在堆中创建，</w:t>
      </w:r>
      <w:r w:rsidRPr="00297142">
        <w:rPr>
          <w:rFonts w:ascii="宋体" w:eastAsia="宋体" w:hAnsi="宋体" w:cs="宋体" w:hint="eastAsia"/>
          <w:color w:val="FF0000"/>
          <w:sz w:val="28"/>
          <w:szCs w:val="21"/>
          <w:highlight w:val="yellow"/>
        </w:rPr>
        <w:t>而且其字符串是单独存值的，即使与栈中的数据相同，也不会与栈中的数据共享</w:t>
      </w:r>
      <w:r w:rsidRPr="00297142">
        <w:rPr>
          <w:rFonts w:ascii="宋体" w:eastAsia="宋体" w:hAnsi="宋体" w:cs="宋体" w:hint="eastAsia"/>
          <w:color w:val="333333"/>
          <w:sz w:val="24"/>
          <w:szCs w:val="21"/>
        </w:rPr>
        <w:t>。</w:t>
      </w:r>
    </w:p>
    <w:p w:rsidR="002F126F" w:rsidRPr="000D1D88" w:rsidRDefault="002F126F" w:rsidP="00212A0A">
      <w:pPr>
        <w:shd w:val="clear" w:color="auto" w:fill="F9F9F9"/>
        <w:spacing w:after="0"/>
        <w:ind w:firstLine="720"/>
        <w:rPr>
          <w:rFonts w:ascii="宋体" w:eastAsia="宋体" w:hAnsi="宋体" w:cs="宋体"/>
          <w:color w:val="333333"/>
          <w:sz w:val="21"/>
          <w:szCs w:val="21"/>
        </w:rPr>
      </w:pPr>
    </w:p>
    <w:p w:rsidR="000D1D88" w:rsidRDefault="000D1D88" w:rsidP="004C1F9C">
      <w:pPr>
        <w:shd w:val="clear" w:color="auto" w:fill="F9F9F9"/>
        <w:spacing w:after="0"/>
        <w:ind w:firstLine="720"/>
        <w:rPr>
          <w:color w:val="333333"/>
          <w:sz w:val="21"/>
          <w:szCs w:val="21"/>
          <w:shd w:val="clear" w:color="auto" w:fill="F9F9F9"/>
        </w:rPr>
      </w:pPr>
    </w:p>
    <w:p w:rsidR="00674B9D" w:rsidRDefault="008F7C57" w:rsidP="008F7C57">
      <w:pPr>
        <w:pStyle w:val="3"/>
        <w:rPr>
          <w:shd w:val="clear" w:color="auto" w:fill="F9F9F9"/>
        </w:rPr>
      </w:pPr>
      <w:r>
        <w:rPr>
          <w:rFonts w:hint="eastAsia"/>
          <w:shd w:val="clear" w:color="auto" w:fill="F9F9F9"/>
        </w:rPr>
        <w:t>4</w:t>
      </w:r>
      <w:r>
        <w:rPr>
          <w:rFonts w:hint="eastAsia"/>
          <w:shd w:val="clear" w:color="auto" w:fill="F9F9F9"/>
        </w:rPr>
        <w:t>、</w:t>
      </w:r>
      <w:r>
        <w:rPr>
          <w:shd w:val="clear" w:color="auto" w:fill="F9F9F9"/>
        </w:rPr>
        <w:t>使用选择</w:t>
      </w:r>
    </w:p>
    <w:p w:rsidR="00E8469F" w:rsidRPr="00E8469F" w:rsidRDefault="00E8469F" w:rsidP="004B4451">
      <w:pPr>
        <w:spacing w:after="0"/>
        <w:ind w:firstLine="720"/>
        <w:rPr>
          <w:rFonts w:ascii="宋体" w:eastAsia="宋体" w:hAnsi="宋体" w:cs="宋体"/>
          <w:sz w:val="24"/>
          <w:szCs w:val="24"/>
        </w:rPr>
      </w:pPr>
      <w:r w:rsidRPr="00E8469F">
        <w:rPr>
          <w:rFonts w:ascii="宋体" w:eastAsia="宋体" w:hAnsi="宋体" w:cs="宋体" w:hint="eastAsia"/>
          <w:color w:val="333333"/>
          <w:sz w:val="21"/>
          <w:szCs w:val="21"/>
          <w:shd w:val="clear" w:color="auto" w:fill="F9F9F9"/>
        </w:rPr>
        <w:t>使用String str = "abc"；的方式，可以在一定程度上提高程序的运行速度，因为JVM会自动根据栈中数据的实际情况来决定是否有必要创建新对象。而对于String str = new String("abc")；的代码，则一概在堆中创建新对象，而不管其字符串值是否相等，是否有必要创建新对象，从而加重了程序的负担。这个思想应该是享元模式的思想，但JDK的内部在这里实现是否应用了这个模式，不得而知。</w:t>
      </w:r>
    </w:p>
    <w:p w:rsidR="00E8469F" w:rsidRPr="00E8469F" w:rsidRDefault="00E8469F" w:rsidP="00E8469F">
      <w:pPr>
        <w:shd w:val="clear" w:color="auto" w:fill="F9F9F9"/>
        <w:spacing w:after="0"/>
        <w:rPr>
          <w:rFonts w:ascii="宋体" w:eastAsia="宋体" w:hAnsi="宋体" w:cs="宋体"/>
          <w:color w:val="333333"/>
          <w:sz w:val="21"/>
          <w:szCs w:val="21"/>
        </w:rPr>
      </w:pPr>
      <w:r w:rsidRPr="00E8469F">
        <w:rPr>
          <w:rFonts w:ascii="宋体" w:eastAsia="宋体" w:hAnsi="宋体" w:cs="宋体" w:hint="eastAsia"/>
          <w:color w:val="333333"/>
          <w:sz w:val="21"/>
          <w:szCs w:val="21"/>
          <w:highlight w:val="yellow"/>
        </w:rPr>
        <w:t>(3)当比较包装类里面的数值是否相等时，用equals()方法；当测试两个包装类的引用是否指向同一个对象时，用==。</w:t>
      </w:r>
    </w:p>
    <w:p w:rsidR="00674B9D" w:rsidRPr="00E6602C" w:rsidRDefault="00674B9D" w:rsidP="00674B9D">
      <w:pPr>
        <w:shd w:val="clear" w:color="auto" w:fill="F9F9F9"/>
        <w:spacing w:after="0"/>
        <w:rPr>
          <w:rFonts w:ascii="宋体" w:eastAsia="宋体" w:hAnsi="宋体" w:cs="宋体"/>
          <w:color w:val="333333"/>
          <w:sz w:val="21"/>
          <w:szCs w:val="21"/>
        </w:rPr>
      </w:pPr>
    </w:p>
    <w:p w:rsidR="00E6602C" w:rsidRPr="00E6602C" w:rsidRDefault="00E6602C" w:rsidP="00E6602C"/>
    <w:sectPr w:rsidR="00E6602C" w:rsidRPr="00E6602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C96" w:rsidRDefault="00A96C96" w:rsidP="001A6F2C">
      <w:pPr>
        <w:spacing w:after="0"/>
      </w:pPr>
      <w:r>
        <w:separator/>
      </w:r>
    </w:p>
  </w:endnote>
  <w:endnote w:type="continuationSeparator" w:id="0">
    <w:p w:rsidR="00A96C96" w:rsidRDefault="00A96C96" w:rsidP="001A6F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C96" w:rsidRDefault="00A96C96" w:rsidP="001A6F2C">
      <w:pPr>
        <w:spacing w:after="0"/>
      </w:pPr>
      <w:r>
        <w:separator/>
      </w:r>
    </w:p>
  </w:footnote>
  <w:footnote w:type="continuationSeparator" w:id="0">
    <w:p w:rsidR="00A96C96" w:rsidRDefault="00A96C96" w:rsidP="001A6F2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326C70"/>
    <w:rsid w:val="00034489"/>
    <w:rsid w:val="0004457D"/>
    <w:rsid w:val="00044854"/>
    <w:rsid w:val="00057ED5"/>
    <w:rsid w:val="00092BC4"/>
    <w:rsid w:val="000B41D6"/>
    <w:rsid w:val="000D1D88"/>
    <w:rsid w:val="000D3F74"/>
    <w:rsid w:val="000D68D6"/>
    <w:rsid w:val="000F342A"/>
    <w:rsid w:val="00130F53"/>
    <w:rsid w:val="00144183"/>
    <w:rsid w:val="00155606"/>
    <w:rsid w:val="00186BBB"/>
    <w:rsid w:val="001A6F2C"/>
    <w:rsid w:val="001B5E91"/>
    <w:rsid w:val="00212A0A"/>
    <w:rsid w:val="00215794"/>
    <w:rsid w:val="0023626B"/>
    <w:rsid w:val="00277B5A"/>
    <w:rsid w:val="00295271"/>
    <w:rsid w:val="002953D6"/>
    <w:rsid w:val="00297142"/>
    <w:rsid w:val="002A4903"/>
    <w:rsid w:val="002C453F"/>
    <w:rsid w:val="002C54FA"/>
    <w:rsid w:val="002F126F"/>
    <w:rsid w:val="00326C70"/>
    <w:rsid w:val="003475EC"/>
    <w:rsid w:val="00347B43"/>
    <w:rsid w:val="0035307A"/>
    <w:rsid w:val="00387273"/>
    <w:rsid w:val="0039706A"/>
    <w:rsid w:val="003B21CB"/>
    <w:rsid w:val="00431D9E"/>
    <w:rsid w:val="004B4451"/>
    <w:rsid w:val="004C1F9C"/>
    <w:rsid w:val="004D5186"/>
    <w:rsid w:val="004E289D"/>
    <w:rsid w:val="00500D56"/>
    <w:rsid w:val="0053183C"/>
    <w:rsid w:val="00554A5C"/>
    <w:rsid w:val="00565DA6"/>
    <w:rsid w:val="00573589"/>
    <w:rsid w:val="00586B94"/>
    <w:rsid w:val="005B26BE"/>
    <w:rsid w:val="005D6DF7"/>
    <w:rsid w:val="0066335D"/>
    <w:rsid w:val="00674B9D"/>
    <w:rsid w:val="006E74B7"/>
    <w:rsid w:val="006F3269"/>
    <w:rsid w:val="00743CEB"/>
    <w:rsid w:val="007667CA"/>
    <w:rsid w:val="007727B1"/>
    <w:rsid w:val="008813DA"/>
    <w:rsid w:val="00890781"/>
    <w:rsid w:val="008A0F9F"/>
    <w:rsid w:val="008A34C1"/>
    <w:rsid w:val="008E1853"/>
    <w:rsid w:val="008F0F81"/>
    <w:rsid w:val="008F7C57"/>
    <w:rsid w:val="009025C5"/>
    <w:rsid w:val="00905FAD"/>
    <w:rsid w:val="0091177D"/>
    <w:rsid w:val="00972D44"/>
    <w:rsid w:val="00980176"/>
    <w:rsid w:val="009D1318"/>
    <w:rsid w:val="009D2E67"/>
    <w:rsid w:val="009E717D"/>
    <w:rsid w:val="00A929BE"/>
    <w:rsid w:val="00A96C96"/>
    <w:rsid w:val="00AD13B1"/>
    <w:rsid w:val="00AF5FE5"/>
    <w:rsid w:val="00B91E8E"/>
    <w:rsid w:val="00BC5B37"/>
    <w:rsid w:val="00C063D6"/>
    <w:rsid w:val="00C170A8"/>
    <w:rsid w:val="00C2135A"/>
    <w:rsid w:val="00C24975"/>
    <w:rsid w:val="00C71DD8"/>
    <w:rsid w:val="00CA414C"/>
    <w:rsid w:val="00CD43D3"/>
    <w:rsid w:val="00D4644D"/>
    <w:rsid w:val="00D51DC8"/>
    <w:rsid w:val="00D634F4"/>
    <w:rsid w:val="00DD5DEF"/>
    <w:rsid w:val="00DF509B"/>
    <w:rsid w:val="00E51533"/>
    <w:rsid w:val="00E6602C"/>
    <w:rsid w:val="00E74405"/>
    <w:rsid w:val="00E77C36"/>
    <w:rsid w:val="00E8469F"/>
    <w:rsid w:val="00EA271F"/>
    <w:rsid w:val="00EC1F03"/>
    <w:rsid w:val="00EF5ED6"/>
    <w:rsid w:val="00F04EC6"/>
    <w:rsid w:val="00F739C0"/>
    <w:rsid w:val="00FD579E"/>
    <w:rsid w:val="00FE2B57"/>
    <w:rsid w:val="00FE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F072E6-83A2-4CF4-8671-27386B43B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character" w:styleId="a9">
    <w:name w:val="Hyperlink"/>
    <w:basedOn w:val="a0"/>
    <w:uiPriority w:val="99"/>
    <w:unhideWhenUsed/>
    <w:rsid w:val="000B41D6"/>
    <w:rPr>
      <w:color w:val="0000FF"/>
      <w:u w:val="single"/>
    </w:rPr>
  </w:style>
  <w:style w:type="paragraph" w:styleId="aa">
    <w:name w:val="header"/>
    <w:basedOn w:val="a"/>
    <w:link w:val="Char"/>
    <w:uiPriority w:val="99"/>
    <w:unhideWhenUsed/>
    <w:rsid w:val="001A6F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uiPriority w:val="99"/>
    <w:rsid w:val="001A6F2C"/>
    <w:rPr>
      <w:sz w:val="18"/>
      <w:szCs w:val="18"/>
    </w:rPr>
  </w:style>
  <w:style w:type="paragraph" w:styleId="ab">
    <w:name w:val="footer"/>
    <w:basedOn w:val="a"/>
    <w:link w:val="Char0"/>
    <w:uiPriority w:val="99"/>
    <w:unhideWhenUsed/>
    <w:rsid w:val="001A6F2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b"/>
    <w:uiPriority w:val="99"/>
    <w:rsid w:val="001A6F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0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0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6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6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9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43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1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43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27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2cto.com/os/xuniji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jasonwang18/article/details/70578647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16F484-1A25-4B93-B45C-5C8629CF4CC9}"/>
      </w:docPartPr>
      <w:docPartBody>
        <w:p w:rsidR="00D92437" w:rsidRDefault="00D61F57">
          <w:r w:rsidRPr="00596B40">
            <w:rPr>
              <w:rStyle w:val="a3"/>
              <w:rFonts w:hint="eastAsia"/>
            </w:rPr>
            <w:t>[</w:t>
          </w:r>
          <w:r w:rsidRPr="00596B40">
            <w:rPr>
              <w:rStyle w:val="a3"/>
              <w:rFonts w:hint="eastAsia"/>
            </w:rPr>
            <w:t>在此处输入文章标题</w:t>
          </w:r>
          <w:r w:rsidRPr="00596B40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F43"/>
    <w:rsid w:val="00197F93"/>
    <w:rsid w:val="003835CA"/>
    <w:rsid w:val="003A70B5"/>
    <w:rsid w:val="003D0F43"/>
    <w:rsid w:val="007E2205"/>
    <w:rsid w:val="009F63A1"/>
    <w:rsid w:val="00A73A3C"/>
    <w:rsid w:val="00D61F57"/>
    <w:rsid w:val="00D70B0F"/>
    <w:rsid w:val="00D9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1F5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栈和堆详解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34</TotalTime>
  <Pages>1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101</cp:revision>
  <dcterms:created xsi:type="dcterms:W3CDTF">2017-12-29T05:10:00Z</dcterms:created>
  <dcterms:modified xsi:type="dcterms:W3CDTF">2018-01-02T10:01:00Z</dcterms:modified>
</cp:coreProperties>
</file>