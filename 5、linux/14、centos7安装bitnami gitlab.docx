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157837" w:rsidRDefault="00157837" w:rsidP="00157837">
          <w:pPr>
            <w:pStyle w:val="PublishStatus"/>
          </w:pPr>
          <w:r>
            <w:t>此文章已于</w:t>
          </w:r>
          <w:r>
            <w:t xml:space="preserve"> 22:29:35 2017/11/22 </w:t>
          </w:r>
          <w:r>
            <w:t>发布到</w:t>
          </w:r>
          <w:r>
            <w:t xml:space="preserve"> HealerJean</w:t>
          </w:r>
          <w:r>
            <w:t>梦想博客</w:t>
          </w:r>
        </w:p>
        <w:bookmarkStart w:id="0" w:name="_GoBack" w:displacedByCustomXml="next"/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333C6">
              <w:pPr>
                <w:pStyle w:val="Publishwithline"/>
              </w:pPr>
              <w:r>
                <w:rPr>
                  <w:rFonts w:hint="eastAsia"/>
                </w:rPr>
                <w:t>14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centos7</w:t>
              </w:r>
              <w:r>
                <w:rPr>
                  <w:rFonts w:hint="eastAsia"/>
                </w:rPr>
                <w:t>安装</w:t>
              </w:r>
              <w:r>
                <w:rPr>
                  <w:rFonts w:hint="eastAsia"/>
                </w:rPr>
                <w:t>bitnami gitlab</w:t>
              </w:r>
            </w:p>
          </w:sdtContent>
        </w:sdt>
        <w:bookmarkEnd w:id="0"/>
        <w:p w:rsidR="00EF5ED6" w:rsidRDefault="00EF5ED6">
          <w:pPr>
            <w:pStyle w:val="underline"/>
          </w:pPr>
        </w:p>
        <w:p w:rsidR="00EF5ED6" w:rsidRDefault="00F300DD">
          <w:pPr>
            <w:pStyle w:val="PadderBetweenControlandBody"/>
          </w:pPr>
        </w:p>
      </w:sdtContent>
    </w:sdt>
    <w:p w:rsidR="00C333C6" w:rsidRDefault="00C333C6" w:rsidP="000E55AE">
      <w:pPr>
        <w:pStyle w:val="1"/>
        <w:rPr>
          <w:rFonts w:hint="eastAsia"/>
        </w:rPr>
      </w:pPr>
      <w:r>
        <w:rPr>
          <w:rFonts w:hint="eastAsia"/>
        </w:rPr>
        <w:t>这里我用的版本有点低才</w:t>
      </w:r>
      <w:r w:rsidRPr="00C333C6">
        <w:t>bitnami-gitlab-7.4.3-0-linux-x64-installer</w:t>
      </w:r>
    </w:p>
    <w:p w:rsidR="000E55AE" w:rsidRDefault="00AA2403" w:rsidP="000E55AE">
      <w:pPr>
        <w:pStyle w:val="1"/>
        <w:rPr>
          <w:rFonts w:hint="eastAsia"/>
        </w:rPr>
      </w:pPr>
      <w:r w:rsidRPr="000E55AE">
        <w:rPr>
          <w:rFonts w:hint="eastAsia"/>
        </w:rPr>
        <w:t>1</w:t>
      </w:r>
      <w:r w:rsidRPr="000E55AE">
        <w:rPr>
          <w:rFonts w:hint="eastAsia"/>
        </w:rPr>
        <w:t>、新建</w:t>
      </w:r>
      <w:r w:rsidRPr="000E55AE">
        <w:rPr>
          <w:rFonts w:hint="eastAsia"/>
        </w:rPr>
        <w:t>git</w:t>
      </w:r>
      <w:r w:rsidRPr="000E55AE">
        <w:rPr>
          <w:rFonts w:hint="eastAsia"/>
        </w:rPr>
        <w:t>用户，</w:t>
      </w:r>
      <w:r w:rsidR="00DF72C5">
        <w:rPr>
          <w:rFonts w:hint="eastAsia"/>
        </w:rPr>
        <w:t>（密码设置为</w:t>
      </w:r>
      <w:r w:rsidR="00DF72C5">
        <w:rPr>
          <w:rFonts w:hint="eastAsia"/>
        </w:rPr>
        <w:t>git</w:t>
      </w:r>
      <w:r w:rsidR="00DF72C5">
        <w:rPr>
          <w:rFonts w:hint="eastAsia"/>
        </w:rPr>
        <w:t>）</w:t>
      </w:r>
    </w:p>
    <w:p w:rsidR="000E55AE" w:rsidRPr="000E55AE" w:rsidRDefault="000E55AE" w:rsidP="000E55AE">
      <w:pPr>
        <w:rPr>
          <w:rFonts w:hint="eastAsia"/>
        </w:rPr>
      </w:pPr>
    </w:p>
    <w:p w:rsidR="005D18A2" w:rsidRDefault="000E55AE" w:rsidP="000E55AE">
      <w:pPr>
        <w:pStyle w:val="2"/>
        <w:rPr>
          <w:rFonts w:hint="eastAsia"/>
        </w:rPr>
      </w:pPr>
      <w:r w:rsidRPr="000E55AE">
        <w:rPr>
          <w:rFonts w:hint="eastAsia"/>
        </w:rPr>
        <w:t>解释：本次Bitnami gitlab安装</w:t>
      </w:r>
      <w:r w:rsidR="00AA2403" w:rsidRPr="000E55AE">
        <w:rPr>
          <w:rFonts w:hint="eastAsia"/>
        </w:rPr>
        <w:t>这个会自动创建git用户，在/home/git下创建自身的配置，如果不创建的话，就会因为没有权限而安装失败</w:t>
      </w:r>
    </w:p>
    <w:p w:rsidR="002C0631" w:rsidRPr="002C0631" w:rsidRDefault="002C0631" w:rsidP="002C0631">
      <w:pPr>
        <w:rPr>
          <w:rFonts w:hint="eastAsia"/>
        </w:rPr>
      </w:pPr>
    </w:p>
    <w:p w:rsidR="002C0631" w:rsidRDefault="002C0631" w:rsidP="002C0631">
      <w:pPr>
        <w:pStyle w:val="2"/>
        <w:rPr>
          <w:rFonts w:hint="eastAsia"/>
        </w:rPr>
      </w:pPr>
      <w:r>
        <w:rPr>
          <w:rFonts w:hint="eastAsia"/>
        </w:rPr>
        <w:t>1、给安装目录赋予git用户权限和权限</w:t>
      </w:r>
      <w:r w:rsidR="00273716">
        <w:rPr>
          <w:rFonts w:hint="eastAsia"/>
        </w:rPr>
        <w:t xml:space="preserve"> </w:t>
      </w:r>
      <w:r w:rsidR="00273716" w:rsidRPr="00F64DF8">
        <w:rPr>
          <w:rFonts w:hint="eastAsia"/>
          <w:color w:val="FF0000"/>
        </w:rPr>
        <w:t>必须是775 ，如果是777则报错，权限过于开放</w:t>
      </w:r>
    </w:p>
    <w:p w:rsidR="002C0631" w:rsidRPr="002C0631" w:rsidRDefault="002C0631" w:rsidP="002C0631">
      <w:pPr>
        <w:rPr>
          <w:rFonts w:hint="eastAsia"/>
        </w:rPr>
      </w:pPr>
    </w:p>
    <w:p w:rsidR="00AA2403" w:rsidRDefault="00E74A3D" w:rsidP="003B48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DBE6D6" wp14:editId="00EB8DDF">
            <wp:extent cx="5486400" cy="1810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1" w:rsidRDefault="002C0631" w:rsidP="003B48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1D5A6F" wp14:editId="0A23088E">
            <wp:extent cx="4609524" cy="1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1" w:rsidRDefault="002C0631" w:rsidP="002C0631">
      <w:pPr>
        <w:pStyle w:val="2"/>
        <w:rPr>
          <w:rFonts w:hint="eastAsia"/>
        </w:rPr>
      </w:pPr>
      <w:r>
        <w:rPr>
          <w:rFonts w:hint="eastAsia"/>
        </w:rPr>
        <w:t>2、给/home/git 用户目录赋予执行的权限</w:t>
      </w:r>
    </w:p>
    <w:p w:rsidR="002C0631" w:rsidRPr="002C0631" w:rsidRDefault="002C0631" w:rsidP="002C0631">
      <w:pPr>
        <w:rPr>
          <w:rFonts w:hint="eastAsia"/>
        </w:rPr>
      </w:pPr>
    </w:p>
    <w:p w:rsidR="00CF6BFD" w:rsidRDefault="00CF6BFD" w:rsidP="003B48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B771DA" wp14:editId="1DBF04EE">
            <wp:extent cx="5486400" cy="16344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E1" w:rsidRDefault="004358E1">
      <w:pPr>
        <w:rPr>
          <w:rFonts w:hint="eastAsia"/>
        </w:rPr>
      </w:pPr>
    </w:p>
    <w:p w:rsidR="00A66555" w:rsidRDefault="00A66555">
      <w:pPr>
        <w:rPr>
          <w:rFonts w:hint="eastAsia"/>
        </w:rPr>
      </w:pPr>
    </w:p>
    <w:p w:rsidR="00556DF7" w:rsidRDefault="003B48B5" w:rsidP="00A66555">
      <w:pPr>
        <w:pStyle w:val="2"/>
        <w:rPr>
          <w:rFonts w:hint="eastAsia"/>
        </w:rPr>
      </w:pPr>
      <w:r>
        <w:rPr>
          <w:rFonts w:hint="eastAsia"/>
        </w:rPr>
        <w:t>3</w:t>
      </w:r>
      <w:r w:rsidR="00A66555">
        <w:rPr>
          <w:rFonts w:hint="eastAsia"/>
        </w:rPr>
        <w:t>、给git用户文件夹，创建执行的权限</w:t>
      </w:r>
    </w:p>
    <w:p w:rsidR="00F467C4" w:rsidRPr="00F467C4" w:rsidRDefault="00F467C4" w:rsidP="00F467C4">
      <w:pPr>
        <w:rPr>
          <w:rFonts w:hint="eastAsia"/>
        </w:rPr>
      </w:pPr>
    </w:p>
    <w:p w:rsidR="00556DF7" w:rsidRDefault="00144531" w:rsidP="003B48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ED60EF" wp14:editId="59966F62">
            <wp:extent cx="5486400" cy="23450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44" w:rsidRDefault="00360744">
      <w:pPr>
        <w:rPr>
          <w:rFonts w:hint="eastAsia"/>
        </w:rPr>
      </w:pPr>
    </w:p>
    <w:p w:rsidR="00FC4D0C" w:rsidRDefault="00853BB8" w:rsidP="00FC4D0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、开始安装，切换到</w:t>
      </w:r>
      <w:r>
        <w:rPr>
          <w:rFonts w:hint="eastAsia"/>
        </w:rPr>
        <w:t>git</w:t>
      </w:r>
      <w:r>
        <w:rPr>
          <w:rFonts w:hint="eastAsia"/>
        </w:rPr>
        <w:t>用户</w:t>
      </w:r>
      <w:r w:rsidR="002C4BF8">
        <w:rPr>
          <w:rFonts w:hint="eastAsia"/>
        </w:rPr>
        <w:t>，首先需要给它配置</w:t>
      </w:r>
      <w:r w:rsidR="002C4BF8">
        <w:rPr>
          <w:rFonts w:hint="eastAsia"/>
        </w:rPr>
        <w:t>sudo</w:t>
      </w:r>
      <w:r w:rsidR="002C4BF8">
        <w:rPr>
          <w:rFonts w:hint="eastAsia"/>
        </w:rPr>
        <w:t>，这样就能够执行</w:t>
      </w:r>
      <w:r w:rsidR="002C4BF8">
        <w:rPr>
          <w:rFonts w:hint="eastAsia"/>
        </w:rPr>
        <w:t>root</w:t>
      </w:r>
      <w:r w:rsidR="002C4BF8">
        <w:rPr>
          <w:rFonts w:hint="eastAsia"/>
        </w:rPr>
        <w:t>的命令了</w:t>
      </w:r>
      <w:r w:rsidR="002F3385">
        <w:rPr>
          <w:rFonts w:hint="eastAsia"/>
        </w:rPr>
        <w:t>（</w:t>
      </w:r>
      <w:r w:rsidR="002F3385" w:rsidRPr="00372D92">
        <w:rPr>
          <w:rFonts w:hint="eastAsia"/>
          <w:color w:val="FF0000"/>
        </w:rPr>
        <w:t>他需要</w:t>
      </w:r>
      <w:r w:rsidR="002F3385" w:rsidRPr="00372D92">
        <w:rPr>
          <w:rFonts w:hint="eastAsia"/>
          <w:color w:val="FF0000"/>
        </w:rPr>
        <w:t>root</w:t>
      </w:r>
      <w:r w:rsidR="002F3385" w:rsidRPr="00372D92">
        <w:rPr>
          <w:rFonts w:hint="eastAsia"/>
          <w:color w:val="FF0000"/>
        </w:rPr>
        <w:t>特权</w:t>
      </w:r>
      <w:r w:rsidR="002F3385">
        <w:rPr>
          <w:rFonts w:hint="eastAsia"/>
        </w:rPr>
        <w:t>）</w:t>
      </w:r>
    </w:p>
    <w:p w:rsidR="00FC4D0C" w:rsidRDefault="00FC4D0C" w:rsidP="00FC4D0C">
      <w:pPr>
        <w:rPr>
          <w:rFonts w:hint="eastAsia"/>
        </w:rPr>
      </w:pPr>
    </w:p>
    <w:p w:rsidR="00FC4D0C" w:rsidRDefault="00FC4D0C" w:rsidP="00853BB8">
      <w:pPr>
        <w:rPr>
          <w:rFonts w:hint="eastAsia"/>
        </w:rPr>
      </w:pPr>
    </w:p>
    <w:p w:rsidR="00F900F6" w:rsidRDefault="006B659E" w:rsidP="006B659E">
      <w:pPr>
        <w:pStyle w:val="2"/>
        <w:rPr>
          <w:rFonts w:hint="eastAsia"/>
        </w:rPr>
      </w:pPr>
      <w:r>
        <w:rPr>
          <w:rFonts w:hint="eastAsia"/>
        </w:rPr>
        <w:t>1、当我通过xftp将安装包放到bitnamiGitlab目录中，就给了root权限，现在我将它的权限全部拿出来给git</w:t>
      </w:r>
    </w:p>
    <w:p w:rsidR="006B659E" w:rsidRDefault="006B659E" w:rsidP="006B65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56541B" wp14:editId="61E27BB4">
            <wp:extent cx="5486400" cy="1450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3" w:rsidRDefault="009D7583" w:rsidP="009D7583">
      <w:pPr>
        <w:pStyle w:val="2"/>
        <w:rPr>
          <w:rFonts w:hint="eastAsia"/>
        </w:rPr>
      </w:pPr>
      <w:r>
        <w:rPr>
          <w:rFonts w:hint="eastAsia"/>
        </w:rPr>
        <w:t>2、开始执行安装</w:t>
      </w:r>
      <w:r w:rsidR="00A67412">
        <w:rPr>
          <w:rFonts w:hint="eastAsia"/>
        </w:rPr>
        <w:t>，提示已经存在git用户了</w:t>
      </w:r>
    </w:p>
    <w:p w:rsidR="00A67412" w:rsidRPr="00A67412" w:rsidRDefault="00A67412" w:rsidP="00A67412">
      <w:pPr>
        <w:rPr>
          <w:rFonts w:hint="eastAsia"/>
        </w:rPr>
      </w:pPr>
    </w:p>
    <w:p w:rsidR="009D7583" w:rsidRDefault="00372D92" w:rsidP="00A674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8079AE" wp14:editId="4A9A471E">
            <wp:extent cx="5486400" cy="517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92" w:rsidRDefault="007F7A12" w:rsidP="007F7A12">
      <w:pPr>
        <w:pStyle w:val="2"/>
        <w:rPr>
          <w:rFonts w:hint="eastAsia"/>
        </w:rPr>
      </w:pPr>
      <w:r>
        <w:rPr>
          <w:rFonts w:hint="eastAsia"/>
        </w:rPr>
        <w:t>3、这里有点失败，因为要求安装目录必须是一个空的目录，所以我又建立了一个bitgitlab目录，这样的话上面的bitnamiGitlab目录就不用了</w:t>
      </w:r>
    </w:p>
    <w:p w:rsidR="007F7A12" w:rsidRPr="007F7A12" w:rsidRDefault="007F7A12" w:rsidP="007F7A12"/>
    <w:p w:rsidR="005D18A2" w:rsidRDefault="006D1E45" w:rsidP="00D264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E5240D" wp14:editId="0390D329">
            <wp:extent cx="5390476" cy="17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 w:rsidP="00D26411">
      <w:pPr>
        <w:pStyle w:val="2"/>
        <w:rPr>
          <w:rFonts w:hint="eastAsia"/>
        </w:rPr>
      </w:pPr>
      <w:r>
        <w:rPr>
          <w:rFonts w:hint="eastAsia"/>
        </w:rPr>
        <w:t>4、设置安装目录 /usr/local/bitilab  (已经给了bitgitlab目录权限了)</w:t>
      </w:r>
    </w:p>
    <w:p w:rsidR="00D26411" w:rsidRPr="00D26411" w:rsidRDefault="00D26411" w:rsidP="00D26411"/>
    <w:p w:rsidR="006D1E45" w:rsidRDefault="00D26411" w:rsidP="00D264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A37520" wp14:editId="1E440C5F">
            <wp:extent cx="5486400" cy="9918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/>
    <w:p w:rsidR="006D1E45" w:rsidRDefault="00D26411" w:rsidP="00D26411">
      <w:pPr>
        <w:jc w:val="center"/>
      </w:pPr>
      <w:r>
        <w:rPr>
          <w:noProof/>
        </w:rPr>
        <w:drawing>
          <wp:inline distT="0" distB="0" distL="0" distR="0" wp14:anchorId="0F2CDD2B" wp14:editId="2768E6B5">
            <wp:extent cx="5486400" cy="98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5" w:rsidRDefault="00325267" w:rsidP="00D26411">
      <w:pPr>
        <w:pStyle w:val="2"/>
        <w:rPr>
          <w:rFonts w:hint="eastAsia"/>
        </w:rPr>
      </w:pPr>
      <w:r>
        <w:rPr>
          <w:rFonts w:hint="eastAsia"/>
        </w:rPr>
        <w:t>5</w:t>
      </w:r>
      <w:r w:rsidR="00D26411">
        <w:rPr>
          <w:rFonts w:hint="eastAsia"/>
        </w:rPr>
        <w:t>、邮箱设置，用户名root，密码 ，要求用户名必须小写，大写的话，会重新执行一遍，我们重新输入就可以了</w:t>
      </w:r>
    </w:p>
    <w:p w:rsidR="00D26411" w:rsidRPr="00D26411" w:rsidRDefault="00D26411" w:rsidP="00D26411"/>
    <w:p w:rsidR="00BF0EA3" w:rsidRDefault="00BF0EA3" w:rsidP="00325267">
      <w:pPr>
        <w:jc w:val="center"/>
      </w:pPr>
      <w:r>
        <w:rPr>
          <w:noProof/>
        </w:rPr>
        <w:drawing>
          <wp:inline distT="0" distB="0" distL="0" distR="0" wp14:anchorId="1999D68A" wp14:editId="4418E2BE">
            <wp:extent cx="5609524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6" w:rsidRDefault="00E30C12" w:rsidP="003252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EFAD5E" wp14:editId="1BF4E94C">
            <wp:extent cx="5438095" cy="1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D120C9" w:rsidP="00D120C9">
      <w:pPr>
        <w:pStyle w:val="2"/>
        <w:rPr>
          <w:rFonts w:hint="eastAsia"/>
        </w:rPr>
      </w:pPr>
      <w:r>
        <w:rPr>
          <w:rFonts w:hint="eastAsia"/>
        </w:rPr>
        <w:t>5.1、端口设置8888</w:t>
      </w:r>
    </w:p>
    <w:p w:rsidR="00D120C9" w:rsidRPr="00D120C9" w:rsidRDefault="00D120C9" w:rsidP="00D120C9">
      <w:pPr>
        <w:rPr>
          <w:rFonts w:hint="eastAsia"/>
        </w:rPr>
      </w:pPr>
    </w:p>
    <w:p w:rsidR="00D120C9" w:rsidRDefault="00D120C9" w:rsidP="00D120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157F69" wp14:editId="39085C90">
            <wp:extent cx="5486400" cy="11214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60" w:rsidRDefault="00195F60" w:rsidP="00195F60">
      <w:pPr>
        <w:pStyle w:val="2"/>
        <w:rPr>
          <w:rFonts w:hint="eastAsia"/>
        </w:rPr>
      </w:pPr>
      <w:r>
        <w:rPr>
          <w:rFonts w:hint="eastAsia"/>
        </w:rPr>
        <w:t>5.2 ssl端口</w:t>
      </w:r>
    </w:p>
    <w:p w:rsidR="00195F60" w:rsidRPr="00195F60" w:rsidRDefault="00195F60" w:rsidP="00195F60">
      <w:pPr>
        <w:rPr>
          <w:rFonts w:hint="eastAsia"/>
        </w:rPr>
      </w:pPr>
    </w:p>
    <w:p w:rsidR="00195F60" w:rsidRDefault="00195F60" w:rsidP="00195F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AE6CD6" wp14:editId="455B5779">
            <wp:extent cx="5486400" cy="16109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325267" w:rsidP="00325267">
      <w:pPr>
        <w:pStyle w:val="2"/>
        <w:rPr>
          <w:rFonts w:hint="eastAsia"/>
        </w:rPr>
      </w:pPr>
      <w:r>
        <w:rPr>
          <w:rFonts w:hint="eastAsia"/>
        </w:rPr>
        <w:t>6、突然出来个mysql，我正好安装了mysql，所以这里的端口我弄成了3307</w:t>
      </w:r>
    </w:p>
    <w:p w:rsidR="00325267" w:rsidRPr="00325267" w:rsidRDefault="00325267" w:rsidP="00325267">
      <w:pPr>
        <w:rPr>
          <w:rFonts w:hint="eastAsia"/>
        </w:rPr>
      </w:pPr>
    </w:p>
    <w:p w:rsidR="00325267" w:rsidRDefault="00325267" w:rsidP="00325267">
      <w:pPr>
        <w:jc w:val="center"/>
      </w:pPr>
      <w:r>
        <w:rPr>
          <w:noProof/>
        </w:rPr>
        <w:drawing>
          <wp:inline distT="0" distB="0" distL="0" distR="0" wp14:anchorId="7443F18E" wp14:editId="4BF5B795">
            <wp:extent cx="5486400" cy="9747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325267" w:rsidP="00325267">
      <w:pPr>
        <w:pStyle w:val="2"/>
        <w:rPr>
          <w:rFonts w:hint="eastAsia"/>
        </w:rPr>
      </w:pPr>
      <w:r>
        <w:rPr>
          <w:rFonts w:hint="eastAsia"/>
        </w:rPr>
        <w:t>7、域名设置，这里我就直接回车了</w:t>
      </w:r>
    </w:p>
    <w:p w:rsidR="00325267" w:rsidRPr="00325267" w:rsidRDefault="00325267" w:rsidP="00325267"/>
    <w:p w:rsidR="00284816" w:rsidRDefault="00284816" w:rsidP="00325267">
      <w:pPr>
        <w:jc w:val="center"/>
      </w:pPr>
      <w:r>
        <w:rPr>
          <w:noProof/>
        </w:rPr>
        <w:drawing>
          <wp:inline distT="0" distB="0" distL="0" distR="0" wp14:anchorId="1349EF63" wp14:editId="458952EA">
            <wp:extent cx="6895238" cy="8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65" w:rsidRDefault="00D75E65" w:rsidP="00D75E65">
      <w:pPr>
        <w:rPr>
          <w:rFonts w:hint="eastAsia"/>
        </w:rPr>
      </w:pPr>
    </w:p>
    <w:p w:rsidR="00D75E65" w:rsidRDefault="002C29A8" w:rsidP="00D75E65">
      <w:pPr>
        <w:pStyle w:val="2"/>
      </w:pPr>
      <w:r>
        <w:rPr>
          <w:rFonts w:hint="eastAsia"/>
        </w:rPr>
        <w:t>8、</w:t>
      </w:r>
      <w:r w:rsidR="00D75E65">
        <w:rPr>
          <w:rFonts w:hint="eastAsia"/>
        </w:rPr>
        <w:t>安装smtp邮箱发送服务，</w:t>
      </w:r>
      <w:r w:rsidR="00D75E65">
        <w:rPr>
          <w:rFonts w:hint="eastAsia"/>
        </w:rPr>
        <w:t>我这里</w:t>
      </w:r>
      <w:r w:rsidR="00D75E65">
        <w:t>没有</w:t>
      </w:r>
      <w:r w:rsidR="00D75E65">
        <w:rPr>
          <w:rFonts w:hint="eastAsia"/>
        </w:rPr>
        <w:t xml:space="preserve"> 安装</w:t>
      </w:r>
      <w:r w:rsidR="00D75E65">
        <w:t xml:space="preserve">邮箱服务 </w:t>
      </w:r>
      <w:r w:rsidR="00D75E65">
        <w:rPr>
          <w:rFonts w:hint="eastAsia"/>
        </w:rPr>
        <w:t>，</w:t>
      </w:r>
      <w:r w:rsidR="00D75E65">
        <w:t>它对于gitlab没有影响。</w:t>
      </w:r>
      <w:r w:rsidR="00D75E65">
        <w:rPr>
          <w:rFonts w:hint="eastAsia"/>
        </w:rPr>
        <w:t>不安装</w:t>
      </w:r>
      <w:r w:rsidR="00D75E65">
        <w:t>的原因是，我手机没带。</w:t>
      </w:r>
    </w:p>
    <w:p w:rsidR="00AD1FA5" w:rsidRPr="00D75E65" w:rsidRDefault="00AD1FA5" w:rsidP="008E2ABE">
      <w:pPr>
        <w:rPr>
          <w:rFonts w:hint="eastAsia"/>
        </w:rPr>
      </w:pPr>
    </w:p>
    <w:p w:rsidR="00D75E65" w:rsidRPr="00D75E65" w:rsidRDefault="00D75E65" w:rsidP="00D75E65">
      <w:pPr>
        <w:jc w:val="center"/>
      </w:pPr>
      <w:r>
        <w:rPr>
          <w:noProof/>
        </w:rPr>
        <w:drawing>
          <wp:inline distT="0" distB="0" distL="0" distR="0" wp14:anchorId="5F066355" wp14:editId="6FEF5C38">
            <wp:extent cx="5486400" cy="21221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D75E65" w:rsidP="00D75E65">
      <w:pPr>
        <w:pStyle w:val="2"/>
        <w:rPr>
          <w:rFonts w:hint="eastAsia"/>
        </w:rPr>
      </w:pPr>
      <w:r>
        <w:rPr>
          <w:rFonts w:hint="eastAsia"/>
        </w:rPr>
        <w:t>9、</w:t>
      </w:r>
      <w:r w:rsidR="004C15F4">
        <w:rPr>
          <w:rFonts w:hint="eastAsia"/>
        </w:rPr>
        <w:t>开始安装</w:t>
      </w:r>
    </w:p>
    <w:p w:rsidR="004C15F4" w:rsidRPr="004C15F4" w:rsidRDefault="004C15F4" w:rsidP="004C15F4">
      <w:pPr>
        <w:rPr>
          <w:rFonts w:hint="eastAsia"/>
        </w:rPr>
      </w:pPr>
    </w:p>
    <w:p w:rsidR="004C15F4" w:rsidRDefault="004C15F4" w:rsidP="004C15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4B04FD" wp14:editId="703DFD36">
            <wp:extent cx="5486400" cy="10356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E" w:rsidRDefault="008E2ABE" w:rsidP="008E2AB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、安装完成</w:t>
      </w:r>
    </w:p>
    <w:p w:rsidR="008E2ABE" w:rsidRDefault="008E2ABE" w:rsidP="008E2A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E78471" wp14:editId="514438FB">
            <wp:extent cx="4876190" cy="11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B" w:rsidRDefault="00053EBB" w:rsidP="008E2ABE">
      <w:pPr>
        <w:jc w:val="center"/>
        <w:rPr>
          <w:rFonts w:hint="eastAsia"/>
        </w:rPr>
      </w:pPr>
    </w:p>
    <w:p w:rsidR="00053EBB" w:rsidRPr="004C15F4" w:rsidRDefault="00053EBB" w:rsidP="008E2ABE">
      <w:pPr>
        <w:jc w:val="center"/>
      </w:pPr>
      <w:r>
        <w:rPr>
          <w:noProof/>
        </w:rPr>
        <w:drawing>
          <wp:inline distT="0" distB="0" distL="0" distR="0" wp14:anchorId="4727C4CA" wp14:editId="5833294E">
            <wp:extent cx="5486400" cy="23787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BB" w:rsidRPr="004C15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DD" w:rsidRDefault="00F300DD" w:rsidP="00AA2403">
      <w:pPr>
        <w:spacing w:after="0"/>
      </w:pPr>
      <w:r>
        <w:separator/>
      </w:r>
    </w:p>
  </w:endnote>
  <w:endnote w:type="continuationSeparator" w:id="0">
    <w:p w:rsidR="00F300DD" w:rsidRDefault="00F300DD" w:rsidP="00AA2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DD" w:rsidRDefault="00F300DD" w:rsidP="00AA2403">
      <w:pPr>
        <w:spacing w:after="0"/>
      </w:pPr>
      <w:r>
        <w:separator/>
      </w:r>
    </w:p>
  </w:footnote>
  <w:footnote w:type="continuationSeparator" w:id="0">
    <w:p w:rsidR="00F300DD" w:rsidRDefault="00F300DD" w:rsidP="00AA24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D18A2"/>
    <w:rsid w:val="00053EBB"/>
    <w:rsid w:val="000E55AE"/>
    <w:rsid w:val="00144531"/>
    <w:rsid w:val="00157837"/>
    <w:rsid w:val="00195F60"/>
    <w:rsid w:val="00273716"/>
    <w:rsid w:val="00284816"/>
    <w:rsid w:val="002C0631"/>
    <w:rsid w:val="002C29A8"/>
    <w:rsid w:val="002C4BF8"/>
    <w:rsid w:val="002F3385"/>
    <w:rsid w:val="00325267"/>
    <w:rsid w:val="003478EA"/>
    <w:rsid w:val="00360744"/>
    <w:rsid w:val="00372D92"/>
    <w:rsid w:val="003B48B5"/>
    <w:rsid w:val="004358E1"/>
    <w:rsid w:val="004B749F"/>
    <w:rsid w:val="004C15F4"/>
    <w:rsid w:val="00550A53"/>
    <w:rsid w:val="00554A5C"/>
    <w:rsid w:val="00556DF7"/>
    <w:rsid w:val="005D18A2"/>
    <w:rsid w:val="006514A6"/>
    <w:rsid w:val="0066335D"/>
    <w:rsid w:val="006B659E"/>
    <w:rsid w:val="006D1E45"/>
    <w:rsid w:val="007F7A12"/>
    <w:rsid w:val="00853BB8"/>
    <w:rsid w:val="008E2ABE"/>
    <w:rsid w:val="009D7583"/>
    <w:rsid w:val="009F195C"/>
    <w:rsid w:val="00A66555"/>
    <w:rsid w:val="00A67412"/>
    <w:rsid w:val="00AA2403"/>
    <w:rsid w:val="00AD1FA5"/>
    <w:rsid w:val="00BF0EA3"/>
    <w:rsid w:val="00C333C6"/>
    <w:rsid w:val="00CF6BFD"/>
    <w:rsid w:val="00D120C9"/>
    <w:rsid w:val="00D26411"/>
    <w:rsid w:val="00D51DC8"/>
    <w:rsid w:val="00D75E65"/>
    <w:rsid w:val="00DF72C5"/>
    <w:rsid w:val="00E30C12"/>
    <w:rsid w:val="00E74A3D"/>
    <w:rsid w:val="00EF5ED6"/>
    <w:rsid w:val="00F300DD"/>
    <w:rsid w:val="00F467C4"/>
    <w:rsid w:val="00F46C21"/>
    <w:rsid w:val="00F64DF8"/>
    <w:rsid w:val="00F739C0"/>
    <w:rsid w:val="00F900F6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0E55AE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0E55AE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0E55AE"/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6"/>
    <w:rsid w:val="000E55AE"/>
    <w:rPr>
      <w:rFonts w:asciiTheme="majorHAnsi" w:eastAsia="微软雅黑" w:hAnsiTheme="majorHAnsi" w:cstheme="majorBidi"/>
      <w:b/>
      <w:bCs/>
      <w:color w:val="323E4F" w:themeColor="text2" w:themeShade="BF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AA24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A2403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A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A240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A24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A24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0E55AE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0E55AE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0E55AE"/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6"/>
    <w:rsid w:val="000E55AE"/>
    <w:rPr>
      <w:rFonts w:asciiTheme="majorHAnsi" w:eastAsia="微软雅黑" w:hAnsiTheme="majorHAnsi" w:cstheme="majorBidi"/>
      <w:b/>
      <w:bCs/>
      <w:color w:val="323E4F" w:themeColor="text2" w:themeShade="BF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AA24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A2403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A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A240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A24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A2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286F14"/>
    <w:rsid w:val="004752C7"/>
    <w:rsid w:val="008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5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5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14、centos7安装bitnami gitlab</PostTitle>
  <PostDate>2017-11-22T14:29:35Z</PostDate>
  <PostID>78609158</PostID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107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48</cp:revision>
  <dcterms:created xsi:type="dcterms:W3CDTF">2017-11-22T09:59:00Z</dcterms:created>
  <dcterms:modified xsi:type="dcterms:W3CDTF">2017-11-22T14:29:00Z</dcterms:modified>
</cp:coreProperties>
</file>