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C15B3D">
              <w:pPr>
                <w:pStyle w:val="Publishwithline"/>
              </w:pPr>
              <w:r>
                <w:rPr>
                  <w:rFonts w:hint="eastAsia"/>
                </w:rPr>
                <w:t>自定义缓存策略，</w:t>
              </w:r>
              <w:r>
                <w:t>以及删除缓存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505000">
          <w:pPr>
            <w:pStyle w:val="PadderBetweenControlandBody"/>
          </w:pPr>
        </w:p>
      </w:sdtContent>
    </w:sdt>
    <w:p w:rsidR="00DB0C47" w:rsidRDefault="00C15B3D" w:rsidP="006C04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、接上文</w:t>
      </w:r>
      <w:r w:rsidR="006C0400">
        <w:rPr>
          <w:rFonts w:hint="eastAsia"/>
        </w:rPr>
        <w:t>代码</w:t>
      </w:r>
    </w:p>
    <w:p w:rsidR="006C0400" w:rsidRDefault="006C0400" w:rsidP="006C0400"/>
    <w:p w:rsidR="0016713A" w:rsidRDefault="00102F87" w:rsidP="006C0400">
      <w:r>
        <w:t>帮助文档</w:t>
      </w:r>
      <w:r>
        <w:rPr>
          <w:rFonts w:hint="eastAsia"/>
        </w:rPr>
        <w:t>：</w:t>
      </w:r>
      <w:hyperlink r:id="rId7" w:history="1">
        <w:r w:rsidR="0016713A" w:rsidRPr="00745B65">
          <w:rPr>
            <w:rStyle w:val="aa"/>
          </w:rPr>
          <w:t>http://www.vxzsk.com/749.html</w:t>
        </w:r>
      </w:hyperlink>
    </w:p>
    <w:p w:rsidR="0016713A" w:rsidRDefault="0016713A" w:rsidP="006C0400"/>
    <w:p w:rsidR="0016713A" w:rsidRDefault="0016713A" w:rsidP="00F875FE">
      <w:pPr>
        <w:pStyle w:val="2"/>
      </w:pPr>
      <w:r w:rsidRPr="0016713A">
        <w:t>Cacheable </w:t>
      </w:r>
      <w:r w:rsidRPr="0016713A">
        <w:t>支持如下几个参数：</w:t>
      </w:r>
    </w:p>
    <w:p w:rsidR="00F875FE" w:rsidRPr="00F875FE" w:rsidRDefault="00F875FE" w:rsidP="00F875FE"/>
    <w:p w:rsidR="0016713A" w:rsidRPr="0016713A" w:rsidRDefault="0016713A" w:rsidP="00040613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ED28E1">
        <w:rPr>
          <w:highlight w:val="yellow"/>
        </w:rPr>
        <w:t>缓存位置名称，不能为空</w:t>
      </w:r>
      <w:r w:rsidRPr="0016713A">
        <w:t>，如果使用</w:t>
      </w:r>
      <w:r w:rsidRPr="0016713A">
        <w:t>EHCache</w:t>
      </w:r>
      <w:r w:rsidRPr="0016713A">
        <w:t>，就是</w:t>
      </w:r>
      <w:r w:rsidRPr="0016713A">
        <w:t>ehcache.xml</w:t>
      </w:r>
      <w:r w:rsidRPr="0016713A">
        <w:t>中声明的</w:t>
      </w:r>
      <w:r w:rsidRPr="0016713A">
        <w:t>cache</w:t>
      </w:r>
      <w:r w:rsidRPr="0016713A">
        <w:t>的</w:t>
      </w:r>
      <w:r w:rsidRPr="0016713A">
        <w:t>name</w:t>
      </w:r>
    </w:p>
    <w:p w:rsidR="00040613" w:rsidRDefault="0016713A" w:rsidP="00040613">
      <w:pPr>
        <w:pStyle w:val="3"/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Pr="0016713A">
        <w:t>，默认为空，既表示使用方法的参数类型及参数值作为</w:t>
      </w:r>
      <w:r w:rsidRPr="0016713A">
        <w:t>key</w:t>
      </w:r>
      <w:r w:rsidRPr="0016713A">
        <w:t>，支持</w:t>
      </w:r>
      <w:r w:rsidRPr="0016713A">
        <w:t>SpEL</w:t>
      </w:r>
      <w:r w:rsidR="00040613">
        <w:rPr>
          <w:rFonts w:hint="eastAsia"/>
        </w:rPr>
        <w:t>。</w:t>
      </w:r>
    </w:p>
    <w:p w:rsidR="0016713A" w:rsidRPr="008C34B7" w:rsidRDefault="00B75C36" w:rsidP="00040613">
      <w:pPr>
        <w:pStyle w:val="4"/>
        <w:rPr>
          <w:color w:val="FF0000"/>
          <w:highlight w:val="yellow"/>
        </w:rPr>
      </w:pPr>
      <w:r w:rsidRPr="008C34B7">
        <w:rPr>
          <w:rFonts w:hint="eastAsia"/>
          <w:color w:val="FF0000"/>
          <w:highlight w:val="yellow"/>
        </w:rPr>
        <w:t>1</w:t>
      </w:r>
      <w:r w:rsidRPr="008C34B7">
        <w:rPr>
          <w:rFonts w:hint="eastAsia"/>
          <w:color w:val="FF0000"/>
          <w:highlight w:val="yellow"/>
        </w:rPr>
        <w:t>、</w:t>
      </w:r>
      <w:r w:rsidR="00040613" w:rsidRPr="008C34B7">
        <w:rPr>
          <w:color w:val="FF0000"/>
          <w:highlight w:val="yellow"/>
        </w:rPr>
        <w:t>#</w:t>
      </w:r>
      <w:r w:rsidR="00040613" w:rsidRPr="008C34B7">
        <w:rPr>
          <w:color w:val="FF0000"/>
          <w:highlight w:val="yellow"/>
        </w:rPr>
        <w:t>加变量</w:t>
      </w:r>
      <w:r w:rsidR="00040613" w:rsidRPr="008C34B7">
        <w:rPr>
          <w:rFonts w:hint="eastAsia"/>
          <w:color w:val="FF0000"/>
          <w:highlight w:val="yellow"/>
        </w:rPr>
        <w:t>名字</w:t>
      </w:r>
      <w:r w:rsidR="00040613" w:rsidRPr="008C34B7">
        <w:rPr>
          <w:color w:val="FF0000"/>
          <w:highlight w:val="yellow"/>
        </w:rPr>
        <w:t>，就可以表示变量了，</w:t>
      </w:r>
      <w:r w:rsidR="00040613" w:rsidRPr="008C34B7">
        <w:rPr>
          <w:rFonts w:hint="eastAsia"/>
          <w:color w:val="FF0000"/>
          <w:highlight w:val="yellow"/>
        </w:rPr>
        <w:t xml:space="preserve"> </w:t>
      </w:r>
      <w:r w:rsidR="00040613" w:rsidRPr="008C34B7">
        <w:rPr>
          <w:rFonts w:hint="eastAsia"/>
          <w:color w:val="FF0000"/>
          <w:highlight w:val="yellow"/>
        </w:rPr>
        <w:t>比如</w:t>
      </w:r>
      <w:r w:rsidR="00040613" w:rsidRPr="008C34B7">
        <w:rPr>
          <w:rFonts w:hint="eastAsia"/>
          <w:color w:val="FF0000"/>
          <w:highlight w:val="yellow"/>
        </w:rPr>
        <w:t xml:space="preserve"> </w:t>
      </w:r>
      <w:r w:rsidR="00040613" w:rsidRPr="008C34B7">
        <w:rPr>
          <w:color w:val="FF0000"/>
          <w:highlight w:val="yellow"/>
        </w:rPr>
        <w:t>#id</w:t>
      </w:r>
    </w:p>
    <w:p w:rsidR="00605B2D" w:rsidRPr="008C34B7" w:rsidRDefault="00605B2D" w:rsidP="009C5BD7">
      <w:pPr>
        <w:pStyle w:val="4"/>
        <w:rPr>
          <w:rFonts w:hint="eastAsia"/>
          <w:color w:val="FF0000"/>
        </w:rPr>
      </w:pPr>
      <w:r w:rsidRPr="008C34B7">
        <w:rPr>
          <w:color w:val="FF0000"/>
          <w:highlight w:val="yellow"/>
        </w:rPr>
        <w:t>2</w:t>
      </w:r>
      <w:r w:rsidRPr="008C34B7">
        <w:rPr>
          <w:rFonts w:hint="eastAsia"/>
          <w:color w:val="FF0000"/>
          <w:highlight w:val="yellow"/>
        </w:rPr>
        <w:t>、</w:t>
      </w:r>
      <w:r w:rsidRPr="008C34B7">
        <w:rPr>
          <w:color w:val="FF0000"/>
          <w:highlight w:val="yellow"/>
        </w:rPr>
        <w:t>使用对象中的变量</w:t>
      </w:r>
      <w:r w:rsidR="009C5BD7" w:rsidRPr="008C34B7">
        <w:rPr>
          <w:rFonts w:hint="eastAsia"/>
          <w:color w:val="FF0000"/>
          <w:highlight w:val="yellow"/>
        </w:rPr>
        <w:t xml:space="preserve"> </w:t>
      </w:r>
      <w:r w:rsidR="009C5BD7" w:rsidRPr="008C34B7">
        <w:rPr>
          <w:color w:val="FF0000"/>
          <w:highlight w:val="yellow"/>
        </w:rPr>
        <w:t xml:space="preserve">#user.id </w:t>
      </w:r>
      <w:r w:rsidR="009C5BD7" w:rsidRPr="008C34B7">
        <w:rPr>
          <w:rFonts w:hint="eastAsia"/>
          <w:color w:val="FF0000"/>
          <w:highlight w:val="yellow"/>
        </w:rPr>
        <w:t>或者</w:t>
      </w:r>
      <w:r w:rsidR="009C5BD7" w:rsidRPr="008C34B7">
        <w:rPr>
          <w:rFonts w:hint="eastAsia"/>
          <w:color w:val="FF0000"/>
          <w:highlight w:val="yellow"/>
        </w:rPr>
        <w:t>#user.getId()</w:t>
      </w:r>
      <w:r w:rsidR="008C34B7">
        <w:rPr>
          <w:color w:val="FF0000"/>
        </w:rPr>
        <w:t xml:space="preserve"> </w:t>
      </w:r>
      <w:r w:rsidR="008C34B7">
        <w:rPr>
          <w:rFonts w:hint="eastAsia"/>
          <w:color w:val="FF0000"/>
        </w:rPr>
        <w:t>都可以</w:t>
      </w:r>
      <w:bookmarkStart w:id="0" w:name="_GoBack"/>
      <w:bookmarkEnd w:id="0"/>
    </w:p>
    <w:p w:rsidR="0016713A" w:rsidRPr="0016713A" w:rsidRDefault="0016713A" w:rsidP="00040613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触发条件，只有满足条件的情况才会加入缓存，默认为空，既表示全部都加入缓存，支持</w:t>
      </w:r>
      <w:r w:rsidRPr="0016713A">
        <w:t>SpEL</w:t>
      </w:r>
    </w:p>
    <w:p w:rsidR="0016713A" w:rsidRDefault="0016713A" w:rsidP="001150FA">
      <w:pPr>
        <w:pStyle w:val="4"/>
      </w:pPr>
      <w:r w:rsidRPr="0016713A">
        <w:t>以下有一个例子：</w:t>
      </w:r>
    </w:p>
    <w:p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587579" w:rsidRDefault="00587579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22260" w:type="dxa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8"/>
        <w:gridCol w:w="7302"/>
      </w:tblGrid>
      <w:tr w:rsidR="00587579" w:rsidTr="001150FA">
        <w:trPr>
          <w:trHeight w:val="5302"/>
        </w:trPr>
        <w:tc>
          <w:tcPr>
            <w:tcW w:w="14958" w:type="dxa"/>
            <w:vAlign w:val="center"/>
          </w:tcPr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，并使用参数中的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加上一个字符串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(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这里使用方法名称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)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10242E" w:rsidRDefault="001150FA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@Cacheable(value="</w:t>
            </w:r>
            <w:r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>HealerJean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Cache",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key="#userId + 'findById'")</w:t>
            </w:r>
            <w:r w:rsidR="00587579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  </w:t>
            </w:r>
          </w:p>
          <w:p w:rsidR="00587579" w:rsidRPr="0016713A" w:rsidRDefault="00587579" w:rsidP="0010242E">
            <w:pPr>
              <w:wordWrap w:val="0"/>
              <w:spacing w:after="0"/>
              <w:ind w:firstLineChars="200" w:firstLine="56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public</w:t>
            </w:r>
            <w:r w:rsidRPr="0016713A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SystemUser findById(String userId) {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SystemUser user = (SystemUser) dao.findById(SystemUser.class, userId);      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user ;       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//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将缓存保存进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andCache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，并当参数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userId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的长度小于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32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时才保存进缓存，默认使用参数值及类型作为缓存的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  <w:highlight w:val="yellow"/>
              </w:rPr>
              <w:t>key</w:t>
            </w:r>
            <w:r w:rsidRPr="000815C9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FF0000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@Cacheable(value="</w:t>
            </w:r>
            <w:r w:rsidR="001150FA" w:rsidRPr="000815C9">
              <w:rPr>
                <w:rFonts w:ascii="Consolas" w:eastAsia="宋体" w:hAnsi="Consolas" w:cs="宋体" w:hint="eastAsia"/>
                <w:color w:val="FF0000"/>
                <w:sz w:val="28"/>
                <w:szCs w:val="24"/>
              </w:rPr>
              <w:t xml:space="preserve"> HealerJean</w:t>
            </w:r>
            <w:r w:rsidR="001150FA"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Cache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",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  <w:highlight w:val="green"/>
              </w:rPr>
              <w:t>condition="#userId.length &lt; 32")</w:t>
            </w:r>
            <w:r w:rsidRPr="000815C9">
              <w:rPr>
                <w:rFonts w:ascii="Consolas" w:eastAsia="宋体" w:hAnsi="Consolas" w:cs="宋体"/>
                <w:color w:val="FF0000"/>
                <w:sz w:val="28"/>
                <w:szCs w:val="24"/>
              </w:rPr>
              <w:t>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boolean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isReserved(String userId) {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andCache"+userId);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8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return</w:t>
            </w:r>
            <w:r w:rsidRPr="0016713A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false;  </w:t>
            </w:r>
          </w:p>
          <w:p w:rsidR="00587579" w:rsidRPr="0016713A" w:rsidRDefault="00587579" w:rsidP="00D832CB">
            <w:pPr>
              <w:wordWrap w:val="0"/>
              <w:spacing w:after="0"/>
              <w:rPr>
                <w:rFonts w:ascii="Consolas" w:eastAsia="宋体" w:hAnsi="Consolas" w:cs="宋体"/>
                <w:color w:val="2A2A2A"/>
                <w:sz w:val="24"/>
                <w:szCs w:val="24"/>
              </w:rPr>
            </w:pPr>
            <w:r w:rsidRPr="000815C9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</w:tc>
        <w:tc>
          <w:tcPr>
            <w:tcW w:w="7302" w:type="dxa"/>
          </w:tcPr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587579" w:rsidRDefault="00587579" w:rsidP="00587579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b/>
          <w:bCs/>
          <w:color w:val="2A2A2A"/>
          <w:sz w:val="21"/>
          <w:szCs w:val="21"/>
        </w:rPr>
      </w:pPr>
    </w:p>
    <w:p w:rsidR="0016713A" w:rsidRDefault="0016713A" w:rsidP="00F875FE">
      <w:pPr>
        <w:pStyle w:val="2"/>
      </w:pPr>
      <w:r w:rsidRPr="0016713A">
        <w:t>@CacheEvict </w:t>
      </w:r>
      <w:r w:rsidRPr="0016713A">
        <w:t>支持如下几个参数：</w:t>
      </w:r>
    </w:p>
    <w:p w:rsidR="00F875FE" w:rsidRPr="00F875FE" w:rsidRDefault="00F875FE" w:rsidP="00F875FE"/>
    <w:p w:rsidR="0016713A" w:rsidRPr="0016713A" w:rsidRDefault="0016713A" w:rsidP="00F875FE">
      <w:pPr>
        <w:pStyle w:val="3"/>
      </w:pPr>
      <w:r w:rsidRPr="0016713A">
        <w:rPr>
          <w:color w:val="FF0000"/>
        </w:rPr>
        <w:t>value</w:t>
      </w:r>
      <w:r w:rsidRPr="0016713A">
        <w:rPr>
          <w:color w:val="FF0000"/>
        </w:rPr>
        <w:t>：</w:t>
      </w:r>
      <w:r w:rsidRPr="0016713A">
        <w:t>缓存位置名称，不能为空，同上</w:t>
      </w:r>
    </w:p>
    <w:p w:rsidR="0016713A" w:rsidRPr="0016713A" w:rsidRDefault="0016713A" w:rsidP="00F875FE">
      <w:pPr>
        <w:pStyle w:val="3"/>
        <w:rPr>
          <w:rFonts w:hint="eastAsia"/>
        </w:rPr>
      </w:pPr>
      <w:r w:rsidRPr="0016713A">
        <w:rPr>
          <w:color w:val="FF0000"/>
        </w:rPr>
        <w:t>key</w:t>
      </w:r>
      <w:r w:rsidRPr="0016713A">
        <w:rPr>
          <w:color w:val="FF0000"/>
        </w:rPr>
        <w:t>：</w:t>
      </w:r>
      <w:r w:rsidRPr="0016713A">
        <w:t>缓存的</w:t>
      </w:r>
      <w:r w:rsidRPr="0016713A">
        <w:t>key</w:t>
      </w:r>
      <w:r w:rsidR="007E6A90">
        <w:t>，默认为空，</w:t>
      </w:r>
      <w:r w:rsidR="007E6A90">
        <w:rPr>
          <w:rFonts w:hint="eastAsia"/>
        </w:rPr>
        <w:t>同上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condition</w:t>
      </w:r>
      <w:r w:rsidRPr="0016713A">
        <w:rPr>
          <w:color w:val="FF0000"/>
        </w:rPr>
        <w:t>：</w:t>
      </w:r>
      <w:r w:rsidRPr="0016713A">
        <w:t>触发条件，只有满足条件的情况才会清除缓存，默认为空，支持</w:t>
      </w:r>
      <w:r w:rsidRPr="0016713A">
        <w:t>SpEL</w:t>
      </w:r>
    </w:p>
    <w:p w:rsidR="0016713A" w:rsidRPr="0016713A" w:rsidRDefault="0016713A" w:rsidP="00F875FE">
      <w:pPr>
        <w:pStyle w:val="3"/>
      </w:pPr>
      <w:r w:rsidRPr="0016713A">
        <w:rPr>
          <w:color w:val="FF0000"/>
        </w:rPr>
        <w:t>allEntries</w:t>
      </w:r>
      <w:r w:rsidRPr="0016713A">
        <w:rPr>
          <w:color w:val="FF0000"/>
        </w:rPr>
        <w:t>：</w:t>
      </w:r>
      <w:r w:rsidRPr="0016713A">
        <w:t>true</w:t>
      </w:r>
      <w:r w:rsidRPr="0016713A">
        <w:t>表示清除</w:t>
      </w:r>
      <w:r w:rsidRPr="0016713A">
        <w:t>value</w:t>
      </w:r>
      <w:r w:rsidRPr="0016713A">
        <w:t>中的全部缓存，默认为</w:t>
      </w:r>
      <w:r w:rsidRPr="0016713A">
        <w:t>false</w:t>
      </w:r>
    </w:p>
    <w:p w:rsidR="00F875FE" w:rsidRDefault="0016713A" w:rsidP="00F875FE">
      <w:pPr>
        <w:pStyle w:val="4"/>
      </w:pPr>
      <w:r w:rsidRPr="0016713A">
        <w:t>以下是一个小例子：</w:t>
      </w: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9"/>
      </w:tblGrid>
      <w:tr w:rsidR="008730DC" w:rsidTr="008730DC">
        <w:trPr>
          <w:trHeight w:val="1200"/>
        </w:trPr>
        <w:tc>
          <w:tcPr>
            <w:tcW w:w="12623" w:type="dxa"/>
          </w:tcPr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清除掉指定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key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的缓存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@CacheEvict(value="andCache",key="#user.userId + 'findById'")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modifyUserRole(SystemUser user) {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       System.out.println("hello andCache delete"+user.getUserId());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}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//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清除掉全部缓存</w:t>
            </w:r>
            <w:r w:rsidRPr="00EC391E">
              <w:rPr>
                <w:rFonts w:ascii="Consolas" w:eastAsia="宋体" w:hAnsi="Consolas" w:cs="宋体"/>
                <w:color w:val="FF0000"/>
                <w:sz w:val="28"/>
                <w:szCs w:val="24"/>
                <w:highlight w:val="yellow"/>
              </w:rPr>
              <w:t>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FF0000"/>
                <w:szCs w:val="20"/>
              </w:rPr>
            </w:pPr>
            <w:r w:rsidRPr="00EC391E">
              <w:rPr>
                <w:rFonts w:ascii="Consolas" w:eastAsia="宋体" w:hAnsi="Consolas" w:cs="宋体"/>
                <w:color w:val="FF0000"/>
                <w:sz w:val="32"/>
                <w:szCs w:val="24"/>
              </w:rPr>
              <w:t>  @CacheEvict(value="andCache",allEntries=true)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public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void</w:t>
            </w:r>
            <w:r w:rsidRPr="008730DC">
              <w:rPr>
                <w:rFonts w:ascii="Consolas" w:eastAsia="宋体" w:hAnsi="Consolas" w:cs="宋体"/>
                <w:color w:val="2A2A2A"/>
                <w:sz w:val="21"/>
                <w:szCs w:val="20"/>
              </w:rPr>
              <w:t> </w:t>
            </w: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setReservedUsers() {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    System.out.println("hello andCache deleteall");  </w:t>
            </w:r>
          </w:p>
          <w:p w:rsidR="008730DC" w:rsidRPr="008730DC" w:rsidRDefault="008730DC" w:rsidP="008730DC">
            <w:pPr>
              <w:shd w:val="clear" w:color="auto" w:fill="F5F5F5"/>
              <w:spacing w:after="0"/>
              <w:rPr>
                <w:rFonts w:ascii="Consolas" w:eastAsia="宋体" w:hAnsi="Consolas" w:cs="宋体"/>
                <w:color w:val="2A2A2A"/>
                <w:sz w:val="21"/>
                <w:szCs w:val="20"/>
              </w:rPr>
            </w:pPr>
            <w:r w:rsidRPr="00EC391E">
              <w:rPr>
                <w:rFonts w:ascii="Consolas" w:eastAsia="宋体" w:hAnsi="Consolas" w:cs="宋体"/>
                <w:color w:val="2A2A2A"/>
                <w:sz w:val="28"/>
                <w:szCs w:val="24"/>
              </w:rPr>
              <w:t>}</w:t>
            </w: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  <w:p w:rsidR="008730DC" w:rsidRDefault="008730DC" w:rsidP="008730DC">
            <w:pPr>
              <w:shd w:val="clear" w:color="auto" w:fill="FFFFFF"/>
              <w:spacing w:after="0"/>
              <w:jc w:val="both"/>
              <w:rPr>
                <w:rFonts w:ascii="Helvetica" w:eastAsia="宋体" w:hAnsi="Helvetica" w:cs="Helvetica"/>
                <w:color w:val="2A2A2A"/>
                <w:sz w:val="21"/>
                <w:szCs w:val="21"/>
              </w:rPr>
            </w:pPr>
          </w:p>
        </w:tc>
      </w:tr>
    </w:tbl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F875FE" w:rsidRDefault="00F875FE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16713A" w:rsidRPr="0016713A" w:rsidRDefault="0016713A" w:rsidP="0016713A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21"/>
          <w:szCs w:val="21"/>
        </w:rPr>
      </w:pPr>
    </w:p>
    <w:p w:rsidR="0016713A" w:rsidRPr="0016713A" w:rsidRDefault="0016713A" w:rsidP="00C259C5">
      <w:pPr>
        <w:pStyle w:val="2"/>
      </w:pPr>
      <w:r w:rsidRPr="0016713A">
        <w:t> @CachePut </w:t>
      </w:r>
      <w:r w:rsidRPr="0016713A">
        <w:t>注释，这个注释可以确保方法被执行，同时方法的返回值也被记录到缓存中，实现缓存与数据库的同步更新，理解为</w:t>
      </w:r>
      <w:r w:rsidRPr="0016713A">
        <w:t>update</w:t>
      </w:r>
      <w:r w:rsidRPr="0016713A">
        <w:t>语句。</w:t>
      </w:r>
    </w:p>
    <w:p w:rsidR="006C0400" w:rsidRDefault="006C0400" w:rsidP="002D44F6"/>
    <w:p w:rsidR="002D44F6" w:rsidRDefault="002D44F6" w:rsidP="002D44F6"/>
    <w:p w:rsidR="002D44F6" w:rsidRDefault="00FC17A6" w:rsidP="00FC17A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、实战</w:t>
      </w:r>
      <w:r w:rsidR="005F0BAE">
        <w:rPr>
          <w:rFonts w:hint="eastAsia"/>
        </w:rPr>
        <w:t xml:space="preserve"> </w:t>
      </w:r>
      <w:r w:rsidR="005F0BAE">
        <w:rPr>
          <w:rFonts w:hint="eastAsia"/>
        </w:rPr>
        <w:t>注意</w:t>
      </w:r>
      <w:r w:rsidR="005F0BAE">
        <w:t>使用</w:t>
      </w:r>
      <w:r w:rsidR="005F0BAE">
        <w:t xml:space="preserve"> </w:t>
      </w:r>
      <w:r w:rsidR="005F0BAE">
        <w:rPr>
          <w:rFonts w:hint="eastAsia"/>
        </w:rPr>
        <w:t>单引号</w:t>
      </w:r>
    </w:p>
    <w:p w:rsidR="00FC17A6" w:rsidRPr="00FC17A6" w:rsidRDefault="00FC17A6" w:rsidP="00FC17A6"/>
    <w:p w:rsidR="00FC17A6" w:rsidRPr="00FC17A6" w:rsidRDefault="00FC17A6" w:rsidP="00FC17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 xml:space="preserve">personServiceImpl </w:t>
      </w:r>
      <w:r w:rsidR="00071667">
        <w:rPr>
          <w:rFonts w:hint="eastAsia"/>
        </w:rPr>
        <w:t>,</w:t>
      </w:r>
      <w:r w:rsidR="00071667">
        <w:rPr>
          <w:rFonts w:hint="eastAsia"/>
        </w:rPr>
        <w:t>实现一个添加和删除缓存的方法</w:t>
      </w:r>
    </w:p>
    <w:p w:rsidR="002D44F6" w:rsidRDefault="002D44F6" w:rsidP="002D44F6"/>
    <w:p w:rsidR="008F1051" w:rsidRDefault="00E944A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FFFF"/>
          <w:sz w:val="27"/>
          <w:szCs w:val="27"/>
        </w:rPr>
      </w:pPr>
      <w:r w:rsidRPr="00E944A1">
        <w:rPr>
          <w:rFonts w:ascii="宋体" w:eastAsia="宋体" w:hAnsi="宋体" w:cs="宋体" w:hint="eastAsia"/>
          <w:color w:val="FF0000"/>
          <w:sz w:val="36"/>
          <w:szCs w:val="27"/>
          <w:highlight w:val="yellow"/>
        </w:rPr>
        <w:t>//有省略的其他方法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@Service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PersonServiceImpl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implements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PersonRepository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</w:t>
      </w:r>
      <w:r w:rsidR="00F95DC1" w:rsidRPr="00054DDD">
        <w:rPr>
          <w:color w:val="FF0000"/>
          <w:highlight w:val="yellow"/>
        </w:rPr>
        <w:t>缓存位置名称为</w:t>
      </w:r>
      <w:r w:rsidR="00F95DC1" w:rsidRPr="00B875F5">
        <w:rPr>
          <w:rFonts w:hint="eastAsia"/>
          <w:color w:val="FF0000"/>
          <w:highlight w:val="green"/>
        </w:rPr>
        <w:t xml:space="preserve"> 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F95DC1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F95DC1" w:rsidRPr="00054DDD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key为 </w:t>
      </w:r>
      <w:r w:rsidR="00F95DC1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变量id + 字符串方法名</w:t>
      </w:r>
    </w:p>
    <w:p w:rsidR="00FC17A6" w:rsidRPr="00FC17A6" w:rsidRDefault="008F1051" w:rsidP="00FC17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27"/>
          <w:szCs w:val="27"/>
        </w:rPr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@Cacheable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"#id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"PersonServiceImpl.findById()=========从数据库中进行获取的....id="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personRepository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findOne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E944A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t>//</w:t>
      </w:r>
      <w:r w:rsidR="00B875F5" w:rsidRPr="00054DDD">
        <w:rPr>
          <w:color w:val="FF0000"/>
          <w:highlight w:val="yellow"/>
        </w:rPr>
        <w:t>缓存位置名称为</w:t>
      </w:r>
      <w:r w:rsidR="00B875F5" w:rsidRPr="00B875F5">
        <w:rPr>
          <w:rFonts w:hint="eastAsia"/>
          <w:color w:val="FF0000"/>
          <w:highlight w:val="green"/>
        </w:rPr>
        <w:t xml:space="preserve"> 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>HealerJeanCach</w:t>
      </w:r>
      <w:r w:rsidR="00B875F5" w:rsidRPr="00FC17A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e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，变量person中的id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+</w:t>
      </w:r>
      <w:r w:rsidR="00B875F5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="00B875F5" w:rsidRPr="00B875F5">
        <w:rPr>
          <w:rFonts w:ascii="宋体" w:eastAsia="宋体" w:hAnsi="宋体" w:cs="宋体" w:hint="eastAsia"/>
          <w:color w:val="FF0000"/>
          <w:sz w:val="27"/>
          <w:szCs w:val="27"/>
          <w:highlight w:val="green"/>
        </w:rPr>
        <w:t xml:space="preserve">之前设置好的字符串方法名，也就是保证key值一样 </w:t>
      </w:r>
      <w:r w:rsidR="00B875F5" w:rsidRPr="00FC17A6">
        <w:rPr>
          <w:rFonts w:ascii="宋体" w:eastAsia="宋体" w:hAnsi="宋体" w:cs="宋体" w:hint="eastAsia"/>
          <w:color w:val="ECE47E"/>
          <w:sz w:val="27"/>
          <w:szCs w:val="27"/>
          <w:highlight w:val="green"/>
        </w:rPr>
        <w:t>'findById'</w:t>
      </w:r>
      <w:r w:rsidR="00FC17A6" w:rsidRPr="00FC17A6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"HealerJeanCache"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,</w:t>
      </w:r>
      <w:r w:rsidR="00FC17A6" w:rsidRPr="00FC17A6">
        <w:rPr>
          <w:rFonts w:ascii="宋体" w:eastAsia="宋体" w:hAnsi="宋体" w:cs="宋体" w:hint="eastAsia"/>
          <w:color w:val="CFBFAD"/>
          <w:sz w:val="27"/>
          <w:szCs w:val="27"/>
        </w:rPr>
        <w:t>key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"#person.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id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 xml:space="preserve"> + 'findById'"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="00FC17A6" w:rsidRPr="00FC17A6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deleteFromCacheForPerson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="00FC17A6" w:rsidRPr="00FC17A6">
        <w:rPr>
          <w:rFonts w:ascii="宋体" w:eastAsia="宋体" w:hAnsi="宋体" w:cs="宋体" w:hint="eastAsia"/>
          <w:color w:val="ECE47E"/>
          <w:sz w:val="27"/>
          <w:szCs w:val="27"/>
        </w:rPr>
        <w:t>"PersonServiceImpl.delete().从缓存中删除."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="00FC17A6" w:rsidRPr="00FC17A6">
        <w:rPr>
          <w:rFonts w:ascii="宋体" w:eastAsia="宋体" w:hAnsi="宋体" w:cs="宋体" w:hint="eastAsia"/>
          <w:color w:val="BFA4A4"/>
          <w:sz w:val="27"/>
          <w:szCs w:val="27"/>
        </w:rPr>
        <w:t>person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="00FC17A6" w:rsidRPr="00FC17A6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())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="00FC17A6" w:rsidRPr="00FC17A6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="00FC17A6" w:rsidRPr="00FC17A6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FC17A6" w:rsidRDefault="00FC17A6" w:rsidP="002D44F6"/>
    <w:p w:rsidR="00B875F5" w:rsidRDefault="00B875F5" w:rsidP="002D44F6"/>
    <w:p w:rsidR="00B875F5" w:rsidRDefault="00B875F5" w:rsidP="00B875F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controler </w:t>
      </w:r>
      <w:r>
        <w:rPr>
          <w:rFonts w:hint="eastAsia"/>
        </w:rPr>
        <w:t>开始准备添加和删除</w:t>
      </w:r>
    </w:p>
    <w:p w:rsidR="00B875F5" w:rsidRDefault="00B875F5" w:rsidP="00B875F5"/>
    <w:p w:rsidR="00B875F5" w:rsidRDefault="00B875F5" w:rsidP="00B875F5">
      <w:pPr>
        <w:pStyle w:val="HTML0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t>//代码有省略哦</w:t>
      </w: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HomeController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PersonService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testPerson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FFFF"/>
          <w:sz w:val="27"/>
          <w:szCs w:val="27"/>
        </w:rPr>
        <w:t>//person 开始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cachedPerson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"loaded2Person="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"Person_ok"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"/deleteForPerson"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Person </w:t>
      </w:r>
      <w:r>
        <w:rPr>
          <w:rFonts w:hint="eastAsia"/>
          <w:color w:val="CFBFAD"/>
          <w:sz w:val="27"/>
          <w:szCs w:val="27"/>
        </w:rPr>
        <w:t xml:space="preserve">person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personService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deleteFromCacheForPerson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FBFAD"/>
          <w:sz w:val="27"/>
          <w:szCs w:val="27"/>
        </w:rPr>
        <w:t>person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875F5" w:rsidRDefault="00B875F5" w:rsidP="00B875F5"/>
    <w:p w:rsidR="00D52A5C" w:rsidRDefault="00D52A5C" w:rsidP="00D52A5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、开始测试查看，缓存</w:t>
      </w:r>
    </w:p>
    <w:p w:rsidR="00D52A5C" w:rsidRDefault="00D52A5C" w:rsidP="00D52A5C"/>
    <w:p w:rsidR="00D52A5C" w:rsidRDefault="00D52A5C" w:rsidP="00D52A5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 xml:space="preserve"> </w:t>
      </w:r>
      <w:hyperlink r:id="rId8" w:history="1">
        <w:r w:rsidRPr="00745B65">
          <w:rPr>
            <w:rStyle w:val="aa"/>
          </w:rPr>
          <w:t>http://localhost:8080/Person</w:t>
        </w:r>
      </w:hyperlink>
      <w:r>
        <w:rPr>
          <w:rFonts w:hint="eastAsia"/>
        </w:rPr>
        <w:t xml:space="preserve"> </w:t>
      </w:r>
    </w:p>
    <w:p w:rsidR="00D52A5C" w:rsidRDefault="00D52A5C" w:rsidP="00D52A5C"/>
    <w:p w:rsidR="00D52A5C" w:rsidRDefault="00D65827" w:rsidP="00D65827">
      <w:pPr>
        <w:pStyle w:val="3"/>
      </w:pPr>
      <w:r>
        <w:rPr>
          <w:rFonts w:hint="eastAsia"/>
        </w:rPr>
        <w:t>2</w:t>
      </w:r>
      <w:r w:rsidR="00D52A5C">
        <w:rPr>
          <w:rFonts w:hint="eastAsia"/>
        </w:rPr>
        <w:t>、观察</w:t>
      </w:r>
      <w:r w:rsidR="00D52A5C">
        <w:rPr>
          <w:rFonts w:hint="eastAsia"/>
        </w:rPr>
        <w:t>redis</w:t>
      </w:r>
      <w:r w:rsidR="00D52A5C">
        <w:rPr>
          <w:rFonts w:hint="eastAsia"/>
        </w:rPr>
        <w:t>缓存</w:t>
      </w:r>
      <w:r w:rsidR="00D52A5C">
        <w:rPr>
          <w:rFonts w:hint="eastAsia"/>
        </w:rPr>
        <w:t xml:space="preserve"> </w:t>
      </w:r>
      <w:r w:rsidR="008D3A4B">
        <w:rPr>
          <w:rFonts w:hint="eastAsia"/>
        </w:rPr>
        <w:t>，可以看到有两个</w:t>
      </w:r>
      <w:r w:rsidR="008D3A4B">
        <w:rPr>
          <w:rFonts w:hint="eastAsia"/>
        </w:rPr>
        <w:t>id</w:t>
      </w:r>
      <w:r w:rsidR="008D3A4B">
        <w:rPr>
          <w:rFonts w:hint="eastAsia"/>
        </w:rPr>
        <w:t>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值，那么说明这里覆盖了我们之前</w:t>
      </w:r>
      <w:r>
        <w:rPr>
          <w:rFonts w:hint="eastAsia"/>
        </w:rPr>
        <w:t>缓存配置类</w:t>
      </w:r>
      <w:r w:rsidRPr="00D65827">
        <w:t>RedisCacheConfig</w:t>
      </w:r>
      <w:r w:rsidR="008D3A4B">
        <w:rPr>
          <w:rFonts w:hint="eastAsia"/>
        </w:rPr>
        <w:t>自定的</w:t>
      </w:r>
      <w:r w:rsidR="008D3A4B">
        <w:rPr>
          <w:rFonts w:hint="eastAsia"/>
        </w:rPr>
        <w:t>key</w:t>
      </w:r>
      <w:r w:rsidR="008D3A4B">
        <w:rPr>
          <w:rFonts w:hint="eastAsia"/>
        </w:rPr>
        <w:t>的生成策略</w:t>
      </w:r>
      <w:r>
        <w:rPr>
          <w:rFonts w:hint="eastAsia"/>
        </w:rPr>
        <w:t>（</w:t>
      </w:r>
      <w:r w:rsidRPr="00D65827">
        <w:rPr>
          <w:rFonts w:hint="eastAsia"/>
          <w:color w:val="FF0000"/>
          <w:sz w:val="32"/>
          <w:szCs w:val="27"/>
        </w:rPr>
        <w:t xml:space="preserve">public KeyGenerator keyGenerator() </w:t>
      </w:r>
      <w:r>
        <w:rPr>
          <w:rFonts w:hint="eastAsia"/>
        </w:rPr>
        <w:t>）</w:t>
      </w:r>
    </w:p>
    <w:p w:rsidR="00D65827" w:rsidRPr="00D65827" w:rsidRDefault="00D65827" w:rsidP="00D65827"/>
    <w:p w:rsidR="00D52A5C" w:rsidRDefault="00D52A5C" w:rsidP="00D65827">
      <w:pPr>
        <w:jc w:val="center"/>
      </w:pPr>
      <w:r>
        <w:rPr>
          <w:noProof/>
        </w:rPr>
        <w:drawing>
          <wp:inline distT="0" distB="0" distL="0" distR="0" wp14:anchorId="7D8C9867" wp14:editId="75298986">
            <wp:extent cx="4038600" cy="2543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25" w:rsidRDefault="00D65827" w:rsidP="00E30E2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、测试删除，浏览器打开</w:t>
      </w:r>
      <w:r>
        <w:rPr>
          <w:rFonts w:hint="eastAsia"/>
        </w:rPr>
        <w:t xml:space="preserve"> </w:t>
      </w:r>
      <w:hyperlink r:id="rId10" w:history="1">
        <w:r w:rsidRPr="00745B65">
          <w:rPr>
            <w:rStyle w:val="aa"/>
          </w:rPr>
          <w:t>http://localhost:8080/deleteForPerson?id=1</w:t>
        </w:r>
      </w:hyperlink>
      <w:r>
        <w:rPr>
          <w:rFonts w:hint="eastAsia"/>
        </w:rPr>
        <w:t xml:space="preserve"> </w:t>
      </w:r>
      <w:r w:rsidR="00E30E25">
        <w:rPr>
          <w:rFonts w:hint="eastAsia"/>
        </w:rPr>
        <w:t>准备删除</w:t>
      </w:r>
      <w:r w:rsidR="00E30E25">
        <w:rPr>
          <w:rFonts w:hint="eastAsia"/>
        </w:rPr>
        <w:t>id</w:t>
      </w:r>
      <w:r w:rsidR="00E30E25">
        <w:rPr>
          <w:rFonts w:hint="eastAsia"/>
        </w:rPr>
        <w:t>为</w:t>
      </w:r>
      <w:r w:rsidR="00E30E25">
        <w:rPr>
          <w:rFonts w:hint="eastAsia"/>
        </w:rPr>
        <w:t>1</w:t>
      </w:r>
      <w:r w:rsidR="00E30E25">
        <w:rPr>
          <w:rFonts w:hint="eastAsia"/>
        </w:rPr>
        <w:t>的对象</w:t>
      </w:r>
      <w:r w:rsidR="000258B2">
        <w:rPr>
          <w:rFonts w:hint="eastAsia"/>
        </w:rPr>
        <w:t>，删除成功</w:t>
      </w:r>
    </w:p>
    <w:p w:rsidR="00E30E25" w:rsidRDefault="00E30E25" w:rsidP="00E30E25"/>
    <w:p w:rsidR="00AC61F0" w:rsidRPr="00E30E25" w:rsidRDefault="000258B2" w:rsidP="000258B2">
      <w:pPr>
        <w:jc w:val="center"/>
      </w:pPr>
      <w:r>
        <w:rPr>
          <w:noProof/>
        </w:rPr>
        <w:drawing>
          <wp:inline distT="0" distB="0" distL="0" distR="0" wp14:anchorId="685830F1" wp14:editId="1BD25B42">
            <wp:extent cx="7380604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0770" cy="31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7" w:rsidRDefault="00D65827" w:rsidP="00D65827"/>
    <w:p w:rsidR="00D65827" w:rsidRPr="00D65827" w:rsidRDefault="00D65827" w:rsidP="00D65827"/>
    <w:p w:rsidR="00D65827" w:rsidRPr="00D52A5C" w:rsidRDefault="00D65827" w:rsidP="00D65827"/>
    <w:sectPr w:rsidR="00D65827" w:rsidRPr="00D52A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00" w:rsidRDefault="00505000" w:rsidP="00D80637">
      <w:pPr>
        <w:spacing w:after="0"/>
      </w:pPr>
      <w:r>
        <w:separator/>
      </w:r>
    </w:p>
  </w:endnote>
  <w:endnote w:type="continuationSeparator" w:id="0">
    <w:p w:rsidR="00505000" w:rsidRDefault="00505000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00" w:rsidRDefault="00505000" w:rsidP="00D80637">
      <w:pPr>
        <w:spacing w:after="0"/>
      </w:pPr>
      <w:r>
        <w:separator/>
      </w:r>
    </w:p>
  </w:footnote>
  <w:footnote w:type="continuationSeparator" w:id="0">
    <w:p w:rsidR="00505000" w:rsidRDefault="00505000" w:rsidP="00D806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54DDD"/>
    <w:rsid w:val="00071667"/>
    <w:rsid w:val="000815C9"/>
    <w:rsid w:val="00092CFE"/>
    <w:rsid w:val="0010242E"/>
    <w:rsid w:val="00102F87"/>
    <w:rsid w:val="00111979"/>
    <w:rsid w:val="001150FA"/>
    <w:rsid w:val="0016713A"/>
    <w:rsid w:val="002C2979"/>
    <w:rsid w:val="002D44F6"/>
    <w:rsid w:val="0039653F"/>
    <w:rsid w:val="00492E8E"/>
    <w:rsid w:val="00505000"/>
    <w:rsid w:val="00505260"/>
    <w:rsid w:val="00587579"/>
    <w:rsid w:val="005F0BAE"/>
    <w:rsid w:val="00605B2D"/>
    <w:rsid w:val="00607BE1"/>
    <w:rsid w:val="0061721E"/>
    <w:rsid w:val="006C0400"/>
    <w:rsid w:val="00705E54"/>
    <w:rsid w:val="007E6A90"/>
    <w:rsid w:val="008116C1"/>
    <w:rsid w:val="008657A9"/>
    <w:rsid w:val="008730DC"/>
    <w:rsid w:val="008C34B7"/>
    <w:rsid w:val="008D3A4B"/>
    <w:rsid w:val="008F1051"/>
    <w:rsid w:val="009613D8"/>
    <w:rsid w:val="009C5BD7"/>
    <w:rsid w:val="00A8151F"/>
    <w:rsid w:val="00AC61F0"/>
    <w:rsid w:val="00B75C36"/>
    <w:rsid w:val="00B875F5"/>
    <w:rsid w:val="00BE678E"/>
    <w:rsid w:val="00C15B3D"/>
    <w:rsid w:val="00C259C5"/>
    <w:rsid w:val="00C73158"/>
    <w:rsid w:val="00D52A5C"/>
    <w:rsid w:val="00D65827"/>
    <w:rsid w:val="00D80637"/>
    <w:rsid w:val="00DB0C47"/>
    <w:rsid w:val="00DE1C89"/>
    <w:rsid w:val="00E30E25"/>
    <w:rsid w:val="00E944A1"/>
    <w:rsid w:val="00EC391E"/>
    <w:rsid w:val="00ED28E1"/>
    <w:rsid w:val="00F33CF9"/>
    <w:rsid w:val="00F875FE"/>
    <w:rsid w:val="00F95DC1"/>
    <w:rsid w:val="00FA45B7"/>
    <w:rsid w:val="00FC17A6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D8063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D80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erson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vxzsk.com/74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deleteForPerson?id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0A4B63-9C10-4300-BA26-D15195B62C85}"/>
      </w:docPartPr>
      <w:docPartBody>
        <w:p w:rsidR="002A4F04" w:rsidRDefault="00881360">
          <w:r w:rsidRPr="008671E5">
            <w:rPr>
              <w:rStyle w:val="a3"/>
              <w:rFonts w:hint="eastAsia"/>
            </w:rPr>
            <w:t>[</w:t>
          </w:r>
          <w:r w:rsidRPr="008671E5">
            <w:rPr>
              <w:rStyle w:val="a3"/>
              <w:rFonts w:hint="eastAsia"/>
            </w:rPr>
            <w:t>在此处输入文章标题</w:t>
          </w:r>
          <w:r w:rsidRPr="008671E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49"/>
    <w:rsid w:val="00237E3D"/>
    <w:rsid w:val="002712AA"/>
    <w:rsid w:val="002A4F04"/>
    <w:rsid w:val="002B0529"/>
    <w:rsid w:val="003D08F5"/>
    <w:rsid w:val="00465EF3"/>
    <w:rsid w:val="005C316B"/>
    <w:rsid w:val="00662526"/>
    <w:rsid w:val="007F2249"/>
    <w:rsid w:val="007F37CA"/>
    <w:rsid w:val="008161C0"/>
    <w:rsid w:val="00881360"/>
    <w:rsid w:val="00A57837"/>
    <w:rsid w:val="00CC3A15"/>
    <w:rsid w:val="00E179B7"/>
    <w:rsid w:val="00E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3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自定义缓存策略，以及删除缓存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41</TotalTime>
  <Pages>1</Pages>
  <Words>530</Words>
  <Characters>3023</Characters>
  <Application>Microsoft Office Word</Application>
  <DocSecurity>0</DocSecurity>
  <Lines>25</Lines>
  <Paragraphs>7</Paragraphs>
  <ScaleCrop>false</ScaleCrop>
  <Company>Microsoft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48</cp:revision>
  <dcterms:created xsi:type="dcterms:W3CDTF">2017-11-29T16:40:00Z</dcterms:created>
  <dcterms:modified xsi:type="dcterms:W3CDTF">2017-12-11T01:34:00Z</dcterms:modified>
</cp:coreProperties>
</file>