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4807B17" w14:textId="77777777" w:rsidR="00EF5ED6" w:rsidRDefault="00AA0D16">
              <w:pPr>
                <w:pStyle w:val="Publishwithline"/>
              </w:pPr>
              <w:r>
                <w:rPr>
                  <w:rFonts w:hint="eastAsia"/>
                </w:rPr>
                <w:t>深复制和浅复制</w:t>
              </w:r>
            </w:p>
          </w:sdtContent>
        </w:sdt>
        <w:p w14:paraId="1FFEDBF4" w14:textId="77777777" w:rsidR="00EF5ED6" w:rsidRDefault="00EF5ED6">
          <w:pPr>
            <w:pStyle w:val="underline"/>
          </w:pPr>
        </w:p>
        <w:p w14:paraId="0F48D4C5" w14:textId="77777777" w:rsidR="00EF5ED6" w:rsidRDefault="002F3187">
          <w:pPr>
            <w:pStyle w:val="PadderBetweenControlandBody"/>
          </w:pPr>
        </w:p>
      </w:sdtContent>
    </w:sdt>
    <w:p w14:paraId="781734B9" w14:textId="77777777" w:rsidR="00FB1B68" w:rsidRDefault="00125DB7" w:rsidP="001B4ED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</w:t>
      </w:r>
      <w:r>
        <w:rPr>
          <w:rFonts w:hint="eastAsia"/>
        </w:rPr>
        <w:t>看看</w:t>
      </w:r>
      <w:r>
        <w:t>我们之前的复制</w:t>
      </w:r>
    </w:p>
    <w:p w14:paraId="2D4E8F06" w14:textId="77777777" w:rsidR="00125DB7" w:rsidRDefault="00125DB7" w:rsidP="00125DB7"/>
    <w:p w14:paraId="39D1AFB9" w14:textId="77777777" w:rsidR="009E3F86" w:rsidRDefault="009E3F86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数据类型</w:t>
      </w:r>
      <w:r>
        <w:rPr>
          <w:rFonts w:hint="eastAsia"/>
        </w:rPr>
        <w:t>和</w:t>
      </w:r>
      <w:r>
        <w:t>对象的赋值</w:t>
      </w:r>
      <w:r>
        <w:rPr>
          <w:rFonts w:hint="eastAsia"/>
        </w:rPr>
        <w:t>复制</w:t>
      </w:r>
    </w:p>
    <w:p w14:paraId="3C4F1E2E" w14:textId="77777777" w:rsidR="007572F8" w:rsidRDefault="007572F8" w:rsidP="007572F8"/>
    <w:p w14:paraId="4245999C" w14:textId="77777777" w:rsidR="00FB6139" w:rsidRPr="00FB6139" w:rsidRDefault="007572F8" w:rsidP="00C20C4C">
      <w:pPr>
        <w:pStyle w:val="3"/>
        <w:rPr>
          <w:rFonts w:ascii="Verdana" w:eastAsia="宋体" w:hAnsi="Verdana" w:cs="宋体"/>
          <w:color w:val="000000"/>
          <w:szCs w:val="21"/>
          <w:highlight w:val="green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理解：</w:t>
      </w:r>
      <w:r w:rsidR="00AE1C2A" w:rsidRPr="009E3F86">
        <w:t>基本数据类型</w:t>
      </w:r>
      <w:r w:rsidR="00AE1C2A">
        <w:rPr>
          <w:rFonts w:hint="eastAsia"/>
        </w:rPr>
        <w:t>，</w:t>
      </w:r>
      <w:r w:rsidR="00AE1C2A" w:rsidRPr="009E3F86">
        <w:t>它复制之后，不会改变</w:t>
      </w:r>
      <w:r w:rsidR="0093751D">
        <w:rPr>
          <w:rFonts w:hint="eastAsia"/>
        </w:rPr>
        <w:t>，</w:t>
      </w:r>
      <w:r w:rsidR="0093751D" w:rsidRPr="009E3F86">
        <w:t>如果是</w:t>
      </w:r>
      <w:r w:rsidR="0093751D" w:rsidRPr="009E3F86">
        <w:t xml:space="preserve"> </w:t>
      </w:r>
      <w:r w:rsidR="0093751D" w:rsidRPr="009E3F86">
        <w:t>对象，</w:t>
      </w:r>
      <w:r w:rsidR="00D33831" w:rsidRPr="001B4ED0">
        <w:rPr>
          <w:rFonts w:hint="eastAsia"/>
          <w:highlight w:val="yellow"/>
        </w:rPr>
        <w:t>不管</w:t>
      </w:r>
      <w:r w:rsidR="00D33831" w:rsidRPr="001B4ED0">
        <w:rPr>
          <w:highlight w:val="yellow"/>
        </w:rPr>
        <w:t>有没有</w:t>
      </w:r>
      <w:r w:rsidR="00D33831" w:rsidRPr="001B4ED0">
        <w:rPr>
          <w:highlight w:val="yellow"/>
        </w:rPr>
        <w:t>new</w:t>
      </w:r>
      <w:r w:rsidR="00D33831" w:rsidRPr="001B4ED0">
        <w:rPr>
          <w:highlight w:val="yellow"/>
        </w:rPr>
        <w:t>，</w:t>
      </w:r>
      <w:r w:rsidR="00D33831" w:rsidRPr="001B4ED0">
        <w:rPr>
          <w:rFonts w:hint="eastAsia"/>
          <w:highlight w:val="yellow"/>
        </w:rPr>
        <w:t>新</w:t>
      </w:r>
      <w:r w:rsidR="00D33831" w:rsidRPr="001B4ED0">
        <w:rPr>
          <w:highlight w:val="yellow"/>
        </w:rPr>
        <w:t>生成的改变，旧的自然会改变。</w:t>
      </w:r>
      <w:r w:rsidR="00D33831" w:rsidRPr="009E3F86">
        <w:t xml:space="preserve"> </w:t>
      </w:r>
      <w:r w:rsidR="00FB6139">
        <w:rPr>
          <w:rFonts w:hint="eastAsia"/>
        </w:rPr>
        <w:t>原因</w:t>
      </w:r>
      <w:r w:rsidR="00FB6139">
        <w:t>，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原因出在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 xml:space="preserve">(stu2 = stu1) 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这一句。该语句的作用是将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stu1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的引用赋值给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stu2</w:t>
      </w:r>
      <w:r w:rsidR="00FB6139" w:rsidRPr="00FB6139">
        <w:rPr>
          <w:rFonts w:ascii="Verdana" w:eastAsia="宋体" w:hAnsi="Verdana" w:cs="宋体"/>
          <w:color w:val="000000"/>
          <w:szCs w:val="21"/>
          <w:highlight w:val="green"/>
        </w:rPr>
        <w:t>，</w:t>
      </w:r>
    </w:p>
    <w:p w14:paraId="0322D9C8" w14:textId="77777777" w:rsidR="00FB6139" w:rsidRPr="00FB6139" w:rsidRDefault="00FB6139" w:rsidP="00FB6139">
      <w:pPr>
        <w:shd w:val="clear" w:color="auto" w:fill="FFFFFF"/>
        <w:spacing w:after="0" w:line="480" w:lineRule="auto"/>
        <w:rPr>
          <w:rFonts w:ascii="Verdana" w:eastAsia="宋体" w:hAnsi="Verdana" w:cs="宋体"/>
          <w:color w:val="000000"/>
          <w:sz w:val="28"/>
          <w:szCs w:val="21"/>
        </w:rPr>
      </w:pP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这样，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stu1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和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stu2</w:t>
      </w:r>
      <w:r w:rsidRPr="00FB6139">
        <w:rPr>
          <w:rFonts w:ascii="Verdana" w:eastAsia="宋体" w:hAnsi="Verdana" w:cs="宋体"/>
          <w:color w:val="000000"/>
          <w:sz w:val="28"/>
          <w:szCs w:val="21"/>
          <w:highlight w:val="green"/>
        </w:rPr>
        <w:t>指向内存堆中同一个对象。如图：</w:t>
      </w:r>
    </w:p>
    <w:p w14:paraId="6B09748B" w14:textId="77777777" w:rsidR="0093751D" w:rsidRPr="009E3F86" w:rsidRDefault="00FB6139" w:rsidP="00FB6139">
      <w:r>
        <w:rPr>
          <w:noProof/>
        </w:rPr>
        <w:drawing>
          <wp:inline distT="0" distB="0" distL="0" distR="0" wp14:anchorId="26707085" wp14:editId="429960A1">
            <wp:extent cx="6866667" cy="46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6667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DCC0" w14:textId="77777777" w:rsidR="00AE1C2A" w:rsidRPr="0093751D" w:rsidRDefault="00AE1C2A" w:rsidP="00AE1C2A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14:paraId="08C9A405" w14:textId="77777777" w:rsidR="007572F8" w:rsidRPr="0093751D" w:rsidRDefault="007572F8" w:rsidP="001B4ED0"/>
    <w:p w14:paraId="3AA6075E" w14:textId="77777777" w:rsidR="009E3F86" w:rsidRDefault="009E3F86" w:rsidP="009E3F86"/>
    <w:tbl>
      <w:tblPr>
        <w:tblW w:w="13338" w:type="dxa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38"/>
      </w:tblGrid>
      <w:tr w:rsidR="009E3F86" w:rsidRPr="00194B2D" w14:paraId="3A96C0EB" w14:textId="77777777" w:rsidTr="00194B2D">
        <w:trPr>
          <w:trHeight w:val="1503"/>
        </w:trPr>
        <w:tc>
          <w:tcPr>
            <w:tcW w:w="13338" w:type="dxa"/>
          </w:tcPr>
          <w:p w14:paraId="0E7579C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14:paraId="4BCE0FA7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1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=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复制</w:t>
            </w:r>
          </w:p>
          <w:p w14:paraId="3B3B484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基本数据类型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不需要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，所以它复制之后，不会改变</w:t>
            </w:r>
          </w:p>
          <w:p w14:paraId="6C50474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如果是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对象，没有使用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>的话，复制之后的对象如果改变，则之前的代码也会改变</w:t>
            </w:r>
          </w:p>
          <w:p w14:paraId="5ECC0C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3F5FBF"/>
                <w:sz w:val="21"/>
                <w:szCs w:val="28"/>
              </w:rPr>
              <w:tab/>
              <w:t xml:space="preserve"> */</w:t>
            </w:r>
          </w:p>
          <w:p w14:paraId="55026ECC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646464"/>
                <w:sz w:val="21"/>
                <w:szCs w:val="28"/>
              </w:rPr>
              <w:t>@Test</w:t>
            </w:r>
          </w:p>
          <w:p w14:paraId="5961785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copeObject(){</w:t>
            </w:r>
          </w:p>
          <w:p w14:paraId="0B52F24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82588F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a = 2;</w:t>
            </w:r>
          </w:p>
          <w:p w14:paraId="2304A9F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int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b = a;</w:t>
            </w:r>
          </w:p>
          <w:p w14:paraId="04F996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b = 4;</w:t>
            </w:r>
          </w:p>
          <w:p w14:paraId="760C3BFE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"a="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+a+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"b="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+b);</w:t>
            </w:r>
          </w:p>
          <w:p w14:paraId="4E66772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4BF62B59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personOne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3DE9CB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personOne.setId(123L);</w:t>
            </w:r>
          </w:p>
          <w:p w14:paraId="4D3C427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1BCF1558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原因出在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(personTwo = personOne)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这一句。该语句的作用是将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的引用赋值给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，</w:t>
            </w:r>
          </w:p>
          <w:p w14:paraId="72728E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这样，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personOne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personTwo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指向内存堆中同一个对象。如图：</w:t>
            </w:r>
          </w:p>
          <w:p w14:paraId="2FCB4A04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 personTwo = personOne;</w:t>
            </w:r>
          </w:p>
          <w:p w14:paraId="24E34E1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3F37FC55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61D82E4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personTwo.setId(234l);;</w:t>
            </w:r>
          </w:p>
          <w:p w14:paraId="3D736A9A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personTwo.setName(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"HealerJean"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); </w:t>
            </w:r>
          </w:p>
          <w:p w14:paraId="0FCD5A8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"personTwo:"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+personTwo.getId()+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+personTwo.getName());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5415E86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//234</w:t>
            </w:r>
          </w:p>
          <w:p w14:paraId="67823DB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</w:p>
          <w:p w14:paraId="0A8778F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.println();</w:t>
            </w:r>
          </w:p>
          <w:p w14:paraId="0A378401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 xml:space="preserve">Person personThree = </w:t>
            </w:r>
            <w:r w:rsidRPr="00194B2D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Person();</w:t>
            </w:r>
          </w:p>
          <w:p w14:paraId="0ECFD4A9" w14:textId="10F22E29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 = personOne;</w:t>
            </w:r>
            <w:r w:rsidR="0021759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//</w:t>
            </w:r>
            <w:r w:rsidR="00217598">
              <w:rPr>
                <w:rFonts w:ascii="Consolas" w:hAnsi="Consolas" w:cs="Consolas" w:hint="eastAsia"/>
                <w:color w:val="000000"/>
                <w:sz w:val="21"/>
                <w:szCs w:val="28"/>
              </w:rPr>
              <w:t>将地址复制给了它了</w:t>
            </w:r>
          </w:p>
          <w:p w14:paraId="561E1702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personThree.setId(456L);</w:t>
            </w:r>
          </w:p>
          <w:p w14:paraId="5B6589BB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"personThree:"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+personThree.getId()+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+personThree.getName());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6161BB40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System.</w:t>
            </w:r>
            <w:r w:rsidRPr="00194B2D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.println(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"personOne:"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>+personOne.getId()+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"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、</w:t>
            </w:r>
            <w:r w:rsidRPr="00194B2D">
              <w:rPr>
                <w:rFonts w:ascii="Consolas" w:hAnsi="Consolas" w:cs="Consolas"/>
                <w:color w:val="2A00FF"/>
                <w:sz w:val="21"/>
                <w:szCs w:val="28"/>
              </w:rPr>
              <w:t>Name:"</w:t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+personOne.getName());  </w:t>
            </w:r>
            <w:r w:rsidRPr="00194B2D">
              <w:rPr>
                <w:rFonts w:ascii="Consolas" w:hAnsi="Consolas" w:cs="Consolas"/>
                <w:color w:val="3F7F5F"/>
                <w:sz w:val="21"/>
                <w:szCs w:val="28"/>
              </w:rPr>
              <w:t>//456</w:t>
            </w:r>
          </w:p>
          <w:p w14:paraId="7D596ACD" w14:textId="77777777" w:rsidR="00194B2D" w:rsidRPr="00194B2D" w:rsidRDefault="00194B2D" w:rsidP="00194B2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14:paraId="6A633188" w14:textId="77777777" w:rsidR="009E3F86" w:rsidRDefault="00194B2D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1"/>
                <w:szCs w:val="28"/>
              </w:rPr>
            </w:pP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</w:r>
            <w:r w:rsidRPr="00194B2D">
              <w:rPr>
                <w:rFonts w:ascii="Consolas" w:hAnsi="Consolas" w:cs="Consolas"/>
                <w:color w:val="000000"/>
                <w:sz w:val="21"/>
                <w:szCs w:val="28"/>
              </w:rPr>
              <w:tab/>
              <w:t>}</w:t>
            </w:r>
          </w:p>
          <w:p w14:paraId="7A70205E" w14:textId="77777777" w:rsidR="001B4ED0" w:rsidRPr="00194B2D" w:rsidRDefault="001B4ED0" w:rsidP="001B4ED0">
            <w:pPr>
              <w:widowControl w:val="0"/>
              <w:autoSpaceDE w:val="0"/>
              <w:autoSpaceDN w:val="0"/>
              <w:adjustRightInd w:val="0"/>
              <w:spacing w:after="0"/>
              <w:rPr>
                <w:sz w:val="21"/>
              </w:rPr>
            </w:pPr>
            <w:r>
              <w:rPr>
                <w:noProof/>
              </w:rPr>
              <w:drawing>
                <wp:inline distT="0" distB="0" distL="0" distR="0" wp14:anchorId="111CD0D1" wp14:editId="19838A9D">
                  <wp:extent cx="4076190" cy="15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3BA22" w14:textId="77777777" w:rsidR="009E3F86" w:rsidRDefault="009E3F86" w:rsidP="009E3F86"/>
    <w:p w14:paraId="26B87E20" w14:textId="77777777" w:rsidR="001B4ED0" w:rsidRDefault="001B4ED0" w:rsidP="009E3F86"/>
    <w:p w14:paraId="0ECB47F4" w14:textId="77777777" w:rsidR="001B4ED0" w:rsidRDefault="001B4ED0" w:rsidP="001B4ED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浅复制</w:t>
      </w:r>
    </w:p>
    <w:p w14:paraId="27940334" w14:textId="77777777" w:rsidR="001B4ED0" w:rsidRDefault="001B4ED0" w:rsidP="001B4ED0"/>
    <w:p w14:paraId="744BB821" w14:textId="77777777" w:rsidR="00E56B02" w:rsidRDefault="00E56B02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先观察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中</w:t>
      </w:r>
      <w:r>
        <w:t>的</w:t>
      </w:r>
      <w:r>
        <w:t>clone</w:t>
      </w:r>
      <w:r>
        <w:t>方法</w:t>
      </w:r>
      <w:r w:rsidR="00125A3C">
        <w:rPr>
          <w:rFonts w:hint="eastAsia"/>
        </w:rPr>
        <w:t>，</w:t>
      </w:r>
      <w:r w:rsidR="00125A3C">
        <w:t>里面的方法是</w:t>
      </w:r>
      <w:r w:rsidR="00125A3C">
        <w:rPr>
          <w:rFonts w:hint="eastAsia"/>
        </w:rPr>
        <w:t>P</w:t>
      </w:r>
      <w:r w:rsidR="00125A3C">
        <w:t xml:space="preserve">rotected </w:t>
      </w:r>
      <w:r w:rsidR="00125A3C">
        <w:rPr>
          <w:rFonts w:hint="eastAsia"/>
        </w:rPr>
        <w:t>，</w:t>
      </w:r>
      <w:r w:rsidR="00125A3C">
        <w:t>为了我们的类可以用，需要重写这个</w:t>
      </w:r>
      <w:r w:rsidR="00125A3C">
        <w:t>clone</w:t>
      </w:r>
      <w:r w:rsidR="00125A3C">
        <w:t>方法</w:t>
      </w:r>
    </w:p>
    <w:p w14:paraId="17E3CCD1" w14:textId="77777777" w:rsidR="00125A3C" w:rsidRPr="00125A3C" w:rsidRDefault="00125A3C" w:rsidP="00125A3C"/>
    <w:tbl>
      <w:tblPr>
        <w:tblW w:w="0" w:type="auto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125A3C" w14:paraId="05F54170" w14:textId="77777777" w:rsidTr="00125A3C">
        <w:trPr>
          <w:trHeight w:val="726"/>
        </w:trPr>
        <w:tc>
          <w:tcPr>
            <w:tcW w:w="11482" w:type="dxa"/>
          </w:tcPr>
          <w:p w14:paraId="19352719" w14:textId="77777777" w:rsidR="00125A3C" w:rsidRDefault="00125A3C" w:rsidP="00125A3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protected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native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highlight w:val="lightGray"/>
              </w:rPr>
              <w:t>clone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()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throws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CloneNotSupportedException;</w:t>
            </w:r>
          </w:p>
          <w:p w14:paraId="2729B443" w14:textId="77777777" w:rsidR="00125A3C" w:rsidRDefault="00125A3C" w:rsidP="00125A3C"/>
        </w:tc>
      </w:tr>
    </w:tbl>
    <w:p w14:paraId="2CDC2A06" w14:textId="77777777" w:rsidR="001B4ED0" w:rsidRDefault="001B4ED0" w:rsidP="009E3F86"/>
    <w:p w14:paraId="1544F4D6" w14:textId="77777777" w:rsidR="00580752" w:rsidRPr="00580752" w:rsidRDefault="00580752" w:rsidP="008C650B">
      <w:pPr>
        <w:pStyle w:val="2"/>
        <w:rPr>
          <w:rFonts w:ascii="Verdana" w:eastAsia="宋体" w:hAnsi="Verdana" w:cs="宋体"/>
          <w:color w:val="000000"/>
          <w:sz w:val="21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被复制的类，必须实现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>
        <w:t>，</w:t>
      </w:r>
      <w:r w:rsidRPr="00580752">
        <w:t>不实现的话在调用</w:t>
      </w:r>
      <w:r w:rsidRPr="00580752">
        <w:t>clone</w:t>
      </w:r>
      <w:r w:rsidRPr="00580752">
        <w:t>方法会抛出</w:t>
      </w:r>
      <w:r w:rsidRPr="00580752">
        <w:t>CloneNotSupportedException</w:t>
      </w:r>
      <w:r w:rsidRPr="00580752">
        <w:t>异常</w:t>
      </w:r>
      <w:r w:rsidRPr="00580752">
        <w:t xml:space="preserve">) </w:t>
      </w:r>
      <w:r w:rsidRPr="009138A7">
        <w:rPr>
          <w:color w:val="FF0000"/>
          <w:highlight w:val="yellow"/>
        </w:rPr>
        <w:t>该接口为标记接口</w:t>
      </w:r>
      <w:r w:rsidRPr="009138A7">
        <w:rPr>
          <w:color w:val="FF0000"/>
          <w:highlight w:val="yellow"/>
        </w:rPr>
        <w:t>(</w:t>
      </w:r>
      <w:r w:rsidRPr="009138A7">
        <w:rPr>
          <w:color w:val="FF0000"/>
          <w:highlight w:val="yellow"/>
        </w:rPr>
        <w:t>不含任何方法</w:t>
      </w:r>
      <w:r w:rsidRPr="009138A7">
        <w:rPr>
          <w:color w:val="FF0000"/>
          <w:highlight w:val="yellow"/>
        </w:rPr>
        <w:t>)</w:t>
      </w:r>
    </w:p>
    <w:p w14:paraId="11716241" w14:textId="77777777" w:rsidR="00580752" w:rsidRPr="00580752" w:rsidRDefault="00580752" w:rsidP="00580752"/>
    <w:p w14:paraId="45D3070B" w14:textId="77777777" w:rsidR="00125A3C" w:rsidRDefault="00BF01A0" w:rsidP="00C20C4C">
      <w:pPr>
        <w:pStyle w:val="3"/>
      </w:pPr>
      <w:r>
        <w:rPr>
          <w:rFonts w:hint="eastAsia"/>
        </w:rPr>
        <w:t>举例：</w:t>
      </w:r>
      <w:r>
        <w:t>我没有实现</w:t>
      </w:r>
      <w:r>
        <w:t>Cloneable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在</w:t>
      </w:r>
      <w:r>
        <w:t>clone</w:t>
      </w:r>
      <w:r>
        <w:t>的时候抛出了如下异常</w:t>
      </w:r>
    </w:p>
    <w:p w14:paraId="4BC20A03" w14:textId="77777777" w:rsidR="00BF01A0" w:rsidRDefault="00BF01A0" w:rsidP="00BF01A0"/>
    <w:p w14:paraId="6E06E6D6" w14:textId="77777777" w:rsidR="00BF01A0" w:rsidRDefault="00743330" w:rsidP="00743330">
      <w:pPr>
        <w:jc w:val="center"/>
      </w:pPr>
      <w:r>
        <w:rPr>
          <w:noProof/>
        </w:rPr>
        <w:drawing>
          <wp:inline distT="0" distB="0" distL="0" distR="0" wp14:anchorId="666974B6" wp14:editId="76AF557D">
            <wp:extent cx="8485714" cy="2285714"/>
            <wp:effectExtent l="19050" t="19050" r="10795" b="196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85714" cy="22857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D2801A" w14:textId="77777777" w:rsidR="00743330" w:rsidRDefault="00743330" w:rsidP="00BF01A0"/>
    <w:p w14:paraId="3B892FB3" w14:textId="77777777" w:rsidR="00743330" w:rsidRDefault="00743330" w:rsidP="00BF01A0"/>
    <w:p w14:paraId="18F7C018" w14:textId="77777777" w:rsidR="00743330" w:rsidRDefault="002E4BDF" w:rsidP="00DE0F9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开始实现浅复制</w:t>
      </w:r>
    </w:p>
    <w:p w14:paraId="739118EE" w14:textId="77777777" w:rsidR="002E4BDF" w:rsidRDefault="002E4BDF" w:rsidP="002E4BDF"/>
    <w:p w14:paraId="207655DA" w14:textId="77777777" w:rsidR="002E4BDF" w:rsidRDefault="002E4BDF" w:rsidP="00951B5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13A0">
        <w:rPr>
          <w:rFonts w:hint="eastAsia"/>
        </w:rPr>
        <w:t>被</w:t>
      </w:r>
      <w:r w:rsidR="004013A0">
        <w:t>复制的类</w:t>
      </w:r>
      <w:r w:rsidR="004013A0">
        <w:rPr>
          <w:rFonts w:hint="eastAsia"/>
        </w:rPr>
        <w:t>S</w:t>
      </w:r>
      <w:r w:rsidR="004013A0">
        <w:t>tudent</w:t>
      </w:r>
    </w:p>
    <w:p w14:paraId="76C85B8B" w14:textId="77777777" w:rsidR="000561F8" w:rsidRPr="000561F8" w:rsidRDefault="000561F8" w:rsidP="000561F8"/>
    <w:tbl>
      <w:tblPr>
        <w:tblW w:w="0" w:type="auto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4"/>
      </w:tblGrid>
      <w:tr w:rsidR="000561F8" w:rsidRPr="000561F8" w14:paraId="6BCFC192" w14:textId="77777777" w:rsidTr="000561F8">
        <w:trPr>
          <w:trHeight w:val="526"/>
        </w:trPr>
        <w:tc>
          <w:tcPr>
            <w:tcW w:w="12434" w:type="dxa"/>
          </w:tcPr>
          <w:p w14:paraId="7F6CCB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Student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implements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Cloneable{ </w:t>
            </w:r>
          </w:p>
          <w:p w14:paraId="0BB666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6F832534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537270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getNumber() { </w:t>
            </w:r>
          </w:p>
          <w:p w14:paraId="7FE17AE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0833F83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C4F306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3AABFFC0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setNumber(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int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number) { </w:t>
            </w:r>
          </w:p>
          <w:p w14:paraId="737F49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 w:rsidRPr="000561F8">
              <w:rPr>
                <w:rFonts w:ascii="Consolas" w:hAnsi="Consolas" w:cs="Consolas"/>
                <w:color w:val="0000C0"/>
                <w:sz w:val="28"/>
                <w:szCs w:val="28"/>
              </w:rPr>
              <w:t>number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number; </w:t>
            </w:r>
          </w:p>
          <w:p w14:paraId="7521A167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2639E30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14:paraId="15C7721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color w:val="646464"/>
                <w:sz w:val="28"/>
                <w:szCs w:val="28"/>
              </w:rPr>
              <w:t>@Override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14:paraId="1F6FA69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Object clone() { </w:t>
            </w:r>
          </w:p>
          <w:p w14:paraId="195662A5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Student stu =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null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; </w:t>
            </w:r>
          </w:p>
          <w:p w14:paraId="2213167B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try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{ </w:t>
            </w:r>
          </w:p>
          <w:p w14:paraId="51522B8C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stu = (Student)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super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.clone(); </w:t>
            </w:r>
          </w:p>
          <w:p w14:paraId="585D82E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catch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(CloneNotSupportedException e) { </w:t>
            </w:r>
          </w:p>
          <w:p w14:paraId="1673F173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    e.printStackTrace(); </w:t>
            </w:r>
          </w:p>
          <w:p w14:paraId="79028338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} </w:t>
            </w:r>
          </w:p>
          <w:p w14:paraId="7070EF4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</w:t>
            </w:r>
            <w:r w:rsidRPr="000561F8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stu; </w:t>
            </w:r>
          </w:p>
          <w:p w14:paraId="379790D1" w14:textId="77777777" w:rsidR="000561F8" w:rsidRPr="000561F8" w:rsidRDefault="000561F8" w:rsidP="000561F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8"/>
                <w:szCs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} </w:t>
            </w:r>
          </w:p>
          <w:p w14:paraId="4C9B73AC" w14:textId="77777777" w:rsidR="000561F8" w:rsidRPr="000561F8" w:rsidRDefault="000561F8" w:rsidP="000561F8">
            <w:pPr>
              <w:ind w:left="-12"/>
              <w:rPr>
                <w:sz w:val="28"/>
              </w:rPr>
            </w:pPr>
            <w:r w:rsidRPr="000561F8"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14:paraId="02B16DD9" w14:textId="77777777" w:rsidR="000561F8" w:rsidRPr="000561F8" w:rsidRDefault="000561F8" w:rsidP="000561F8">
            <w:pPr>
              <w:ind w:left="-12"/>
              <w:rPr>
                <w:sz w:val="28"/>
              </w:rPr>
            </w:pPr>
          </w:p>
        </w:tc>
      </w:tr>
    </w:tbl>
    <w:p w14:paraId="1C41F089" w14:textId="77777777" w:rsidR="004013A0" w:rsidRDefault="004013A0" w:rsidP="004013A0"/>
    <w:p w14:paraId="28B570F1" w14:textId="77777777" w:rsidR="000561F8" w:rsidRDefault="000561F8" w:rsidP="004013A0"/>
    <w:p w14:paraId="53BA97BB" w14:textId="77777777" w:rsidR="000561F8" w:rsidRDefault="000561F8" w:rsidP="00951B52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直接开始测试</w:t>
      </w:r>
    </w:p>
    <w:p w14:paraId="385BB408" w14:textId="77777777" w:rsidR="000561F8" w:rsidRDefault="000561F8" w:rsidP="000561F8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16"/>
      </w:tblGrid>
      <w:tr w:rsidR="00FB6139" w:rsidRPr="00FB6139" w14:paraId="4FE9F426" w14:textId="77777777" w:rsidTr="000E6334">
        <w:trPr>
          <w:trHeight w:val="1440"/>
        </w:trPr>
        <w:tc>
          <w:tcPr>
            <w:tcW w:w="12216" w:type="dxa"/>
          </w:tcPr>
          <w:p w14:paraId="31165B3E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1B7262D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lowCopy(){</w:t>
            </w:r>
          </w:p>
          <w:p w14:paraId="2A405F3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stu1 = </w:t>
            </w:r>
            <w:r w:rsidRPr="00FB6139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(); </w:t>
            </w:r>
          </w:p>
          <w:p w14:paraId="0291BD24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stu1.setNumber(12345); </w:t>
            </w:r>
          </w:p>
          <w:p w14:paraId="2C11C0BB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stu2 = (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Student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)stu1.clone(); </w:t>
            </w:r>
          </w:p>
          <w:p w14:paraId="401B97AF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7D96E59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20F1F971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7DFB3100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</w:t>
            </w:r>
          </w:p>
          <w:p w14:paraId="2893BBBF" w14:textId="77777777" w:rsidR="00FB6139" w:rsidRPr="000E6334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stu2.setNumber(54321);  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//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这个是复制过来的，学生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2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改变了，学生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1</w:t>
            </w:r>
            <w:r w:rsidRPr="000E6334">
              <w:rPr>
                <w:rFonts w:ascii="Consolas" w:hAnsi="Consolas" w:cs="Consolas"/>
                <w:sz w:val="24"/>
                <w:szCs w:val="28"/>
                <w:highlight w:val="green"/>
              </w:rPr>
              <w:t>是不会变得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，</w:t>
            </w:r>
            <w:r w:rsidR="000E6334">
              <w:rPr>
                <w:rFonts w:ascii="Consolas" w:hAnsi="Consolas" w:cs="Consolas"/>
                <w:sz w:val="24"/>
                <w:szCs w:val="28"/>
              </w:rPr>
              <w:t>正确复制</w:t>
            </w:r>
            <w:r w:rsidR="000E6334">
              <w:rPr>
                <w:rFonts w:ascii="Consolas" w:hAnsi="Consolas" w:cs="Consolas" w:hint="eastAsia"/>
                <w:sz w:val="24"/>
                <w:szCs w:val="28"/>
              </w:rPr>
              <w:t>哈哈</w:t>
            </w:r>
          </w:p>
          <w:p w14:paraId="469653D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101B6DEC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stu1.getNumber()); </w:t>
            </w:r>
          </w:p>
          <w:p w14:paraId="0754B228" w14:textId="77777777" w:rsidR="00FB6139" w:rsidRPr="00FB6139" w:rsidRDefault="00FB6139" w:rsidP="00FB6139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System.</w:t>
            </w:r>
            <w:r w:rsidRPr="00FB6139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FB6139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stu2.getNumber()); </w:t>
            </w:r>
          </w:p>
          <w:p w14:paraId="57435D94" w14:textId="77777777" w:rsidR="00FB6139" w:rsidRPr="00FB6139" w:rsidRDefault="00FB6139" w:rsidP="00FB6139">
            <w:pPr>
              <w:rPr>
                <w:sz w:val="24"/>
              </w:rPr>
            </w:pPr>
            <w:r w:rsidRPr="00FB6139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E69E7AF" w14:textId="77777777" w:rsidR="00FB6139" w:rsidRPr="00FB6139" w:rsidRDefault="00FB6139" w:rsidP="00FB6139">
            <w:pPr>
              <w:rPr>
                <w:sz w:val="24"/>
              </w:rPr>
            </w:pPr>
          </w:p>
        </w:tc>
      </w:tr>
    </w:tbl>
    <w:p w14:paraId="5D482BE5" w14:textId="77777777" w:rsidR="00FB6139" w:rsidRDefault="00FB6139" w:rsidP="004013A0"/>
    <w:p w14:paraId="34C8E515" w14:textId="77777777" w:rsidR="00FB6139" w:rsidRDefault="000E6334" w:rsidP="00951B52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、</w:t>
      </w:r>
      <w:r>
        <w:t>控制台</w:t>
      </w:r>
      <w:r w:rsidR="00950D58">
        <w:rPr>
          <w:rFonts w:hint="eastAsia"/>
        </w:rPr>
        <w:t>，</w:t>
      </w:r>
      <w:r w:rsidR="00950D58">
        <w:t>可以看到了改了复制出来的，也不会</w:t>
      </w:r>
      <w:r w:rsidR="00950D58">
        <w:rPr>
          <w:rFonts w:hint="eastAsia"/>
        </w:rPr>
        <w:t>改变</w:t>
      </w:r>
      <w:r w:rsidR="00950D58">
        <w:t>之前的</w:t>
      </w:r>
    </w:p>
    <w:p w14:paraId="1A0917E5" w14:textId="77777777" w:rsidR="000E6334" w:rsidRDefault="000E6334" w:rsidP="000E6334"/>
    <w:p w14:paraId="69E667AF" w14:textId="77777777" w:rsidR="000E6334" w:rsidRDefault="000E6334" w:rsidP="00621F11">
      <w:pPr>
        <w:jc w:val="center"/>
      </w:pPr>
      <w:r>
        <w:rPr>
          <w:noProof/>
        </w:rPr>
        <w:drawing>
          <wp:inline distT="0" distB="0" distL="0" distR="0" wp14:anchorId="3F6F816A" wp14:editId="33C493A7">
            <wp:extent cx="3095238" cy="11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86F4" w14:textId="77777777" w:rsidR="00621F11" w:rsidRDefault="00621F11" w:rsidP="00621F11"/>
    <w:p w14:paraId="5F5A2B6F" w14:textId="77777777" w:rsidR="00621F11" w:rsidRDefault="00621F11" w:rsidP="00621F11"/>
    <w:p w14:paraId="214137A3" w14:textId="77777777" w:rsidR="00CB054D" w:rsidRDefault="00CB054D" w:rsidP="00FB491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浅复制</w:t>
      </w:r>
      <w:r>
        <w:t xml:space="preserve"> </w:t>
      </w:r>
      <w:r>
        <w:rPr>
          <w:rFonts w:hint="eastAsia"/>
        </w:rPr>
        <w:t>对象</w:t>
      </w:r>
      <w:r>
        <w:t>中引入对象</w:t>
      </w:r>
      <w:r>
        <w:rPr>
          <w:rFonts w:hint="eastAsia"/>
        </w:rPr>
        <w:t>，</w:t>
      </w:r>
      <w:r>
        <w:t>观察浅复制和深复制的区别</w:t>
      </w:r>
    </w:p>
    <w:p w14:paraId="5E003AC9" w14:textId="77777777" w:rsidR="00D96BC7" w:rsidRDefault="00D96BC7" w:rsidP="00D96BC7"/>
    <w:p w14:paraId="49DC114D" w14:textId="77777777" w:rsidR="00CC6294" w:rsidRDefault="00D96BC7" w:rsidP="008C650B">
      <w:pPr>
        <w:pStyle w:val="2"/>
      </w:pPr>
      <w:r>
        <w:rPr>
          <w:rFonts w:hint="eastAsia"/>
        </w:rPr>
        <w:t>理解</w:t>
      </w:r>
      <w:r>
        <w:t>：</w:t>
      </w:r>
    </w:p>
    <w:p w14:paraId="1A90A079" w14:textId="77777777" w:rsidR="00D96BC7" w:rsidRPr="00887C15" w:rsidRDefault="00CC6294" w:rsidP="00C20C4C">
      <w:pPr>
        <w:pStyle w:val="3"/>
      </w:pPr>
      <w:r w:rsidRPr="00887C15">
        <w:t>1</w:t>
      </w:r>
      <w:r w:rsidR="00D96BC7" w:rsidRPr="00887C15">
        <w:t>、浅复制中加入对象，测试观察引出深复制</w:t>
      </w:r>
    </w:p>
    <w:p w14:paraId="39691235" w14:textId="77777777" w:rsidR="00311697" w:rsidRPr="00887C15" w:rsidRDefault="00311697" w:rsidP="00311697">
      <w:pPr>
        <w:rPr>
          <w:sz w:val="20"/>
        </w:rPr>
      </w:pPr>
    </w:p>
    <w:p w14:paraId="0EEC4357" w14:textId="77777777" w:rsidR="00D96BC7" w:rsidRPr="00D135F5" w:rsidRDefault="00311697" w:rsidP="00D135F5">
      <w:pPr>
        <w:pStyle w:val="a8"/>
        <w:shd w:val="clear" w:color="auto" w:fill="FFFFFF"/>
        <w:spacing w:after="0" w:line="480" w:lineRule="auto"/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</w:pPr>
      <w:r w:rsidRPr="00887C15">
        <w:rPr>
          <w:rFonts w:asciiTheme="majorHAnsi" w:eastAsia="微软雅黑" w:hAnsiTheme="majorHAnsi" w:cstheme="majorBidi" w:hint="eastAsia"/>
          <w:b/>
          <w:bCs/>
          <w:color w:val="323E4F" w:themeColor="text2" w:themeShade="BF"/>
          <w:sz w:val="28"/>
          <w:szCs w:val="28"/>
        </w:rPr>
        <w:t>2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、浅拷贝是指在拷贝对象时</w:t>
      </w:r>
      <w:r w:rsidRPr="00887C15">
        <w:rPr>
          <w:rFonts w:asciiTheme="majorHAnsi" w:eastAsia="微软雅黑" w:hAnsiTheme="majorHAnsi" w:cstheme="majorBidi"/>
          <w:b/>
          <w:bCs/>
          <w:sz w:val="28"/>
          <w:szCs w:val="28"/>
          <w:highlight w:val="yellow"/>
        </w:rPr>
        <w:t>，对于基本数据类型的变量会重新复制一份，</w:t>
      </w:r>
      <w:r w:rsidRPr="00887C15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而对于引用类型的变量只是对引用进行拷贝，</w:t>
      </w:r>
      <w:r w:rsidRPr="00311697">
        <w:rPr>
          <w:rFonts w:asciiTheme="majorHAnsi" w:eastAsia="微软雅黑" w:hAnsiTheme="majorHAnsi" w:cstheme="majorBidi"/>
          <w:b/>
          <w:bCs/>
          <w:color w:val="323E4F" w:themeColor="text2" w:themeShade="BF"/>
          <w:sz w:val="28"/>
          <w:szCs w:val="28"/>
        </w:rPr>
        <w:t>没有对引用指向的对象进行拷贝。</w:t>
      </w:r>
    </w:p>
    <w:p w14:paraId="18E00A0B" w14:textId="77777777" w:rsidR="00D96BC7" w:rsidRPr="00887C15" w:rsidRDefault="00CC6294" w:rsidP="00C20C4C">
      <w:pPr>
        <w:pStyle w:val="3"/>
      </w:pPr>
      <w:r w:rsidRPr="00887C15">
        <w:t>2</w:t>
      </w:r>
      <w:r w:rsidRPr="00887C15">
        <w:rPr>
          <w:rFonts w:hint="eastAsia"/>
        </w:rPr>
        <w:t>、</w:t>
      </w:r>
      <w:r w:rsidR="00D96BC7" w:rsidRPr="00887C15">
        <w:rPr>
          <w:highlight w:val="yellow"/>
        </w:rPr>
        <w:t>浅复制只是复制了</w:t>
      </w:r>
      <w:r w:rsidR="00F97897" w:rsidRPr="00887C15">
        <w:rPr>
          <w:rFonts w:hint="eastAsia"/>
          <w:highlight w:val="yellow"/>
        </w:rPr>
        <w:t>对象</w:t>
      </w:r>
      <w:r w:rsidR="00D96BC7" w:rsidRPr="00887C15">
        <w:rPr>
          <w:highlight w:val="yellow"/>
          <w:u w:val="single"/>
        </w:rPr>
        <w:t>addr</w:t>
      </w:r>
      <w:r w:rsidR="00D96BC7" w:rsidRPr="00887C15">
        <w:rPr>
          <w:highlight w:val="yellow"/>
        </w:rPr>
        <w:t>变量的引用</w:t>
      </w:r>
      <w:r w:rsidR="00F97897" w:rsidRPr="00887C15">
        <w:rPr>
          <w:rFonts w:hint="eastAsia"/>
          <w:highlight w:val="yellow"/>
        </w:rPr>
        <w:t>（也就是</w:t>
      </w:r>
      <w:r w:rsidR="00F97897" w:rsidRPr="00887C15">
        <w:rPr>
          <w:highlight w:val="yellow"/>
        </w:rPr>
        <w:t>地址</w:t>
      </w:r>
      <w:r w:rsidR="00F97897" w:rsidRPr="00887C15">
        <w:rPr>
          <w:rFonts w:hint="eastAsia"/>
          <w:highlight w:val="yellow"/>
        </w:rPr>
        <w:t>）</w:t>
      </w:r>
      <w:r w:rsidR="00D96BC7" w:rsidRPr="00887C15">
        <w:rPr>
          <w:highlight w:val="yellow"/>
        </w:rPr>
        <w:t>，并没有真正的开辟另一块空间，将值复制后再将引用返回给新对象。</w:t>
      </w:r>
      <w:r w:rsidR="00456E8D" w:rsidRPr="00887C15">
        <w:rPr>
          <w:highlight w:val="yellow"/>
        </w:rPr>
        <w:t>，所以当</w:t>
      </w:r>
      <w:r w:rsidR="00311697" w:rsidRPr="00887C15">
        <w:rPr>
          <w:highlight w:val="yellow"/>
        </w:rPr>
        <w:t>原来的</w:t>
      </w:r>
      <w:r w:rsidR="00887C15" w:rsidRPr="00887C15">
        <w:rPr>
          <w:highlight w:val="yellow"/>
        </w:rPr>
        <w:t>addr</w:t>
      </w:r>
      <w:r w:rsidR="00887C15" w:rsidRPr="00887C15">
        <w:rPr>
          <w:rFonts w:hint="eastAsia"/>
          <w:highlight w:val="yellow"/>
        </w:rPr>
        <w:t>改变</w:t>
      </w:r>
      <w:r w:rsidR="00887C15" w:rsidRPr="00887C15">
        <w:rPr>
          <w:highlight w:val="yellow"/>
        </w:rPr>
        <w:t>的</w:t>
      </w:r>
      <w:r w:rsidR="00456E8D" w:rsidRPr="00887C15">
        <w:rPr>
          <w:highlight w:val="yellow"/>
        </w:rPr>
        <w:t>时候，</w:t>
      </w:r>
      <w:r w:rsidR="009E748C" w:rsidRPr="00887C15">
        <w:rPr>
          <w:highlight w:val="yellow"/>
        </w:rPr>
        <w:t>复制出来的对象也会改变</w:t>
      </w:r>
    </w:p>
    <w:p w14:paraId="65EE0CA1" w14:textId="77777777" w:rsidR="00CC6294" w:rsidRPr="00887C15" w:rsidRDefault="00CC6294" w:rsidP="00CC6294">
      <w:pPr>
        <w:rPr>
          <w:sz w:val="20"/>
        </w:rPr>
      </w:pPr>
    </w:p>
    <w:p w14:paraId="78676503" w14:textId="77777777" w:rsidR="00D96BC7" w:rsidRDefault="00CC6294" w:rsidP="00D135F5">
      <w:pPr>
        <w:pStyle w:val="3"/>
      </w:pPr>
      <w:r w:rsidRPr="00887C15">
        <w:t>3</w:t>
      </w:r>
      <w:r w:rsidRPr="00887C15">
        <w:t>、</w:t>
      </w:r>
      <w:r w:rsidR="00D96BC7" w:rsidRPr="00887C15">
        <w:t>为了达到真正的复制对象，而不是纯粹引用复制。</w:t>
      </w:r>
      <w:r w:rsidRPr="00887C15">
        <w:rPr>
          <w:rFonts w:hint="eastAsia"/>
        </w:rPr>
        <w:t>需要</w:t>
      </w:r>
      <w:r w:rsidRPr="00887C15">
        <w:t>使用深复制，</w:t>
      </w:r>
      <w:r w:rsidR="00EB23D4">
        <w:rPr>
          <w:rFonts w:hint="eastAsia"/>
        </w:rPr>
        <w:t>观察</w:t>
      </w:r>
      <w:r w:rsidR="00EB23D4">
        <w:rPr>
          <w:rFonts w:hint="eastAsia"/>
        </w:rPr>
        <w:t>4</w:t>
      </w:r>
    </w:p>
    <w:p w14:paraId="319B0CD7" w14:textId="77777777" w:rsidR="00D135F5" w:rsidRPr="00D135F5" w:rsidRDefault="00D135F5" w:rsidP="00D135F5"/>
    <w:p w14:paraId="24486B8C" w14:textId="77777777" w:rsidR="00CB054D" w:rsidRDefault="00CB054D" w:rsidP="00CB054D"/>
    <w:p w14:paraId="0952B2BA" w14:textId="77777777" w:rsidR="00CB054D" w:rsidRDefault="00FB4911" w:rsidP="008C65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被复制的</w:t>
      </w:r>
      <w:r>
        <w:t>student</w:t>
      </w:r>
      <w:r>
        <w:rPr>
          <w:rFonts w:hint="eastAsia"/>
        </w:rPr>
        <w:t>类</w:t>
      </w:r>
      <w:r>
        <w:t>和</w:t>
      </w:r>
      <w:r>
        <w:t>address</w:t>
      </w:r>
      <w:r>
        <w:rPr>
          <w:rFonts w:hint="eastAsia"/>
        </w:rPr>
        <w:t>类</w:t>
      </w:r>
    </w:p>
    <w:p w14:paraId="449F4D61" w14:textId="77777777" w:rsidR="00FB4911" w:rsidRPr="00FB4911" w:rsidRDefault="00FB4911" w:rsidP="00FB4911"/>
    <w:tbl>
      <w:tblPr>
        <w:tblW w:w="0" w:type="auto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8"/>
      </w:tblGrid>
      <w:tr w:rsidR="00FB4911" w:rsidRPr="00FB4911" w14:paraId="11B70581" w14:textId="77777777" w:rsidTr="00FB4911">
        <w:trPr>
          <w:trHeight w:val="676"/>
        </w:trPr>
        <w:tc>
          <w:tcPr>
            <w:tcW w:w="11608" w:type="dxa"/>
          </w:tcPr>
          <w:p w14:paraId="2E686AD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76D7837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{ </w:t>
            </w:r>
          </w:p>
          <w:p w14:paraId="44DB190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245C601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DF027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346E33D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C8C50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B3BA7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A9AE8F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53E91B7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30D03B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F7E63AA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6EC240E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2D41D1F0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1FB82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48E9AE4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47D0A7E6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AC5F9EC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811A4A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27E5A2C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getAddr() { </w:t>
            </w:r>
          </w:p>
          <w:p w14:paraId="2FA2BAE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0E83CF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8782A9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06F9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setAddr(AddressNo addr) { </w:t>
            </w:r>
          </w:p>
          <w:p w14:paraId="278BC23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37A718B1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206B0E2D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460B9FF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470411A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227295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33699C0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592FBC7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22D1E639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FB4911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6979E5F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77CC43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02E3DB2B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A5BB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2B6C510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StudentNoDeep stu =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756C7F55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5E5DD64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stu = (StudentNoDeep)</w:t>
            </w:r>
            <w:r w:rsidRPr="00FB4911">
              <w:rPr>
                <w:rFonts w:ascii="Consolas" w:hAnsi="Consolas" w:cs="Consolas"/>
                <w:b/>
                <w:bCs/>
                <w:sz w:val="24"/>
                <w:szCs w:val="28"/>
                <w:highlight w:val="yellow"/>
              </w:rPr>
              <w:t>super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.clone();  //</w:t>
            </w:r>
            <w:r w:rsidRPr="00FB4911">
              <w:rPr>
                <w:rFonts w:ascii="Consolas" w:hAnsi="Consolas" w:cs="Consolas"/>
                <w:sz w:val="24"/>
                <w:szCs w:val="28"/>
                <w:highlight w:val="yellow"/>
              </w:rPr>
              <w:t>浅复制</w:t>
            </w:r>
            <w:r w:rsidRPr="00FB4911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</w:p>
          <w:p w14:paraId="50F1C83E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669BCEAF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0254F97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0F27D82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FB491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stu; </w:t>
            </w:r>
          </w:p>
          <w:p w14:paraId="41C597B4" w14:textId="77777777" w:rsidR="00FB4911" w:rsidRPr="00FB4911" w:rsidRDefault="00FB4911" w:rsidP="00FB491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459BD11" w14:textId="77777777" w:rsidR="00FB4911" w:rsidRPr="00FB4911" w:rsidRDefault="00FB4911" w:rsidP="00FB4911">
            <w:pPr>
              <w:rPr>
                <w:sz w:val="24"/>
              </w:rPr>
            </w:pPr>
            <w:r w:rsidRPr="00FB4911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</w:tc>
      </w:tr>
    </w:tbl>
    <w:p w14:paraId="355ACE8D" w14:textId="77777777" w:rsidR="000E6334" w:rsidRDefault="000E6334" w:rsidP="000E6334"/>
    <w:p w14:paraId="77B2C2E6" w14:textId="77777777" w:rsidR="00FB4911" w:rsidRDefault="00FB4911" w:rsidP="008C650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42714">
        <w:rPr>
          <w:rFonts w:hint="eastAsia"/>
        </w:rPr>
        <w:t>直接</w:t>
      </w:r>
      <w:r w:rsidR="00942714">
        <w:t>开始测试：</w:t>
      </w:r>
    </w:p>
    <w:p w14:paraId="1FEBDCEE" w14:textId="77777777" w:rsidR="00942714" w:rsidRPr="00942714" w:rsidRDefault="00942714" w:rsidP="00942714"/>
    <w:tbl>
      <w:tblPr>
        <w:tblW w:w="17661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61"/>
      </w:tblGrid>
      <w:tr w:rsidR="00942714" w:rsidRPr="00942714" w14:paraId="27EF2A25" w14:textId="77777777" w:rsidTr="00437011">
        <w:trPr>
          <w:trHeight w:val="1753"/>
        </w:trPr>
        <w:tc>
          <w:tcPr>
            <w:tcW w:w="17661" w:type="dxa"/>
          </w:tcPr>
          <w:p w14:paraId="3687552D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>/**</w:t>
            </w:r>
          </w:p>
          <w:p w14:paraId="00DB7A77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 </w:t>
            </w:r>
          </w:p>
          <w:p w14:paraId="7EF5D5E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>3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、浅复制中加入对象，测试观察引出深复制</w:t>
            </w:r>
          </w:p>
          <w:p w14:paraId="381C2BB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2BC57886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浅复制只是复制了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addr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变量的引用，并没有真正的开辟另一块空间，将值复制后再将引用返回给新对象。</w:t>
            </w:r>
          </w:p>
          <w:p w14:paraId="51AD883E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所以，为了达到真正的复制对象，而不是纯粹引用复制。</w:t>
            </w:r>
          </w:p>
          <w:p w14:paraId="09508B04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我们需要将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Address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类可复制化，并且修改</w:t>
            </w:r>
            <w:r w:rsidRPr="00942714">
              <w:rPr>
                <w:rFonts w:ascii="Consolas" w:hAnsi="Consolas" w:cs="Consolas"/>
                <w:color w:val="3F5FBF"/>
                <w:szCs w:val="28"/>
                <w:u w:val="single"/>
              </w:rPr>
              <w:t>Sudent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中的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clone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方法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 xml:space="preserve"> 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具体观察</w:t>
            </w:r>
            <w:r w:rsidRPr="00942714">
              <w:rPr>
                <w:rFonts w:ascii="Consolas" w:hAnsi="Consolas" w:cs="Consolas"/>
                <w:color w:val="3F5FBF"/>
                <w:szCs w:val="28"/>
              </w:rPr>
              <w:t>4</w:t>
            </w:r>
          </w:p>
          <w:p w14:paraId="71F1DFC8" w14:textId="77777777" w:rsidR="00942714" w:rsidRPr="00942714" w:rsidRDefault="00942714" w:rsidP="0094271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942714">
              <w:rPr>
                <w:rFonts w:ascii="Consolas" w:hAnsi="Consolas" w:cs="Consolas"/>
                <w:color w:val="3F5FBF"/>
                <w:szCs w:val="28"/>
              </w:rPr>
              <w:tab/>
              <w:t xml:space="preserve"> */</w:t>
            </w:r>
          </w:p>
          <w:p w14:paraId="6722F8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43B1FDD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noDeepCopy(){</w:t>
            </w:r>
          </w:p>
          <w:p w14:paraId="1E640CDB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F4DE8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AddressNo addr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6AE41AB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4BE312C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stu1 =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StudentNoDeep(); </w:t>
            </w:r>
          </w:p>
          <w:p w14:paraId="61549D88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062C558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6DDAF8A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83321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StudentNoDeep stu2 = (StudentNoDeep)stu1.clone(); </w:t>
            </w:r>
          </w:p>
          <w:p w14:paraId="382527A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046FB56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4C8DC6B7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760D461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64640CF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0031336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同一个地址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  <w:u w:val="single"/>
              </w:rPr>
              <w:t>addr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 xml:space="preserve">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改变了内容，下面的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stu1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和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stu2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都会改变</w:t>
            </w:r>
          </w:p>
          <w:p w14:paraId="7A8E7133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);</w:t>
            </w:r>
          </w:p>
          <w:p w14:paraId="4599AFDC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</w:p>
          <w:p w14:paraId="33FC563A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下面是新开辟的地址，所以会改变，但是都会各自改变自己的东西。不会互相影响</w:t>
            </w:r>
          </w:p>
          <w:p w14:paraId="7284B799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stu2.setAddr(getAddressNo()); </w:t>
            </w:r>
          </w:p>
          <w:p w14:paraId="6884623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// stu1.setAddr(getAddressNo()); </w:t>
            </w:r>
          </w:p>
          <w:p w14:paraId="39B7C426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9ECB12E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6856279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2C4BA1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4C390187" w14:textId="77777777" w:rsidR="00942714" w:rsidRDefault="002C4BA1" w:rsidP="002C4BA1">
            <w:pPr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41FC6AB0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 getAddressNo(){</w:t>
            </w:r>
          </w:p>
          <w:p w14:paraId="0B95C931" w14:textId="77777777" w:rsidR="002C4BA1" w:rsidRPr="002C4BA1" w:rsidRDefault="000C7C48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AddressNo addr = </w:t>
            </w:r>
            <w:r w:rsidR="002C4BA1"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="002C4BA1"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AddressNo(); </w:t>
            </w:r>
          </w:p>
          <w:p w14:paraId="0C541BD2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addr.setAdd(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太原市</w:t>
            </w:r>
            <w:r w:rsidRPr="002C4BA1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11BBF18D" w14:textId="77777777" w:rsidR="002C4BA1" w:rsidRP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</w:t>
            </w:r>
            <w:r w:rsidRPr="002C4BA1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</w:t>
            </w:r>
          </w:p>
          <w:p w14:paraId="722E72C8" w14:textId="77777777" w:rsidR="002C4BA1" w:rsidRDefault="002C4BA1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 w:val="24"/>
                <w:szCs w:val="28"/>
              </w:rPr>
            </w:pPr>
            <w:r w:rsidRPr="002C4BA1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  <w:p w14:paraId="7AF64436" w14:textId="77777777" w:rsidR="003A3212" w:rsidRPr="002C4BA1" w:rsidRDefault="003A3212" w:rsidP="002C4BA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54A3B8A3" w14:textId="77777777" w:rsidR="002C4BA1" w:rsidRPr="00942714" w:rsidRDefault="002C4BA1" w:rsidP="002C4BA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</w:tc>
      </w:tr>
    </w:tbl>
    <w:p w14:paraId="1D309A9F" w14:textId="77777777" w:rsidR="00FB4911" w:rsidRDefault="00FB4911" w:rsidP="00FB4911"/>
    <w:p w14:paraId="6CA87CAF" w14:textId="77777777" w:rsidR="00942714" w:rsidRDefault="00942714" w:rsidP="00FB4911"/>
    <w:p w14:paraId="16C424E3" w14:textId="77777777" w:rsidR="00D96BC7" w:rsidRDefault="00D96BC7" w:rsidP="008C65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7DC7CDBC" w14:textId="77777777" w:rsidR="00D96BC7" w:rsidRDefault="003A3212" w:rsidP="003A3212">
      <w:pPr>
        <w:jc w:val="center"/>
      </w:pPr>
      <w:r>
        <w:rPr>
          <w:noProof/>
        </w:rPr>
        <w:drawing>
          <wp:inline distT="0" distB="0" distL="0" distR="0" wp14:anchorId="176146D6" wp14:editId="09E73911">
            <wp:extent cx="3171429" cy="14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AB1E" w14:textId="77777777" w:rsidR="00D96BC7" w:rsidRDefault="00D96BC7" w:rsidP="007F1C31"/>
    <w:p w14:paraId="4DAD879F" w14:textId="77777777" w:rsidR="007F1C31" w:rsidRDefault="00EB23D4" w:rsidP="00885F73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深复制</w:t>
      </w:r>
    </w:p>
    <w:p w14:paraId="1538C3FE" w14:textId="77777777" w:rsidR="00885F73" w:rsidRDefault="00885F73" w:rsidP="00885F73"/>
    <w:p w14:paraId="3DC3A9F6" w14:textId="77777777" w:rsidR="006368C5" w:rsidRDefault="004131C9" w:rsidP="008C650B">
      <w:pPr>
        <w:pStyle w:val="2"/>
        <w:ind w:firstLine="720"/>
      </w:pPr>
      <w:r w:rsidRPr="008C650B">
        <w:rPr>
          <w:rFonts w:hint="eastAsia"/>
        </w:rPr>
        <w:t>理解</w:t>
      </w:r>
      <w:r w:rsidRPr="008C650B">
        <w:t>：</w:t>
      </w:r>
    </w:p>
    <w:p w14:paraId="165C0F2C" w14:textId="77777777" w:rsidR="008C650B" w:rsidRPr="00C20C4C" w:rsidRDefault="008C650B" w:rsidP="00C20C4C">
      <w:pPr>
        <w:pStyle w:val="3"/>
        <w:ind w:firstLine="720"/>
      </w:pPr>
      <w:r w:rsidRPr="00C20C4C">
        <w:rPr>
          <w:highlight w:val="yellow"/>
        </w:rPr>
        <w:t>而深拷贝是指在拷贝对象时，同时会对引用指向的对象进行拷贝。</w:t>
      </w:r>
      <w:r w:rsidR="008533C3">
        <w:rPr>
          <w:rFonts w:hint="eastAsia"/>
          <w:highlight w:val="yellow"/>
        </w:rPr>
        <w:t>深复制</w:t>
      </w:r>
      <w:r w:rsidR="008533C3">
        <w:rPr>
          <w:highlight w:val="yellow"/>
        </w:rPr>
        <w:t>和浅复制</w:t>
      </w:r>
      <w:r w:rsidRPr="00C20C4C">
        <w:rPr>
          <w:highlight w:val="yellow"/>
        </w:rPr>
        <w:t>区别就在于是否对</w:t>
      </w:r>
      <w:r w:rsidRPr="00C20C4C">
        <w:rPr>
          <w:highlight w:val="yellow"/>
        </w:rPr>
        <w:t xml:space="preserve">  </w:t>
      </w:r>
      <w:r w:rsidRPr="00C20C4C">
        <w:rPr>
          <w:highlight w:val="yellow"/>
        </w:rPr>
        <w:t>对象中的引用变量所指向的对象进行拷贝。</w:t>
      </w:r>
    </w:p>
    <w:p w14:paraId="64BEC56D" w14:textId="77777777" w:rsidR="00885F73" w:rsidRDefault="00885F73" w:rsidP="005D1D46"/>
    <w:p w14:paraId="05A8DA84" w14:textId="77777777" w:rsidR="00C20C4C" w:rsidRDefault="00C20C4C" w:rsidP="00C20C4C">
      <w:pPr>
        <w:pStyle w:val="2"/>
      </w:pPr>
      <w:r>
        <w:rPr>
          <w:rFonts w:hint="eastAsia"/>
        </w:rPr>
        <w:t>方法</w:t>
      </w:r>
      <w:r>
        <w:t>：</w:t>
      </w:r>
      <w:r>
        <w:rPr>
          <w:rFonts w:hint="eastAsia"/>
        </w:rPr>
        <w:t>被</w:t>
      </w:r>
      <w:r>
        <w:t>引入对象</w:t>
      </w:r>
      <w:r w:rsidR="005B4593">
        <w:rPr>
          <w:rFonts w:hint="eastAsia"/>
        </w:rPr>
        <w:t>A</w:t>
      </w:r>
      <w:r w:rsidR="005B4593">
        <w:t>ddress</w:t>
      </w:r>
      <w:r>
        <w:t>中</w:t>
      </w:r>
      <w:r>
        <w:rPr>
          <w:rFonts w:hint="eastAsia"/>
        </w:rPr>
        <w:t>也</w:t>
      </w:r>
      <w:r>
        <w:t>添加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复制</w:t>
      </w:r>
      <w:r>
        <w:t>方法和实现</w:t>
      </w:r>
      <w:r>
        <w:rPr>
          <w:rFonts w:hint="eastAsia"/>
        </w:rPr>
        <w:t>C</w:t>
      </w:r>
      <w:r>
        <w:t>loneable</w:t>
      </w:r>
      <w:r>
        <w:rPr>
          <w:rFonts w:hint="eastAsia"/>
        </w:rPr>
        <w:t>接口</w:t>
      </w:r>
      <w:r w:rsidR="00D203B5">
        <w:rPr>
          <w:rFonts w:hint="eastAsia"/>
        </w:rPr>
        <w:t>，</w:t>
      </w:r>
      <w:r w:rsidR="00D203B5">
        <w:t>然后再</w:t>
      </w:r>
      <w:r w:rsidR="00D203B5">
        <w:rPr>
          <w:rFonts w:hint="eastAsia"/>
        </w:rPr>
        <w:t>S</w:t>
      </w:r>
      <w:r w:rsidR="00D203B5">
        <w:t>tudent</w:t>
      </w:r>
      <w:r w:rsidR="00D203B5">
        <w:rPr>
          <w:rFonts w:hint="eastAsia"/>
        </w:rPr>
        <w:t>的</w:t>
      </w:r>
      <w:r w:rsidR="00D203B5">
        <w:t>clone</w:t>
      </w:r>
      <w:r w:rsidR="00D203B5">
        <w:rPr>
          <w:rFonts w:hint="eastAsia"/>
        </w:rPr>
        <w:t>中</w:t>
      </w:r>
      <w:r w:rsidR="005B4593">
        <w:rPr>
          <w:rFonts w:hint="eastAsia"/>
        </w:rPr>
        <w:t>克隆</w:t>
      </w:r>
      <w:r w:rsidR="005B4593">
        <w:rPr>
          <w:rFonts w:hint="eastAsia"/>
        </w:rPr>
        <w:t>A</w:t>
      </w:r>
      <w:r w:rsidR="005B4593">
        <w:t>ddress</w:t>
      </w:r>
    </w:p>
    <w:p w14:paraId="39D3AD5B" w14:textId="77777777" w:rsidR="00C20C4C" w:rsidRPr="008C650B" w:rsidRDefault="00C20C4C" w:rsidP="005D1D46"/>
    <w:p w14:paraId="08AE46C4" w14:textId="77777777" w:rsidR="00D96BC7" w:rsidRDefault="006368C5" w:rsidP="006368C5">
      <w:pPr>
        <w:pStyle w:val="2"/>
      </w:pPr>
      <w:r>
        <w:tab/>
        <w:t>1</w:t>
      </w:r>
      <w:r>
        <w:rPr>
          <w:rFonts w:hint="eastAsia"/>
        </w:rPr>
        <w:t>、</w:t>
      </w:r>
      <w:r w:rsidR="002C3262">
        <w:rPr>
          <w:rFonts w:hint="eastAsia"/>
        </w:rPr>
        <w:t>被复制</w:t>
      </w:r>
      <w:r w:rsidR="002C3262">
        <w:t>的对象</w:t>
      </w:r>
    </w:p>
    <w:p w14:paraId="20DD845A" w14:textId="77777777" w:rsidR="00C20C4C" w:rsidRPr="00C20C4C" w:rsidRDefault="00C20C4C" w:rsidP="00C20C4C"/>
    <w:tbl>
      <w:tblPr>
        <w:tblW w:w="0" w:type="auto"/>
        <w:tblInd w:w="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47"/>
      </w:tblGrid>
      <w:tr w:rsidR="00C20C4C" w:rsidRPr="00C20C4C" w14:paraId="0E0723CE" w14:textId="77777777" w:rsidTr="00BA70B3">
        <w:trPr>
          <w:trHeight w:val="1741"/>
        </w:trPr>
        <w:tc>
          <w:tcPr>
            <w:tcW w:w="15847" w:type="dxa"/>
          </w:tcPr>
          <w:p w14:paraId="6D2B3E8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F0B50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implements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Cloneable  {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00E091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57F579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14F804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String getAdd() { </w:t>
            </w:r>
          </w:p>
          <w:p w14:paraId="71F9613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071335A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6FE03D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59E5FD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setAdd(String add) { </w:t>
            </w:r>
          </w:p>
          <w:p w14:paraId="672C093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add; </w:t>
            </w:r>
          </w:p>
          <w:p w14:paraId="1F6B62D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75BBD1B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4168F36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24EB0E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4FE64D4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Address addr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12EE32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0ECDF50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addr = (Address)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.clone();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E3E433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05A68D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6197B0C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1365691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addr; </w:t>
            </w:r>
          </w:p>
          <w:p w14:paraId="347E0E1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62EF8E07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</w:t>
            </w:r>
          </w:p>
          <w:p w14:paraId="1B287E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7B7D8A2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implements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Cloneable{ </w:t>
            </w:r>
          </w:p>
          <w:p w14:paraId="1A2A7D3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11BE7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C4596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1A7C36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7BFF21B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 getAddr() { </w:t>
            </w:r>
          </w:p>
          <w:p w14:paraId="05BDACF9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8A17C2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6260BF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3CA5C3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setAddr(Address addr) { </w:t>
            </w:r>
          </w:p>
          <w:p w14:paraId="3E5CC92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addr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addr; </w:t>
            </w:r>
          </w:p>
          <w:p w14:paraId="089CD9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44BD7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6CA82E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getNumber() { </w:t>
            </w:r>
          </w:p>
          <w:p w14:paraId="0B1AA6DC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187FFFFE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018C845A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06BE125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setNumber(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number) { </w:t>
            </w:r>
          </w:p>
          <w:p w14:paraId="44D25C70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C20C4C">
              <w:rPr>
                <w:rFonts w:ascii="Consolas" w:hAnsi="Consolas" w:cs="Consolas"/>
                <w:color w:val="0000C0"/>
                <w:sz w:val="24"/>
                <w:szCs w:val="28"/>
              </w:rPr>
              <w:t>number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number; </w:t>
            </w:r>
          </w:p>
          <w:p w14:paraId="553108F2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5530FC6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</w:t>
            </w:r>
          </w:p>
          <w:p w14:paraId="534F3EF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</w:p>
          <w:p w14:paraId="222EDA14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Object clone() { </w:t>
            </w:r>
          </w:p>
          <w:p w14:paraId="7A70F705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StudentHaveDeep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5AC17F23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try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{ </w:t>
            </w:r>
          </w:p>
          <w:p w14:paraId="4C37598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 = (StudentHaveDeep)</w:t>
            </w:r>
            <w:r w:rsidRPr="005B4593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  <w:highlight w:val="yellow"/>
              </w:rPr>
              <w:t>super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浅复制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02725488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catch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(CloneNotSupportedException e) { </w:t>
            </w:r>
          </w:p>
          <w:p w14:paraId="772199A1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e.printStackTrace(); </w:t>
            </w:r>
          </w:p>
          <w:p w14:paraId="5F0FA67B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</w:t>
            </w:r>
          </w:p>
          <w:p w14:paraId="7672AA4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stu.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 = (Address)</w:t>
            </w:r>
            <w:r w:rsidRPr="005B4593">
              <w:rPr>
                <w:rFonts w:ascii="Consolas" w:hAnsi="Consolas" w:cs="Consolas"/>
                <w:color w:val="0000C0"/>
                <w:sz w:val="24"/>
                <w:szCs w:val="28"/>
                <w:highlight w:val="yellow"/>
              </w:rPr>
              <w:t>addr</w:t>
            </w:r>
            <w:r w:rsidRPr="005B4593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 xml:space="preserve">.clone();   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//</w:t>
            </w:r>
            <w:r w:rsidRPr="005B4593">
              <w:rPr>
                <w:rFonts w:ascii="Consolas" w:hAnsi="Consolas" w:cs="Consolas"/>
                <w:color w:val="3F7F5F"/>
                <w:sz w:val="24"/>
                <w:szCs w:val="28"/>
                <w:highlight w:val="yellow"/>
              </w:rPr>
              <w:t>深度复制</w:t>
            </w:r>
            <w:r w:rsidRPr="00C20C4C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  </w:t>
            </w:r>
          </w:p>
          <w:p w14:paraId="27FC4236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1384DD5F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C20C4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stu</w:t>
            </w: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</w:t>
            </w:r>
          </w:p>
          <w:p w14:paraId="6B2D517D" w14:textId="77777777" w:rsidR="00C20C4C" w:rsidRPr="00C20C4C" w:rsidRDefault="00C20C4C" w:rsidP="00C20C4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</w:t>
            </w:r>
          </w:p>
          <w:p w14:paraId="449C094B" w14:textId="77777777" w:rsidR="00C20C4C" w:rsidRPr="00C20C4C" w:rsidRDefault="00C20C4C" w:rsidP="00C20C4C">
            <w:pPr>
              <w:rPr>
                <w:sz w:val="24"/>
              </w:rPr>
            </w:pPr>
            <w:r w:rsidRPr="00C20C4C">
              <w:rPr>
                <w:rFonts w:ascii="Consolas" w:hAnsi="Consolas" w:cs="Consolas"/>
                <w:color w:val="000000"/>
                <w:sz w:val="24"/>
                <w:szCs w:val="28"/>
              </w:rPr>
              <w:t>}</w:t>
            </w:r>
          </w:p>
          <w:p w14:paraId="311D56D7" w14:textId="77777777" w:rsidR="00C20C4C" w:rsidRPr="00C20C4C" w:rsidRDefault="00C20C4C" w:rsidP="00C20C4C">
            <w:pPr>
              <w:rPr>
                <w:sz w:val="24"/>
              </w:rPr>
            </w:pPr>
          </w:p>
          <w:p w14:paraId="4D9952B7" w14:textId="77777777" w:rsidR="00C20C4C" w:rsidRPr="00C20C4C" w:rsidRDefault="00C20C4C" w:rsidP="00C20C4C">
            <w:pPr>
              <w:rPr>
                <w:sz w:val="24"/>
              </w:rPr>
            </w:pPr>
          </w:p>
        </w:tc>
      </w:tr>
    </w:tbl>
    <w:p w14:paraId="42F549D6" w14:textId="77777777" w:rsidR="00D96BC7" w:rsidRDefault="00D96BC7" w:rsidP="00D96BC7"/>
    <w:p w14:paraId="571E72D4" w14:textId="77777777" w:rsidR="005B4593" w:rsidRDefault="005B4593" w:rsidP="005B459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测试对象</w:t>
      </w:r>
    </w:p>
    <w:p w14:paraId="462811EC" w14:textId="77777777" w:rsidR="005B4593" w:rsidRPr="005B4593" w:rsidRDefault="005B4593" w:rsidP="005B4593"/>
    <w:tbl>
      <w:tblPr>
        <w:tblW w:w="17415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5"/>
      </w:tblGrid>
      <w:tr w:rsidR="005B4593" w:rsidRPr="00623E0B" w14:paraId="160EBE60" w14:textId="77777777" w:rsidTr="0059638C">
        <w:trPr>
          <w:trHeight w:val="801"/>
        </w:trPr>
        <w:tc>
          <w:tcPr>
            <w:tcW w:w="17415" w:type="dxa"/>
          </w:tcPr>
          <w:p w14:paraId="0A445B9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/**</w:t>
            </w:r>
          </w:p>
          <w:p w14:paraId="7B7A3C9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</w:t>
            </w: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>深复制</w:t>
            </w:r>
          </w:p>
          <w:p w14:paraId="1B7368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3F5FBF"/>
                <w:sz w:val="24"/>
                <w:szCs w:val="28"/>
              </w:rPr>
              <w:tab/>
              <w:t xml:space="preserve"> */</w:t>
            </w:r>
          </w:p>
          <w:p w14:paraId="3579723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646464"/>
                <w:sz w:val="24"/>
                <w:szCs w:val="28"/>
              </w:rPr>
              <w:t>@Test</w:t>
            </w:r>
          </w:p>
          <w:p w14:paraId="0F1F7B4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  <w:highlight w:val="lightGray"/>
              </w:rPr>
              <w:t>deepCopy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(){</w:t>
            </w:r>
          </w:p>
          <w:p w14:paraId="45CA1236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</w:r>
          </w:p>
          <w:p w14:paraId="7429884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Address addr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Address(); </w:t>
            </w:r>
          </w:p>
          <w:p w14:paraId="785D930F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addr.setAdd(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杭州市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); </w:t>
            </w:r>
          </w:p>
          <w:p w14:paraId="38DF981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stu1 = </w:t>
            </w:r>
            <w:r w:rsidRPr="00623E0B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new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StudentHaveDeep(); </w:t>
            </w:r>
          </w:p>
          <w:p w14:paraId="74DB7F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stu1.setNumber(123); </w:t>
            </w:r>
          </w:p>
          <w:p w14:paraId="23B7521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stu1.setAddr(addr); </w:t>
            </w:r>
          </w:p>
          <w:p w14:paraId="4AD4976A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58C1A8A7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StudentHaveDeep stu2 = (StudentHaveDeep)stu1.clone(); </w:t>
            </w:r>
          </w:p>
          <w:p w14:paraId="1870052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 </w:t>
            </w:r>
          </w:p>
          <w:p w14:paraId="1C81A380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  <w:bookmarkStart w:id="0" w:name="_GoBack"/>
            <w:bookmarkEnd w:id="0"/>
          </w:p>
          <w:p w14:paraId="346A172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5080398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</w:t>
            </w:r>
          </w:p>
          <w:p w14:paraId="7F7ECDC9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3EA9839E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</w:t>
            </w:r>
            <w:r w:rsidRPr="00B64BD6">
              <w:rPr>
                <w:rFonts w:ascii="Consolas" w:hAnsi="Consolas" w:cs="Consolas"/>
                <w:sz w:val="24"/>
                <w:szCs w:val="28"/>
              </w:rPr>
              <w:t xml:space="preserve">  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addr.setAdd("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太原市</w:t>
            </w:r>
            <w:r w:rsidRPr="00B64BD6">
              <w:rPr>
                <w:rFonts w:ascii="Consolas" w:hAnsi="Consolas" w:cs="Consolas"/>
                <w:sz w:val="24"/>
                <w:szCs w:val="28"/>
                <w:highlight w:val="yellow"/>
              </w:rPr>
              <w:t>");</w:t>
            </w:r>
          </w:p>
          <w:p w14:paraId="082B17F2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</w:t>
            </w:r>
          </w:p>
          <w:p w14:paraId="784266B1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1:"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stu1.getAddr().getAdd()); </w:t>
            </w:r>
          </w:p>
          <w:p w14:paraId="266A94F4" w14:textId="77777777" w:rsidR="005B4593" w:rsidRPr="00623E0B" w:rsidRDefault="005B4593" w:rsidP="005B459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 xml:space="preserve">        System.</w:t>
            </w:r>
            <w:r w:rsidRPr="00623E0B">
              <w:rPr>
                <w:rFonts w:ascii="Consolas" w:hAnsi="Consolas" w:cs="Consolas"/>
                <w:i/>
                <w:iCs/>
                <w:color w:val="0000C0"/>
                <w:sz w:val="24"/>
                <w:szCs w:val="28"/>
              </w:rPr>
              <w:t>out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>.println(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学生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2:"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stu2.getNumber() + 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",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地址</w:t>
            </w:r>
            <w:r w:rsidRPr="00623E0B">
              <w:rPr>
                <w:rFonts w:ascii="Consolas" w:hAnsi="Consolas" w:cs="Consolas"/>
                <w:color w:val="2A00FF"/>
                <w:sz w:val="24"/>
                <w:szCs w:val="28"/>
              </w:rPr>
              <w:t>:"</w:t>
            </w: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+ stu2.getAddr().getAdd()); </w:t>
            </w:r>
          </w:p>
          <w:p w14:paraId="61E129D5" w14:textId="77777777" w:rsidR="005B4593" w:rsidRPr="00623E0B" w:rsidRDefault="005B4593" w:rsidP="005B4593">
            <w:pPr>
              <w:rPr>
                <w:sz w:val="24"/>
              </w:rPr>
            </w:pPr>
            <w:r w:rsidRPr="00623E0B">
              <w:rPr>
                <w:rFonts w:ascii="Consolas" w:hAnsi="Consolas" w:cs="Consolas"/>
                <w:color w:val="000000"/>
                <w:sz w:val="24"/>
                <w:szCs w:val="28"/>
              </w:rPr>
              <w:tab/>
              <w:t>}</w:t>
            </w:r>
          </w:p>
        </w:tc>
      </w:tr>
    </w:tbl>
    <w:p w14:paraId="4EAA353A" w14:textId="77777777" w:rsidR="005B4593" w:rsidRDefault="005B4593" w:rsidP="005B4593"/>
    <w:p w14:paraId="72C8CF6E" w14:textId="77777777" w:rsidR="00623E0B" w:rsidRDefault="00623E0B" w:rsidP="00623E0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控制台</w:t>
      </w:r>
    </w:p>
    <w:p w14:paraId="1CCA953E" w14:textId="77777777" w:rsidR="00623E0B" w:rsidRDefault="00623E0B" w:rsidP="00623E0B"/>
    <w:p w14:paraId="22CC1CC1" w14:textId="77777777" w:rsidR="00623E0B" w:rsidRDefault="00623E0B" w:rsidP="00623E0B">
      <w:pPr>
        <w:jc w:val="center"/>
      </w:pPr>
      <w:r>
        <w:rPr>
          <w:noProof/>
        </w:rPr>
        <w:drawing>
          <wp:inline distT="0" distB="0" distL="0" distR="0" wp14:anchorId="0684F2EF" wp14:editId="35685F51">
            <wp:extent cx="3942857" cy="2019048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D88E" w14:textId="77777777" w:rsidR="00623E0B" w:rsidRDefault="00623E0B" w:rsidP="00623E0B"/>
    <w:p w14:paraId="0FBB7B28" w14:textId="77777777" w:rsidR="00623E0B" w:rsidRPr="00623E0B" w:rsidRDefault="00623E0B" w:rsidP="00623E0B"/>
    <w:sectPr w:rsidR="00623E0B" w:rsidRPr="00623E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6472A" w14:textId="77777777" w:rsidR="002F3187" w:rsidRDefault="002F3187" w:rsidP="005B4593">
      <w:pPr>
        <w:spacing w:after="0"/>
      </w:pPr>
      <w:r>
        <w:separator/>
      </w:r>
    </w:p>
  </w:endnote>
  <w:endnote w:type="continuationSeparator" w:id="0">
    <w:p w14:paraId="02C24358" w14:textId="77777777" w:rsidR="002F3187" w:rsidRDefault="002F3187" w:rsidP="005B4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645C9" w14:textId="77777777" w:rsidR="002F3187" w:rsidRDefault="002F3187" w:rsidP="005B4593">
      <w:pPr>
        <w:spacing w:after="0"/>
      </w:pPr>
      <w:r>
        <w:separator/>
      </w:r>
    </w:p>
  </w:footnote>
  <w:footnote w:type="continuationSeparator" w:id="0">
    <w:p w14:paraId="1EFD50DE" w14:textId="77777777" w:rsidR="002F3187" w:rsidRDefault="002F3187" w:rsidP="005B45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FB1B68"/>
    <w:rsid w:val="00001329"/>
    <w:rsid w:val="000561F8"/>
    <w:rsid w:val="000962AA"/>
    <w:rsid w:val="000C7C48"/>
    <w:rsid w:val="000E6334"/>
    <w:rsid w:val="00125A3C"/>
    <w:rsid w:val="00125DB7"/>
    <w:rsid w:val="00194B2D"/>
    <w:rsid w:val="001B4ED0"/>
    <w:rsid w:val="00217598"/>
    <w:rsid w:val="00253688"/>
    <w:rsid w:val="002C3262"/>
    <w:rsid w:val="002C4BA1"/>
    <w:rsid w:val="002E4BDF"/>
    <w:rsid w:val="002F3187"/>
    <w:rsid w:val="00311697"/>
    <w:rsid w:val="00364854"/>
    <w:rsid w:val="003A3212"/>
    <w:rsid w:val="003A3909"/>
    <w:rsid w:val="003B2D03"/>
    <w:rsid w:val="004013A0"/>
    <w:rsid w:val="004131C9"/>
    <w:rsid w:val="00437011"/>
    <w:rsid w:val="00456E8D"/>
    <w:rsid w:val="004A27C8"/>
    <w:rsid w:val="004E1F7D"/>
    <w:rsid w:val="00554A5C"/>
    <w:rsid w:val="00564882"/>
    <w:rsid w:val="00572722"/>
    <w:rsid w:val="00580752"/>
    <w:rsid w:val="0059638C"/>
    <w:rsid w:val="005B4593"/>
    <w:rsid w:val="005D1D46"/>
    <w:rsid w:val="00621F11"/>
    <w:rsid w:val="00623E0B"/>
    <w:rsid w:val="006368C5"/>
    <w:rsid w:val="0066335D"/>
    <w:rsid w:val="006C4411"/>
    <w:rsid w:val="00743330"/>
    <w:rsid w:val="00746E89"/>
    <w:rsid w:val="007572F8"/>
    <w:rsid w:val="007F1C31"/>
    <w:rsid w:val="008533C3"/>
    <w:rsid w:val="00885F73"/>
    <w:rsid w:val="00887C15"/>
    <w:rsid w:val="008C650B"/>
    <w:rsid w:val="008F502A"/>
    <w:rsid w:val="009122D4"/>
    <w:rsid w:val="009138A7"/>
    <w:rsid w:val="0093751D"/>
    <w:rsid w:val="00942714"/>
    <w:rsid w:val="00950D58"/>
    <w:rsid w:val="00951B52"/>
    <w:rsid w:val="00981AE9"/>
    <w:rsid w:val="009E3F86"/>
    <w:rsid w:val="009E748C"/>
    <w:rsid w:val="00A0771F"/>
    <w:rsid w:val="00A434DC"/>
    <w:rsid w:val="00A62D25"/>
    <w:rsid w:val="00A74588"/>
    <w:rsid w:val="00AA0D16"/>
    <w:rsid w:val="00AA4149"/>
    <w:rsid w:val="00AB643D"/>
    <w:rsid w:val="00AE1C2A"/>
    <w:rsid w:val="00B0058C"/>
    <w:rsid w:val="00B0452C"/>
    <w:rsid w:val="00B64BD6"/>
    <w:rsid w:val="00BA70B3"/>
    <w:rsid w:val="00BF01A0"/>
    <w:rsid w:val="00C20B45"/>
    <w:rsid w:val="00C20C4C"/>
    <w:rsid w:val="00C56543"/>
    <w:rsid w:val="00C6699E"/>
    <w:rsid w:val="00C76F34"/>
    <w:rsid w:val="00C926BD"/>
    <w:rsid w:val="00CB054D"/>
    <w:rsid w:val="00CC6294"/>
    <w:rsid w:val="00D135F5"/>
    <w:rsid w:val="00D203B5"/>
    <w:rsid w:val="00D33831"/>
    <w:rsid w:val="00D51DC8"/>
    <w:rsid w:val="00D96BC7"/>
    <w:rsid w:val="00DE0F93"/>
    <w:rsid w:val="00DF17EE"/>
    <w:rsid w:val="00E40300"/>
    <w:rsid w:val="00E56B02"/>
    <w:rsid w:val="00E651A0"/>
    <w:rsid w:val="00EA6243"/>
    <w:rsid w:val="00EB23D4"/>
    <w:rsid w:val="00EB4497"/>
    <w:rsid w:val="00EC05C1"/>
    <w:rsid w:val="00EF5ED6"/>
    <w:rsid w:val="00F739C0"/>
    <w:rsid w:val="00F80630"/>
    <w:rsid w:val="00F97897"/>
    <w:rsid w:val="00FB1B68"/>
    <w:rsid w:val="00FB4911"/>
    <w:rsid w:val="00FB6139"/>
    <w:rsid w:val="00FC06D5"/>
    <w:rsid w:val="00F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AB61F"/>
  <w15:docId w15:val="{92AFDEF3-7FE3-4ECE-9E26-9F2A34A7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0561F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8C650B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C20C4C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 字符"/>
    <w:basedOn w:val="a0"/>
    <w:link w:val="1"/>
    <w:uiPriority w:val="5"/>
    <w:rsid w:val="000561F8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 字符"/>
    <w:basedOn w:val="a0"/>
    <w:link w:val="2"/>
    <w:uiPriority w:val="6"/>
    <w:rsid w:val="008C650B"/>
    <w:rPr>
      <w:rFonts w:asciiTheme="majorHAnsi" w:eastAsia="微软雅黑" w:hAnsiTheme="majorHAnsi" w:cstheme="majorBidi"/>
      <w:b/>
      <w:bCs/>
      <w:color w:val="323E4F" w:themeColor="text2" w:themeShade="BF"/>
      <w:sz w:val="28"/>
      <w:szCs w:val="32"/>
    </w:rPr>
  </w:style>
  <w:style w:type="character" w:customStyle="1" w:styleId="30">
    <w:name w:val="标题 3 字符"/>
    <w:basedOn w:val="a0"/>
    <w:link w:val="3"/>
    <w:uiPriority w:val="7"/>
    <w:rsid w:val="00C20C4C"/>
    <w:rPr>
      <w:rFonts w:asciiTheme="majorHAnsi" w:eastAsia="微软雅黑" w:hAnsiTheme="majorHAnsi" w:cstheme="majorBidi"/>
      <w:b/>
      <w:bCs/>
      <w:color w:val="323E4F" w:themeColor="text2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 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5B4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459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45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4593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138A7"/>
    <w:rPr>
      <w:rFonts w:ascii="宋体" w:eastAsia="宋体"/>
      <w:sz w:val="24"/>
      <w:szCs w:val="24"/>
    </w:rPr>
  </w:style>
  <w:style w:type="character" w:customStyle="1" w:styleId="ae">
    <w:name w:val="文档结构图 字符"/>
    <w:basedOn w:val="a0"/>
    <w:link w:val="ad"/>
    <w:uiPriority w:val="99"/>
    <w:semiHidden/>
    <w:rsid w:val="009138A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01EFD7-CC0E-41DF-A7E5-F71F138847C2}"/>
      </w:docPartPr>
      <w:docPartBody>
        <w:p w:rsidR="00000000" w:rsidRDefault="00FC4AA3">
          <w:r w:rsidRPr="001308F5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Helvetica Neue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CA"/>
    <w:rsid w:val="00081E27"/>
    <w:rsid w:val="001D77CA"/>
    <w:rsid w:val="00361C81"/>
    <w:rsid w:val="003A689B"/>
    <w:rsid w:val="00522B47"/>
    <w:rsid w:val="00577D37"/>
    <w:rsid w:val="009D5EFD"/>
    <w:rsid w:val="00B57E0B"/>
    <w:rsid w:val="00B763AE"/>
    <w:rsid w:val="00FC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4A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深复制和浅复制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108</TotalTime>
  <Pages>1</Pages>
  <Words>1031</Words>
  <Characters>5879</Characters>
  <Application>Microsoft Office Word</Application>
  <DocSecurity>0</DocSecurity>
  <Lines>48</Lines>
  <Paragraphs>13</Paragraphs>
  <ScaleCrop>false</ScaleCrop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USER-</cp:lastModifiedBy>
  <cp:revision>45</cp:revision>
  <dcterms:created xsi:type="dcterms:W3CDTF">2017-12-28T08:01:00Z</dcterms:created>
  <dcterms:modified xsi:type="dcterms:W3CDTF">2020-03-06T10:04:00Z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0d6715f6c944e2d871100ff986926b1">
    <vt:lpwstr>CWMQnTEAjDYxNO8P/UKQA1I/c1cbQjHsxUmijX3jPwgUJV1hPjolEq8qaYaY9WqiRiTzh7C5nsp8Uc4/bH7CqxRxQ==</vt:lpwstr>
  </property>
</Properties>
</file>