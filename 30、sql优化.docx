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  <w:sz w:val="2"/>
          <w:szCs w:val="2"/>
        </w:rPr>
        <w:id w:val="89512093"/>
        <w:lock w:val="sdtContentLocked"/>
        <w:group/>
      </w:sdtPr>
      <w:sdtEndPr/>
      <w:sdtContent>
        <w:p w14:paraId="0FEC3BEE" w14:textId="77777777" w:rsidR="004B75AC" w:rsidRDefault="004B75AC" w:rsidP="004B75AC">
          <w:pPr>
            <w:pStyle w:val="PublishStatus"/>
          </w:pPr>
          <w:r>
            <w:t>此文章已于</w:t>
          </w:r>
          <w:r>
            <w:t xml:space="preserve"> 18:11:46 2017/12/25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14:paraId="74C3C644" w14:textId="77777777" w:rsidR="00EF5ED6" w:rsidRDefault="000E0957">
              <w:pPr>
                <w:pStyle w:val="Publishwithline"/>
              </w:pPr>
              <w:r w:rsidRPr="000E0957">
                <w:rPr>
                  <w:rFonts w:hint="eastAsia"/>
                </w:rPr>
                <w:t>sql</w:t>
              </w:r>
              <w:r w:rsidRPr="000E0957">
                <w:rPr>
                  <w:rFonts w:hint="eastAsia"/>
                </w:rPr>
                <w:t>优化</w:t>
              </w:r>
            </w:p>
          </w:sdtContent>
        </w:sdt>
        <w:p w14:paraId="159A105F" w14:textId="77777777" w:rsidR="00EF5ED6" w:rsidRDefault="00EF5ED6">
          <w:pPr>
            <w:pStyle w:val="underline"/>
          </w:pPr>
        </w:p>
        <w:p w14:paraId="5272D51E" w14:textId="77777777" w:rsidR="004B75AC" w:rsidRDefault="004B75AC" w:rsidP="004B75AC">
          <w:pPr>
            <w:pStyle w:val="PadderBetweenTitleandProperties"/>
          </w:pPr>
        </w:p>
        <w:p w14:paraId="1A66BA1D" w14:textId="77777777" w:rsidR="004B75AC" w:rsidRDefault="004B75AC" w:rsidP="004B75AC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1968617180"/>
              <w:placeholder>
                <w:docPart w:val="1968617180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java面试">
                <w:listItem w:displayText="Spring boot" w:value="Spring boot"/>
                <w:listItem w:displayText="Spring cloud" w:value="Spring cloud"/>
                <w:listItem w:displayText="Git" w:value="Git"/>
                <w:listItem w:displayText="GitHub" w:value="GitHub"/>
                <w:listItem w:displayText="markdowm" w:value="markdowm"/>
                <w:listItem w:displayText="date" w:value="date"/>
                <w:listItem w:displayText="mac" w:value="mac"/>
                <w:listItem w:displayText="mac操作" w:value="mac操作"/>
                <w:listItem w:displayText="hql" w:value="hql"/>
                <w:listItem w:displayText="JPA" w:value="JPA"/>
                <w:listItem w:displayText="intellij-idea" w:value="intellij-idea"/>
                <w:listItem w:displayText="Linux" w:value="Linux"/>
                <w:listItem w:displayText="html markdowm" w:value="html markdowm"/>
                <w:listItem w:displayText="vps" w:value="vps"/>
                <w:listItem w:displayText="mybatis" w:value="mybatis"/>
                <w:listItem w:displayText="git博客" w:value="git博客"/>
                <w:listItem w:displayText="solr" w:value="solr"/>
                <w:listItem w:displayText="webservice" w:value="webservice"/>
                <w:listItem w:displayText="反射" w:value="反射"/>
                <w:listItem w:displayText="java" w:value="java"/>
                <w:listItem w:displayText="软件问题" w:value="软件问题"/>
                <w:listItem w:displayText="weblogic" w:value="weblogic"/>
                <w:listItem w:displayText="服务器" w:value="服务器"/>
                <w:listItem w:displayText="activemq" w:value="activemq"/>
                <w:listItem w:displayText="java面试" w:value="java面试"/>
                <w:listItem w:displayText="nginx" w:value="nginx"/>
                <w:listItem w:displayText="tomcat" w:value="tomcat"/>
                <w:listItem w:displayText="redis" w:value="redis"/>
                <w:listItem w:displayText="负载均衡" w:value="负载均衡"/>
                <w:listItem w:displayText="maven" w:value="maven"/>
                <w:listItem w:displayText="dubbo" w:value="dubbo"/>
                <w:listItem w:displayText="zookeeper" w:value="zookeeper"/>
                <w:listItem w:displayText="无" w:value=" "/>
              </w:comboBox>
            </w:sdtPr>
            <w:sdtEndPr/>
            <w:sdtContent>
              <w:r>
                <w:t>java</w:t>
              </w:r>
              <w:r>
                <w:rPr>
                  <w:rFonts w:ascii="微软雅黑" w:eastAsia="微软雅黑" w:hAnsi="微软雅黑" w:cs="微软雅黑" w:hint="eastAsia"/>
                </w:rPr>
                <w:t>面试</w:t>
              </w:r>
            </w:sdtContent>
          </w:sdt>
        </w:p>
        <w:p w14:paraId="71FEB8AF" w14:textId="77777777" w:rsidR="00EF5ED6" w:rsidRDefault="009C57B2">
          <w:pPr>
            <w:pStyle w:val="PadderBetweenControlandBody"/>
          </w:pPr>
        </w:p>
      </w:sdtContent>
    </w:sdt>
    <w:p w14:paraId="53FFFCB9" w14:textId="77777777" w:rsidR="00032AF7" w:rsidRDefault="00032AF7" w:rsidP="009242AF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、查询条件减少使用函数，避免全表扫描</w:t>
      </w:r>
    </w:p>
    <w:p w14:paraId="1E8F1575" w14:textId="77777777" w:rsidR="00032AF7" w:rsidRDefault="00032AF7" w:rsidP="009242AF">
      <w:pPr>
        <w:pStyle w:val="5"/>
      </w:pPr>
      <w:r>
        <w:rPr>
          <w:rFonts w:hint="eastAsia"/>
        </w:rPr>
        <w:t>2</w:t>
      </w:r>
      <w:r>
        <w:rPr>
          <w:rFonts w:hint="eastAsia"/>
        </w:rPr>
        <w:t>、减少不必要的表连接</w:t>
      </w:r>
    </w:p>
    <w:p w14:paraId="7236F195" w14:textId="77777777" w:rsidR="00032AF7" w:rsidRDefault="00032AF7" w:rsidP="009242AF">
      <w:pPr>
        <w:pStyle w:val="5"/>
      </w:pPr>
      <w:r>
        <w:rPr>
          <w:rFonts w:hint="eastAsia"/>
        </w:rPr>
        <w:t>3</w:t>
      </w:r>
      <w:r>
        <w:rPr>
          <w:rFonts w:hint="eastAsia"/>
        </w:rPr>
        <w:t>、有些数据操作的业务逻辑可以放到应用层进行实现</w:t>
      </w:r>
    </w:p>
    <w:p w14:paraId="40DED74B" w14:textId="77777777" w:rsidR="00032AF7" w:rsidRDefault="00032AF7" w:rsidP="009242AF">
      <w:pPr>
        <w:pStyle w:val="5"/>
      </w:pPr>
      <w:r>
        <w:rPr>
          <w:rFonts w:hint="eastAsia"/>
        </w:rPr>
        <w:t>4</w:t>
      </w:r>
      <w:r>
        <w:rPr>
          <w:rFonts w:hint="eastAsia"/>
        </w:rPr>
        <w:t>、可以使用</w:t>
      </w:r>
      <w:r>
        <w:rPr>
          <w:rFonts w:hint="eastAsia"/>
        </w:rPr>
        <w:t>with as</w:t>
      </w:r>
    </w:p>
    <w:p w14:paraId="3FF61CF5" w14:textId="77777777" w:rsidR="00032AF7" w:rsidRDefault="00032AF7" w:rsidP="009242AF">
      <w:pPr>
        <w:pStyle w:val="5"/>
      </w:pPr>
      <w:r>
        <w:rPr>
          <w:rFonts w:hint="eastAsia"/>
        </w:rPr>
        <w:t>5</w:t>
      </w:r>
      <w:r>
        <w:rPr>
          <w:rFonts w:hint="eastAsia"/>
        </w:rPr>
        <w:t>、使用“临时表”暂存中间结果</w:t>
      </w:r>
    </w:p>
    <w:p w14:paraId="5FC1AC22" w14:textId="77777777" w:rsidR="00032AF7" w:rsidRDefault="00032AF7" w:rsidP="009242AF">
      <w:pPr>
        <w:pStyle w:val="5"/>
      </w:pPr>
      <w:r>
        <w:rPr>
          <w:rFonts w:hint="eastAsia"/>
        </w:rPr>
        <w:t>6</w:t>
      </w:r>
      <w:r>
        <w:rPr>
          <w:rFonts w:hint="eastAsia"/>
        </w:rPr>
        <w:t>、不要把</w:t>
      </w:r>
      <w:r>
        <w:rPr>
          <w:rFonts w:hint="eastAsia"/>
        </w:rPr>
        <w:t>SQL</w:t>
      </w:r>
      <w:r>
        <w:rPr>
          <w:rFonts w:hint="eastAsia"/>
        </w:rPr>
        <w:t>语句写得太复杂</w:t>
      </w:r>
    </w:p>
    <w:p w14:paraId="23F578FB" w14:textId="77777777" w:rsidR="00032AF7" w:rsidRDefault="00032AF7" w:rsidP="009242AF">
      <w:pPr>
        <w:pStyle w:val="5"/>
      </w:pPr>
      <w:r>
        <w:rPr>
          <w:rFonts w:hint="eastAsia"/>
        </w:rPr>
        <w:t>7</w:t>
      </w:r>
      <w:r>
        <w:rPr>
          <w:rFonts w:hint="eastAsia"/>
        </w:rPr>
        <w:t>、不能循环执行查询</w:t>
      </w:r>
    </w:p>
    <w:p w14:paraId="1B2F0CDA" w14:textId="77777777" w:rsidR="00032AF7" w:rsidRDefault="00032AF7" w:rsidP="009242AF">
      <w:pPr>
        <w:pStyle w:val="5"/>
        <w:rPr>
          <w:rFonts w:hint="eastAsia"/>
          <w:color w:val="FF0000"/>
        </w:rPr>
      </w:pPr>
      <w:r w:rsidRPr="00A124E3">
        <w:rPr>
          <w:rFonts w:hint="eastAsia"/>
          <w:color w:val="FF0000"/>
        </w:rPr>
        <w:t>8</w:t>
      </w:r>
      <w:r w:rsidRPr="00A124E3">
        <w:rPr>
          <w:rFonts w:hint="eastAsia"/>
          <w:color w:val="FF0000"/>
        </w:rPr>
        <w:t>、用</w:t>
      </w:r>
      <w:r w:rsidRPr="00A124E3">
        <w:rPr>
          <w:rFonts w:hint="eastAsia"/>
          <w:color w:val="FF0000"/>
        </w:rPr>
        <w:t xml:space="preserve"> exists </w:t>
      </w:r>
      <w:r w:rsidRPr="00A124E3">
        <w:rPr>
          <w:rFonts w:hint="eastAsia"/>
          <w:color w:val="FF0000"/>
        </w:rPr>
        <w:t>代替</w:t>
      </w:r>
      <w:r w:rsidRPr="00A124E3">
        <w:rPr>
          <w:rFonts w:hint="eastAsia"/>
          <w:color w:val="FF0000"/>
        </w:rPr>
        <w:t xml:space="preserve"> in </w:t>
      </w:r>
    </w:p>
    <w:p w14:paraId="16AEF437" w14:textId="77777777" w:rsidR="009C57B2" w:rsidRPr="009C57B2" w:rsidRDefault="009C57B2" w:rsidP="009C57B2">
      <w:pPr>
        <w:rPr>
          <w:rFonts w:hint="eastAsia"/>
        </w:rPr>
      </w:pPr>
      <w:bookmarkStart w:id="0" w:name="_GoBack"/>
      <w:bookmarkEnd w:id="0"/>
    </w:p>
    <w:p w14:paraId="770CCE99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00FF00"/>
        </w:rPr>
        <w:t>如果</w:t>
      </w:r>
      <w:r w:rsidRPr="00A124E3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00FF00"/>
        </w:rPr>
        <w:t>查询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00FF00"/>
        </w:rPr>
        <w:t>的两个表大小相当，那么用</w:t>
      </w:r>
      <w:r w:rsidRPr="00A124E3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00FF00"/>
        </w:rPr>
        <w:t>in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00FF00"/>
        </w:rPr>
        <w:t>和</w:t>
      </w:r>
      <w:r w:rsidRPr="00A124E3">
        <w:rPr>
          <w:rFonts w:ascii="Verdana" w:eastAsia="Times New Roman" w:hAnsi="Verdana" w:cs="Times New Roman"/>
          <w:b/>
          <w:bCs/>
          <w:color w:val="000000"/>
          <w:sz w:val="21"/>
          <w:szCs w:val="21"/>
          <w:shd w:val="clear" w:color="auto" w:fill="00FF00"/>
        </w:rPr>
        <w:t>exists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00FF00"/>
        </w:rPr>
        <w:t>差</w:t>
      </w:r>
      <w:r w:rsidRPr="00A124E3">
        <w:rPr>
          <w:rFonts w:ascii="SimSun" w:eastAsia="SimSun" w:hAnsi="SimSun" w:cs="SimSun"/>
          <w:b/>
          <w:bCs/>
          <w:color w:val="000000"/>
          <w:sz w:val="21"/>
          <w:szCs w:val="21"/>
          <w:shd w:val="clear" w:color="auto" w:fill="00FF00"/>
        </w:rPr>
        <w:t>别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  <w:shd w:val="clear" w:color="auto" w:fill="00FF00"/>
        </w:rPr>
        <w:t>不大</w:t>
      </w:r>
      <w:r w:rsidRPr="00A124E3">
        <w:rPr>
          <w:rFonts w:ascii="MS Mincho" w:eastAsia="MS Mincho" w:hAnsi="MS Mincho" w:cs="MS Mincho"/>
          <w:color w:val="000000"/>
          <w:sz w:val="21"/>
          <w:szCs w:val="21"/>
          <w:shd w:val="clear" w:color="auto" w:fill="00FF00"/>
        </w:rPr>
        <w:t>。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00FF00"/>
        </w:rPr>
        <w:t> </w:t>
      </w:r>
    </w:p>
    <w:p w14:paraId="415EC7C1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如果两个表中一个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较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小，一个是大表，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则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子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查询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表大的用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exists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，子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查询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表小的用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in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：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C2220D6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例如：表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（小表），表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（大表）</w:t>
      </w:r>
    </w:p>
    <w:p w14:paraId="745296E4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F73B16D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1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346A5B2B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* from A where cc in (select cc from B)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  <w:shd w:val="clear" w:color="auto" w:fill="00FF00"/>
        </w:rPr>
        <w:t> </w:t>
      </w:r>
      <w:r w:rsidRPr="00A124E3">
        <w:rPr>
          <w:rFonts w:ascii="MS Mincho" w:eastAsia="MS Mincho" w:hAnsi="MS Mincho" w:cs="MS Mincho"/>
          <w:color w:val="000000"/>
          <w:sz w:val="21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，用到了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表上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列的索引；</w:t>
      </w:r>
    </w:p>
    <w:p w14:paraId="6F385FC7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60BF495B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* from A where exists(select cc from B where cc=A.cc) </w:t>
      </w:r>
      <w:r w:rsidRPr="00A124E3">
        <w:rPr>
          <w:rFonts w:ascii="MS Mincho" w:eastAsia="MS Mincho" w:hAnsi="MS Mincho" w:cs="MS Mincho"/>
          <w:color w:val="000000"/>
          <w:sz w:val="21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，用到了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表上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列的索引。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256E0FD6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相反的</w:t>
      </w:r>
    </w:p>
    <w:p w14:paraId="0A624E2D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785DC81F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2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：</w:t>
      </w:r>
    </w:p>
    <w:p w14:paraId="40D33ACF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* from B where cc in (select cc from A) </w:t>
      </w:r>
      <w:r w:rsidRPr="00A124E3">
        <w:rPr>
          <w:rFonts w:ascii="MS Mincho" w:eastAsia="MS Mincho" w:hAnsi="MS Mincho" w:cs="MS Mincho"/>
          <w:color w:val="000000"/>
          <w:sz w:val="21"/>
          <w:szCs w:val="21"/>
          <w:shd w:val="clear" w:color="auto" w:fill="00FF00"/>
        </w:rPr>
        <w:t>效率高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，用到了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B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表上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列的索引；</w:t>
      </w:r>
    </w:p>
    <w:p w14:paraId="0283E042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83EFB47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* from B where exists(select cc from A where cc=B.cc) </w:t>
      </w:r>
      <w:r w:rsidRPr="00A124E3">
        <w:rPr>
          <w:rFonts w:ascii="MS Mincho" w:eastAsia="MS Mincho" w:hAnsi="MS Mincho" w:cs="MS Mincho"/>
          <w:color w:val="000000"/>
          <w:sz w:val="21"/>
          <w:szCs w:val="21"/>
          <w:shd w:val="clear" w:color="auto" w:fill="00FF00"/>
        </w:rPr>
        <w:t>效率低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，用到了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A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表上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cc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列的索引。</w:t>
      </w:r>
    </w:p>
    <w:p w14:paraId="433A8838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3788AA61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0FD2382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和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not exists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如果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查询语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句使用了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 xml:space="preserve">not in 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那么内外表都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进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行全表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扫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描，没有用到索引；而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 xml:space="preserve">not extsts 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的子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查询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依然能用到表上的索引。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所以无</w:t>
      </w:r>
      <w:r w:rsidRPr="00A124E3">
        <w:rPr>
          <w:rFonts w:ascii="SimSun" w:eastAsia="SimSun" w:hAnsi="SimSun" w:cs="SimSun"/>
          <w:b/>
          <w:bCs/>
          <w:color w:val="000000"/>
          <w:sz w:val="21"/>
          <w:szCs w:val="21"/>
        </w:rPr>
        <w:t>论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那个表大，用</w:t>
      </w:r>
      <w:r w:rsidRPr="00A124E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 exists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都比</w:t>
      </w:r>
      <w:r w:rsidRPr="00A124E3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not in</w:t>
      </w:r>
      <w:r w:rsidRPr="00A124E3">
        <w:rPr>
          <w:rFonts w:ascii="MS Mincho" w:eastAsia="MS Mincho" w:hAnsi="MS Mincho" w:cs="MS Mincho"/>
          <w:b/>
          <w:bCs/>
          <w:color w:val="000000"/>
          <w:sz w:val="21"/>
          <w:szCs w:val="21"/>
        </w:rPr>
        <w:t>要快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。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A47E4A7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 xml:space="preserve">in 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与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 xml:space="preserve"> =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的区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别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131BBDE0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name from student where name in ('zhang','wang','li','zhao'); </w:t>
      </w:r>
    </w:p>
    <w:p w14:paraId="2A5000BC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与</w:t>
      </w: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 </w:t>
      </w:r>
    </w:p>
    <w:p w14:paraId="5A38F547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Verdana" w:eastAsia="Times New Roman" w:hAnsi="Verdana" w:cs="Times New Roman"/>
          <w:color w:val="000000"/>
          <w:sz w:val="21"/>
          <w:szCs w:val="21"/>
        </w:rPr>
        <w:t>select name from student where name='zhang' or name='li' or name='wang' or name='zhao' </w:t>
      </w:r>
    </w:p>
    <w:p w14:paraId="56267B7C" w14:textId="77777777" w:rsidR="00A124E3" w:rsidRPr="00A124E3" w:rsidRDefault="00A124E3" w:rsidP="00A124E3">
      <w:pPr>
        <w:shd w:val="clear" w:color="auto" w:fill="FFFFFF"/>
        <w:spacing w:after="0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的</w:t>
      </w:r>
      <w:r w:rsidRPr="00A124E3">
        <w:rPr>
          <w:rFonts w:ascii="SimSun" w:eastAsia="SimSun" w:hAnsi="SimSun" w:cs="SimSun"/>
          <w:color w:val="000000"/>
          <w:sz w:val="21"/>
          <w:szCs w:val="21"/>
        </w:rPr>
        <w:t>结</w:t>
      </w:r>
      <w:r w:rsidRPr="00A124E3">
        <w:rPr>
          <w:rFonts w:ascii="MS Mincho" w:eastAsia="MS Mincho" w:hAnsi="MS Mincho" w:cs="MS Mincho"/>
          <w:color w:val="000000"/>
          <w:sz w:val="21"/>
          <w:szCs w:val="21"/>
        </w:rPr>
        <w:t>果是相同的。</w:t>
      </w:r>
    </w:p>
    <w:p w14:paraId="1D5C23F5" w14:textId="77777777" w:rsidR="00A124E3" w:rsidRPr="00A124E3" w:rsidRDefault="00A124E3" w:rsidP="00A124E3">
      <w:pPr>
        <w:rPr>
          <w:rFonts w:hint="eastAsia"/>
        </w:rPr>
      </w:pPr>
    </w:p>
    <w:p w14:paraId="72DC34A9" w14:textId="77777777" w:rsidR="00032AF7" w:rsidRDefault="00032AF7" w:rsidP="009242AF">
      <w:pPr>
        <w:pStyle w:val="5"/>
      </w:pPr>
      <w:r>
        <w:rPr>
          <w:rFonts w:hint="eastAsia"/>
        </w:rPr>
        <w:t>9</w:t>
      </w:r>
      <w:r>
        <w:rPr>
          <w:rFonts w:hint="eastAsia"/>
        </w:rPr>
        <w:t>、表关联关系不要太纠结</w:t>
      </w:r>
    </w:p>
    <w:p w14:paraId="04DD1C41" w14:textId="77777777" w:rsidR="00032AF7" w:rsidRDefault="00032AF7" w:rsidP="009242AF">
      <w:pPr>
        <w:pStyle w:val="5"/>
      </w:pPr>
      <w:r>
        <w:rPr>
          <w:rFonts w:hint="eastAsia"/>
        </w:rPr>
        <w:t>10</w:t>
      </w:r>
      <w:r>
        <w:rPr>
          <w:rFonts w:hint="eastAsia"/>
        </w:rPr>
        <w:t>、查询多用索引列取查，用</w:t>
      </w:r>
      <w:r>
        <w:rPr>
          <w:rFonts w:hint="eastAsia"/>
        </w:rPr>
        <w:t>charindex</w:t>
      </w:r>
      <w:r>
        <w:rPr>
          <w:rFonts w:hint="eastAsia"/>
        </w:rPr>
        <w:t>或者</w:t>
      </w:r>
      <w:r>
        <w:rPr>
          <w:rFonts w:hint="eastAsia"/>
        </w:rPr>
        <w:t>like[0-9]</w:t>
      </w:r>
      <w:r>
        <w:rPr>
          <w:rFonts w:hint="eastAsia"/>
        </w:rPr>
        <w:t>来代替</w:t>
      </w:r>
      <w:r>
        <w:rPr>
          <w:rFonts w:hint="eastAsia"/>
        </w:rPr>
        <w:t>%%</w:t>
      </w:r>
    </w:p>
    <w:p w14:paraId="3191899C" w14:textId="77777777" w:rsidR="00032AF7" w:rsidRDefault="00032AF7" w:rsidP="009242AF">
      <w:pPr>
        <w:pStyle w:val="5"/>
      </w:pPr>
      <w:r>
        <w:t>11</w:t>
      </w:r>
      <w:r>
        <w:rPr>
          <w:rFonts w:hint="eastAsia"/>
        </w:rPr>
        <w:t>、</w:t>
      </w:r>
      <w:r>
        <w:rPr>
          <w:rFonts w:hint="eastAsia"/>
        </w:rPr>
        <w:t>inner</w:t>
      </w:r>
      <w:r>
        <w:rPr>
          <w:rFonts w:hint="eastAsia"/>
        </w:rPr>
        <w:t>关联的表可以先查出来，再去关联</w:t>
      </w:r>
      <w:r>
        <w:rPr>
          <w:rFonts w:hint="eastAsia"/>
        </w:rPr>
        <w:t>leftjoin</w:t>
      </w:r>
      <w:r>
        <w:rPr>
          <w:rFonts w:hint="eastAsia"/>
        </w:rPr>
        <w:t>的表</w:t>
      </w:r>
    </w:p>
    <w:p w14:paraId="3758EEA7" w14:textId="77777777" w:rsidR="00032AF7" w:rsidRDefault="00032AF7" w:rsidP="009242AF">
      <w:pPr>
        <w:pStyle w:val="5"/>
      </w:pPr>
      <w:r>
        <w:rPr>
          <w:rFonts w:hint="eastAsia"/>
        </w:rPr>
        <w:t>12</w:t>
      </w:r>
      <w:r>
        <w:rPr>
          <w:rFonts w:hint="eastAsia"/>
        </w:rPr>
        <w:t>、可以进行表关联数据拆分，即先查出核心数据，再通过核心数据查其他数据，这样会快得多</w:t>
      </w:r>
    </w:p>
    <w:p w14:paraId="69C8535C" w14:textId="77777777" w:rsidR="00032AF7" w:rsidRDefault="00032AF7" w:rsidP="009242AF">
      <w:pPr>
        <w:pStyle w:val="5"/>
      </w:pPr>
      <w:r>
        <w:rPr>
          <w:rFonts w:hint="eastAsia"/>
        </w:rPr>
        <w:t>13</w:t>
      </w:r>
      <w:r>
        <w:rPr>
          <w:rFonts w:hint="eastAsia"/>
        </w:rPr>
        <w:t>、参考</w:t>
      </w:r>
      <w:r>
        <w:rPr>
          <w:rFonts w:hint="eastAsia"/>
        </w:rPr>
        <w:t>SQL</w:t>
      </w:r>
      <w:r>
        <w:rPr>
          <w:rFonts w:hint="eastAsia"/>
        </w:rPr>
        <w:t>执行顺序进行优化</w:t>
      </w:r>
    </w:p>
    <w:p w14:paraId="4532D055" w14:textId="77777777" w:rsidR="00032AF7" w:rsidRPr="004A029A" w:rsidRDefault="00032AF7" w:rsidP="009242AF">
      <w:pPr>
        <w:pStyle w:val="5"/>
        <w:rPr>
          <w:color w:val="FF0000"/>
        </w:rPr>
      </w:pPr>
      <w:r w:rsidRPr="004A029A">
        <w:rPr>
          <w:rFonts w:hint="eastAsia"/>
          <w:color w:val="FF0000"/>
        </w:rPr>
        <w:t>14</w:t>
      </w:r>
      <w:r w:rsidRPr="004A029A">
        <w:rPr>
          <w:rFonts w:hint="eastAsia"/>
          <w:color w:val="FF0000"/>
        </w:rPr>
        <w:t>、表关联时取别名，也能提高效率</w:t>
      </w:r>
    </w:p>
    <w:p w14:paraId="496F1389" w14:textId="77777777" w:rsidR="00032AF7" w:rsidRDefault="00032AF7" w:rsidP="009242AF">
      <w:pPr>
        <w:pStyle w:val="5"/>
      </w:pPr>
      <w:r>
        <w:rPr>
          <w:rFonts w:hint="eastAsia"/>
        </w:rPr>
        <w:t>15</w:t>
      </w:r>
      <w:r>
        <w:rPr>
          <w:rFonts w:hint="eastAsia"/>
        </w:rPr>
        <w:t>、使用视图，给视图建立索引进行优化</w:t>
      </w:r>
      <w:r w:rsidR="009E13B7">
        <w:rPr>
          <w:rFonts w:hint="eastAsia"/>
        </w:rPr>
        <w:t xml:space="preserve"> </w:t>
      </w:r>
    </w:p>
    <w:p w14:paraId="454D539F" w14:textId="77777777" w:rsidR="000E0957" w:rsidRPr="009E13B7" w:rsidRDefault="00032AF7" w:rsidP="009242AF">
      <w:pPr>
        <w:pStyle w:val="5"/>
        <w:rPr>
          <w:color w:val="FF0000"/>
        </w:rPr>
      </w:pPr>
      <w:r>
        <w:rPr>
          <w:rFonts w:hint="eastAsia"/>
        </w:rPr>
        <w:t>16</w:t>
      </w:r>
      <w:r>
        <w:rPr>
          <w:rFonts w:hint="eastAsia"/>
        </w:rPr>
        <w:t>、使用数据仓库的形式，建立单独的表存储数据，</w:t>
      </w:r>
      <w:r w:rsidRPr="009E13B7">
        <w:rPr>
          <w:rFonts w:hint="eastAsia"/>
          <w:color w:val="FF0000"/>
        </w:rPr>
        <w:t>根据时间戳定期更新数据。将多表关联的数据集中抽取存入一张表中，查询时单表查询，提高了查询效率。</w:t>
      </w:r>
    </w:p>
    <w:p w14:paraId="428DE755" w14:textId="77777777" w:rsidR="001165A3" w:rsidRDefault="001165A3" w:rsidP="001165A3"/>
    <w:p w14:paraId="58F08949" w14:textId="77777777" w:rsidR="001165A3" w:rsidRDefault="001165A3" w:rsidP="001165A3"/>
    <w:p w14:paraId="1ECF9475" w14:textId="77777777" w:rsidR="001165A3" w:rsidRDefault="00210C35" w:rsidP="00210C35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合理使用索引</w:t>
      </w:r>
    </w:p>
    <w:p w14:paraId="1C7F054D" w14:textId="77777777" w:rsidR="00AE041C" w:rsidRDefault="009C57B2" w:rsidP="00AE041C">
      <w:hyperlink r:id="rId6" w:history="1">
        <w:r w:rsidR="005A44D4" w:rsidRPr="00AD7F3F">
          <w:rPr>
            <w:rStyle w:val="a9"/>
          </w:rPr>
          <w:t>https://www.cnblogs.com/Cheney222/articles/5876382.html</w:t>
        </w:r>
      </w:hyperlink>
      <w:r w:rsidR="005A44D4">
        <w:rPr>
          <w:rFonts w:hint="eastAsia"/>
        </w:rPr>
        <w:t xml:space="preserve"> </w:t>
      </w:r>
    </w:p>
    <w:p w14:paraId="4FFB28AC" w14:textId="77777777" w:rsidR="00240D85" w:rsidRPr="00240D85" w:rsidRDefault="009C57B2" w:rsidP="00AE041C">
      <w:hyperlink r:id="rId7" w:history="1">
        <w:r w:rsidR="00240D85" w:rsidRPr="00AD7F3F">
          <w:rPr>
            <w:rStyle w:val="a9"/>
          </w:rPr>
          <w:t>http://blog.csdn.net/tsuliuchao/article/details/4877157</w:t>
        </w:r>
      </w:hyperlink>
      <w:r w:rsidR="00240D85">
        <w:rPr>
          <w:rFonts w:hint="eastAsia"/>
        </w:rPr>
        <w:t xml:space="preserve"> </w:t>
      </w:r>
    </w:p>
    <w:p w14:paraId="7154362F" w14:textId="77777777" w:rsidR="00210C35" w:rsidRDefault="00210C35" w:rsidP="00210C35"/>
    <w:p w14:paraId="46AF91E6" w14:textId="77777777" w:rsidR="00292E63" w:rsidRDefault="00210C35" w:rsidP="00292E63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2E63">
        <w:t>索引问题</w:t>
      </w:r>
    </w:p>
    <w:p w14:paraId="587D02E3" w14:textId="77777777" w:rsidR="00292E63" w:rsidRDefault="00292E63" w:rsidP="005A44D4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索引是数据库优化中最常用也是最重要的手段之一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通过索引通常可以帮助用户解决大多数的</w:t>
      </w:r>
      <w:r>
        <w:rPr>
          <w:rFonts w:ascii="Verdana" w:hAnsi="Verdana"/>
          <w:color w:val="333333"/>
        </w:rPr>
        <w:t xml:space="preserve"> SQL </w:t>
      </w:r>
      <w:r>
        <w:rPr>
          <w:rFonts w:ascii="Verdana" w:hAnsi="Verdana"/>
          <w:color w:val="333333"/>
        </w:rPr>
        <w:t>性能问题。</w:t>
      </w:r>
      <w:r w:rsidR="005A44D4">
        <w:rPr>
          <w:rFonts w:ascii="Verdana" w:hAnsi="Verdana"/>
          <w:color w:val="333333"/>
        </w:rPr>
        <w:t xml:space="preserve">　</w:t>
      </w:r>
      <w:r>
        <w:rPr>
          <w:rFonts w:ascii="Verdana" w:hAnsi="Verdana"/>
          <w:color w:val="333333"/>
          <w:sz w:val="21"/>
          <w:szCs w:val="21"/>
        </w:rPr>
        <w:t> </w:t>
      </w:r>
    </w:p>
    <w:p w14:paraId="4EE4B29A" w14:textId="77777777" w:rsidR="00292E63" w:rsidRDefault="00292E63" w:rsidP="00292E63">
      <w:pPr>
        <w:pStyle w:val="2"/>
        <w:shd w:val="clear" w:color="auto" w:fill="FFFFFF"/>
        <w:spacing w:before="300" w:after="300"/>
        <w:rPr>
          <w:rFonts w:ascii="Verdana" w:hAnsi="Verdana"/>
          <w:color w:val="333333"/>
          <w:sz w:val="32"/>
        </w:rPr>
      </w:pPr>
      <w:r>
        <w:rPr>
          <w:rFonts w:ascii="Verdana" w:hAnsi="Verdana"/>
          <w:color w:val="333333"/>
          <w:sz w:val="32"/>
        </w:rPr>
        <w:t xml:space="preserve">2 MySQL </w:t>
      </w:r>
      <w:r>
        <w:rPr>
          <w:rFonts w:ascii="Verdana" w:hAnsi="Verdana"/>
          <w:color w:val="333333"/>
          <w:sz w:val="32"/>
        </w:rPr>
        <w:t>如何使用索引</w:t>
      </w:r>
    </w:p>
    <w:p w14:paraId="36A4AC9E" w14:textId="77777777"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 xml:space="preserve">　　索引用于快速找出在某个列中有一特定值的行。对相关列使用索引是提高</w:t>
      </w:r>
      <w:r>
        <w:rPr>
          <w:rFonts w:ascii="Verdana" w:hAnsi="Verdana"/>
          <w:color w:val="333333"/>
        </w:rPr>
        <w:t xml:space="preserve"> SELECT </w:t>
      </w:r>
      <w:r>
        <w:rPr>
          <w:rFonts w:ascii="Verdana" w:hAnsi="Verdana"/>
          <w:color w:val="333333"/>
        </w:rPr>
        <w:t>操作性能的最佳途径。</w:t>
      </w:r>
      <w:r>
        <w:rPr>
          <w:rFonts w:ascii="Verdana" w:hAnsi="Verdana"/>
          <w:color w:val="333333"/>
        </w:rPr>
        <w:br/>
      </w:r>
      <w:r>
        <w:rPr>
          <w:rFonts w:ascii="Verdana" w:hAnsi="Verdana"/>
          <w:color w:val="333333"/>
        </w:rPr>
        <w:t xml:space="preserve">　　查询要使用索引最主要的条件是查询条件中需要使用索引关键字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如果是多列索引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那么只有查询条件使用了多列关键字最左边的前缀时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才可以使用索引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否则将不能使用索引。</w:t>
      </w:r>
    </w:p>
    <w:p w14:paraId="667EE7BD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2D8D1C4C" w14:textId="77777777" w:rsidR="00B75349" w:rsidRDefault="00292E63" w:rsidP="008B7A8D">
      <w:pPr>
        <w:pStyle w:val="4"/>
        <w:rPr>
          <w:rStyle w:val="a6"/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1.</w:t>
      </w:r>
      <w:r>
        <w:rPr>
          <w:rStyle w:val="a6"/>
          <w:rFonts w:ascii="Verdana" w:hAnsi="Verdana"/>
          <w:color w:val="333333"/>
        </w:rPr>
        <w:t>使用索引</w:t>
      </w:r>
    </w:p>
    <w:p w14:paraId="198352E6" w14:textId="77777777" w:rsidR="00292E63" w:rsidRPr="00B75349" w:rsidRDefault="00292E63" w:rsidP="00B75349">
      <w:pPr>
        <w:pStyle w:val="5"/>
        <w:rPr>
          <w:rFonts w:ascii="Verdana" w:hAnsi="Verdana"/>
          <w:color w:val="333333"/>
          <w:sz w:val="21"/>
          <w:szCs w:val="21"/>
        </w:rPr>
      </w:pPr>
      <w:r>
        <w:t>(1)</w:t>
      </w:r>
      <w:r>
        <w:t>对于创建的多列索引</w:t>
      </w:r>
      <w:r>
        <w:t>,</w:t>
      </w:r>
      <w:r>
        <w:t>只要查询的条件中用到了</w:t>
      </w:r>
      <w:r w:rsidRPr="00026A3C">
        <w:rPr>
          <w:color w:val="FF0000"/>
          <w:highlight w:val="yellow"/>
        </w:rPr>
        <w:t>最左边的列</w:t>
      </w:r>
      <w:r>
        <w:t>,</w:t>
      </w:r>
      <w:r>
        <w:t>索引一般就会被使用</w:t>
      </w:r>
      <w:r w:rsidR="0059143D">
        <w:rPr>
          <w:rFonts w:hint="eastAsia"/>
        </w:rPr>
        <w:t>，</w:t>
      </w:r>
    </w:p>
    <w:p w14:paraId="5E0FF960" w14:textId="77777777" w:rsidR="00B75349" w:rsidRDefault="00B75349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609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287945E5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DEBE14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6D2ED5D0" w14:textId="77777777" w:rsidR="00292E63" w:rsidRDefault="00292E63" w:rsidP="00292E63">
            <w:r>
              <w:t>2</w:t>
            </w:r>
          </w:p>
          <w:p w14:paraId="38CD7085" w14:textId="77777777" w:rsidR="00292E63" w:rsidRDefault="00292E63" w:rsidP="00292E63">
            <w:r>
              <w:t>3</w:t>
            </w:r>
          </w:p>
          <w:p w14:paraId="3C625DC8" w14:textId="77777777" w:rsidR="00292E63" w:rsidRDefault="00292E63" w:rsidP="00292E63">
            <w:r>
              <w:t>4</w:t>
            </w:r>
          </w:p>
          <w:p w14:paraId="24B495BA" w14:textId="77777777" w:rsidR="00292E63" w:rsidRDefault="00292E63" w:rsidP="00292E63">
            <w:r>
              <w:t>5</w:t>
            </w:r>
          </w:p>
          <w:p w14:paraId="3EE0D2C4" w14:textId="77777777" w:rsidR="00292E63" w:rsidRDefault="00292E63" w:rsidP="00292E63">
            <w:r>
              <w:t>6</w:t>
            </w:r>
          </w:p>
          <w:p w14:paraId="52028D02" w14:textId="77777777" w:rsidR="00292E63" w:rsidRDefault="00292E63" w:rsidP="00292E63">
            <w:r>
              <w:t>7</w:t>
            </w:r>
          </w:p>
          <w:p w14:paraId="46E85D78" w14:textId="77777777" w:rsidR="00292E63" w:rsidRDefault="00292E63" w:rsidP="00292E63">
            <w:r>
              <w:t>8</w:t>
            </w:r>
          </w:p>
          <w:p w14:paraId="5B5692F8" w14:textId="77777777" w:rsidR="00292E63" w:rsidRDefault="00292E63" w:rsidP="00292E63">
            <w:r>
              <w:t>9</w:t>
            </w:r>
          </w:p>
          <w:p w14:paraId="23510DC9" w14:textId="77777777" w:rsidR="00292E63" w:rsidRDefault="00292E63" w:rsidP="00292E63">
            <w:r>
              <w:t>10</w:t>
            </w:r>
          </w:p>
          <w:p w14:paraId="778A9BC0" w14:textId="77777777" w:rsidR="00292E63" w:rsidRDefault="00292E63" w:rsidP="00292E63">
            <w:r>
              <w:t>11</w:t>
            </w:r>
          </w:p>
          <w:p w14:paraId="1B861CBF" w14:textId="77777777" w:rsidR="00292E63" w:rsidRDefault="00292E63" w:rsidP="00292E63">
            <w:r>
              <w:t>12</w:t>
            </w:r>
          </w:p>
          <w:p w14:paraId="030998F1" w14:textId="77777777" w:rsidR="00292E63" w:rsidRDefault="00292E63" w:rsidP="00292E63">
            <w:r>
              <w:t>13</w:t>
            </w:r>
          </w:p>
          <w:p w14:paraId="223D08F4" w14:textId="77777777" w:rsidR="00292E63" w:rsidRDefault="00292E63" w:rsidP="00292E63">
            <w:r>
              <w:t>14</w:t>
            </w:r>
          </w:p>
          <w:p w14:paraId="1A8D4359" w14:textId="77777777" w:rsidR="00292E63" w:rsidRDefault="00292E63" w:rsidP="00292E63">
            <w:r>
              <w:t>15</w:t>
            </w:r>
          </w:p>
          <w:p w14:paraId="385D7B7C" w14:textId="77777777" w:rsidR="00292E63" w:rsidRDefault="00292E63" w:rsidP="00292E63">
            <w:r>
              <w:t>16</w:t>
            </w:r>
          </w:p>
          <w:p w14:paraId="755708D4" w14:textId="77777777" w:rsidR="00292E63" w:rsidRDefault="00292E63" w:rsidP="00292E63">
            <w:r>
              <w:t>17</w:t>
            </w:r>
          </w:p>
          <w:p w14:paraId="26FAA37B" w14:textId="77777777" w:rsidR="00292E63" w:rsidRDefault="00292E63" w:rsidP="00292E63">
            <w:r>
              <w:t>18</w:t>
            </w:r>
          </w:p>
          <w:p w14:paraId="785E5FE6" w14:textId="77777777" w:rsidR="00292E63" w:rsidRDefault="00292E63" w:rsidP="00292E63">
            <w:r>
              <w:t>19</w:t>
            </w:r>
          </w:p>
          <w:p w14:paraId="5791FFED" w14:textId="77777777" w:rsidR="00292E63" w:rsidRDefault="00292E63" w:rsidP="00292E63">
            <w:r>
              <w:t>20</w:t>
            </w:r>
          </w:p>
          <w:p w14:paraId="17140D3A" w14:textId="77777777" w:rsidR="00292E63" w:rsidRDefault="00292E63" w:rsidP="00292E63">
            <w:r>
              <w:t>21</w:t>
            </w:r>
          </w:p>
          <w:p w14:paraId="774C33A6" w14:textId="77777777" w:rsidR="00292E63" w:rsidRDefault="00292E63" w:rsidP="00292E63">
            <w:r>
              <w:t>22</w:t>
            </w:r>
          </w:p>
          <w:p w14:paraId="41664F61" w14:textId="77777777" w:rsidR="00292E63" w:rsidRDefault="00292E63" w:rsidP="00292E63">
            <w:r>
              <w:t>23</w:t>
            </w:r>
          </w:p>
          <w:p w14:paraId="0D00219F" w14:textId="77777777" w:rsidR="00292E63" w:rsidRDefault="00292E63" w:rsidP="00292E63">
            <w:r>
              <w:t>24</w:t>
            </w:r>
          </w:p>
          <w:p w14:paraId="59167B05" w14:textId="77777777" w:rsidR="00292E63" w:rsidRDefault="00292E63" w:rsidP="00292E63">
            <w:r>
              <w:t>25</w:t>
            </w:r>
          </w:p>
          <w:p w14:paraId="4E7A59BD" w14:textId="77777777" w:rsidR="00292E63" w:rsidRDefault="00292E63" w:rsidP="00292E63">
            <w:r>
              <w:t>26</w:t>
            </w:r>
          </w:p>
          <w:p w14:paraId="46D18937" w14:textId="77777777" w:rsidR="00292E63" w:rsidRDefault="00292E63" w:rsidP="00292E63">
            <w:r>
              <w:t>27</w:t>
            </w:r>
          </w:p>
          <w:p w14:paraId="6F89EFD9" w14:textId="77777777" w:rsidR="00292E63" w:rsidRDefault="00292E63" w:rsidP="00292E63">
            <w:r>
              <w:t>28</w:t>
            </w:r>
          </w:p>
          <w:p w14:paraId="19C3551D" w14:textId="77777777" w:rsidR="00292E63" w:rsidRDefault="00292E63" w:rsidP="00292E63">
            <w:r>
              <w:t>29</w:t>
            </w:r>
          </w:p>
          <w:p w14:paraId="75A507FB" w14:textId="77777777" w:rsidR="00292E63" w:rsidRDefault="00292E63" w:rsidP="00292E63">
            <w:r>
              <w:t>30</w:t>
            </w:r>
          </w:p>
          <w:p w14:paraId="57302F34" w14:textId="77777777" w:rsidR="00292E63" w:rsidRDefault="00292E63" w:rsidP="00292E63">
            <w:r>
              <w:t>31</w:t>
            </w:r>
          </w:p>
          <w:p w14:paraId="6E8FC404" w14:textId="77777777" w:rsidR="00292E63" w:rsidRDefault="00292E63" w:rsidP="00292E63">
            <w:r>
              <w:t>32</w:t>
            </w:r>
          </w:p>
          <w:p w14:paraId="1C5FBD66" w14:textId="77777777" w:rsidR="00292E63" w:rsidRDefault="00292E63" w:rsidP="00292E63">
            <w:r>
              <w:t>33</w:t>
            </w:r>
          </w:p>
          <w:p w14:paraId="1FF1B3EB" w14:textId="77777777" w:rsidR="00292E63" w:rsidRDefault="00292E63" w:rsidP="00292E63">
            <w:r>
              <w:t>34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900B40" w14:textId="77777777" w:rsidR="00292E63" w:rsidRDefault="00292E63" w:rsidP="00292E63">
            <w:r>
              <w:rPr>
                <w:rStyle w:val="HTML"/>
              </w:rPr>
              <w:t>#首先按 company_id,moneys 的顺序创建一个复合索引,具体如下:</w:t>
            </w:r>
          </w:p>
          <w:p w14:paraId="2F0C57AA" w14:textId="77777777" w:rsidR="00292E63" w:rsidRPr="00667B8B" w:rsidRDefault="00292E63" w:rsidP="00292E63">
            <w:pPr>
              <w:rPr>
                <w:color w:val="FF0000"/>
              </w:rPr>
            </w:pPr>
            <w:r>
              <w:rPr>
                <w:rStyle w:val="HTML"/>
              </w:rPr>
              <w:t>mysql&gt;</w:t>
            </w:r>
            <w:r w:rsidRPr="00667B8B">
              <w:rPr>
                <w:rStyle w:val="HTML"/>
                <w:color w:val="FF0000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create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index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ind_sales2_companyid_moneys on</w:t>
            </w:r>
            <w:r w:rsidRPr="00667B8B">
              <w:rPr>
                <w:color w:val="FF0000"/>
                <w:highlight w:val="yellow"/>
              </w:rPr>
              <w:t> </w:t>
            </w:r>
            <w:r w:rsidRPr="00667B8B">
              <w:rPr>
                <w:rStyle w:val="HTML"/>
                <w:color w:val="FF0000"/>
                <w:highlight w:val="yellow"/>
              </w:rPr>
              <w:t>sales2(company_id,moneys);</w:t>
            </w:r>
          </w:p>
          <w:p w14:paraId="078BDE31" w14:textId="77777777" w:rsidR="00292E63" w:rsidRDefault="00292E63" w:rsidP="00292E63">
            <w:r>
              <w:rPr>
                <w:rStyle w:val="HTML"/>
              </w:rPr>
              <w:t>Query OK, 1000 rows</w:t>
            </w:r>
            <w:r>
              <w:t> </w:t>
            </w:r>
            <w:r>
              <w:rPr>
                <w:rStyle w:val="HTML"/>
              </w:rPr>
              <w:t>affected (0.03 sec)</w:t>
            </w:r>
          </w:p>
          <w:p w14:paraId="1BD7B194" w14:textId="77777777" w:rsidR="00292E63" w:rsidRDefault="00292E63" w:rsidP="00292E63">
            <w:r>
              <w:rPr>
                <w:rStyle w:val="HTML"/>
              </w:rPr>
              <w:t>Records: 1000 Duplicates: 0 Warnings: 0</w:t>
            </w:r>
          </w:p>
          <w:p w14:paraId="3CC441F3" w14:textId="77777777" w:rsidR="00292E63" w:rsidRDefault="00292E63" w:rsidP="00292E63">
            <w:r>
              <w:t> </w:t>
            </w:r>
          </w:p>
          <w:p w14:paraId="5022D02F" w14:textId="77777777" w:rsidR="00292E63" w:rsidRDefault="00292E63" w:rsidP="00292E63">
            <w:r>
              <w:rPr>
                <w:rStyle w:val="HTML"/>
              </w:rPr>
              <w:t>#然后按 company_id 进行表查询,具体如下:</w:t>
            </w:r>
          </w:p>
          <w:p w14:paraId="62996ACC" w14:textId="77777777"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sales2 where</w:t>
            </w:r>
            <w:r>
              <w:t> </w:t>
            </w:r>
            <w:r>
              <w:rPr>
                <w:rStyle w:val="HTML"/>
              </w:rPr>
              <w:t>company_id = 2006\G;</w:t>
            </w:r>
          </w:p>
          <w:p w14:paraId="32A2F824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3116435D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3E2308CC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611554EC" w14:textId="77777777" w:rsidR="00292E63" w:rsidRDefault="00292E63" w:rsidP="00292E63">
            <w:r>
              <w:rPr>
                <w:rStyle w:val="HTML"/>
              </w:rPr>
              <w:t>table: sales2</w:t>
            </w:r>
          </w:p>
          <w:p w14:paraId="0A67C146" w14:textId="77777777" w:rsidR="00292E63" w:rsidRDefault="00292E63" w:rsidP="00292E63">
            <w:r>
              <w:rPr>
                <w:rStyle w:val="HTML"/>
              </w:rPr>
              <w:t>type: ref</w:t>
            </w:r>
          </w:p>
          <w:p w14:paraId="496E3E3F" w14:textId="77777777" w:rsidR="00292E63" w:rsidRDefault="00292E63" w:rsidP="00292E63">
            <w:r>
              <w:rPr>
                <w:rStyle w:val="HTML"/>
              </w:rPr>
              <w:t>possible_keys: ind_sales2_companyid_moneys</w:t>
            </w:r>
          </w:p>
          <w:p w14:paraId="2556C9FC" w14:textId="77777777" w:rsidR="00292E63" w:rsidRPr="00C24F83" w:rsidRDefault="00292E63" w:rsidP="00292E63">
            <w:pPr>
              <w:rPr>
                <w:color w:val="FF0000"/>
              </w:rPr>
            </w:pPr>
            <w:r>
              <w:rPr>
                <w:rStyle w:val="HTML"/>
              </w:rPr>
              <w:t xml:space="preserve">208key: </w:t>
            </w:r>
            <w:r w:rsidRPr="00C24F83">
              <w:rPr>
                <w:rStyle w:val="HTML"/>
                <w:color w:val="FF0000"/>
              </w:rPr>
              <w:t>ind_sales2_companyid_moneys</w:t>
            </w:r>
          </w:p>
          <w:p w14:paraId="0D8F8CE3" w14:textId="77777777" w:rsidR="00292E63" w:rsidRDefault="00292E63" w:rsidP="00292E63">
            <w:r>
              <w:rPr>
                <w:rStyle w:val="HTML"/>
              </w:rPr>
              <w:t>key_len: 5</w:t>
            </w:r>
          </w:p>
          <w:p w14:paraId="571C86C1" w14:textId="77777777" w:rsidR="00292E63" w:rsidRDefault="00292E63" w:rsidP="00292E63">
            <w:r>
              <w:rPr>
                <w:rStyle w:val="HTML"/>
              </w:rPr>
              <w:t>ref: const</w:t>
            </w:r>
          </w:p>
          <w:p w14:paraId="7C6A6CFB" w14:textId="77777777" w:rsidR="00292E63" w:rsidRDefault="00292E63" w:rsidP="00292E63">
            <w:r>
              <w:rPr>
                <w:rStyle w:val="HTML"/>
              </w:rPr>
              <w:t>rows: 1</w:t>
            </w:r>
          </w:p>
          <w:p w14:paraId="19E3D558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547C43B2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14:paraId="3E3DDC61" w14:textId="77777777" w:rsidR="00292E63" w:rsidRDefault="00292E63" w:rsidP="00292E63">
            <w:r>
              <w:t> </w:t>
            </w:r>
          </w:p>
          <w:p w14:paraId="663C5179" w14:textId="77777777" w:rsidR="00292E63" w:rsidRDefault="00292E63" w:rsidP="00292E63">
            <w:r>
              <w:rPr>
                <w:rStyle w:val="HTML"/>
              </w:rPr>
              <w:t>#</w:t>
            </w:r>
            <w:r w:rsidRPr="004778B5">
              <w:rPr>
                <w:rStyle w:val="HTML"/>
                <w:color w:val="FF0000"/>
                <w:highlight w:val="yellow"/>
              </w:rPr>
              <w:t>可以发现即便 where</w:t>
            </w:r>
            <w:r w:rsidRPr="004778B5">
              <w:rPr>
                <w:color w:val="FF0000"/>
                <w:highlight w:val="yellow"/>
              </w:rPr>
              <w:t> </w:t>
            </w:r>
            <w:r w:rsidRPr="004778B5">
              <w:rPr>
                <w:rStyle w:val="HTML"/>
                <w:color w:val="FF0000"/>
                <w:highlight w:val="yellow"/>
              </w:rPr>
              <w:t>条件中不是用的 company_id 与 moneys 的组合条件,索引仍然能用到,这就是索引的前缀特性。#但是如果只按 moneys 条件查询表,那么索引就不会被用到,具体如下:</w:t>
            </w:r>
          </w:p>
          <w:p w14:paraId="330E7FCD" w14:textId="77777777"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sales2 where</w:t>
            </w:r>
            <w:r>
              <w:t> </w:t>
            </w:r>
            <w:r>
              <w:rPr>
                <w:rStyle w:val="HTML"/>
              </w:rPr>
              <w:t>moneys = 1\G;</w:t>
            </w:r>
          </w:p>
          <w:p w14:paraId="4E49A414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7A286D7A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7BFCD5D5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2DA4379A" w14:textId="77777777" w:rsidR="00292E63" w:rsidRDefault="00292E63" w:rsidP="00292E63">
            <w:r>
              <w:rPr>
                <w:rStyle w:val="HTML"/>
              </w:rPr>
              <w:t>table: sales2</w:t>
            </w:r>
          </w:p>
          <w:p w14:paraId="0FF5E617" w14:textId="77777777" w:rsidR="00292E63" w:rsidRDefault="00292E63" w:rsidP="00292E63">
            <w:r>
              <w:rPr>
                <w:rStyle w:val="HTML"/>
              </w:rPr>
              <w:t>type: ALL</w:t>
            </w:r>
          </w:p>
          <w:p w14:paraId="6788BD58" w14:textId="77777777" w:rsidR="00292E63" w:rsidRDefault="00292E63" w:rsidP="00292E63">
            <w:r>
              <w:rPr>
                <w:rStyle w:val="HTML"/>
              </w:rPr>
              <w:t>possible_keys: NULL</w:t>
            </w:r>
          </w:p>
          <w:p w14:paraId="03D4D3A1" w14:textId="77777777" w:rsidR="00292E63" w:rsidRDefault="00292E63" w:rsidP="00292E63">
            <w:r>
              <w:rPr>
                <w:rStyle w:val="HTML"/>
              </w:rPr>
              <w:t>key: NULL</w:t>
            </w:r>
          </w:p>
          <w:p w14:paraId="16C7883B" w14:textId="77777777" w:rsidR="00292E63" w:rsidRDefault="00292E63" w:rsidP="00292E63">
            <w:r>
              <w:rPr>
                <w:rStyle w:val="HTML"/>
              </w:rPr>
              <w:t>key_len: NULL</w:t>
            </w:r>
          </w:p>
          <w:p w14:paraId="7FC1F082" w14:textId="77777777" w:rsidR="00292E63" w:rsidRDefault="00292E63" w:rsidP="00292E63">
            <w:r>
              <w:rPr>
                <w:rStyle w:val="HTML"/>
              </w:rPr>
              <w:t>ref: NULL</w:t>
            </w:r>
          </w:p>
          <w:p w14:paraId="4E34AA74" w14:textId="77777777" w:rsidR="00292E63" w:rsidRDefault="00292E63" w:rsidP="00292E63">
            <w:r>
              <w:rPr>
                <w:rStyle w:val="HTML"/>
              </w:rPr>
              <w:t>rows: 1000</w:t>
            </w:r>
          </w:p>
          <w:p w14:paraId="557C0E76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1343BB68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14:paraId="4F7B361C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4D7BACB" w14:textId="77777777" w:rsidR="00292E63" w:rsidRDefault="00292E63" w:rsidP="00C24F83">
      <w:pPr>
        <w:pStyle w:val="5"/>
      </w:pPr>
      <w:r>
        <w:t>(2)</w:t>
      </w:r>
      <w:r>
        <w:t>对于使用</w:t>
      </w:r>
      <w:r>
        <w:t xml:space="preserve"> like </w:t>
      </w:r>
      <w:r>
        <w:t>的查询</w:t>
      </w:r>
      <w:r>
        <w:t>,</w:t>
      </w:r>
      <w:r>
        <w:t>后面如果是常量并且</w:t>
      </w:r>
      <w:r w:rsidRPr="00E97C22">
        <w:rPr>
          <w:color w:val="FF0000"/>
        </w:rPr>
        <w:t>只有</w:t>
      </w:r>
      <w:r w:rsidRPr="00E97C22">
        <w:rPr>
          <w:color w:val="FF0000"/>
        </w:rPr>
        <w:t>%</w:t>
      </w:r>
      <w:r w:rsidRPr="00E97C22">
        <w:rPr>
          <w:color w:val="FF0000"/>
        </w:rPr>
        <w:t>号不在第一个字符</w:t>
      </w:r>
      <w:r>
        <w:t>,</w:t>
      </w:r>
      <w:r>
        <w:t>索引才可能会被使用：</w:t>
      </w:r>
    </w:p>
    <w:p w14:paraId="2325E9CB" w14:textId="77777777" w:rsidR="00C24F83" w:rsidRPr="00C24F83" w:rsidRDefault="00C24F83" w:rsidP="00C24F83"/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62D49B36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6E7BE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2751314" w14:textId="77777777" w:rsidR="00292E63" w:rsidRDefault="00292E63" w:rsidP="00292E63">
            <w:r>
              <w:t>2</w:t>
            </w:r>
          </w:p>
          <w:p w14:paraId="7069C2CD" w14:textId="77777777" w:rsidR="00292E63" w:rsidRDefault="00292E63" w:rsidP="00292E63">
            <w:r>
              <w:t>3</w:t>
            </w:r>
          </w:p>
          <w:p w14:paraId="2463244A" w14:textId="77777777" w:rsidR="00292E63" w:rsidRDefault="00292E63" w:rsidP="00292E63">
            <w:r>
              <w:t>4</w:t>
            </w:r>
          </w:p>
          <w:p w14:paraId="0A74016E" w14:textId="77777777" w:rsidR="00292E63" w:rsidRDefault="00292E63" w:rsidP="00292E63">
            <w:r>
              <w:t>5</w:t>
            </w:r>
          </w:p>
          <w:p w14:paraId="1F678492" w14:textId="77777777" w:rsidR="00292E63" w:rsidRDefault="00292E63" w:rsidP="00292E63">
            <w:r>
              <w:t>6</w:t>
            </w:r>
          </w:p>
          <w:p w14:paraId="6155A3F0" w14:textId="77777777" w:rsidR="00292E63" w:rsidRDefault="00292E63" w:rsidP="00292E63">
            <w:r>
              <w:t>7</w:t>
            </w:r>
          </w:p>
          <w:p w14:paraId="2D7F124B" w14:textId="77777777" w:rsidR="00292E63" w:rsidRDefault="00292E63" w:rsidP="00292E63">
            <w:r>
              <w:t>8</w:t>
            </w:r>
          </w:p>
          <w:p w14:paraId="7EED947E" w14:textId="77777777" w:rsidR="00292E63" w:rsidRDefault="00292E63" w:rsidP="00292E63">
            <w:r>
              <w:t>9</w:t>
            </w:r>
          </w:p>
          <w:p w14:paraId="7B66B063" w14:textId="77777777" w:rsidR="00292E63" w:rsidRDefault="00292E63" w:rsidP="00292E63">
            <w:r>
              <w:t>10</w:t>
            </w:r>
          </w:p>
          <w:p w14:paraId="2D89C7AB" w14:textId="77777777" w:rsidR="00292E63" w:rsidRDefault="00292E63" w:rsidP="00292E63">
            <w:r>
              <w:t>11</w:t>
            </w:r>
          </w:p>
          <w:p w14:paraId="19BDAEC9" w14:textId="77777777" w:rsidR="00292E63" w:rsidRDefault="00292E63" w:rsidP="00292E63">
            <w:r>
              <w:t>12</w:t>
            </w:r>
          </w:p>
          <w:p w14:paraId="1CE70952" w14:textId="77777777" w:rsidR="00292E63" w:rsidRDefault="00292E63" w:rsidP="00292E63">
            <w:r>
              <w:t>13</w:t>
            </w:r>
          </w:p>
          <w:p w14:paraId="665D6062" w14:textId="77777777" w:rsidR="00292E63" w:rsidRDefault="00292E63" w:rsidP="00292E63">
            <w:r>
              <w:t>14</w:t>
            </w:r>
          </w:p>
          <w:p w14:paraId="27478863" w14:textId="77777777" w:rsidR="00292E63" w:rsidRDefault="00292E63" w:rsidP="00292E63">
            <w:r>
              <w:t>15</w:t>
            </w:r>
          </w:p>
          <w:p w14:paraId="7E48104F" w14:textId="77777777" w:rsidR="00292E63" w:rsidRDefault="00292E63" w:rsidP="00292E63">
            <w:r>
              <w:t>16</w:t>
            </w:r>
          </w:p>
          <w:p w14:paraId="2DA69871" w14:textId="77777777" w:rsidR="00292E63" w:rsidRDefault="00292E63" w:rsidP="00292E63">
            <w:r>
              <w:t>17</w:t>
            </w:r>
          </w:p>
          <w:p w14:paraId="6B32F6B2" w14:textId="77777777" w:rsidR="00292E63" w:rsidRDefault="00292E63" w:rsidP="00292E63">
            <w:r>
              <w:t>18</w:t>
            </w:r>
          </w:p>
          <w:p w14:paraId="1D2F0E17" w14:textId="77777777" w:rsidR="00292E63" w:rsidRDefault="00292E63" w:rsidP="00292E63">
            <w:r>
              <w:t>19</w:t>
            </w:r>
          </w:p>
          <w:p w14:paraId="313C52E9" w14:textId="77777777" w:rsidR="00292E63" w:rsidRDefault="00292E63" w:rsidP="00292E63">
            <w:r>
              <w:t>20</w:t>
            </w:r>
          </w:p>
          <w:p w14:paraId="72458437" w14:textId="77777777" w:rsidR="00292E63" w:rsidRDefault="00292E63" w:rsidP="00292E63">
            <w:r>
              <w:t>21</w:t>
            </w:r>
          </w:p>
          <w:p w14:paraId="6FEE2E6F" w14:textId="77777777" w:rsidR="00292E63" w:rsidRDefault="00292E63" w:rsidP="00292E63">
            <w:r>
              <w:t>22</w:t>
            </w:r>
          </w:p>
          <w:p w14:paraId="1F784D4A" w14:textId="77777777" w:rsidR="00292E63" w:rsidRDefault="00292E63" w:rsidP="00292E63">
            <w:r>
              <w:t>23</w:t>
            </w:r>
          </w:p>
          <w:p w14:paraId="6539D830" w14:textId="77777777" w:rsidR="00292E63" w:rsidRDefault="00292E63" w:rsidP="00292E63">
            <w:r>
              <w:t>24</w:t>
            </w:r>
          </w:p>
          <w:p w14:paraId="77278E23" w14:textId="77777777" w:rsidR="00292E63" w:rsidRDefault="00292E63" w:rsidP="00292E63">
            <w:r>
              <w:t>25</w:t>
            </w:r>
          </w:p>
          <w:p w14:paraId="4384D9B6" w14:textId="77777777" w:rsidR="00292E63" w:rsidRDefault="00292E63" w:rsidP="00292E63">
            <w:r>
              <w:t>26</w:t>
            </w:r>
          </w:p>
          <w:p w14:paraId="5AA104D7" w14:textId="77777777" w:rsidR="00292E63" w:rsidRDefault="00292E63" w:rsidP="00292E63">
            <w:r>
              <w:t>27</w:t>
            </w:r>
          </w:p>
          <w:p w14:paraId="6E439142" w14:textId="77777777" w:rsidR="00292E63" w:rsidRDefault="00292E63" w:rsidP="00292E63">
            <w:r>
              <w:t>28</w:t>
            </w:r>
          </w:p>
          <w:p w14:paraId="3128730F" w14:textId="77777777" w:rsidR="00292E63" w:rsidRDefault="00292E63" w:rsidP="00292E63">
            <w:r>
              <w:t>29</w:t>
            </w:r>
          </w:p>
          <w:p w14:paraId="77D2D772" w14:textId="77777777" w:rsidR="00292E63" w:rsidRDefault="00292E63" w:rsidP="00292E63">
            <w:r>
              <w:t>30</w:t>
            </w:r>
          </w:p>
          <w:p w14:paraId="6EA017D0" w14:textId="77777777" w:rsidR="00292E63" w:rsidRDefault="00292E63" w:rsidP="00292E63">
            <w:r>
              <w:t>31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BE79E1" w14:textId="77777777"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company2 where</w:t>
            </w:r>
            <w:r>
              <w:t> </w:t>
            </w:r>
            <w:r>
              <w:rPr>
                <w:rStyle w:val="HTML"/>
              </w:rPr>
              <w:t>name</w:t>
            </w:r>
            <w:r>
              <w:t> </w:t>
            </w:r>
            <w:r>
              <w:rPr>
                <w:rStyle w:val="HTML"/>
              </w:rPr>
              <w:t>like</w:t>
            </w:r>
            <w:r>
              <w:t> </w:t>
            </w:r>
            <w:r>
              <w:rPr>
                <w:rStyle w:val="HTML"/>
              </w:rPr>
              <w:t>'%3'\G;</w:t>
            </w:r>
          </w:p>
          <w:p w14:paraId="3C567532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5BDACB71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73BB8471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7BD4CD72" w14:textId="77777777" w:rsidR="00292E63" w:rsidRDefault="00292E63" w:rsidP="00292E63">
            <w:r>
              <w:rPr>
                <w:rStyle w:val="HTML"/>
              </w:rPr>
              <w:t>table: company2</w:t>
            </w:r>
          </w:p>
          <w:p w14:paraId="2DDA8BEC" w14:textId="77777777" w:rsidR="00292E63" w:rsidRDefault="00292E63" w:rsidP="00292E63">
            <w:r>
              <w:rPr>
                <w:rStyle w:val="HTML"/>
              </w:rPr>
              <w:t>type: ALL</w:t>
            </w:r>
          </w:p>
          <w:p w14:paraId="343699CD" w14:textId="77777777" w:rsidR="00292E63" w:rsidRDefault="00292E63" w:rsidP="00292E63">
            <w:r>
              <w:rPr>
                <w:rStyle w:val="HTML"/>
              </w:rPr>
              <w:t>possible_keys: NULL</w:t>
            </w:r>
          </w:p>
          <w:p w14:paraId="2DB728BD" w14:textId="77777777" w:rsidR="00292E63" w:rsidRDefault="00292E63" w:rsidP="00292E63">
            <w:r>
              <w:rPr>
                <w:rStyle w:val="HTML"/>
              </w:rPr>
              <w:t>key: NULL</w:t>
            </w:r>
          </w:p>
          <w:p w14:paraId="66A29746" w14:textId="77777777" w:rsidR="00292E63" w:rsidRDefault="00292E63" w:rsidP="00292E63">
            <w:r>
              <w:rPr>
                <w:rStyle w:val="HTML"/>
              </w:rPr>
              <w:t>key_len: NULL</w:t>
            </w:r>
          </w:p>
          <w:p w14:paraId="0692569D" w14:textId="77777777" w:rsidR="00292E63" w:rsidRDefault="00292E63" w:rsidP="00292E63">
            <w:r>
              <w:rPr>
                <w:rStyle w:val="HTML"/>
              </w:rPr>
              <w:t>ref: NULL</w:t>
            </w:r>
          </w:p>
          <w:p w14:paraId="37117404" w14:textId="77777777" w:rsidR="00292E63" w:rsidRDefault="00292E63" w:rsidP="00292E63">
            <w:r>
              <w:rPr>
                <w:rStyle w:val="HTML"/>
              </w:rPr>
              <w:t>rows: 1000</w:t>
            </w:r>
          </w:p>
          <w:p w14:paraId="339C9306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18C1114B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14:paraId="41C121FE" w14:textId="77777777" w:rsidR="00292E63" w:rsidRDefault="00292E63" w:rsidP="00292E63">
            <w:r>
              <w:t> </w:t>
            </w:r>
          </w:p>
          <w:p w14:paraId="2941EC82" w14:textId="77777777" w:rsidR="00292E63" w:rsidRDefault="00292E63" w:rsidP="00292E63">
            <w:r>
              <w:t> </w:t>
            </w:r>
          </w:p>
          <w:p w14:paraId="611B0BE5" w14:textId="77777777" w:rsidR="00292E63" w:rsidRDefault="00292E63" w:rsidP="00292E63">
            <w:r>
              <w:rPr>
                <w:rStyle w:val="HTML"/>
              </w:rPr>
              <w:t>mysql</w:t>
            </w:r>
            <w:r w:rsidRPr="00FB47E1">
              <w:rPr>
                <w:rStyle w:val="HTML"/>
                <w:color w:val="FF0000"/>
                <w:highlight w:val="yellow"/>
              </w:rPr>
              <w:t>&gt; explain select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* from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company2 where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name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like</w:t>
            </w:r>
            <w:r w:rsidRPr="00FB47E1">
              <w:rPr>
                <w:color w:val="FF0000"/>
                <w:highlight w:val="yellow"/>
              </w:rPr>
              <w:t> </w:t>
            </w:r>
            <w:r w:rsidRPr="00FB47E1">
              <w:rPr>
                <w:rStyle w:val="HTML"/>
                <w:color w:val="FF0000"/>
                <w:highlight w:val="yellow"/>
              </w:rPr>
              <w:t>'3%'\G;</w:t>
            </w:r>
          </w:p>
          <w:p w14:paraId="65A433C5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6762F5C3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5A7B3AF1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4491081E" w14:textId="77777777" w:rsidR="00292E63" w:rsidRDefault="00292E63" w:rsidP="00292E63">
            <w:r>
              <w:rPr>
                <w:rStyle w:val="HTML"/>
              </w:rPr>
              <w:t>table: company2</w:t>
            </w:r>
          </w:p>
          <w:p w14:paraId="0AF13534" w14:textId="77777777" w:rsidR="00292E63" w:rsidRDefault="00292E63" w:rsidP="00292E63">
            <w:r>
              <w:rPr>
                <w:rStyle w:val="HTML"/>
              </w:rPr>
              <w:t>type: range</w:t>
            </w:r>
          </w:p>
          <w:p w14:paraId="6292B83F" w14:textId="77777777" w:rsidR="00292E63" w:rsidRDefault="00292E63" w:rsidP="00292E63">
            <w:r>
              <w:rPr>
                <w:rStyle w:val="HTML"/>
              </w:rPr>
              <w:t xml:space="preserve">209possible_keys: </w:t>
            </w:r>
            <w:r w:rsidRPr="00FB47E1">
              <w:rPr>
                <w:rStyle w:val="HTML"/>
                <w:color w:val="FF0000"/>
              </w:rPr>
              <w:t>ind_company2_name</w:t>
            </w:r>
          </w:p>
          <w:p w14:paraId="31B3371C" w14:textId="77777777" w:rsidR="00292E63" w:rsidRDefault="00292E63" w:rsidP="00292E63">
            <w:r>
              <w:rPr>
                <w:rStyle w:val="HTML"/>
              </w:rPr>
              <w:t>key: ind_company2_name</w:t>
            </w:r>
          </w:p>
          <w:p w14:paraId="4355E811" w14:textId="77777777" w:rsidR="00292E63" w:rsidRDefault="00292E63" w:rsidP="00292E63">
            <w:r>
              <w:rPr>
                <w:rStyle w:val="HTML"/>
              </w:rPr>
              <w:t>key_len: 11</w:t>
            </w:r>
          </w:p>
          <w:p w14:paraId="51B4A52C" w14:textId="77777777" w:rsidR="00292E63" w:rsidRDefault="00292E63" w:rsidP="00292E63">
            <w:r>
              <w:rPr>
                <w:rStyle w:val="HTML"/>
              </w:rPr>
              <w:t>ref: NULL</w:t>
            </w:r>
          </w:p>
          <w:p w14:paraId="1A317063" w14:textId="77777777" w:rsidR="00292E63" w:rsidRDefault="00292E63" w:rsidP="00292E63">
            <w:r>
              <w:rPr>
                <w:rStyle w:val="HTML"/>
              </w:rPr>
              <w:t>rows: 103</w:t>
            </w:r>
          </w:p>
          <w:p w14:paraId="75B152EA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2EC6C9C1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  <w:p w14:paraId="1B36B693" w14:textId="77777777" w:rsidR="00292E63" w:rsidRDefault="00292E63" w:rsidP="00292E63">
            <w:r>
              <w:rPr>
                <w:rStyle w:val="HTML"/>
              </w:rPr>
              <w:t>#可以发现第一个例子没有使用索引,而第二例子就能够使用索引,</w:t>
            </w:r>
          </w:p>
          <w:p w14:paraId="1D06E77E" w14:textId="77777777" w:rsidR="00292E63" w:rsidRDefault="00292E63" w:rsidP="00292E63">
            <w:r>
              <w:rPr>
                <w:rStyle w:val="HTML"/>
              </w:rPr>
              <w:t>#区别就在于“%”的位置不同,前者把“%”放到第一位就不能用到索引,而后者没有放到第一位就使用了索引。</w:t>
            </w:r>
          </w:p>
          <w:p w14:paraId="2CEB8831" w14:textId="77777777" w:rsidR="00292E63" w:rsidRDefault="00292E63" w:rsidP="00292E63">
            <w:r>
              <w:rPr>
                <w:rStyle w:val="HTML"/>
              </w:rPr>
              <w:t>#另外,如果如果 like</w:t>
            </w:r>
            <w:r>
              <w:t> </w:t>
            </w:r>
            <w:r>
              <w:rPr>
                <w:rStyle w:val="HTML"/>
              </w:rPr>
              <w:t>后面跟的是一个列的名字,那么索引也不会被使用。</w:t>
            </w:r>
          </w:p>
        </w:tc>
      </w:tr>
    </w:tbl>
    <w:p w14:paraId="1153578A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551F258" w14:textId="77777777" w:rsidR="00292E63" w:rsidRDefault="00292E63" w:rsidP="00FB47E1">
      <w:pPr>
        <w:pStyle w:val="5"/>
        <w:rPr>
          <w:sz w:val="21"/>
          <w:szCs w:val="21"/>
        </w:rPr>
      </w:pPr>
      <w:r>
        <w:t>(3)</w:t>
      </w:r>
      <w:r>
        <w:t>如果对大的文本进行搜索</w:t>
      </w:r>
      <w:r>
        <w:t>,</w:t>
      </w:r>
      <w:r>
        <w:t>使用全文索引而不用使用</w:t>
      </w:r>
      <w:r>
        <w:t xml:space="preserve"> like ‘%...%’</w:t>
      </w:r>
      <w:r>
        <w:t>。</w:t>
      </w:r>
    </w:p>
    <w:p w14:paraId="73CAF00F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4B686456" w14:textId="77777777" w:rsidR="00292E63" w:rsidRDefault="00292E63" w:rsidP="006971B3">
      <w:pPr>
        <w:pStyle w:val="5"/>
      </w:pPr>
      <w:r>
        <w:t>(4)</w:t>
      </w:r>
      <w:r>
        <w:t>如果列名是索引</w:t>
      </w:r>
      <w:r>
        <w:t>,</w:t>
      </w:r>
      <w:r>
        <w:t>使用</w:t>
      </w:r>
      <w:r>
        <w:t xml:space="preserve"> column_name is null </w:t>
      </w:r>
      <w:r>
        <w:t>将使用索引。</w:t>
      </w:r>
    </w:p>
    <w:p w14:paraId="7EDE1EDD" w14:textId="77777777" w:rsidR="006971B3" w:rsidRPr="006971B3" w:rsidRDefault="006971B3" w:rsidP="006971B3"/>
    <w:p w14:paraId="2A530C82" w14:textId="77777777" w:rsidR="006971B3" w:rsidRDefault="006971B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472F7BE1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139365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3D0A5E10" w14:textId="77777777" w:rsidR="00292E63" w:rsidRDefault="00292E63" w:rsidP="00292E63">
            <w:r>
              <w:t>2</w:t>
            </w:r>
          </w:p>
          <w:p w14:paraId="51C75385" w14:textId="77777777" w:rsidR="00292E63" w:rsidRDefault="00292E63" w:rsidP="00292E63">
            <w:r>
              <w:t>3</w:t>
            </w:r>
          </w:p>
          <w:p w14:paraId="66DBE8A2" w14:textId="77777777" w:rsidR="00292E63" w:rsidRDefault="00292E63" w:rsidP="00292E63">
            <w:r>
              <w:t>4</w:t>
            </w:r>
          </w:p>
          <w:p w14:paraId="1D788E75" w14:textId="77777777" w:rsidR="00292E63" w:rsidRDefault="00292E63" w:rsidP="00292E63">
            <w:r>
              <w:t>5</w:t>
            </w:r>
          </w:p>
          <w:p w14:paraId="34FDDECB" w14:textId="77777777" w:rsidR="00292E63" w:rsidRDefault="00292E63" w:rsidP="00292E63">
            <w:r>
              <w:t>6</w:t>
            </w:r>
          </w:p>
          <w:p w14:paraId="0A58E5BF" w14:textId="77777777" w:rsidR="00292E63" w:rsidRDefault="00292E63" w:rsidP="00292E63">
            <w:r>
              <w:t>7</w:t>
            </w:r>
          </w:p>
          <w:p w14:paraId="0F727541" w14:textId="77777777" w:rsidR="00292E63" w:rsidRDefault="00292E63" w:rsidP="00292E63">
            <w:r>
              <w:t>8</w:t>
            </w:r>
          </w:p>
          <w:p w14:paraId="3509002D" w14:textId="77777777" w:rsidR="00292E63" w:rsidRDefault="00292E63" w:rsidP="00292E63">
            <w:r>
              <w:t>9</w:t>
            </w:r>
          </w:p>
          <w:p w14:paraId="355895B7" w14:textId="77777777" w:rsidR="00292E63" w:rsidRDefault="00292E63" w:rsidP="00292E63">
            <w:r>
              <w:t>10</w:t>
            </w:r>
          </w:p>
          <w:p w14:paraId="22745F61" w14:textId="77777777" w:rsidR="00292E63" w:rsidRDefault="00292E63" w:rsidP="00292E63">
            <w:r>
              <w:t>11</w:t>
            </w:r>
          </w:p>
          <w:p w14:paraId="657BD42B" w14:textId="77777777" w:rsidR="00292E63" w:rsidRDefault="00292E63" w:rsidP="00292E63">
            <w:r>
              <w:t>12</w:t>
            </w:r>
          </w:p>
          <w:p w14:paraId="5A875DD8" w14:textId="77777777" w:rsidR="00292E63" w:rsidRDefault="00292E63" w:rsidP="00292E63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281AB6" w14:textId="77777777"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company2 where</w:t>
            </w:r>
            <w:r>
              <w:t> </w:t>
            </w:r>
            <w:r>
              <w:rPr>
                <w:rStyle w:val="HTML"/>
              </w:rPr>
              <w:t>name</w:t>
            </w:r>
            <w:r>
              <w:t> </w:t>
            </w:r>
            <w:r>
              <w:rPr>
                <w:rStyle w:val="HTML"/>
              </w:rPr>
              <w:t>is</w:t>
            </w:r>
            <w:r>
              <w:t> </w:t>
            </w:r>
            <w:r>
              <w:rPr>
                <w:rStyle w:val="HTML"/>
              </w:rPr>
              <w:t>null\G;</w:t>
            </w:r>
          </w:p>
          <w:p w14:paraId="1B957988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50641FD6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2C262EE2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4FE15B48" w14:textId="77777777" w:rsidR="00292E63" w:rsidRDefault="00292E63" w:rsidP="00292E63">
            <w:r>
              <w:rPr>
                <w:rStyle w:val="HTML"/>
              </w:rPr>
              <w:t>table: company2</w:t>
            </w:r>
          </w:p>
          <w:p w14:paraId="1377C86E" w14:textId="77777777" w:rsidR="00292E63" w:rsidRDefault="00292E63" w:rsidP="00292E63">
            <w:r>
              <w:rPr>
                <w:rStyle w:val="HTML"/>
              </w:rPr>
              <w:t>type: ref</w:t>
            </w:r>
          </w:p>
          <w:p w14:paraId="7550CD52" w14:textId="77777777" w:rsidR="00292E63" w:rsidRDefault="00292E63" w:rsidP="00292E63">
            <w:r>
              <w:rPr>
                <w:rStyle w:val="HTML"/>
              </w:rPr>
              <w:t>possible_keys: ind_company2_name</w:t>
            </w:r>
          </w:p>
          <w:p w14:paraId="37E1A6D2" w14:textId="77777777" w:rsidR="00292E63" w:rsidRDefault="00292E63" w:rsidP="00292E63">
            <w:r>
              <w:rPr>
                <w:rStyle w:val="HTML"/>
              </w:rPr>
              <w:t>key: ind_company2_name</w:t>
            </w:r>
          </w:p>
          <w:p w14:paraId="66C98CA5" w14:textId="77777777" w:rsidR="00292E63" w:rsidRDefault="00292E63" w:rsidP="00292E63">
            <w:r>
              <w:rPr>
                <w:rStyle w:val="HTML"/>
              </w:rPr>
              <w:t>key_len: 11</w:t>
            </w:r>
          </w:p>
          <w:p w14:paraId="5D258549" w14:textId="77777777" w:rsidR="00292E63" w:rsidRDefault="00292E63" w:rsidP="00292E63">
            <w:r>
              <w:rPr>
                <w:rStyle w:val="HTML"/>
              </w:rPr>
              <w:t>ref: const</w:t>
            </w:r>
          </w:p>
          <w:p w14:paraId="03771837" w14:textId="77777777" w:rsidR="00292E63" w:rsidRDefault="00292E63" w:rsidP="00292E63">
            <w:r>
              <w:rPr>
                <w:rStyle w:val="HTML"/>
              </w:rPr>
              <w:t>rows: 1</w:t>
            </w:r>
          </w:p>
          <w:p w14:paraId="0AE8AF87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1BA294B4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14:paraId="03B05350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1E78DF1C" w14:textId="77777777" w:rsidR="00292E63" w:rsidRDefault="00292E63" w:rsidP="008B7A8D">
      <w:pPr>
        <w:pStyle w:val="4"/>
        <w:rPr>
          <w:rStyle w:val="a6"/>
          <w:rFonts w:ascii="Verdana" w:hAnsi="Verdana"/>
          <w:color w:val="333333"/>
        </w:rPr>
      </w:pPr>
      <w:r>
        <w:rPr>
          <w:rStyle w:val="a6"/>
          <w:rFonts w:ascii="Verdana" w:hAnsi="Verdana"/>
          <w:color w:val="333333"/>
        </w:rPr>
        <w:t>2.</w:t>
      </w:r>
      <w:r>
        <w:rPr>
          <w:rStyle w:val="a6"/>
          <w:rFonts w:ascii="Verdana" w:hAnsi="Verdana"/>
          <w:color w:val="333333"/>
        </w:rPr>
        <w:t>存在索引但不使用索引</w:t>
      </w:r>
    </w:p>
    <w:p w14:paraId="1E13EDBF" w14:textId="77777777" w:rsidR="008B7A8D" w:rsidRPr="008B7A8D" w:rsidRDefault="008B7A8D" w:rsidP="008B7A8D"/>
    <w:p w14:paraId="7D94712E" w14:textId="77777777" w:rsidR="00292E63" w:rsidRDefault="00292E63" w:rsidP="00E97C22">
      <w:pPr>
        <w:pStyle w:val="5"/>
      </w:pPr>
      <w:r>
        <w:br/>
        <w:t>(1)</w:t>
      </w:r>
      <w:r>
        <w:t>如果</w:t>
      </w:r>
      <w:r>
        <w:t xml:space="preserve"> MySQL </w:t>
      </w:r>
      <w:r>
        <w:t>估计使用索引比全表扫描更慢</w:t>
      </w:r>
      <w:r>
        <w:t>,</w:t>
      </w:r>
      <w:r>
        <w:t>则不使用索引。例如</w:t>
      </w:r>
      <w:r w:rsidRPr="00DD6263">
        <w:rPr>
          <w:color w:val="FF0000"/>
          <w:highlight w:val="yellow"/>
        </w:rPr>
        <w:t>，如果列</w:t>
      </w:r>
      <w:r w:rsidRPr="00DD6263">
        <w:rPr>
          <w:color w:val="FF0000"/>
          <w:highlight w:val="yellow"/>
        </w:rPr>
        <w:t xml:space="preserve">key_part1 </w:t>
      </w:r>
      <w:r w:rsidRPr="00DD6263">
        <w:rPr>
          <w:color w:val="FF0000"/>
          <w:highlight w:val="yellow"/>
        </w:rPr>
        <w:t>均匀分布在</w:t>
      </w:r>
      <w:r w:rsidRPr="00DD6263">
        <w:rPr>
          <w:color w:val="FF0000"/>
          <w:highlight w:val="yellow"/>
        </w:rPr>
        <w:t xml:space="preserve"> 1 </w:t>
      </w:r>
      <w:r w:rsidRPr="00DD6263">
        <w:rPr>
          <w:color w:val="FF0000"/>
          <w:highlight w:val="yellow"/>
        </w:rPr>
        <w:t>和</w:t>
      </w:r>
      <w:r w:rsidRPr="00DD6263">
        <w:rPr>
          <w:color w:val="FF0000"/>
          <w:highlight w:val="yellow"/>
        </w:rPr>
        <w:t xml:space="preserve"> 100 </w:t>
      </w:r>
      <w:r w:rsidRPr="00DD6263">
        <w:rPr>
          <w:color w:val="FF0000"/>
          <w:highlight w:val="yellow"/>
        </w:rPr>
        <w:t>之间</w:t>
      </w:r>
      <w:r>
        <w:t>,</w:t>
      </w:r>
      <w:r>
        <w:t>下列查询中使用索引就不是很好</w:t>
      </w:r>
      <w:r>
        <w:t>:</w:t>
      </w:r>
      <w:r w:rsidR="00A26223">
        <w:t xml:space="preserve"> </w:t>
      </w:r>
    </w:p>
    <w:p w14:paraId="42C6E5C6" w14:textId="77777777" w:rsidR="00E97C22" w:rsidRDefault="00E97C22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44E86E37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9C4B4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C1D2E" w14:textId="77777777" w:rsidR="00292E63" w:rsidRDefault="00292E63" w:rsidP="00292E63">
            <w:r>
              <w:rPr>
                <w:rStyle w:val="HTML"/>
              </w:rPr>
              <w:t>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table_name where</w:t>
            </w:r>
            <w:r>
              <w:t> </w:t>
            </w:r>
            <w:r>
              <w:rPr>
                <w:rStyle w:val="HTML"/>
              </w:rPr>
              <w:t>key_part1 &gt; 1 and</w:t>
            </w:r>
            <w:r>
              <w:t> </w:t>
            </w:r>
            <w:r>
              <w:rPr>
                <w:rStyle w:val="HTML"/>
              </w:rPr>
              <w:t>key_part1 &lt; 90;</w:t>
            </w:r>
          </w:p>
        </w:tc>
      </w:tr>
    </w:tbl>
    <w:p w14:paraId="23D8FB3D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62B2308" w14:textId="77777777" w:rsidR="00292E63" w:rsidRDefault="00292E63" w:rsidP="005B4FD5">
      <w:pPr>
        <w:pStyle w:val="5"/>
        <w:rPr>
          <w:sz w:val="21"/>
          <w:szCs w:val="21"/>
        </w:rPr>
      </w:pPr>
      <w:r>
        <w:t>(2)</w:t>
      </w:r>
      <w:r>
        <w:t>如果使用</w:t>
      </w:r>
      <w:r>
        <w:t xml:space="preserve"> MEMORY/HEAP </w:t>
      </w:r>
      <w:r>
        <w:t>表并且</w:t>
      </w:r>
      <w:r>
        <w:t xml:space="preserve"> where </w:t>
      </w:r>
      <w:r>
        <w:t>条件中</w:t>
      </w:r>
      <w:r w:rsidRPr="005B4FD5">
        <w:rPr>
          <w:color w:val="FF0000"/>
          <w:highlight w:val="yellow"/>
        </w:rPr>
        <w:t>不使用</w:t>
      </w:r>
      <w:r w:rsidRPr="005B4FD5">
        <w:rPr>
          <w:color w:val="FF0000"/>
          <w:highlight w:val="yellow"/>
        </w:rPr>
        <w:t>“=”</w:t>
      </w:r>
      <w:r w:rsidRPr="005B4FD5">
        <w:rPr>
          <w:color w:val="FF0000"/>
          <w:highlight w:val="yellow"/>
        </w:rPr>
        <w:t>进</w:t>
      </w:r>
      <w:r>
        <w:t>行索引列</w:t>
      </w:r>
      <w:r>
        <w:t>,</w:t>
      </w:r>
      <w:r>
        <w:t>那么不会用到索引。</w:t>
      </w:r>
      <w:r>
        <w:t xml:space="preserve">heap </w:t>
      </w:r>
      <w:r>
        <w:t>表只有在</w:t>
      </w:r>
      <w:r>
        <w:t>“=”</w:t>
      </w:r>
      <w:r>
        <w:t>的条件下才会使用索引。</w:t>
      </w:r>
    </w:p>
    <w:p w14:paraId="4FEBDBDF" w14:textId="77777777" w:rsidR="00292E63" w:rsidRDefault="00292E63" w:rsidP="005B4FD5">
      <w:pPr>
        <w:pStyle w:val="5"/>
      </w:pPr>
      <w:r>
        <w:br/>
        <w:t>(3)</w:t>
      </w:r>
      <w:r>
        <w:t>用</w:t>
      </w:r>
      <w:r>
        <w:t xml:space="preserve"> or </w:t>
      </w:r>
      <w:r>
        <w:t>分割开的条件</w:t>
      </w:r>
      <w:r>
        <w:t>,</w:t>
      </w:r>
      <w:r>
        <w:t>如果</w:t>
      </w:r>
      <w:r>
        <w:t xml:space="preserve"> or </w:t>
      </w:r>
      <w:r>
        <w:t>前的条件中的列有索引</w:t>
      </w:r>
      <w:r>
        <w:t>,</w:t>
      </w:r>
      <w:r>
        <w:t>而后面的列中没有索引</w:t>
      </w:r>
      <w:r>
        <w:t>,</w:t>
      </w:r>
      <w:r>
        <w:t>那么涉及到的索引都不会被用到</w:t>
      </w:r>
      <w:r>
        <w:t>,</w:t>
      </w:r>
      <w:r>
        <w:t>例如</w:t>
      </w:r>
      <w:r>
        <w:t>:</w:t>
      </w:r>
    </w:p>
    <w:p w14:paraId="265EDE6B" w14:textId="77777777" w:rsidR="005B4FD5" w:rsidRDefault="005B4FD5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428C42C6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8771A2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071F27A0" w14:textId="77777777" w:rsidR="00292E63" w:rsidRDefault="00292E63" w:rsidP="00292E63">
            <w:r>
              <w:t>2</w:t>
            </w:r>
          </w:p>
          <w:p w14:paraId="513FDB73" w14:textId="77777777" w:rsidR="00292E63" w:rsidRDefault="00292E63" w:rsidP="00292E63">
            <w:r>
              <w:t>3</w:t>
            </w:r>
          </w:p>
          <w:p w14:paraId="19D298B5" w14:textId="77777777" w:rsidR="00292E63" w:rsidRDefault="00292E63" w:rsidP="00292E63">
            <w:r>
              <w:t>4</w:t>
            </w:r>
          </w:p>
          <w:p w14:paraId="3F3907A2" w14:textId="77777777" w:rsidR="00292E63" w:rsidRDefault="00292E63" w:rsidP="00292E63">
            <w:r>
              <w:t>5</w:t>
            </w:r>
          </w:p>
          <w:p w14:paraId="09E6AE51" w14:textId="77777777" w:rsidR="00292E63" w:rsidRDefault="00292E63" w:rsidP="00292E63">
            <w:r>
              <w:t>6</w:t>
            </w:r>
          </w:p>
          <w:p w14:paraId="71BA1272" w14:textId="77777777" w:rsidR="00292E63" w:rsidRDefault="00292E63" w:rsidP="00292E63">
            <w:r>
              <w:t>7</w:t>
            </w:r>
          </w:p>
          <w:p w14:paraId="0A628206" w14:textId="77777777" w:rsidR="00292E63" w:rsidRDefault="00292E63" w:rsidP="00292E63">
            <w:r>
              <w:t>8</w:t>
            </w:r>
          </w:p>
          <w:p w14:paraId="0022D529" w14:textId="77777777" w:rsidR="00292E63" w:rsidRDefault="00292E63" w:rsidP="00292E63">
            <w:r>
              <w:t>9</w:t>
            </w:r>
          </w:p>
          <w:p w14:paraId="5358231E" w14:textId="77777777" w:rsidR="00292E63" w:rsidRDefault="00292E63" w:rsidP="00292E63">
            <w:r>
              <w:t>10</w:t>
            </w:r>
          </w:p>
          <w:p w14:paraId="77480997" w14:textId="77777777" w:rsidR="00292E63" w:rsidRDefault="00292E63" w:rsidP="00292E63">
            <w:r>
              <w:t>11</w:t>
            </w:r>
          </w:p>
          <w:p w14:paraId="21A4F053" w14:textId="77777777" w:rsidR="00292E63" w:rsidRDefault="00292E63" w:rsidP="00292E63">
            <w:r>
              <w:t>12</w:t>
            </w:r>
          </w:p>
          <w:p w14:paraId="4FA46D67" w14:textId="77777777" w:rsidR="00292E63" w:rsidRDefault="00292E63" w:rsidP="00292E63">
            <w:r>
              <w:t>13</w:t>
            </w:r>
          </w:p>
          <w:p w14:paraId="7205ECAB" w14:textId="77777777" w:rsidR="00292E63" w:rsidRDefault="00292E63" w:rsidP="00292E63">
            <w:r>
              <w:t>14</w:t>
            </w:r>
          </w:p>
          <w:p w14:paraId="68555DAC" w14:textId="77777777" w:rsidR="00292E63" w:rsidRDefault="00292E63" w:rsidP="00292E63">
            <w: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DF76B93" w14:textId="77777777" w:rsidR="00292E63" w:rsidRDefault="00292E63" w:rsidP="00292E63">
            <w:r>
              <w:rPr>
                <w:rStyle w:val="HTML"/>
              </w:rPr>
              <w:t>mysql&gt; show index</w:t>
            </w:r>
            <w:r>
              <w:t> </w:t>
            </w:r>
            <w:r>
              <w:rPr>
                <w:rStyle w:val="HTML"/>
              </w:rPr>
              <w:t>from</w:t>
            </w:r>
            <w:r>
              <w:t> </w:t>
            </w:r>
            <w:r>
              <w:rPr>
                <w:rStyle w:val="HTML"/>
              </w:rPr>
              <w:t>sales\G;</w:t>
            </w:r>
          </w:p>
          <w:p w14:paraId="07E6A2F3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3605EEC3" w14:textId="77777777" w:rsidR="00292E63" w:rsidRDefault="00292E63" w:rsidP="00292E63">
            <w:r>
              <w:rPr>
                <w:rStyle w:val="HTML"/>
              </w:rPr>
              <w:t>Table: sales</w:t>
            </w:r>
          </w:p>
          <w:p w14:paraId="1CA5884F" w14:textId="77777777" w:rsidR="00292E63" w:rsidRDefault="00292E63" w:rsidP="00292E63">
            <w:r>
              <w:rPr>
                <w:rStyle w:val="HTML"/>
              </w:rPr>
              <w:t>Non_unique: 1</w:t>
            </w:r>
          </w:p>
          <w:p w14:paraId="156AED88" w14:textId="77777777" w:rsidR="00292E63" w:rsidRDefault="00292E63" w:rsidP="00292E63">
            <w:r>
              <w:rPr>
                <w:rStyle w:val="HTML"/>
              </w:rPr>
              <w:t>Key_name: ind_sales_year</w:t>
            </w:r>
          </w:p>
          <w:p w14:paraId="4227420A" w14:textId="77777777" w:rsidR="00292E63" w:rsidRDefault="00292E63" w:rsidP="00292E63">
            <w:r>
              <w:rPr>
                <w:rStyle w:val="HTML"/>
              </w:rPr>
              <w:t>Seq_in_index: 1</w:t>
            </w:r>
          </w:p>
          <w:p w14:paraId="771D45FB" w14:textId="77777777" w:rsidR="00292E63" w:rsidRDefault="00292E63" w:rsidP="00292E63">
            <w:r>
              <w:rPr>
                <w:rStyle w:val="HTML"/>
              </w:rPr>
              <w:t>Column_name: year</w:t>
            </w:r>
          </w:p>
          <w:p w14:paraId="3912B1E9" w14:textId="77777777" w:rsidR="00292E63" w:rsidRDefault="00292E63" w:rsidP="00292E63">
            <w:r>
              <w:rPr>
                <w:rStyle w:val="HTML"/>
              </w:rPr>
              <w:t>210Collation: A</w:t>
            </w:r>
          </w:p>
          <w:p w14:paraId="1D3FF7B6" w14:textId="77777777" w:rsidR="00292E63" w:rsidRDefault="00292E63" w:rsidP="00292E63">
            <w:r>
              <w:rPr>
                <w:rStyle w:val="HTML"/>
              </w:rPr>
              <w:t>Cardinality: NULL</w:t>
            </w:r>
          </w:p>
          <w:p w14:paraId="3A0EC035" w14:textId="77777777" w:rsidR="00292E63" w:rsidRDefault="00292E63" w:rsidP="00292E63">
            <w:r>
              <w:rPr>
                <w:rStyle w:val="HTML"/>
              </w:rPr>
              <w:t>Sub_part: NULL</w:t>
            </w:r>
          </w:p>
          <w:p w14:paraId="62F088D8" w14:textId="77777777" w:rsidR="00292E63" w:rsidRDefault="00292E63" w:rsidP="00292E63">
            <w:r>
              <w:rPr>
                <w:rStyle w:val="HTML"/>
              </w:rPr>
              <w:t>Packed: NULL</w:t>
            </w:r>
          </w:p>
          <w:p w14:paraId="40BEAD45" w14:textId="77777777" w:rsidR="00292E63" w:rsidRDefault="00292E63" w:rsidP="00292E63">
            <w:r>
              <w:rPr>
                <w:rStyle w:val="HTML"/>
              </w:rPr>
              <w:t>Null:</w:t>
            </w:r>
          </w:p>
          <w:p w14:paraId="6E0A11FF" w14:textId="77777777" w:rsidR="00292E63" w:rsidRDefault="00292E63" w:rsidP="00292E63">
            <w:r>
              <w:rPr>
                <w:rStyle w:val="HTML"/>
              </w:rPr>
              <w:t>Index_type: BTREE</w:t>
            </w:r>
          </w:p>
          <w:p w14:paraId="13614CFD" w14:textId="77777777" w:rsidR="00292E63" w:rsidRDefault="00292E63" w:rsidP="00292E63">
            <w:r>
              <w:rPr>
                <w:rStyle w:val="HTML"/>
              </w:rPr>
              <w:t>Comment:</w:t>
            </w:r>
          </w:p>
          <w:p w14:paraId="16D34860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14:paraId="19EA6CBD" w14:textId="77777777" w:rsidR="00292E63" w:rsidRDefault="00292E63" w:rsidP="00292E63">
      <w:pPr>
        <w:pStyle w:val="a8"/>
        <w:shd w:val="clear" w:color="auto" w:fill="FFFFFF"/>
        <w:spacing w:before="150" w:after="15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</w:p>
    <w:p w14:paraId="515A5B16" w14:textId="77777777"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</w:rPr>
        <w:t>从上面可以发现只有</w:t>
      </w:r>
      <w:r>
        <w:rPr>
          <w:rFonts w:ascii="Verdana" w:hAnsi="Verdana"/>
          <w:color w:val="333333"/>
        </w:rPr>
        <w:t xml:space="preserve"> year </w:t>
      </w:r>
      <w:r>
        <w:rPr>
          <w:rFonts w:ascii="Verdana" w:hAnsi="Verdana"/>
          <w:color w:val="333333"/>
        </w:rPr>
        <w:t>列上面有索引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来看如下的执行计划</w:t>
      </w:r>
      <w:r>
        <w:rPr>
          <w:rFonts w:ascii="Verdana" w:hAnsi="Verdana"/>
          <w:color w:val="333333"/>
        </w:rPr>
        <w:t>:</w:t>
      </w:r>
    </w:p>
    <w:tbl>
      <w:tblPr>
        <w:tblW w:w="1272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</w:tblGrid>
      <w:tr w:rsidR="00292E63" w14:paraId="26505694" w14:textId="77777777" w:rsidTr="00292E63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653F53" w14:textId="77777777" w:rsidR="00292E63" w:rsidRDefault="00292E63" w:rsidP="00292E63">
            <w:pPr>
              <w:rPr>
                <w:rFonts w:ascii="宋体" w:hAnsi="宋体"/>
                <w:sz w:val="24"/>
                <w:szCs w:val="24"/>
              </w:rPr>
            </w:pPr>
            <w:r>
              <w:t>1</w:t>
            </w:r>
          </w:p>
          <w:p w14:paraId="513B0EF2" w14:textId="77777777" w:rsidR="00292E63" w:rsidRDefault="00292E63" w:rsidP="00292E63">
            <w:r>
              <w:t>2</w:t>
            </w:r>
          </w:p>
          <w:p w14:paraId="61B931CE" w14:textId="77777777" w:rsidR="00292E63" w:rsidRDefault="00292E63" w:rsidP="00292E63">
            <w:r>
              <w:t>3</w:t>
            </w:r>
          </w:p>
          <w:p w14:paraId="18B88826" w14:textId="77777777" w:rsidR="00292E63" w:rsidRDefault="00292E63" w:rsidP="00292E63">
            <w:r>
              <w:t>4</w:t>
            </w:r>
          </w:p>
          <w:p w14:paraId="7A4BEB40" w14:textId="77777777" w:rsidR="00292E63" w:rsidRDefault="00292E63" w:rsidP="00292E63">
            <w:r>
              <w:t>5</w:t>
            </w:r>
          </w:p>
          <w:p w14:paraId="4D8CE119" w14:textId="77777777" w:rsidR="00292E63" w:rsidRDefault="00292E63" w:rsidP="00292E63">
            <w:r>
              <w:t>6</w:t>
            </w:r>
          </w:p>
          <w:p w14:paraId="30A456D2" w14:textId="77777777" w:rsidR="00292E63" w:rsidRDefault="00292E63" w:rsidP="00292E63">
            <w:r>
              <w:t>7</w:t>
            </w:r>
          </w:p>
          <w:p w14:paraId="2BA38EDB" w14:textId="77777777" w:rsidR="00292E63" w:rsidRDefault="00292E63" w:rsidP="00292E63">
            <w:r>
              <w:t>8</w:t>
            </w:r>
          </w:p>
          <w:p w14:paraId="3CAC35DC" w14:textId="77777777" w:rsidR="00292E63" w:rsidRDefault="00292E63" w:rsidP="00292E63">
            <w:r>
              <w:t>9</w:t>
            </w:r>
          </w:p>
          <w:p w14:paraId="359B0BA5" w14:textId="77777777" w:rsidR="00292E63" w:rsidRDefault="00292E63" w:rsidP="00292E63">
            <w:r>
              <w:t>10</w:t>
            </w:r>
          </w:p>
          <w:p w14:paraId="181A80CD" w14:textId="77777777" w:rsidR="00292E63" w:rsidRDefault="00292E63" w:rsidP="00292E63">
            <w:r>
              <w:t>11</w:t>
            </w:r>
          </w:p>
          <w:p w14:paraId="4BCBF35E" w14:textId="77777777" w:rsidR="00292E63" w:rsidRDefault="00292E63" w:rsidP="00292E63">
            <w:r>
              <w:t>12</w:t>
            </w:r>
          </w:p>
          <w:p w14:paraId="6A442E25" w14:textId="77777777" w:rsidR="00292E63" w:rsidRDefault="00292E63" w:rsidP="00292E63">
            <w: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AB28D7" w14:textId="77777777" w:rsidR="00292E63" w:rsidRDefault="00292E63" w:rsidP="00292E63">
            <w:r>
              <w:rPr>
                <w:rStyle w:val="HTML"/>
              </w:rPr>
              <w:t>mysql&gt; explain select</w:t>
            </w:r>
            <w:r>
              <w:t> </w:t>
            </w:r>
            <w:r>
              <w:rPr>
                <w:rStyle w:val="HTML"/>
              </w:rPr>
              <w:t>* from</w:t>
            </w:r>
            <w:r>
              <w:t> </w:t>
            </w:r>
            <w:r>
              <w:rPr>
                <w:rStyle w:val="HTML"/>
              </w:rPr>
              <w:t>sales where</w:t>
            </w:r>
            <w:r>
              <w:t> </w:t>
            </w:r>
            <w:r>
              <w:rPr>
                <w:rStyle w:val="HTML"/>
              </w:rPr>
              <w:t>year</w:t>
            </w:r>
            <w:r>
              <w:t> </w:t>
            </w:r>
            <w:r>
              <w:rPr>
                <w:rStyle w:val="HTML"/>
              </w:rPr>
              <w:t>= 2001 or</w:t>
            </w:r>
            <w:r>
              <w:t> </w:t>
            </w:r>
            <w:r>
              <w:rPr>
                <w:rStyle w:val="HTML"/>
              </w:rPr>
              <w:t>country = 'China'\G;</w:t>
            </w:r>
          </w:p>
          <w:p w14:paraId="454AB36C" w14:textId="77777777" w:rsidR="00292E63" w:rsidRDefault="00292E63" w:rsidP="00292E63">
            <w:r>
              <w:rPr>
                <w:rStyle w:val="HTML"/>
              </w:rPr>
              <w:t>*************************** 1. row ***************************</w:t>
            </w:r>
          </w:p>
          <w:p w14:paraId="5DD1FE9D" w14:textId="77777777" w:rsidR="00292E63" w:rsidRDefault="00292E63" w:rsidP="00292E63">
            <w:r>
              <w:rPr>
                <w:rStyle w:val="HTML"/>
              </w:rPr>
              <w:t>id: 1</w:t>
            </w:r>
          </w:p>
          <w:p w14:paraId="5C21B8B5" w14:textId="77777777" w:rsidR="00292E63" w:rsidRDefault="00292E63" w:rsidP="00292E63">
            <w:r>
              <w:rPr>
                <w:rStyle w:val="HTML"/>
              </w:rPr>
              <w:t>select_type: SIMPLE</w:t>
            </w:r>
          </w:p>
          <w:p w14:paraId="14B7D245" w14:textId="77777777" w:rsidR="00292E63" w:rsidRDefault="00292E63" w:rsidP="00292E63">
            <w:r>
              <w:rPr>
                <w:rStyle w:val="HTML"/>
              </w:rPr>
              <w:t>table: sales</w:t>
            </w:r>
          </w:p>
          <w:p w14:paraId="6B0A64B9" w14:textId="77777777" w:rsidR="00292E63" w:rsidRDefault="00292E63" w:rsidP="00292E63">
            <w:r>
              <w:rPr>
                <w:rStyle w:val="HTML"/>
              </w:rPr>
              <w:t>type: ALL</w:t>
            </w:r>
          </w:p>
          <w:p w14:paraId="08C70E3D" w14:textId="77777777" w:rsidR="00292E63" w:rsidRDefault="00292E63" w:rsidP="00292E63">
            <w:r>
              <w:rPr>
                <w:rStyle w:val="HTML"/>
              </w:rPr>
              <w:t>possible_keys: ind_sales_year</w:t>
            </w:r>
          </w:p>
          <w:p w14:paraId="5779E58B" w14:textId="77777777" w:rsidR="00292E63" w:rsidRDefault="00292E63" w:rsidP="00292E63">
            <w:r>
              <w:rPr>
                <w:rStyle w:val="HTML"/>
              </w:rPr>
              <w:t>key: NULL</w:t>
            </w:r>
          </w:p>
          <w:p w14:paraId="7A67E5DA" w14:textId="77777777" w:rsidR="00292E63" w:rsidRDefault="00292E63" w:rsidP="00292E63">
            <w:r>
              <w:rPr>
                <w:rStyle w:val="HTML"/>
              </w:rPr>
              <w:t>key_len: NULL</w:t>
            </w:r>
          </w:p>
          <w:p w14:paraId="7EE9CCA9" w14:textId="77777777" w:rsidR="00292E63" w:rsidRDefault="00292E63" w:rsidP="00292E63">
            <w:r>
              <w:rPr>
                <w:rStyle w:val="HTML"/>
              </w:rPr>
              <w:t>ref: NULL</w:t>
            </w:r>
          </w:p>
          <w:p w14:paraId="6A5D61F5" w14:textId="77777777" w:rsidR="00292E63" w:rsidRDefault="00292E63" w:rsidP="00292E63">
            <w:r>
              <w:rPr>
                <w:rStyle w:val="HTML"/>
              </w:rPr>
              <w:t>rows: 12</w:t>
            </w:r>
          </w:p>
          <w:p w14:paraId="1B83E9DE" w14:textId="77777777" w:rsidR="00292E63" w:rsidRDefault="00292E63" w:rsidP="00292E63">
            <w:r>
              <w:rPr>
                <w:rStyle w:val="HTML"/>
              </w:rPr>
              <w:t>Extra: Using where</w:t>
            </w:r>
          </w:p>
          <w:p w14:paraId="2EAFB8C6" w14:textId="77777777" w:rsidR="00292E63" w:rsidRDefault="00292E63" w:rsidP="00292E63">
            <w:r>
              <w:rPr>
                <w:rStyle w:val="HTML"/>
              </w:rPr>
              <w:t>1 row in</w:t>
            </w:r>
            <w:r>
              <w:t> </w:t>
            </w:r>
            <w:r>
              <w:rPr>
                <w:rStyle w:val="HTML"/>
              </w:rPr>
              <w:t>set</w:t>
            </w:r>
            <w:r>
              <w:t> </w:t>
            </w:r>
            <w:r>
              <w:rPr>
                <w:rStyle w:val="HTML"/>
              </w:rPr>
              <w:t>(0.00 sec)</w:t>
            </w:r>
          </w:p>
        </w:tc>
      </w:tr>
    </w:tbl>
    <w:p w14:paraId="73162CA7" w14:textId="77777777" w:rsidR="00292E63" w:rsidRDefault="00292E63" w:rsidP="00292E63">
      <w:pPr>
        <w:pStyle w:val="a8"/>
        <w:shd w:val="clear" w:color="auto" w:fill="FFFFFF"/>
        <w:spacing w:after="0"/>
        <w:rPr>
          <w:rFonts w:ascii="Verdana" w:hAnsi="Verdana"/>
          <w:color w:val="333333"/>
          <w:sz w:val="21"/>
          <w:szCs w:val="21"/>
        </w:rPr>
      </w:pPr>
      <w:r>
        <w:rPr>
          <w:rFonts w:ascii="Verdana" w:hAnsi="Verdana"/>
          <w:color w:val="333333"/>
          <w:sz w:val="21"/>
          <w:szCs w:val="21"/>
        </w:rPr>
        <w:t> </w:t>
      </w:r>
      <w:r>
        <w:rPr>
          <w:rFonts w:ascii="Verdana" w:hAnsi="Verdana"/>
          <w:color w:val="333333"/>
        </w:rPr>
        <w:t>可见虽然在</w:t>
      </w:r>
      <w:r>
        <w:rPr>
          <w:rFonts w:ascii="Verdana" w:hAnsi="Verdana"/>
          <w:color w:val="333333"/>
        </w:rPr>
        <w:t xml:space="preserve"> year </w:t>
      </w:r>
      <w:r>
        <w:rPr>
          <w:rFonts w:ascii="Verdana" w:hAnsi="Verdana"/>
          <w:color w:val="333333"/>
        </w:rPr>
        <w:t>这个列上存在索引</w:t>
      </w:r>
      <w:r>
        <w:rPr>
          <w:rFonts w:ascii="Verdana" w:hAnsi="Verdana"/>
          <w:color w:val="333333"/>
        </w:rPr>
        <w:t xml:space="preserve"> ind_sales_year,</w:t>
      </w:r>
      <w:r>
        <w:rPr>
          <w:rFonts w:ascii="Verdana" w:hAnsi="Verdana"/>
          <w:color w:val="333333"/>
        </w:rPr>
        <w:t>但是这个</w:t>
      </w:r>
      <w:r>
        <w:rPr>
          <w:rFonts w:ascii="Verdana" w:hAnsi="Verdana"/>
          <w:color w:val="333333"/>
        </w:rPr>
        <w:t xml:space="preserve"> SQL </w:t>
      </w:r>
      <w:r>
        <w:rPr>
          <w:rFonts w:ascii="Verdana" w:hAnsi="Verdana"/>
          <w:color w:val="333333"/>
        </w:rPr>
        <w:t>语句并没有用到这个索引</w:t>
      </w:r>
      <w:r>
        <w:rPr>
          <w:rFonts w:ascii="Verdana" w:hAnsi="Verdana"/>
          <w:color w:val="333333"/>
        </w:rPr>
        <w:t>,</w:t>
      </w:r>
      <w:r>
        <w:rPr>
          <w:rFonts w:ascii="Verdana" w:hAnsi="Verdana"/>
          <w:color w:val="333333"/>
        </w:rPr>
        <w:t>原因就是</w:t>
      </w:r>
      <w:r>
        <w:rPr>
          <w:rFonts w:ascii="Verdana" w:hAnsi="Verdana"/>
          <w:color w:val="333333"/>
        </w:rPr>
        <w:t xml:space="preserve"> or </w:t>
      </w:r>
      <w:r>
        <w:rPr>
          <w:rFonts w:ascii="Verdana" w:hAnsi="Verdana"/>
          <w:color w:val="333333"/>
        </w:rPr>
        <w:t>中有一个条件中的列没有索引。</w:t>
      </w:r>
    </w:p>
    <w:p w14:paraId="34BBE80C" w14:textId="77777777" w:rsidR="00210C35" w:rsidRPr="00292E63" w:rsidRDefault="00210C35" w:rsidP="00FA11F7"/>
    <w:p w14:paraId="27C1E50F" w14:textId="77777777" w:rsidR="001165A3" w:rsidRPr="001165A3" w:rsidRDefault="001165A3" w:rsidP="001165A3"/>
    <w:sectPr w:rsidR="001165A3" w:rsidRPr="001165A3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BC68A0"/>
    <w:multiLevelType w:val="multilevel"/>
    <w:tmpl w:val="327C4808"/>
    <w:lvl w:ilvl="0">
      <w:start w:val="1"/>
      <w:numFmt w:val="decimal"/>
      <w:lvlText w:val="%1."/>
      <w:lvlJc w:val="left"/>
      <w:pPr>
        <w:tabs>
          <w:tab w:val="num" w:pos="1210"/>
        </w:tabs>
        <w:ind w:left="1210" w:hanging="360"/>
      </w:pPr>
    </w:lvl>
    <w:lvl w:ilvl="1" w:tentative="1">
      <w:start w:val="1"/>
      <w:numFmt w:val="decimal"/>
      <w:lvlText w:val="%2."/>
      <w:lvlJc w:val="left"/>
      <w:pPr>
        <w:tabs>
          <w:tab w:val="num" w:pos="1930"/>
        </w:tabs>
        <w:ind w:left="1930" w:hanging="360"/>
      </w:pPr>
    </w:lvl>
    <w:lvl w:ilvl="2" w:tentative="1">
      <w:start w:val="1"/>
      <w:numFmt w:val="decimal"/>
      <w:lvlText w:val="%3."/>
      <w:lvlJc w:val="left"/>
      <w:pPr>
        <w:tabs>
          <w:tab w:val="num" w:pos="2650"/>
        </w:tabs>
        <w:ind w:left="2650" w:hanging="360"/>
      </w:pPr>
    </w:lvl>
    <w:lvl w:ilvl="3" w:tentative="1">
      <w:start w:val="1"/>
      <w:numFmt w:val="decimal"/>
      <w:lvlText w:val="%4."/>
      <w:lvlJc w:val="left"/>
      <w:pPr>
        <w:tabs>
          <w:tab w:val="num" w:pos="3370"/>
        </w:tabs>
        <w:ind w:left="3370" w:hanging="360"/>
      </w:pPr>
    </w:lvl>
    <w:lvl w:ilvl="4" w:tentative="1">
      <w:start w:val="1"/>
      <w:numFmt w:val="decimal"/>
      <w:lvlText w:val="%5."/>
      <w:lvlJc w:val="left"/>
      <w:pPr>
        <w:tabs>
          <w:tab w:val="num" w:pos="4090"/>
        </w:tabs>
        <w:ind w:left="4090" w:hanging="360"/>
      </w:pPr>
    </w:lvl>
    <w:lvl w:ilvl="5" w:tentative="1">
      <w:start w:val="1"/>
      <w:numFmt w:val="decimal"/>
      <w:lvlText w:val="%6."/>
      <w:lvlJc w:val="left"/>
      <w:pPr>
        <w:tabs>
          <w:tab w:val="num" w:pos="4810"/>
        </w:tabs>
        <w:ind w:left="4810" w:hanging="360"/>
      </w:pPr>
    </w:lvl>
    <w:lvl w:ilvl="6" w:tentative="1">
      <w:start w:val="1"/>
      <w:numFmt w:val="decimal"/>
      <w:lvlText w:val="%7."/>
      <w:lvlJc w:val="left"/>
      <w:pPr>
        <w:tabs>
          <w:tab w:val="num" w:pos="5530"/>
        </w:tabs>
        <w:ind w:left="5530" w:hanging="360"/>
      </w:pPr>
    </w:lvl>
    <w:lvl w:ilvl="7" w:tentative="1">
      <w:start w:val="1"/>
      <w:numFmt w:val="decimal"/>
      <w:lvlText w:val="%8."/>
      <w:lvlJc w:val="left"/>
      <w:pPr>
        <w:tabs>
          <w:tab w:val="num" w:pos="6250"/>
        </w:tabs>
        <w:ind w:left="6250" w:hanging="360"/>
      </w:pPr>
    </w:lvl>
    <w:lvl w:ilvl="8" w:tentative="1">
      <w:start w:val="1"/>
      <w:numFmt w:val="decimal"/>
      <w:lvlText w:val="%9."/>
      <w:lvlJc w:val="left"/>
      <w:pPr>
        <w:tabs>
          <w:tab w:val="num" w:pos="6970"/>
        </w:tabs>
        <w:ind w:left="697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0E0957"/>
    <w:rsid w:val="00026A3C"/>
    <w:rsid w:val="00032AF7"/>
    <w:rsid w:val="000936F2"/>
    <w:rsid w:val="000E0957"/>
    <w:rsid w:val="001165A3"/>
    <w:rsid w:val="00210C35"/>
    <w:rsid w:val="00240D85"/>
    <w:rsid w:val="00254F47"/>
    <w:rsid w:val="00292E63"/>
    <w:rsid w:val="004778B5"/>
    <w:rsid w:val="004A029A"/>
    <w:rsid w:val="004B75AC"/>
    <w:rsid w:val="004D7FC8"/>
    <w:rsid w:val="00554A5C"/>
    <w:rsid w:val="0059143D"/>
    <w:rsid w:val="005A44D4"/>
    <w:rsid w:val="005B4FD5"/>
    <w:rsid w:val="006141AD"/>
    <w:rsid w:val="0066335D"/>
    <w:rsid w:val="00667B8B"/>
    <w:rsid w:val="006971B3"/>
    <w:rsid w:val="007E7240"/>
    <w:rsid w:val="0083189B"/>
    <w:rsid w:val="008431A9"/>
    <w:rsid w:val="008B7A8D"/>
    <w:rsid w:val="009242AF"/>
    <w:rsid w:val="009C57B2"/>
    <w:rsid w:val="009E13B7"/>
    <w:rsid w:val="00A124E3"/>
    <w:rsid w:val="00A26223"/>
    <w:rsid w:val="00AE041C"/>
    <w:rsid w:val="00B75349"/>
    <w:rsid w:val="00C24F83"/>
    <w:rsid w:val="00CB0699"/>
    <w:rsid w:val="00D51DC8"/>
    <w:rsid w:val="00DD6263"/>
    <w:rsid w:val="00E97C22"/>
    <w:rsid w:val="00EF5ED6"/>
    <w:rsid w:val="00F739C0"/>
    <w:rsid w:val="00FA11F7"/>
    <w:rsid w:val="00FA6CE0"/>
    <w:rsid w:val="00FB47E1"/>
    <w:rsid w:val="00FD1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01AB"/>
  <w15:docId w15:val="{462E4ABC-BD1A-4A5E-942E-90346FC4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semiHidden="1" w:uiPriority="6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0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0"/>
    <w:autoRedefine/>
    <w:uiPriority w:val="6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0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0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0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0">
    <w:name w:val="标题 1字符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0">
    <w:name w:val="标题 2字符"/>
    <w:basedOn w:val="a0"/>
    <w:link w:val="2"/>
    <w:uiPriority w:val="6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0">
    <w:name w:val="标题 3字符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0">
    <w:name w:val="标题 5字符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0">
    <w:name w:val="标题 4字符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FA6CE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92E63"/>
    <w:rPr>
      <w:rFonts w:ascii="宋体" w:eastAsia="宋体" w:hAnsi="宋体" w:cs="宋体"/>
      <w:sz w:val="24"/>
      <w:szCs w:val="24"/>
    </w:rPr>
  </w:style>
  <w:style w:type="paragraph" w:styleId="aa">
    <w:name w:val="Document Map"/>
    <w:basedOn w:val="a"/>
    <w:link w:val="ab"/>
    <w:uiPriority w:val="99"/>
    <w:semiHidden/>
    <w:unhideWhenUsed/>
    <w:rsid w:val="00A124E3"/>
    <w:rPr>
      <w:rFonts w:ascii="宋体" w:eastAsia="宋体"/>
      <w:sz w:val="24"/>
      <w:szCs w:val="24"/>
    </w:rPr>
  </w:style>
  <w:style w:type="character" w:customStyle="1" w:styleId="ab">
    <w:name w:val="文档结构图字符"/>
    <w:basedOn w:val="a0"/>
    <w:link w:val="aa"/>
    <w:uiPriority w:val="99"/>
    <w:semiHidden/>
    <w:rsid w:val="00A124E3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10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9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4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56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5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7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4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48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9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9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70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90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4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1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1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3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09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58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831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9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0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98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9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88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82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4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136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78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2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40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83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35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3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84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3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77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826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429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34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62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3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62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14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12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746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326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173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59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666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20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33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10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5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07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88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760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1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066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60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81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8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3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8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94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488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8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3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5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15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6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6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3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50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54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31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7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7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7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7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5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99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48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50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82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2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0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53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39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18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6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44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69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8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39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15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27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42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74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3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76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2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1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05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7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67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67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028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8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0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32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6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5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9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3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95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77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8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8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0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488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33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84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7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2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0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72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80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9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9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95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0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5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97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2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33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64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0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3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90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42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66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52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3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63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8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73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473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32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57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7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80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18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78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65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925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06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559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93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58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9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0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9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0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3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84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53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3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54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35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56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8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37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64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986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35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08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74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520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98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nblogs.com/Cheney222/articles/5876382.html" TargetMode="External"/><Relationship Id="rId7" Type="http://schemas.openxmlformats.org/officeDocument/2006/relationships/hyperlink" Target="http://blog.csdn.net/tsuliuchao/article/details/4877157" TargetMode="Externa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ED68FDE-6365-4D84-9150-6346FB82E145}"/>
      </w:docPartPr>
      <w:docPartBody>
        <w:p w:rsidR="00F40FB3" w:rsidRDefault="00592368">
          <w:r w:rsidRPr="00AD7F3F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368"/>
    <w:rsid w:val="003C2E43"/>
    <w:rsid w:val="00592368"/>
    <w:rsid w:val="00840DD6"/>
    <w:rsid w:val="00F4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236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sql优化</PostTitle>
  <PostDate>2017-12-25T10:11:46Z</PostDate>
  <PostID>78895436</PostID>
  <Category1>java面试</Category1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1968617180</CategoryBBId1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94</TotalTime>
  <Pages>1</Pages>
  <Words>763</Words>
  <Characters>4353</Characters>
  <Application>Microsoft Macintosh Word</Application>
  <DocSecurity>0</DocSecurity>
  <Lines>36</Lines>
  <Paragraphs>10</Paragraphs>
  <ScaleCrop>false</ScaleCrop>
  <Company/>
  <LinksUpToDate>false</LinksUpToDate>
  <CharactersWithSpaces>5106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38</cp:revision>
  <dcterms:created xsi:type="dcterms:W3CDTF">2017-12-25T06:55:00Z</dcterms:created>
  <dcterms:modified xsi:type="dcterms:W3CDTF">2018-09-18T03:39:00Z</dcterms:modified>
</cp:coreProperties>
</file>