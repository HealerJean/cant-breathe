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C1659E">
              <w:pPr>
                <w:pStyle w:val="Publishwithline"/>
              </w:pPr>
              <w:r w:rsidRPr="00C1659E">
                <w:rPr>
                  <w:rFonts w:hint="eastAsia"/>
                </w:rPr>
                <w:t xml:space="preserve">redis session </w:t>
              </w:r>
              <w:r w:rsidRPr="00C1659E">
                <w:rPr>
                  <w:rFonts w:hint="eastAsia"/>
                </w:rPr>
                <w:t>实现多</w:t>
              </w:r>
              <w:r w:rsidRPr="00C1659E">
                <w:rPr>
                  <w:rFonts w:hint="eastAsia"/>
                </w:rPr>
                <w:t>ip</w:t>
              </w:r>
              <w:r w:rsidRPr="00C1659E">
                <w:rPr>
                  <w:rFonts w:hint="eastAsia"/>
                </w:rPr>
                <w:t>同步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B31D7B">
          <w:pPr>
            <w:pStyle w:val="PadderBetweenControlandBody"/>
          </w:pPr>
        </w:p>
      </w:sdtContent>
    </w:sdt>
    <w:p w:rsidR="00AE7CA6" w:rsidRPr="00AE7CA6" w:rsidRDefault="00AE7CA6" w:rsidP="002A5158">
      <w:pPr>
        <w:pStyle w:val="1"/>
      </w:pPr>
      <w:r>
        <w:rPr>
          <w:rFonts w:hint="eastAsia"/>
        </w:rPr>
        <w:t>1</w:t>
      </w:r>
      <w:r>
        <w:t>、</w:t>
      </w:r>
      <w:r>
        <w:t>springboot</w:t>
      </w:r>
    </w:p>
    <w:p w:rsidR="00117AAF" w:rsidRDefault="002A5158" w:rsidP="00BC3F7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准备工作，添加</w:t>
      </w:r>
      <w:r>
        <w:t>redis</w:t>
      </w:r>
      <w:r>
        <w:t>缓存</w:t>
      </w:r>
    </w:p>
    <w:p w:rsidR="002A5158" w:rsidRDefault="002A5158" w:rsidP="002A5158"/>
    <w:p w:rsidR="002A5158" w:rsidRDefault="002A5158" w:rsidP="00BC3F7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pom</w:t>
      </w:r>
      <w:r>
        <w:t>依赖</w:t>
      </w:r>
    </w:p>
    <w:p w:rsidR="002A5158" w:rsidRDefault="002A5158" w:rsidP="002A5158"/>
    <w:p w:rsidR="00801B31" w:rsidRPr="00801B31" w:rsidRDefault="00801B31" w:rsidP="00801B3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&lt;?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 version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 xml:space="preserve">="1.0"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encoding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="UTF-8"</w:t>
      </w: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?&gt;</w:t>
      </w:r>
      <w:r w:rsidRPr="00801B31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="http://www.w3.org/2001/XMLSchema-instance"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br/>
        <w:t xml:space="preserve">   </w:t>
      </w:r>
      <w:r w:rsidRPr="00801B31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801B31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jar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sinospringbootnginxsessionsueecss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Demo project for Spring 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1.5.9.RELEASE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relativePath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 xml:space="preserve">/&gt; </w:t>
      </w:r>
      <w:r w:rsidRPr="00801B31">
        <w:rPr>
          <w:rFonts w:ascii="宋体" w:eastAsia="宋体" w:hAnsi="宋体" w:cs="宋体" w:hint="eastAsia"/>
          <w:color w:val="FFFFFF"/>
          <w:sz w:val="27"/>
          <w:szCs w:val="27"/>
        </w:rPr>
        <w:t>&lt;!-- lookup parent from repository --&gt;</w:t>
      </w:r>
      <w:r w:rsidRPr="00801B31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1.8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org.springframework.session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spring-session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spring-boot-starter-thymeleaf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spring-boot-starter-web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spring-boot-starter-test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test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</w:rPr>
        <w:t xml:space="preserve">  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&lt;groupId&gt;org.springframework.boot&lt;/groupId&gt;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&lt;artifactId&gt;spring-boot-starter-redis&lt;/artifactId&gt;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&lt;dependency&gt;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&lt;groupId&gt;org.springframework.session&lt;/groupId&gt;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&lt;artifactId&gt;spring-session-data-redis&lt;/artifactId&gt;</w:t>
      </w:r>
      <w:r w:rsidRPr="00801B3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</w:t>
      </w:r>
      <w:r w:rsidRPr="00C175D6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&gt;</w:t>
      </w:r>
      <w:r>
        <w:rPr>
          <w:rFonts w:ascii="宋体" w:eastAsia="宋体" w:hAnsi="宋体" w:cs="宋体" w:hint="eastAsia"/>
          <w:color w:val="F9FAF4"/>
          <w:sz w:val="27"/>
          <w:szCs w:val="27"/>
        </w:rPr>
        <w:br/>
      </w:r>
      <w:r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CFBFAD"/>
          <w:sz w:val="27"/>
          <w:szCs w:val="27"/>
        </w:rPr>
        <w:t>spring-boot-maven-plugin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801B31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801B31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:rsidR="002A5158" w:rsidRDefault="002A5158" w:rsidP="002A5158"/>
    <w:p w:rsidR="005F551B" w:rsidRDefault="005F551B" w:rsidP="002A5158"/>
    <w:p w:rsidR="005F551B" w:rsidRDefault="005F551B" w:rsidP="00BC3F7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t xml:space="preserve">redis </w:t>
      </w:r>
      <w:r>
        <w:rPr>
          <w:rFonts w:hint="eastAsia"/>
        </w:rPr>
        <w:t>配置</w:t>
      </w:r>
    </w:p>
    <w:p w:rsidR="003E7D3E" w:rsidRDefault="003E7D3E" w:rsidP="003E7D3E"/>
    <w:p w:rsidR="004E1ED0" w:rsidRDefault="004E1ED0" w:rsidP="004E1ED0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server.port=</w:t>
      </w:r>
      <w:r>
        <w:rPr>
          <w:rFonts w:hint="eastAsia"/>
          <w:color w:val="ECE47E"/>
          <w:sz w:val="27"/>
          <w:szCs w:val="27"/>
        </w:rPr>
        <w:t>8082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###REDIS (RedisProperties) redis»ù±¾ÅäÖÃ£»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 database name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spring.redis.database=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host1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spring.redis.host=</w:t>
      </w:r>
      <w:r>
        <w:rPr>
          <w:rFonts w:hint="eastAsia"/>
          <w:color w:val="ECE47E"/>
          <w:sz w:val="27"/>
          <w:szCs w:val="27"/>
        </w:rPr>
        <w:t>127.0.0.1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password</w:t>
      </w:r>
      <w:r>
        <w:rPr>
          <w:rFonts w:hint="eastAsia"/>
          <w:color w:val="FFFFFF"/>
          <w:sz w:val="27"/>
          <w:szCs w:val="27"/>
        </w:rPr>
        <w:br/>
        <w:t>#spring.redis.password=</w:t>
      </w:r>
      <w:r>
        <w:rPr>
          <w:rFonts w:hint="eastAsia"/>
          <w:color w:val="FFFFFF"/>
          <w:sz w:val="27"/>
          <w:szCs w:val="27"/>
        </w:rPr>
        <w:br/>
        <w:t>#connection port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spring.redis.port=</w:t>
      </w:r>
      <w:r>
        <w:rPr>
          <w:rFonts w:hint="eastAsia"/>
          <w:color w:val="ECE47E"/>
          <w:sz w:val="27"/>
          <w:szCs w:val="27"/>
        </w:rPr>
        <w:t>6379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pool settings ...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spring.redis.pool.min-idle=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spring.redis.pool.max-active=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spring.redis.pool.max-wait=</w:t>
      </w:r>
      <w:r>
        <w:rPr>
          <w:rFonts w:hint="eastAsia"/>
          <w:color w:val="ECE47E"/>
          <w:sz w:val="27"/>
          <w:szCs w:val="27"/>
        </w:rPr>
        <w:t>-1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name of Redis server</w:t>
      </w:r>
      <w:r>
        <w:rPr>
          <w:rFonts w:hint="eastAsia"/>
          <w:color w:val="FFFFFF"/>
          <w:sz w:val="27"/>
          <w:szCs w:val="27"/>
        </w:rPr>
        <w:br/>
        <w:t>#spring.redis.sentinel.master=</w:t>
      </w:r>
      <w:r>
        <w:rPr>
          <w:rFonts w:hint="eastAsia"/>
          <w:color w:val="FFFFFF"/>
          <w:sz w:val="27"/>
          <w:szCs w:val="27"/>
        </w:rPr>
        <w:br/>
        <w:t># comma-separated list of host:port pairs</w:t>
      </w:r>
      <w:r>
        <w:rPr>
          <w:rFonts w:hint="eastAsia"/>
          <w:color w:val="FFFFFF"/>
          <w:sz w:val="27"/>
          <w:szCs w:val="27"/>
        </w:rPr>
        <w:br/>
        <w:t>#spring.redis.sentinel.nodes=</w:t>
      </w:r>
    </w:p>
    <w:p w:rsidR="004E1ED0" w:rsidRDefault="004E1ED0" w:rsidP="003E7D3E"/>
    <w:p w:rsidR="004E1ED0" w:rsidRDefault="004E1ED0" w:rsidP="003E7D3E"/>
    <w:p w:rsidR="004E1ED0" w:rsidRPr="00563D9E" w:rsidRDefault="00166121" w:rsidP="00BC3F76">
      <w:pPr>
        <w:pStyle w:val="2"/>
        <w:rPr>
          <w:sz w:val="52"/>
        </w:rPr>
      </w:pPr>
      <w:r>
        <w:t>3</w:t>
      </w:r>
      <w:r>
        <w:rPr>
          <w:rFonts w:hint="eastAsia"/>
        </w:rPr>
        <w:t>、</w:t>
      </w:r>
      <w:r>
        <w:t>添加启动</w:t>
      </w:r>
      <w:r>
        <w:t xml:space="preserve">redis </w:t>
      </w:r>
      <w:r>
        <w:rPr>
          <w:rFonts w:hint="eastAsia"/>
        </w:rPr>
        <w:t>配置</w:t>
      </w:r>
      <w:r>
        <w:t>缓存类</w:t>
      </w:r>
      <w:r w:rsidR="00563D9E">
        <w:rPr>
          <w:rFonts w:hint="eastAsia"/>
        </w:rPr>
        <w:t xml:space="preserve"> </w:t>
      </w:r>
      <w:r w:rsidR="00563D9E" w:rsidRPr="00563D9E">
        <w:rPr>
          <w:rFonts w:hint="eastAsia"/>
        </w:rPr>
        <w:t>@EnableRedisHttpSession</w:t>
      </w:r>
    </w:p>
    <w:p w:rsidR="00000CEB" w:rsidRDefault="00000CEB" w:rsidP="00000CEB"/>
    <w:p w:rsidR="00000CEB" w:rsidRDefault="00000CEB" w:rsidP="00000CEB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>@Description</w:t>
      </w:r>
      <w:r>
        <w:rPr>
          <w:rFonts w:hint="eastAsia"/>
          <w:color w:val="CFBFAD"/>
          <w:sz w:val="27"/>
          <w:szCs w:val="27"/>
        </w:rPr>
        <w:br/>
        <w:t xml:space="preserve">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 xml:space="preserve">@Author </w:t>
      </w:r>
      <w:r>
        <w:rPr>
          <w:rFonts w:hint="eastAsia"/>
          <w:color w:val="FFFFFF"/>
          <w:sz w:val="27"/>
          <w:szCs w:val="27"/>
        </w:rPr>
        <w:t>HealerJean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 xml:space="preserve">@Date </w:t>
      </w:r>
      <w:r>
        <w:rPr>
          <w:rFonts w:hint="eastAsia"/>
          <w:color w:val="FFFFFF"/>
          <w:sz w:val="27"/>
          <w:szCs w:val="27"/>
        </w:rPr>
        <w:t>2017/12/4  11:15.</w:t>
      </w:r>
      <w:r>
        <w:rPr>
          <w:rFonts w:hint="eastAsia"/>
          <w:color w:val="FFFFFF"/>
          <w:sz w:val="27"/>
          <w:szCs w:val="27"/>
        </w:rPr>
        <w:br/>
        <w:t xml:space="preserve"> 如果需要添加失效时间可以使用以下的写法：</w:t>
      </w:r>
      <w:r>
        <w:rPr>
          <w:rFonts w:hint="eastAsia"/>
          <w:color w:val="FFFFFF"/>
          <w:sz w:val="27"/>
          <w:szCs w:val="27"/>
        </w:rPr>
        <w:br/>
        <w:t xml:space="preserve"> </w:t>
      </w:r>
      <w:r>
        <w:rPr>
          <w:rFonts w:hint="eastAsia"/>
          <w:color w:val="CFBFAD"/>
          <w:sz w:val="27"/>
          <w:szCs w:val="27"/>
        </w:rPr>
        <w:t xml:space="preserve">@EnableRedisHttpSession(maxInactiveIntervalInSeconds </w:t>
      </w:r>
      <w:r>
        <w:rPr>
          <w:rFonts w:hint="eastAsia"/>
          <w:color w:val="FFFFFF"/>
          <w:sz w:val="27"/>
          <w:szCs w:val="27"/>
        </w:rPr>
        <w:t>= 60) //1分钟失效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@Configuration</w:t>
      </w:r>
      <w:r>
        <w:rPr>
          <w:rFonts w:hint="eastAsia"/>
          <w:color w:val="D9E577"/>
          <w:sz w:val="27"/>
          <w:szCs w:val="27"/>
        </w:rPr>
        <w:br/>
      </w:r>
      <w:r w:rsidRPr="00D43CC8">
        <w:rPr>
          <w:rFonts w:hint="eastAsia"/>
          <w:color w:val="FF0000"/>
          <w:sz w:val="44"/>
          <w:szCs w:val="27"/>
          <w:highlight w:val="yellow"/>
        </w:rPr>
        <w:t>@EnableRedisHttpSession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RedisSessionConfig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:rsidR="00000CEB" w:rsidRPr="00000CEB" w:rsidRDefault="00000CEB" w:rsidP="00000CEB"/>
    <w:p w:rsidR="00166121" w:rsidRPr="00166121" w:rsidRDefault="00166121" w:rsidP="003E7D3E"/>
    <w:p w:rsidR="005F551B" w:rsidRDefault="00563D9E" w:rsidP="00BC3F7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测试</w:t>
      </w:r>
      <w:r>
        <w:t>controller</w:t>
      </w:r>
    </w:p>
    <w:p w:rsidR="00563D9E" w:rsidRDefault="00563D9E" w:rsidP="00563D9E"/>
    <w:p w:rsidR="007A59E8" w:rsidRDefault="007A59E8" w:rsidP="007A59E8">
      <w:pPr>
        <w:pStyle w:val="HTML"/>
        <w:shd w:val="clear" w:color="auto" w:fill="272822"/>
        <w:rPr>
          <w:color w:val="FF007F"/>
          <w:szCs w:val="27"/>
        </w:rPr>
      </w:pPr>
      <w:r>
        <w:rPr>
          <w:rFonts w:hint="eastAsia"/>
          <w:color w:val="CFBFAD"/>
          <w:sz w:val="27"/>
          <w:szCs w:val="27"/>
        </w:rPr>
        <w:br/>
      </w:r>
      <w:r w:rsidRPr="007A59E8">
        <w:rPr>
          <w:rFonts w:hint="eastAsia"/>
          <w:color w:val="D9E577"/>
          <w:szCs w:val="27"/>
        </w:rPr>
        <w:t>@RestController</w:t>
      </w:r>
      <w:r w:rsidRPr="007A59E8">
        <w:rPr>
          <w:rFonts w:hint="eastAsia"/>
          <w:color w:val="D9E577"/>
          <w:szCs w:val="27"/>
        </w:rPr>
        <w:br/>
      </w:r>
      <w:r w:rsidRPr="007A59E8">
        <w:rPr>
          <w:rFonts w:hint="eastAsia"/>
          <w:color w:val="FF007F"/>
          <w:szCs w:val="27"/>
        </w:rPr>
        <w:t xml:space="preserve">public class </w:t>
      </w:r>
      <w:r w:rsidRPr="007A59E8">
        <w:rPr>
          <w:rFonts w:hint="eastAsia"/>
          <w:color w:val="52E3F6"/>
          <w:szCs w:val="27"/>
        </w:rPr>
        <w:t xml:space="preserve">HomeController </w:t>
      </w:r>
      <w:r w:rsidRPr="007A59E8">
        <w:rPr>
          <w:rFonts w:hint="eastAsia"/>
          <w:color w:val="F9FAF4"/>
          <w:szCs w:val="27"/>
        </w:rPr>
        <w:t>{</w:t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D9E577"/>
          <w:szCs w:val="27"/>
        </w:rPr>
        <w:t>@GetMapping</w:t>
      </w:r>
      <w:r w:rsidRPr="007A59E8">
        <w:rPr>
          <w:rFonts w:hint="eastAsia"/>
          <w:color w:val="F9FAF4"/>
          <w:szCs w:val="27"/>
        </w:rPr>
        <w:t>(</w:t>
      </w:r>
      <w:r w:rsidRPr="007A59E8">
        <w:rPr>
          <w:rFonts w:hint="eastAsia"/>
          <w:color w:val="ECE47E"/>
          <w:szCs w:val="27"/>
        </w:rPr>
        <w:t>"session"</w:t>
      </w:r>
      <w:r w:rsidRPr="007A59E8">
        <w:rPr>
          <w:rFonts w:hint="eastAsia"/>
          <w:color w:val="F9FAF4"/>
          <w:szCs w:val="27"/>
        </w:rPr>
        <w:t>)</w:t>
      </w:r>
      <w:r w:rsidRPr="007A59E8">
        <w:rPr>
          <w:rFonts w:hint="eastAsia"/>
          <w:color w:val="F9FAF4"/>
          <w:szCs w:val="27"/>
        </w:rPr>
        <w:br/>
        <w:t xml:space="preserve">   </w:t>
      </w:r>
      <w:r w:rsidRPr="007A59E8">
        <w:rPr>
          <w:rFonts w:hint="eastAsia"/>
          <w:color w:val="FF007F"/>
          <w:szCs w:val="27"/>
        </w:rPr>
        <w:t xml:space="preserve">public </w:t>
      </w:r>
      <w:r w:rsidRPr="007A59E8">
        <w:rPr>
          <w:rFonts w:hint="eastAsia"/>
          <w:color w:val="52E3F6"/>
          <w:szCs w:val="27"/>
        </w:rPr>
        <w:t xml:space="preserve">String </w:t>
      </w:r>
      <w:r w:rsidRPr="007A59E8">
        <w:rPr>
          <w:rFonts w:hint="eastAsia"/>
          <w:color w:val="A7EC21"/>
          <w:szCs w:val="27"/>
        </w:rPr>
        <w:t>getSession</w:t>
      </w:r>
      <w:r w:rsidRPr="007A59E8">
        <w:rPr>
          <w:rFonts w:hint="eastAsia"/>
          <w:color w:val="F9FAF4"/>
          <w:szCs w:val="27"/>
        </w:rPr>
        <w:t>(){</w:t>
      </w:r>
      <w:r w:rsidRPr="007A59E8">
        <w:rPr>
          <w:rFonts w:hint="eastAsia"/>
          <w:color w:val="F9FAF4"/>
          <w:szCs w:val="27"/>
        </w:rPr>
        <w:br/>
      </w:r>
      <w:r>
        <w:rPr>
          <w:color w:val="52E3F6"/>
          <w:szCs w:val="27"/>
        </w:rPr>
        <w:t xml:space="preserve">     </w:t>
      </w:r>
      <w:r w:rsidRPr="007A59E8">
        <w:rPr>
          <w:rFonts w:hint="eastAsia"/>
          <w:color w:val="52E3F6"/>
          <w:szCs w:val="27"/>
        </w:rPr>
        <w:t xml:space="preserve">HttpServletRequest </w:t>
      </w:r>
      <w:r w:rsidRPr="007A59E8">
        <w:rPr>
          <w:rFonts w:hint="eastAsia"/>
          <w:color w:val="CFBFAD"/>
          <w:szCs w:val="27"/>
        </w:rPr>
        <w:t xml:space="preserve">request  </w:t>
      </w:r>
      <w:r w:rsidRPr="007A59E8">
        <w:rPr>
          <w:rFonts w:hint="eastAsia"/>
          <w:color w:val="FF007F"/>
          <w:szCs w:val="27"/>
        </w:rPr>
        <w:t xml:space="preserve">= </w:t>
      </w:r>
      <w:r w:rsidRPr="007A59E8">
        <w:rPr>
          <w:rFonts w:hint="eastAsia"/>
          <w:color w:val="F9FAF4"/>
          <w:szCs w:val="27"/>
        </w:rPr>
        <w:t>((</w:t>
      </w:r>
      <w:r w:rsidRPr="007A59E8">
        <w:rPr>
          <w:rFonts w:hint="eastAsia"/>
          <w:color w:val="52E3F6"/>
          <w:szCs w:val="27"/>
        </w:rPr>
        <w:t>ServletRequestAttributes</w:t>
      </w:r>
      <w:r w:rsidRPr="007A59E8">
        <w:rPr>
          <w:rFonts w:hint="eastAsia"/>
          <w:color w:val="F9FAF4"/>
          <w:szCs w:val="27"/>
        </w:rPr>
        <w:t xml:space="preserve">) </w:t>
      </w:r>
      <w:r w:rsidRPr="007A59E8">
        <w:rPr>
          <w:rFonts w:hint="eastAsia"/>
          <w:color w:val="52E3F6"/>
          <w:szCs w:val="27"/>
        </w:rPr>
        <w:t>RequestContextHolder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CFBFAD"/>
          <w:szCs w:val="27"/>
        </w:rPr>
        <w:t>getRequestAttributes</w:t>
      </w:r>
      <w:r w:rsidRPr="007A59E8">
        <w:rPr>
          <w:rFonts w:hint="eastAsia"/>
          <w:color w:val="F9FAF4"/>
          <w:szCs w:val="27"/>
        </w:rPr>
        <w:t>())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getRequest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;</w:t>
      </w:r>
    </w:p>
    <w:p w:rsidR="007A59E8" w:rsidRDefault="007A59E8" w:rsidP="007A59E8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7A59E8">
        <w:rPr>
          <w:rFonts w:hint="eastAsia"/>
          <w:color w:val="FF007F"/>
          <w:szCs w:val="27"/>
        </w:rPr>
        <w:br/>
        <w:t xml:space="preserve">      return </w:t>
      </w:r>
      <w:r w:rsidRPr="007A59E8">
        <w:rPr>
          <w:rFonts w:hint="eastAsia"/>
          <w:color w:val="CFBFAD"/>
          <w:szCs w:val="27"/>
        </w:rPr>
        <w:t>request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getSession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.</w:t>
      </w:r>
      <w:r w:rsidRPr="007A59E8">
        <w:rPr>
          <w:rFonts w:hint="eastAsia"/>
          <w:color w:val="A7EC21"/>
          <w:szCs w:val="27"/>
        </w:rPr>
        <w:t>getId</w:t>
      </w:r>
      <w:r w:rsidRPr="007A59E8">
        <w:rPr>
          <w:rFonts w:hint="eastAsia"/>
          <w:color w:val="F9FAF4"/>
          <w:szCs w:val="27"/>
        </w:rPr>
        <w:t>()</w:t>
      </w:r>
      <w:r w:rsidRPr="007A59E8">
        <w:rPr>
          <w:rFonts w:hint="eastAsia"/>
          <w:color w:val="FF007F"/>
          <w:szCs w:val="27"/>
        </w:rPr>
        <w:t>;</w:t>
      </w:r>
      <w:r w:rsidRPr="007A59E8">
        <w:rPr>
          <w:rFonts w:hint="eastAsia"/>
          <w:color w:val="FF007F"/>
          <w:szCs w:val="27"/>
        </w:rPr>
        <w:br/>
        <w:t xml:space="preserve">   </w:t>
      </w:r>
      <w:r w:rsidRPr="007A59E8">
        <w:rPr>
          <w:rFonts w:hint="eastAsia"/>
          <w:color w:val="F9FAF4"/>
          <w:szCs w:val="27"/>
        </w:rPr>
        <w:t>}</w:t>
      </w:r>
      <w:r w:rsidRPr="007A59E8">
        <w:rPr>
          <w:rFonts w:hint="eastAsia"/>
          <w:color w:val="F9FAF4"/>
          <w:szCs w:val="27"/>
        </w:rPr>
        <w:br/>
        <w:t>}</w:t>
      </w:r>
    </w:p>
    <w:p w:rsidR="00563D9E" w:rsidRPr="007A59E8" w:rsidRDefault="00563D9E" w:rsidP="00563D9E"/>
    <w:p w:rsidR="003E7D3E" w:rsidRDefault="005B2027" w:rsidP="00BC3F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浏览器（测试</w:t>
      </w:r>
      <w:r>
        <w:t>两个</w:t>
      </w:r>
      <w:r>
        <w:rPr>
          <w:rFonts w:hint="eastAsia"/>
        </w:rPr>
        <w:t>项目）</w:t>
      </w:r>
    </w:p>
    <w:p w:rsidR="005B2027" w:rsidRDefault="005B2027" w:rsidP="005B2027"/>
    <w:p w:rsidR="005B2027" w:rsidRDefault="005B2027" w:rsidP="005B2027">
      <w:pPr>
        <w:jc w:val="center"/>
      </w:pPr>
      <w:r>
        <w:rPr>
          <w:noProof/>
        </w:rPr>
        <w:drawing>
          <wp:inline distT="0" distB="0" distL="0" distR="0" wp14:anchorId="6EA60192" wp14:editId="51B76838">
            <wp:extent cx="5038095" cy="1971429"/>
            <wp:effectExtent l="19050" t="1905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9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2BC6" w:rsidRDefault="00442BC6" w:rsidP="005B2027">
      <w:pPr>
        <w:jc w:val="center"/>
      </w:pPr>
    </w:p>
    <w:p w:rsidR="00442BC6" w:rsidRDefault="00442BC6" w:rsidP="005B2027">
      <w:pPr>
        <w:jc w:val="center"/>
      </w:pPr>
      <w:r>
        <w:rPr>
          <w:noProof/>
        </w:rPr>
        <w:drawing>
          <wp:inline distT="0" distB="0" distL="0" distR="0" wp14:anchorId="0D045DCE" wp14:editId="4EA49B78">
            <wp:extent cx="5180952" cy="2057143"/>
            <wp:effectExtent l="19050" t="19050" r="2032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0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2BC6" w:rsidRDefault="00442BC6" w:rsidP="00442BC6"/>
    <w:p w:rsidR="00442BC6" w:rsidRDefault="00DF22ED" w:rsidP="00BC3F7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观察</w:t>
      </w:r>
      <w:r>
        <w:t xml:space="preserve">redis </w:t>
      </w:r>
      <w:r>
        <w:rPr>
          <w:rFonts w:hint="eastAsia"/>
        </w:rPr>
        <w:t>缓存，</w:t>
      </w:r>
      <w:r>
        <w:t>成功</w:t>
      </w:r>
    </w:p>
    <w:p w:rsidR="00DF22ED" w:rsidRPr="00DF22ED" w:rsidRDefault="00DF22ED" w:rsidP="00DF22ED"/>
    <w:p w:rsidR="00DF22ED" w:rsidRDefault="00DF22ED" w:rsidP="00DF22ED">
      <w:pPr>
        <w:jc w:val="center"/>
      </w:pPr>
      <w:r>
        <w:rPr>
          <w:noProof/>
        </w:rPr>
        <w:drawing>
          <wp:inline distT="0" distB="0" distL="0" distR="0" wp14:anchorId="20D9A10E" wp14:editId="317E7171">
            <wp:extent cx="6447619" cy="9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B2" w:rsidRDefault="007807B2" w:rsidP="007807B2"/>
    <w:p w:rsidR="007807B2" w:rsidRDefault="007807B2" w:rsidP="00BC3F7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注意事项</w:t>
      </w:r>
    </w:p>
    <w:p w:rsidR="007807B2" w:rsidRDefault="007807B2" w:rsidP="007807B2"/>
    <w:p w:rsidR="007807B2" w:rsidRPr="007807B2" w:rsidRDefault="007807B2" w:rsidP="007807B2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32"/>
          <w:szCs w:val="21"/>
        </w:rPr>
      </w:pPr>
      <w:r w:rsidRPr="007807B2">
        <w:rPr>
          <w:rFonts w:ascii="Helvetica" w:eastAsia="宋体" w:hAnsi="Helvetica" w:cs="Helvetica"/>
          <w:color w:val="2A2A2A"/>
          <w:sz w:val="44"/>
          <w:szCs w:val="30"/>
        </w:rPr>
        <w:t>所有实体类实现</w:t>
      </w:r>
      <w:r w:rsidRPr="007807B2">
        <w:rPr>
          <w:rFonts w:ascii="Helvetica" w:eastAsia="宋体" w:hAnsi="Helvetica" w:cs="Helvetica"/>
          <w:color w:val="2A2A2A"/>
          <w:sz w:val="44"/>
          <w:szCs w:val="30"/>
        </w:rPr>
        <w:t>Serializable</w:t>
      </w:r>
      <w:r w:rsidRPr="007807B2">
        <w:rPr>
          <w:rFonts w:ascii="Helvetica" w:eastAsia="宋体" w:hAnsi="Helvetica" w:cs="Helvetica"/>
          <w:color w:val="2A2A2A"/>
          <w:sz w:val="44"/>
          <w:szCs w:val="30"/>
        </w:rPr>
        <w:t>接口</w:t>
      </w:r>
    </w:p>
    <w:p w:rsidR="007807B2" w:rsidRPr="007807B2" w:rsidRDefault="007807B2" w:rsidP="007807B2">
      <w:pPr>
        <w:shd w:val="clear" w:color="auto" w:fill="FFFFFF"/>
        <w:spacing w:after="0"/>
        <w:jc w:val="both"/>
        <w:rPr>
          <w:rFonts w:ascii="Helvetica" w:eastAsia="宋体" w:hAnsi="Helvetica" w:cs="Helvetica"/>
          <w:color w:val="2A2A2A"/>
          <w:sz w:val="32"/>
          <w:szCs w:val="21"/>
        </w:rPr>
      </w:pPr>
      <w:r w:rsidRPr="007807B2">
        <w:rPr>
          <w:rFonts w:ascii="Helvetica" w:eastAsia="宋体" w:hAnsi="Helvetica" w:cs="Helvetica"/>
          <w:color w:val="2A2A2A"/>
          <w:sz w:val="32"/>
          <w:szCs w:val="21"/>
        </w:rPr>
        <w:t xml:space="preserve">public class UserInfo implements </w:t>
      </w:r>
      <w:r w:rsidRPr="007807B2">
        <w:rPr>
          <w:rFonts w:ascii="Helvetica" w:eastAsia="宋体" w:hAnsi="Helvetica" w:cs="Helvetica"/>
          <w:color w:val="FF0000"/>
          <w:sz w:val="32"/>
          <w:szCs w:val="21"/>
        </w:rPr>
        <w:t>Serializable</w:t>
      </w:r>
    </w:p>
    <w:p w:rsidR="007807B2" w:rsidRDefault="007807B2" w:rsidP="007807B2"/>
    <w:p w:rsidR="00BC3F76" w:rsidRDefault="00BC3F76" w:rsidP="007807B2"/>
    <w:p w:rsidR="00BC3F76" w:rsidRDefault="00BC3F76" w:rsidP="007807B2"/>
    <w:p w:rsidR="00BC3F76" w:rsidRDefault="0099044B" w:rsidP="00755B4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spring</w:t>
      </w:r>
      <w:r w:rsidR="00463BC5">
        <w:t>Mvc</w:t>
      </w:r>
      <w:r>
        <w:t xml:space="preserve"> redis</w:t>
      </w:r>
    </w:p>
    <w:p w:rsidR="0099044B" w:rsidRDefault="0099044B" w:rsidP="0099044B"/>
    <w:p w:rsidR="0099044B" w:rsidRDefault="0099044B" w:rsidP="0099044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配置过滤器</w:t>
      </w:r>
    </w:p>
    <w:p w:rsidR="0097053A" w:rsidRPr="0097053A" w:rsidRDefault="0097053A" w:rsidP="0097053A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7"/>
      </w:tblGrid>
      <w:tr w:rsidR="0097053A" w:rsidRPr="0097053A" w:rsidTr="0097053A">
        <w:trPr>
          <w:trHeight w:val="689"/>
        </w:trPr>
        <w:tc>
          <w:tcPr>
            <w:tcW w:w="11887" w:type="dxa"/>
          </w:tcPr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  </w:t>
            </w:r>
            <w:r w:rsidRPr="0097053A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redis</w:t>
            </w:r>
            <w:r w:rsidRPr="0097053A">
              <w:rPr>
                <w:rFonts w:ascii="Consolas" w:hAnsi="Consolas" w:cs="Consolas"/>
                <w:color w:val="3F5FBF"/>
                <w:sz w:val="24"/>
                <w:szCs w:val="28"/>
              </w:rPr>
              <w:t>-session --&gt;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springSessionRepositoryFilter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filter-class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org.springframework.web.filter.DelegatingFilterProxy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filter-class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filter-mapping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springSessionRepositoryFilter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filter-name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url-pattern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>/*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url-pattern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97053A" w:rsidRPr="0097053A" w:rsidRDefault="0097053A" w:rsidP="0097053A">
            <w:pPr>
              <w:rPr>
                <w:sz w:val="24"/>
              </w:rPr>
            </w:pPr>
            <w:r w:rsidRPr="0097053A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97053A">
              <w:rPr>
                <w:rFonts w:ascii="Consolas" w:hAnsi="Consolas" w:cs="Consolas"/>
                <w:color w:val="3F7F7F"/>
                <w:sz w:val="24"/>
                <w:szCs w:val="28"/>
              </w:rPr>
              <w:t>filter-mapping</w:t>
            </w:r>
            <w:r w:rsidRPr="0097053A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99044B" w:rsidRDefault="0099044B" w:rsidP="0099044B"/>
    <w:p w:rsidR="00F077FC" w:rsidRDefault="00F077FC" w:rsidP="0099044B"/>
    <w:p w:rsidR="00F077FC" w:rsidRDefault="00F077FC" w:rsidP="00F077F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3874">
        <w:rPr>
          <w:rFonts w:hint="eastAsia"/>
        </w:rPr>
        <w:t>spring</w:t>
      </w:r>
      <w:r w:rsidR="00363874">
        <w:t xml:space="preserve"> </w:t>
      </w:r>
      <w:r w:rsidR="00363874">
        <w:rPr>
          <w:rFonts w:hint="eastAsia"/>
        </w:rPr>
        <w:t>xml</w:t>
      </w:r>
      <w:r>
        <w:t>配置</w:t>
      </w:r>
      <w:r>
        <w:t>redis</w:t>
      </w:r>
    </w:p>
    <w:p w:rsidR="001540E7" w:rsidRPr="001540E7" w:rsidRDefault="001540E7" w:rsidP="001540E7"/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5"/>
      </w:tblGrid>
      <w:tr w:rsidR="00363874" w:rsidRPr="00363874" w:rsidTr="00363874">
        <w:trPr>
          <w:trHeight w:val="776"/>
        </w:trPr>
        <w:tc>
          <w:tcPr>
            <w:tcW w:w="11645" w:type="dxa"/>
          </w:tcPr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&lt;?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xml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version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"1.0"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encoding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"UTF-8"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?&gt;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"http://www.springframework.org/schema/beans"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xmlns:xsi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"http://www.w3.org/2001/XMLSchema-instance"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xmlns:mvc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"http://www.springframework.org/schema/mvc"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xmlns:context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"http://www.springframework.org/schema/context"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xmlns:aop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"http://www.springframework.org/schema/aop"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xmlns:tx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"http://www.springframework.org/schema/tx"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xsi:schemaLocation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"http://www.springframework.org/schema/beans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http://www.springframework.org/schema/beans/spring-beans-3.2.xsd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http://www.springframework.org/schema/mvc/spring-mvc-3.2.xsd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http://www.springframework.org/schema/context/spring-context-3.2.xsd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http://www.springframework.org/schema/aop/spring-aop-3.2.xsd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 xml:space="preserve">http://www.springframework.org/schema/tx 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ab/>
              <w:t>http://www.springframework.org/schema/tx/spring-tx-3.2.xsd 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连接池配置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"redis.clients.jedis.JedisPoolConfig"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最大连接数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"maxTotal"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"maxIdle"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每次释放连接的最大数目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"numTestsPerEvictionRun"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"1024"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释放连接的扫描间隔（毫秒）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"timeBetweenEvictionRunsMillis"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"30000"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连接最小空闲时间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"minEvictableIdleTimeMillis"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"1800000"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连接空闲多久后释放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当空闲时间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该值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且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空闲连接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&gt;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最大空闲连接数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时直接释放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"softMinEvictableIdleTimeMillis"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"10000"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获取连接时的最大等待毫秒数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小于零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: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阻塞不确定的时间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-1 --&gt;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"maxWaitMillis"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"1500"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在获取连接的时候检查有效性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"testOnBorrow"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在空闲时检查有效性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false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"testWhileIdle"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"true"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连接耗尽时是否阻塞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 false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报异常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,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ture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阻塞直到超时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,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默认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true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 xml:space="preserve">"blockWhenExhausted"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"false"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&lt;!-- 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  <w:u w:val="single"/>
              </w:rPr>
              <w:t>redis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>连接工厂</w:t>
            </w:r>
            <w:r w:rsidRPr="00363874">
              <w:rPr>
                <w:rFonts w:ascii="Consolas" w:hAnsi="Consolas" w:cs="Consolas"/>
                <w:color w:val="3F5FBF"/>
                <w:sz w:val="24"/>
                <w:szCs w:val="28"/>
              </w:rPr>
              <w:t xml:space="preserve"> --&gt;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id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"connectionFactory"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class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"org.springframework.data.redis.connection.jedis.JedisConnectionFactory"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"hostName"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"127.0.0.1"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"port"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"6379"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"password"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"timeout"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value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"20000"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/&gt;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name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"poolConfig"</w:t>
            </w:r>
            <w:r w:rsidRPr="00363874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63874">
              <w:rPr>
                <w:rFonts w:ascii="Consolas" w:hAnsi="Consolas" w:cs="Consolas"/>
                <w:color w:val="7F007F"/>
                <w:sz w:val="24"/>
                <w:szCs w:val="28"/>
              </w:rPr>
              <w:t>ref</w:t>
            </w: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>=</w:t>
            </w:r>
            <w:r w:rsidRPr="00363874">
              <w:rPr>
                <w:rFonts w:ascii="Consolas" w:hAnsi="Consolas" w:cs="Consolas"/>
                <w:i/>
                <w:iCs/>
                <w:color w:val="2A00FF"/>
                <w:sz w:val="24"/>
                <w:szCs w:val="28"/>
              </w:rPr>
              <w:t>"jedisPoolConfig"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property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</w:rPr>
              <w:tab/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</w:rPr>
              <w:tab/>
              <w:t xml:space="preserve"> 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&lt;bean class=</w:t>
            </w:r>
            <w:r w:rsidRPr="00A57556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"org.springframework.session.data.redis.config.annotation.web.http.RedisHttpSessionConfiguration"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&gt;</w:t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        &lt;property name=</w:t>
            </w:r>
            <w:r w:rsidRPr="00A57556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"maxInactiveIntervalInSeconds"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value=</w:t>
            </w:r>
            <w:r w:rsidRPr="00A57556">
              <w:rPr>
                <w:rFonts w:ascii="Consolas" w:hAnsi="Consolas" w:cs="Consolas"/>
                <w:i/>
                <w:iCs/>
                <w:color w:val="FF0000"/>
                <w:sz w:val="24"/>
                <w:szCs w:val="28"/>
                <w:highlight w:val="yellow"/>
              </w:rPr>
              <w:t>"3600"</w:t>
            </w: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>&gt;&lt;/property&gt;</w:t>
            </w:r>
          </w:p>
          <w:p w:rsidR="00363874" w:rsidRPr="00A57556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 w:val="24"/>
                <w:szCs w:val="28"/>
              </w:rPr>
            </w:pPr>
            <w:r w:rsidRPr="00A57556">
              <w:rPr>
                <w:rFonts w:ascii="Consolas" w:hAnsi="Consolas" w:cs="Consolas"/>
                <w:color w:val="FF0000"/>
                <w:sz w:val="24"/>
                <w:szCs w:val="28"/>
                <w:highlight w:val="yellow"/>
              </w:rPr>
              <w:t xml:space="preserve">     &lt;/bean&gt;</w:t>
            </w:r>
          </w:p>
          <w:p w:rsidR="00363874" w:rsidRPr="00363874" w:rsidRDefault="00363874" w:rsidP="0036387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63874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  <w:bookmarkStart w:id="0" w:name="_GoBack"/>
            <w:bookmarkEnd w:id="0"/>
          </w:p>
          <w:p w:rsidR="00363874" w:rsidRPr="00363874" w:rsidRDefault="00363874" w:rsidP="00363874">
            <w:pPr>
              <w:rPr>
                <w:sz w:val="24"/>
              </w:rPr>
            </w:pP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63874">
              <w:rPr>
                <w:rFonts w:ascii="Consolas" w:hAnsi="Consolas" w:cs="Consolas"/>
                <w:color w:val="3F7F7F"/>
                <w:sz w:val="24"/>
                <w:szCs w:val="28"/>
              </w:rPr>
              <w:t>beans</w:t>
            </w:r>
            <w:r w:rsidRPr="00363874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F077FC" w:rsidRDefault="00F077FC" w:rsidP="00F077FC"/>
    <w:p w:rsidR="00A57556" w:rsidRDefault="00755B44" w:rsidP="00685B7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、代码位置</w:t>
      </w:r>
    </w:p>
    <w:p w:rsidR="0085629E" w:rsidRPr="0085629E" w:rsidRDefault="0085629E" w:rsidP="0085629E"/>
    <w:p w:rsidR="00685B79" w:rsidRDefault="0085629E" w:rsidP="0085629E">
      <w:pPr>
        <w:jc w:val="center"/>
      </w:pPr>
      <w:r>
        <w:rPr>
          <w:noProof/>
        </w:rPr>
        <w:drawing>
          <wp:inline distT="0" distB="0" distL="0" distR="0" wp14:anchorId="12002484" wp14:editId="3DDA0C7D">
            <wp:extent cx="3590925" cy="3038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79" w:rsidRPr="00685B79" w:rsidRDefault="00685B79" w:rsidP="00685B79"/>
    <w:p w:rsidR="00A57556" w:rsidRPr="00F077FC" w:rsidRDefault="00A57556" w:rsidP="00F077FC"/>
    <w:sectPr w:rsidR="00A57556" w:rsidRPr="00F077F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D7B" w:rsidRDefault="00B31D7B" w:rsidP="00CC340D">
      <w:pPr>
        <w:spacing w:after="0"/>
      </w:pPr>
      <w:r>
        <w:separator/>
      </w:r>
    </w:p>
  </w:endnote>
  <w:endnote w:type="continuationSeparator" w:id="0">
    <w:p w:rsidR="00B31D7B" w:rsidRDefault="00B31D7B" w:rsidP="00CC34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D7B" w:rsidRDefault="00B31D7B" w:rsidP="00CC340D">
      <w:pPr>
        <w:spacing w:after="0"/>
      </w:pPr>
      <w:r>
        <w:separator/>
      </w:r>
    </w:p>
  </w:footnote>
  <w:footnote w:type="continuationSeparator" w:id="0">
    <w:p w:rsidR="00B31D7B" w:rsidRDefault="00B31D7B" w:rsidP="00CC34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17AAF"/>
    <w:rsid w:val="00000CEB"/>
    <w:rsid w:val="00117AAF"/>
    <w:rsid w:val="001540E7"/>
    <w:rsid w:val="00166121"/>
    <w:rsid w:val="001A75A4"/>
    <w:rsid w:val="002A5158"/>
    <w:rsid w:val="00363874"/>
    <w:rsid w:val="003E7D3E"/>
    <w:rsid w:val="00442BC6"/>
    <w:rsid w:val="00463BC5"/>
    <w:rsid w:val="004E1ED0"/>
    <w:rsid w:val="0051348F"/>
    <w:rsid w:val="00554A5C"/>
    <w:rsid w:val="00563D9E"/>
    <w:rsid w:val="005B2027"/>
    <w:rsid w:val="005E2B00"/>
    <w:rsid w:val="005F551B"/>
    <w:rsid w:val="0066335D"/>
    <w:rsid w:val="00685B79"/>
    <w:rsid w:val="00755B44"/>
    <w:rsid w:val="007807B2"/>
    <w:rsid w:val="007A59E8"/>
    <w:rsid w:val="00801B31"/>
    <w:rsid w:val="0085629E"/>
    <w:rsid w:val="0097053A"/>
    <w:rsid w:val="0099044B"/>
    <w:rsid w:val="00A57556"/>
    <w:rsid w:val="00A83E0A"/>
    <w:rsid w:val="00AE7CA6"/>
    <w:rsid w:val="00B31D7B"/>
    <w:rsid w:val="00BC3F76"/>
    <w:rsid w:val="00C1659E"/>
    <w:rsid w:val="00C175D6"/>
    <w:rsid w:val="00CC340D"/>
    <w:rsid w:val="00D43CC8"/>
    <w:rsid w:val="00D51DC8"/>
    <w:rsid w:val="00DF22ED"/>
    <w:rsid w:val="00EF5ED6"/>
    <w:rsid w:val="00F077FC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6702FA-9EE8-43C1-8390-13CD84B0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01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1B31"/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CC3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CC340D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CC340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CC3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B52D40-AF9C-493B-85D4-C07F39C263AC}"/>
      </w:docPartPr>
      <w:docPartBody>
        <w:p w:rsidR="00B71F0B" w:rsidRDefault="00DB71A4">
          <w:r w:rsidRPr="00BB45FD">
            <w:rPr>
              <w:rStyle w:val="a3"/>
              <w:rFonts w:hint="eastAsia"/>
            </w:rPr>
            <w:t>[</w:t>
          </w:r>
          <w:r w:rsidRPr="00BB45FD">
            <w:rPr>
              <w:rStyle w:val="a3"/>
              <w:rFonts w:hint="eastAsia"/>
            </w:rPr>
            <w:t>在此处输入文章标题</w:t>
          </w:r>
          <w:r w:rsidRPr="00BB45F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05"/>
    <w:rsid w:val="000647BD"/>
    <w:rsid w:val="002F2E05"/>
    <w:rsid w:val="003B173E"/>
    <w:rsid w:val="00784531"/>
    <w:rsid w:val="00A5270F"/>
    <w:rsid w:val="00AA56CD"/>
    <w:rsid w:val="00B71F0B"/>
    <w:rsid w:val="00D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1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session 实现多ip同步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16</TotalTime>
  <Pages>1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36</cp:revision>
  <dcterms:created xsi:type="dcterms:W3CDTF">2017-12-04T07:16:00Z</dcterms:created>
  <dcterms:modified xsi:type="dcterms:W3CDTF">2017-12-08T07:47:00Z</dcterms:modified>
</cp:coreProperties>
</file>