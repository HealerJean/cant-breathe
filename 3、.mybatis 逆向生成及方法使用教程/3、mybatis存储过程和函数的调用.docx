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301E33CB" w:rsidR="00DB0C47" w:rsidRDefault="00F63E1C">
              <w:pPr>
                <w:pStyle w:val="Publishwithline"/>
              </w:pPr>
              <w:r>
                <w:rPr>
                  <w:rFonts w:hint="eastAsia"/>
                </w:rPr>
                <w:t>mybatis</w:t>
              </w:r>
              <w:r>
                <w:rPr>
                  <w:rFonts w:hint="eastAsia"/>
                </w:rPr>
                <w:t>调用</w:t>
              </w:r>
              <w:r>
                <w:rPr>
                  <w:rFonts w:hint="eastAsia"/>
                </w:rPr>
                <w:t>mysql</w:t>
              </w:r>
              <w:r>
                <w:rPr>
                  <w:rFonts w:hint="eastAsia"/>
                </w:rPr>
                <w:t>存储过程（返回参数，单结果集，多结果集）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D91C92" w:rsidP="005A3FAA">
          <w:pPr>
            <w:pStyle w:val="PadderBetweenControlandBody"/>
          </w:pPr>
        </w:p>
      </w:sdtContent>
    </w:sdt>
    <w:p w14:paraId="64E7C241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一、接收一个返回值</w:t>
      </w:r>
    </w:p>
    <w:p w14:paraId="2A1419EC" w14:textId="77777777" w:rsidR="005B4AAC" w:rsidRDefault="005B4AAC" w:rsidP="005B4AAC">
      <w:pPr>
        <w:pStyle w:val="1"/>
      </w:pPr>
    </w:p>
    <w:p w14:paraId="60333232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接收返回参数，</w:t>
      </w:r>
      <w:r>
        <w:rPr>
          <w:rFonts w:hint="eastAsia"/>
        </w:rPr>
        <w:t>output</w:t>
      </w:r>
      <w:r>
        <w:rPr>
          <w:rFonts w:hint="eastAsia"/>
        </w:rPr>
        <w:t>参数放在传入的</w:t>
      </w:r>
      <w:r>
        <w:rPr>
          <w:rFonts w:hint="eastAsia"/>
        </w:rPr>
        <w:t>param</w:t>
      </w:r>
      <w:r>
        <w:rPr>
          <w:rFonts w:hint="eastAsia"/>
        </w:rPr>
        <w:t>中</w:t>
      </w:r>
    </w:p>
    <w:p w14:paraId="2719A299" w14:textId="77777777" w:rsidR="005B4AAC" w:rsidRDefault="005B4AAC" w:rsidP="005B4AAC">
      <w:pPr>
        <w:pStyle w:val="1"/>
      </w:pPr>
    </w:p>
    <w:p w14:paraId="1D7F99C8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创建表</w:t>
      </w:r>
    </w:p>
    <w:p w14:paraId="433B4B19" w14:textId="77777777" w:rsidR="005B4AAC" w:rsidRDefault="005B4AAC" w:rsidP="005B4AAC">
      <w:pPr>
        <w:pStyle w:val="1"/>
      </w:pPr>
      <w:bookmarkStart w:id="0" w:name="_GoBack"/>
      <w:bookmarkEnd w:id="0"/>
    </w:p>
    <w:p w14:paraId="54BCD5D2" w14:textId="77777777" w:rsidR="005B4AAC" w:rsidRDefault="005B4AAC" w:rsidP="005B4AAC">
      <w:pPr>
        <w:pStyle w:val="1"/>
      </w:pPr>
      <w:r>
        <w:t>DROP TABLE IF EXISTS `demo`;</w:t>
      </w:r>
    </w:p>
    <w:p w14:paraId="6B63CE06" w14:textId="77777777" w:rsidR="005B4AAC" w:rsidRDefault="005B4AAC" w:rsidP="005B4AAC">
      <w:pPr>
        <w:pStyle w:val="1"/>
      </w:pPr>
      <w:r>
        <w:t>CREATE TABLE `demo` (</w:t>
      </w:r>
    </w:p>
    <w:p w14:paraId="6EE3BC3B" w14:textId="77777777" w:rsidR="005B4AAC" w:rsidRDefault="005B4AAC" w:rsidP="005B4AAC">
      <w:pPr>
        <w:pStyle w:val="1"/>
      </w:pPr>
      <w:r>
        <w:t xml:space="preserve">  `id` int(11) NOT NULL AUTO_INCREMENT,</w:t>
      </w:r>
    </w:p>
    <w:p w14:paraId="31B90D9C" w14:textId="77777777" w:rsidR="005B4AAC" w:rsidRDefault="005B4AAC" w:rsidP="005B4AAC">
      <w:pPr>
        <w:pStyle w:val="1"/>
      </w:pPr>
      <w:r>
        <w:t xml:space="preserve">  `name` varchar(255) DEFAULT NULL,</w:t>
      </w:r>
    </w:p>
    <w:p w14:paraId="234BDBFC" w14:textId="77777777" w:rsidR="005B4AAC" w:rsidRDefault="005B4AAC" w:rsidP="005B4AAC">
      <w:pPr>
        <w:pStyle w:val="1"/>
      </w:pPr>
      <w:r>
        <w:t xml:space="preserve">  PRIMARY KEY (`id`)</w:t>
      </w:r>
    </w:p>
    <w:p w14:paraId="304322DF" w14:textId="77777777" w:rsidR="005B4AAC" w:rsidRDefault="005B4AAC" w:rsidP="005B4AAC">
      <w:pPr>
        <w:pStyle w:val="1"/>
      </w:pPr>
      <w:r>
        <w:t>) ENGINE=InnoDB AUTO_INCREMENT=32 DEFAULT CHARSET=utf8;</w:t>
      </w:r>
    </w:p>
    <w:p w14:paraId="1A9D9410" w14:textId="77777777" w:rsidR="005B4AAC" w:rsidRDefault="005B4AAC" w:rsidP="005B4AAC">
      <w:pPr>
        <w:pStyle w:val="1"/>
      </w:pPr>
      <w:r>
        <w:t xml:space="preserve"> </w:t>
      </w:r>
    </w:p>
    <w:p w14:paraId="2A45F57E" w14:textId="77777777" w:rsidR="005B4AAC" w:rsidRDefault="005B4AAC" w:rsidP="005B4AAC">
      <w:pPr>
        <w:pStyle w:val="1"/>
      </w:pPr>
      <w:r>
        <w:t>-- ----------------------------</w:t>
      </w:r>
    </w:p>
    <w:p w14:paraId="58E7A7C8" w14:textId="77777777" w:rsidR="005B4AAC" w:rsidRDefault="005B4AAC" w:rsidP="005B4AAC">
      <w:pPr>
        <w:pStyle w:val="1"/>
      </w:pPr>
      <w:r>
        <w:t>-- Records of demo</w:t>
      </w:r>
    </w:p>
    <w:p w14:paraId="4A1C88A9" w14:textId="77777777" w:rsidR="005B4AAC" w:rsidRDefault="005B4AAC" w:rsidP="005B4AAC">
      <w:pPr>
        <w:pStyle w:val="1"/>
      </w:pPr>
      <w:r>
        <w:t>-- ----------------------------</w:t>
      </w:r>
    </w:p>
    <w:p w14:paraId="43B38F8A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INSERT INTO `demo` VALUES ('1', '</w:t>
      </w:r>
      <w:r>
        <w:rPr>
          <w:rFonts w:hint="eastAsia"/>
        </w:rPr>
        <w:t>测试</w:t>
      </w:r>
      <w:r>
        <w:rPr>
          <w:rFonts w:hint="eastAsia"/>
        </w:rPr>
        <w:t>');</w:t>
      </w:r>
    </w:p>
    <w:p w14:paraId="5A967A4C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创建存储过程</w:t>
      </w:r>
    </w:p>
    <w:p w14:paraId="59DE954B" w14:textId="77777777" w:rsidR="005B4AAC" w:rsidRDefault="005B4AAC" w:rsidP="005B4AAC">
      <w:pPr>
        <w:pStyle w:val="1"/>
      </w:pPr>
    </w:p>
    <w:p w14:paraId="4B12365D" w14:textId="77777777" w:rsidR="005B4AAC" w:rsidRDefault="005B4AAC" w:rsidP="005B4AAC">
      <w:pPr>
        <w:pStyle w:val="1"/>
      </w:pPr>
      <w:r>
        <w:t>DROP PROCEDURE IF EXISTS pro;</w:t>
      </w:r>
    </w:p>
    <w:p w14:paraId="14BC58A4" w14:textId="77777777" w:rsidR="005B4AAC" w:rsidRDefault="005B4AAC" w:rsidP="005B4AAC">
      <w:pPr>
        <w:pStyle w:val="1"/>
      </w:pPr>
      <w:r>
        <w:t>CREATE PROCEDURE pro (</w:t>
      </w:r>
    </w:p>
    <w:p w14:paraId="18A150AA" w14:textId="77777777" w:rsidR="005B4AAC" w:rsidRDefault="005B4AAC" w:rsidP="005B4AAC">
      <w:pPr>
        <w:pStyle w:val="1"/>
      </w:pPr>
      <w:r>
        <w:tab/>
        <w:t>IN userId INT,</w:t>
      </w:r>
    </w:p>
    <w:p w14:paraId="7FA04F5D" w14:textId="77777777" w:rsidR="005B4AAC" w:rsidRDefault="005B4AAC" w:rsidP="005B4AAC">
      <w:pPr>
        <w:pStyle w:val="1"/>
      </w:pPr>
      <w:r>
        <w:tab/>
        <w:t>OUT userCount INT</w:t>
      </w:r>
    </w:p>
    <w:p w14:paraId="4411992C" w14:textId="77777777" w:rsidR="005B4AAC" w:rsidRDefault="005B4AAC" w:rsidP="005B4AAC">
      <w:pPr>
        <w:pStyle w:val="1"/>
      </w:pPr>
      <w:r>
        <w:t>)</w:t>
      </w:r>
    </w:p>
    <w:p w14:paraId="722E0685" w14:textId="77777777" w:rsidR="005B4AAC" w:rsidRDefault="005B4AAC" w:rsidP="005B4AAC">
      <w:pPr>
        <w:pStyle w:val="1"/>
      </w:pPr>
      <w:r>
        <w:t>BEGIN</w:t>
      </w:r>
    </w:p>
    <w:p w14:paraId="6ABD1ED7" w14:textId="77777777" w:rsidR="005B4AAC" w:rsidRDefault="005B4AAC" w:rsidP="005B4AAC">
      <w:pPr>
        <w:pStyle w:val="1"/>
      </w:pPr>
      <w:r>
        <w:t xml:space="preserve"> </w:t>
      </w:r>
    </w:p>
    <w:p w14:paraId="74550820" w14:textId="77777777" w:rsidR="005B4AAC" w:rsidRDefault="005B4AAC" w:rsidP="005B4AAC">
      <w:pPr>
        <w:pStyle w:val="1"/>
      </w:pPr>
      <w:r>
        <w:t>DECLARE user_name VARCHAR (64);</w:t>
      </w:r>
    </w:p>
    <w:p w14:paraId="7D25B4A6" w14:textId="77777777" w:rsidR="005B4AAC" w:rsidRDefault="005B4AAC" w:rsidP="005B4AAC">
      <w:pPr>
        <w:pStyle w:val="1"/>
      </w:pPr>
      <w:r>
        <w:t>SELECT NAME FROM demo WHERE id = userId INTO user_name;</w:t>
      </w:r>
    </w:p>
    <w:p w14:paraId="2A903C6B" w14:textId="77777777" w:rsidR="005B4AAC" w:rsidRDefault="005B4AAC" w:rsidP="005B4AAC">
      <w:pPr>
        <w:pStyle w:val="1"/>
      </w:pPr>
      <w:r>
        <w:t>INSERT INTO demo (NAME) VALUES (user_name);</w:t>
      </w:r>
    </w:p>
    <w:p w14:paraId="7A6A8EF0" w14:textId="77777777" w:rsidR="005B4AAC" w:rsidRDefault="005B4AAC" w:rsidP="005B4AAC">
      <w:pPr>
        <w:pStyle w:val="1"/>
      </w:pPr>
      <w:r>
        <w:t>SELECT COUNT(*) FROM demo INTO userCount;</w:t>
      </w:r>
    </w:p>
    <w:p w14:paraId="64FA849F" w14:textId="77777777" w:rsidR="005B4AAC" w:rsidRDefault="005B4AAC" w:rsidP="005B4AAC">
      <w:pPr>
        <w:pStyle w:val="1"/>
      </w:pPr>
      <w:r>
        <w:t xml:space="preserve"> </w:t>
      </w:r>
    </w:p>
    <w:p w14:paraId="79BEB647" w14:textId="77777777" w:rsidR="005B4AAC" w:rsidRDefault="005B4AAC" w:rsidP="005B4AAC">
      <w:pPr>
        <w:pStyle w:val="1"/>
      </w:pPr>
      <w:r>
        <w:t>END;</w:t>
      </w:r>
    </w:p>
    <w:p w14:paraId="2463BEED" w14:textId="77777777" w:rsidR="005B4AAC" w:rsidRDefault="005B4AAC" w:rsidP="005B4AAC">
      <w:pPr>
        <w:pStyle w:val="1"/>
      </w:pPr>
      <w:r>
        <w:t>mapper.xml</w:t>
      </w:r>
    </w:p>
    <w:p w14:paraId="21A04AC3" w14:textId="77777777" w:rsidR="005B4AAC" w:rsidRDefault="005B4AAC" w:rsidP="005B4AAC">
      <w:pPr>
        <w:pStyle w:val="1"/>
      </w:pPr>
    </w:p>
    <w:p w14:paraId="1D60EB51" w14:textId="77777777" w:rsidR="005B4AAC" w:rsidRDefault="005B4AAC" w:rsidP="005B4AAC">
      <w:pPr>
        <w:pStyle w:val="1"/>
      </w:pPr>
      <w:r>
        <w:t>&lt;select id="procedureTest" parameterMap="pm" statementType="CALLABLE"&gt;</w:t>
      </w:r>
    </w:p>
    <w:p w14:paraId="2A30390D" w14:textId="77777777" w:rsidR="005B4AAC" w:rsidRDefault="005B4AAC" w:rsidP="005B4AAC">
      <w:pPr>
        <w:pStyle w:val="1"/>
      </w:pPr>
      <w:r>
        <w:t xml:space="preserve">        CALL pro(#{userId,mode=IN},#{userCount,mode=OUT,jdbcType=INTEGER});</w:t>
      </w:r>
    </w:p>
    <w:p w14:paraId="17096B29" w14:textId="77777777" w:rsidR="005B4AAC" w:rsidRDefault="005B4AAC" w:rsidP="005B4AAC">
      <w:pPr>
        <w:pStyle w:val="1"/>
      </w:pPr>
      <w:r>
        <w:t xml:space="preserve">    &lt;/select&gt;</w:t>
      </w:r>
    </w:p>
    <w:p w14:paraId="5F60C9A7" w14:textId="77777777" w:rsidR="005B4AAC" w:rsidRDefault="005B4AAC" w:rsidP="005B4AAC">
      <w:pPr>
        <w:pStyle w:val="1"/>
      </w:pPr>
      <w:r>
        <w:t xml:space="preserve"> </w:t>
      </w:r>
    </w:p>
    <w:p w14:paraId="1F24E9A1" w14:textId="77777777" w:rsidR="005B4AAC" w:rsidRDefault="005B4AAC" w:rsidP="005B4AAC">
      <w:pPr>
        <w:pStyle w:val="1"/>
      </w:pPr>
      <w:r>
        <w:t xml:space="preserve">    &lt;parameterMap id="pm" type="java.util.Map"&gt;</w:t>
      </w:r>
    </w:p>
    <w:p w14:paraId="662396C9" w14:textId="77777777" w:rsidR="005B4AAC" w:rsidRDefault="005B4AAC" w:rsidP="005B4AAC">
      <w:pPr>
        <w:pStyle w:val="1"/>
      </w:pPr>
      <w:r>
        <w:t xml:space="preserve">        &lt;parameter property="userId" jdbcType="INTEGER" mode="IN"&gt;&lt;/parameter&gt;</w:t>
      </w:r>
    </w:p>
    <w:p w14:paraId="7E5C79ED" w14:textId="77777777" w:rsidR="005B4AAC" w:rsidRDefault="005B4AAC" w:rsidP="005B4AAC">
      <w:pPr>
        <w:pStyle w:val="1"/>
      </w:pPr>
      <w:r>
        <w:t xml:space="preserve">        &lt;parameter property="userCount" jdbcType="INTEGER" mode="OUT"&gt;&lt;/parameter&gt;</w:t>
      </w:r>
    </w:p>
    <w:p w14:paraId="3CBE824B" w14:textId="77777777" w:rsidR="005B4AAC" w:rsidRDefault="005B4AAC" w:rsidP="005B4AAC">
      <w:pPr>
        <w:pStyle w:val="1"/>
      </w:pPr>
      <w:r>
        <w:t xml:space="preserve">    &lt;/parameterMap&gt;</w:t>
      </w:r>
    </w:p>
    <w:p w14:paraId="73994133" w14:textId="77777777" w:rsidR="005B4AAC" w:rsidRDefault="005B4AAC" w:rsidP="005B4AAC">
      <w:pPr>
        <w:pStyle w:val="1"/>
      </w:pPr>
      <w:r>
        <w:t>service</w:t>
      </w:r>
    </w:p>
    <w:p w14:paraId="59672614" w14:textId="77777777" w:rsidR="005B4AAC" w:rsidRDefault="005B4AAC" w:rsidP="005B4AAC">
      <w:pPr>
        <w:pStyle w:val="1"/>
      </w:pPr>
    </w:p>
    <w:p w14:paraId="652CC479" w14:textId="77777777" w:rsidR="005B4AAC" w:rsidRDefault="005B4AAC" w:rsidP="005B4AAC">
      <w:pPr>
        <w:pStyle w:val="1"/>
      </w:pPr>
      <w:r>
        <w:t>@Override</w:t>
      </w:r>
    </w:p>
    <w:p w14:paraId="017A55CA" w14:textId="77777777" w:rsidR="005B4AAC" w:rsidRDefault="005B4AAC" w:rsidP="005B4AAC">
      <w:pPr>
        <w:pStyle w:val="1"/>
      </w:pPr>
      <w:r>
        <w:t xml:space="preserve">    public void procedureTest() {</w:t>
      </w:r>
    </w:p>
    <w:p w14:paraId="4D39D536" w14:textId="77777777" w:rsidR="005B4AAC" w:rsidRDefault="005B4AAC" w:rsidP="005B4AAC">
      <w:pPr>
        <w:pStyle w:val="1"/>
      </w:pPr>
      <w:r>
        <w:t xml:space="preserve">        Map&lt;String, Object&gt; param = new HashMap&lt;&gt;();</w:t>
      </w:r>
    </w:p>
    <w:p w14:paraId="3EB5669D" w14:textId="77777777" w:rsidR="005B4AAC" w:rsidRDefault="005B4AAC" w:rsidP="005B4AAC">
      <w:pPr>
        <w:pStyle w:val="1"/>
      </w:pPr>
      <w:r>
        <w:t xml:space="preserve">        param.put("userId", "1");</w:t>
      </w:r>
    </w:p>
    <w:p w14:paraId="502E6CDA" w14:textId="77777777" w:rsidR="005B4AAC" w:rsidRDefault="005B4AAC" w:rsidP="005B4AAC">
      <w:pPr>
        <w:pStyle w:val="1"/>
      </w:pPr>
      <w:r>
        <w:t xml:space="preserve">        demoMapper.procedureTest(param);</w:t>
      </w:r>
    </w:p>
    <w:p w14:paraId="2012BC8A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输出结果是：</w:t>
      </w:r>
      <w:r>
        <w:rPr>
          <w:rFonts w:hint="eastAsia"/>
        </w:rPr>
        <w:t>"+param.get("userCount"));</w:t>
      </w:r>
    </w:p>
    <w:p w14:paraId="09D7CFB4" w14:textId="77777777" w:rsidR="005B4AAC" w:rsidRDefault="005B4AAC" w:rsidP="005B4AAC">
      <w:pPr>
        <w:pStyle w:val="1"/>
      </w:pPr>
      <w:r>
        <w:t xml:space="preserve">    }</w:t>
      </w:r>
    </w:p>
    <w:p w14:paraId="3747F080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输出结果</w:t>
      </w:r>
    </w:p>
    <w:p w14:paraId="5DE23C9C" w14:textId="77777777" w:rsidR="005B4AAC" w:rsidRDefault="005B4AAC" w:rsidP="005B4AAC">
      <w:pPr>
        <w:pStyle w:val="1"/>
      </w:pPr>
    </w:p>
    <w:p w14:paraId="4B3C0BE8" w14:textId="77777777" w:rsidR="005B4AAC" w:rsidRDefault="005B4AAC" w:rsidP="005B4AAC">
      <w:pPr>
        <w:pStyle w:val="1"/>
      </w:pPr>
    </w:p>
    <w:p w14:paraId="59A197F3" w14:textId="77777777" w:rsidR="005B4AAC" w:rsidRDefault="005B4AAC" w:rsidP="005B4AAC">
      <w:pPr>
        <w:pStyle w:val="1"/>
      </w:pPr>
    </w:p>
    <w:p w14:paraId="274F28DC" w14:textId="77777777" w:rsidR="005B4AAC" w:rsidRDefault="005B4AAC" w:rsidP="005B4AAC">
      <w:pPr>
        <w:pStyle w:val="1"/>
      </w:pPr>
    </w:p>
    <w:p w14:paraId="22DF42C3" w14:textId="77777777" w:rsidR="005B4AAC" w:rsidRDefault="005B4AAC" w:rsidP="005B4AAC">
      <w:pPr>
        <w:pStyle w:val="1"/>
      </w:pPr>
    </w:p>
    <w:p w14:paraId="6A10E736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参数名不一定和存储过程一样，只和传参顺有关，使用下图配置同样可以获取结果</w:t>
      </w:r>
    </w:p>
    <w:p w14:paraId="2583018C" w14:textId="77777777" w:rsidR="005B4AAC" w:rsidRDefault="005B4AAC" w:rsidP="005B4AAC">
      <w:pPr>
        <w:pStyle w:val="1"/>
      </w:pPr>
    </w:p>
    <w:p w14:paraId="2DDF2629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System.out.println("</w:t>
      </w:r>
      <w:r>
        <w:rPr>
          <w:rFonts w:hint="eastAsia"/>
        </w:rPr>
        <w:t>输出结果是：</w:t>
      </w:r>
      <w:r>
        <w:rPr>
          <w:rFonts w:hint="eastAsia"/>
        </w:rPr>
        <w:t>"+param.get("userCount_2"));</w:t>
      </w:r>
    </w:p>
    <w:p w14:paraId="64C7C59D" w14:textId="77777777" w:rsidR="005B4AAC" w:rsidRDefault="005B4AAC" w:rsidP="005B4AAC">
      <w:pPr>
        <w:pStyle w:val="1"/>
      </w:pPr>
    </w:p>
    <w:p w14:paraId="5EF50641" w14:textId="77777777" w:rsidR="005B4AAC" w:rsidRDefault="005B4AAC" w:rsidP="005B4AAC">
      <w:pPr>
        <w:pStyle w:val="1"/>
      </w:pPr>
    </w:p>
    <w:p w14:paraId="78FDCCDE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注意事项：</w:t>
      </w:r>
    </w:p>
    <w:p w14:paraId="3BA95803" w14:textId="77777777" w:rsidR="005B4AAC" w:rsidRDefault="005B4AAC" w:rsidP="005B4AAC">
      <w:pPr>
        <w:pStyle w:val="1"/>
      </w:pPr>
    </w:p>
    <w:p w14:paraId="6AA22C33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（来源：</w:t>
      </w:r>
      <w:r>
        <w:rPr>
          <w:rFonts w:hint="eastAsia"/>
        </w:rPr>
        <w:t>https://blog.csdn.net/hj7jay/article/details/75334581?utm_source=copy</w:t>
      </w:r>
      <w:r>
        <w:rPr>
          <w:rFonts w:hint="eastAsia"/>
        </w:rPr>
        <w:t>）</w:t>
      </w:r>
    </w:p>
    <w:p w14:paraId="6A869ACF" w14:textId="77777777" w:rsidR="005B4AAC" w:rsidRDefault="005B4AAC" w:rsidP="005B4AAC">
      <w:pPr>
        <w:pStyle w:val="1"/>
      </w:pPr>
    </w:p>
    <w:p w14:paraId="48EDE1D2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存储过程的参数和名称无关，只和顺序有关系</w:t>
      </w:r>
    </w:p>
    <w:p w14:paraId="68FD2155" w14:textId="77777777" w:rsidR="005B4AAC" w:rsidRDefault="005B4AAC" w:rsidP="005B4AAC">
      <w:pPr>
        <w:pStyle w:val="1"/>
      </w:pPr>
    </w:p>
    <w:p w14:paraId="51F4B73C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存储过程的</w:t>
      </w:r>
      <w:r>
        <w:rPr>
          <w:rFonts w:hint="eastAsia"/>
        </w:rPr>
        <w:t>output</w:t>
      </w:r>
      <w:r>
        <w:rPr>
          <w:rFonts w:hint="eastAsia"/>
        </w:rPr>
        <w:t>参数，只能通过传入的</w:t>
      </w:r>
      <w:r>
        <w:rPr>
          <w:rFonts w:hint="eastAsia"/>
        </w:rPr>
        <w:t>map</w:t>
      </w:r>
      <w:r>
        <w:rPr>
          <w:rFonts w:hint="eastAsia"/>
        </w:rPr>
        <w:t>获取</w:t>
      </w:r>
    </w:p>
    <w:p w14:paraId="34264E37" w14:textId="77777777" w:rsidR="005B4AAC" w:rsidRDefault="005B4AAC" w:rsidP="005B4AAC">
      <w:pPr>
        <w:pStyle w:val="1"/>
      </w:pPr>
    </w:p>
    <w:p w14:paraId="3C937084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存储过程返回的结果集可直接用返回的</w:t>
      </w:r>
      <w:r>
        <w:rPr>
          <w:rFonts w:hint="eastAsia"/>
        </w:rPr>
        <w:t>map</w:t>
      </w:r>
      <w:r>
        <w:rPr>
          <w:rFonts w:hint="eastAsia"/>
        </w:rPr>
        <w:t>接收</w:t>
      </w:r>
    </w:p>
    <w:p w14:paraId="7F505E4D" w14:textId="77777777" w:rsidR="005B4AAC" w:rsidRDefault="005B4AAC" w:rsidP="005B4AAC">
      <w:pPr>
        <w:pStyle w:val="1"/>
      </w:pPr>
    </w:p>
    <w:p w14:paraId="493EB4D2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存储过程的</w:t>
      </w:r>
      <w:r>
        <w:rPr>
          <w:rFonts w:hint="eastAsia"/>
        </w:rPr>
        <w:t>return</w:t>
      </w:r>
      <w:r>
        <w:rPr>
          <w:rFonts w:hint="eastAsia"/>
        </w:rPr>
        <w:t>结果需要使用</w:t>
      </w:r>
      <w:r>
        <w:rPr>
          <w:rFonts w:hint="eastAsia"/>
        </w:rPr>
        <w:t>?=call procName(?,?)</w:t>
      </w:r>
      <w:r>
        <w:rPr>
          <w:rFonts w:hint="eastAsia"/>
        </w:rPr>
        <w:t>的第一个参数接收，需要指定对应的</w:t>
      </w:r>
      <w:r>
        <w:rPr>
          <w:rFonts w:hint="eastAsia"/>
        </w:rPr>
        <w:t>mode</w:t>
      </w:r>
      <w:r>
        <w:rPr>
          <w:rFonts w:hint="eastAsia"/>
        </w:rPr>
        <w:t>为</w:t>
      </w:r>
      <w:r>
        <w:rPr>
          <w:rFonts w:hint="eastAsia"/>
        </w:rPr>
        <w:t>OUT</w:t>
      </w:r>
      <w:r>
        <w:rPr>
          <w:rFonts w:hint="eastAsia"/>
        </w:rPr>
        <w:t>类型</w:t>
      </w:r>
    </w:p>
    <w:p w14:paraId="05ABB815" w14:textId="77777777" w:rsidR="005B4AAC" w:rsidRDefault="005B4AAC" w:rsidP="005B4AAC">
      <w:pPr>
        <w:pStyle w:val="1"/>
      </w:pPr>
    </w:p>
    <w:p w14:paraId="27C19E4D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存储过程对应的数据类型为枚举类型，需要使用大写，如</w:t>
      </w:r>
      <w:r>
        <w:rPr>
          <w:rFonts w:hint="eastAsia"/>
        </w:rPr>
        <w:t>VARCHAR</w:t>
      </w:r>
    </w:p>
    <w:p w14:paraId="49E2AAF1" w14:textId="77777777" w:rsidR="005B4AAC" w:rsidRDefault="005B4AAC" w:rsidP="005B4AAC">
      <w:pPr>
        <w:pStyle w:val="1"/>
      </w:pPr>
    </w:p>
    <w:p w14:paraId="17C4B785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output</w:t>
      </w:r>
      <w:r>
        <w:rPr>
          <w:rFonts w:hint="eastAsia"/>
        </w:rPr>
        <w:t>是在存储过程中的参数的返回值</w:t>
      </w:r>
      <w:r>
        <w:rPr>
          <w:rFonts w:hint="eastAsia"/>
        </w:rPr>
        <w:t>(</w:t>
      </w:r>
      <w:r>
        <w:rPr>
          <w:rFonts w:hint="eastAsia"/>
        </w:rPr>
        <w:t>输出参数</w:t>
      </w:r>
      <w:r>
        <w:rPr>
          <w:rFonts w:hint="eastAsia"/>
        </w:rPr>
        <w:t>)</w:t>
      </w:r>
      <w:r>
        <w:rPr>
          <w:rFonts w:hint="eastAsia"/>
        </w:rPr>
        <w:t>，而</w:t>
      </w:r>
      <w:r>
        <w:rPr>
          <w:rFonts w:hint="eastAsia"/>
        </w:rPr>
        <w:t>ReturnValue</w:t>
      </w:r>
      <w:r>
        <w:rPr>
          <w:rFonts w:hint="eastAsia"/>
        </w:rPr>
        <w:t>是存储过程返回的值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return</w:t>
      </w:r>
      <w:r>
        <w:rPr>
          <w:rFonts w:hint="eastAsia"/>
        </w:rPr>
        <w:t>关键字</w:t>
      </w:r>
      <w:r>
        <w:rPr>
          <w:rFonts w:hint="eastAsia"/>
        </w:rPr>
        <w:t>)</w:t>
      </w:r>
      <w:r>
        <w:rPr>
          <w:rFonts w:hint="eastAsia"/>
        </w:rPr>
        <w:t>，一个存储过程可以有任意多个依靠参数返回的值，但只有一个</w:t>
      </w:r>
      <w:r>
        <w:rPr>
          <w:rFonts w:hint="eastAsia"/>
        </w:rPr>
        <w:t>ReturnValue</w:t>
      </w:r>
      <w:r>
        <w:rPr>
          <w:rFonts w:hint="eastAsia"/>
        </w:rPr>
        <w:t>。</w:t>
      </w:r>
    </w:p>
    <w:p w14:paraId="70C1263B" w14:textId="77777777" w:rsidR="005B4AAC" w:rsidRDefault="005B4AAC" w:rsidP="005B4AAC">
      <w:pPr>
        <w:pStyle w:val="1"/>
      </w:pPr>
    </w:p>
    <w:p w14:paraId="3CE49920" w14:textId="77777777" w:rsidR="005B4AAC" w:rsidRDefault="005B4AAC" w:rsidP="005B4AAC">
      <w:pPr>
        <w:pStyle w:val="1"/>
      </w:pPr>
      <w:r>
        <w:t> </w:t>
      </w:r>
    </w:p>
    <w:p w14:paraId="28D3257C" w14:textId="77777777" w:rsidR="005B4AAC" w:rsidRDefault="005B4AAC" w:rsidP="005B4AAC">
      <w:pPr>
        <w:pStyle w:val="1"/>
      </w:pPr>
    </w:p>
    <w:p w14:paraId="4751DD1D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存储过程主要分成三类：</w:t>
      </w:r>
    </w:p>
    <w:p w14:paraId="2A9C7DEC" w14:textId="77777777" w:rsidR="005B4AAC" w:rsidRDefault="005B4AAC" w:rsidP="005B4AAC">
      <w:pPr>
        <w:pStyle w:val="1"/>
      </w:pPr>
    </w:p>
    <w:p w14:paraId="50979F26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、返回记录集的存储过程</w:t>
      </w:r>
      <w:r>
        <w:rPr>
          <w:rFonts w:hint="eastAsia"/>
        </w:rPr>
        <w:t>:</w:t>
      </w:r>
      <w:r>
        <w:rPr>
          <w:rFonts w:hint="eastAsia"/>
        </w:rPr>
        <w:t>执行结果是一个记录集，例如，从数据库中检索出符合某一个或几个条件的记录。</w:t>
      </w:r>
    </w:p>
    <w:p w14:paraId="63C15B88" w14:textId="77777777" w:rsidR="005B4AAC" w:rsidRDefault="005B4AAC" w:rsidP="005B4AAC">
      <w:pPr>
        <w:pStyle w:val="1"/>
      </w:pPr>
    </w:p>
    <w:p w14:paraId="0BE14B5F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、返回数值得的存储过程</w:t>
      </w:r>
      <w:r>
        <w:rPr>
          <w:rFonts w:hint="eastAsia"/>
        </w:rPr>
        <w:t>(</w:t>
      </w:r>
      <w:r>
        <w:rPr>
          <w:rFonts w:hint="eastAsia"/>
        </w:rPr>
        <w:t>也可称为标量存储过程</w:t>
      </w:r>
      <w:r>
        <w:rPr>
          <w:rFonts w:hint="eastAsia"/>
        </w:rPr>
        <w:t>)</w:t>
      </w:r>
      <w:r>
        <w:rPr>
          <w:rFonts w:hint="eastAsia"/>
        </w:rPr>
        <w:t>，其执行完后返回一个值，例如数据库中执行一个有返回值的函数或命令。</w:t>
      </w:r>
    </w:p>
    <w:p w14:paraId="5D15429E" w14:textId="77777777" w:rsidR="005B4AAC" w:rsidRDefault="005B4AAC" w:rsidP="005B4AAC">
      <w:pPr>
        <w:pStyle w:val="1"/>
      </w:pPr>
    </w:p>
    <w:p w14:paraId="13A98FB4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、行为存储过程，用来实现数据库的某个功能，而没有返回值，例如在数据库中的更新和删除操作。</w:t>
      </w:r>
    </w:p>
    <w:p w14:paraId="6AFA99DF" w14:textId="77777777" w:rsidR="005B4AAC" w:rsidRDefault="005B4AAC" w:rsidP="005B4AAC">
      <w:pPr>
        <w:pStyle w:val="1"/>
      </w:pPr>
    </w:p>
    <w:p w14:paraId="2AEDE3AB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二、接收</w:t>
      </w:r>
      <w:r>
        <w:rPr>
          <w:rFonts w:hint="eastAsia"/>
        </w:rPr>
        <w:t>list</w:t>
      </w:r>
      <w:r>
        <w:rPr>
          <w:rFonts w:hint="eastAsia"/>
        </w:rPr>
        <w:t>结果集</w:t>
      </w:r>
    </w:p>
    <w:p w14:paraId="0343E114" w14:textId="77777777" w:rsidR="005B4AAC" w:rsidRDefault="005B4AAC" w:rsidP="005B4AAC">
      <w:pPr>
        <w:pStyle w:val="1"/>
      </w:pPr>
    </w:p>
    <w:p w14:paraId="5E1E7A74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list</w:t>
      </w:r>
      <w:r>
        <w:rPr>
          <w:rFonts w:hint="eastAsia"/>
        </w:rPr>
        <w:t>接收</w:t>
      </w:r>
    </w:p>
    <w:p w14:paraId="524CAB34" w14:textId="77777777" w:rsidR="005B4AAC" w:rsidRDefault="005B4AAC" w:rsidP="005B4AAC">
      <w:pPr>
        <w:pStyle w:val="1"/>
      </w:pPr>
    </w:p>
    <w:p w14:paraId="6250CC6B" w14:textId="77777777" w:rsidR="005B4AAC" w:rsidRDefault="005B4AAC" w:rsidP="005B4AAC">
      <w:pPr>
        <w:pStyle w:val="1"/>
      </w:pPr>
    </w:p>
    <w:p w14:paraId="50BF1F9A" w14:textId="77777777" w:rsidR="005B4AAC" w:rsidRDefault="005B4AAC" w:rsidP="005B4AAC">
      <w:pPr>
        <w:pStyle w:val="1"/>
      </w:pPr>
    </w:p>
    <w:p w14:paraId="4F2C4504" w14:textId="77777777" w:rsidR="005B4AAC" w:rsidRDefault="005B4AAC" w:rsidP="005B4AAC">
      <w:pPr>
        <w:pStyle w:val="1"/>
      </w:pPr>
      <w:r>
        <w:t>@Override</w:t>
      </w:r>
    </w:p>
    <w:p w14:paraId="70607DC5" w14:textId="77777777" w:rsidR="005B4AAC" w:rsidRDefault="005B4AAC" w:rsidP="005B4AAC">
      <w:pPr>
        <w:pStyle w:val="1"/>
      </w:pPr>
      <w:r>
        <w:t xml:space="preserve">    public void procedureTest() {</w:t>
      </w:r>
    </w:p>
    <w:p w14:paraId="40C5EE2B" w14:textId="77777777" w:rsidR="005B4AAC" w:rsidRDefault="005B4AAC" w:rsidP="005B4AAC">
      <w:pPr>
        <w:pStyle w:val="1"/>
      </w:pPr>
      <w:r>
        <w:t xml:space="preserve">        Map&lt;String, Object&gt; param = new HashMap&lt;&gt;();</w:t>
      </w:r>
    </w:p>
    <w:p w14:paraId="044ECE5A" w14:textId="77777777" w:rsidR="005B4AAC" w:rsidRDefault="005B4AAC" w:rsidP="005B4AAC">
      <w:pPr>
        <w:pStyle w:val="1"/>
      </w:pPr>
      <w:r>
        <w:t xml:space="preserve">        param.put("userId", "1");</w:t>
      </w:r>
    </w:p>
    <w:p w14:paraId="5E4F074B" w14:textId="77777777" w:rsidR="005B4AAC" w:rsidRDefault="005B4AAC" w:rsidP="005B4AAC">
      <w:pPr>
        <w:pStyle w:val="1"/>
      </w:pPr>
      <w:r>
        <w:t xml:space="preserve">        List&lt;?&gt; list = demoMapper.procedureTest(param);</w:t>
      </w:r>
    </w:p>
    <w:p w14:paraId="18D7B5B8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输出结果是：</w:t>
      </w:r>
      <w:r>
        <w:rPr>
          <w:rFonts w:hint="eastAsia"/>
        </w:rPr>
        <w:t>" + param.get("userCount_2"));</w:t>
      </w:r>
    </w:p>
    <w:p w14:paraId="266315C8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输出集合：</w:t>
      </w:r>
      <w:r>
        <w:rPr>
          <w:rFonts w:hint="eastAsia"/>
        </w:rPr>
        <w:t>" + list.size());</w:t>
      </w:r>
    </w:p>
    <w:p w14:paraId="42476D80" w14:textId="77777777" w:rsidR="005B4AAC" w:rsidRDefault="005B4AAC" w:rsidP="005B4AAC">
      <w:pPr>
        <w:pStyle w:val="1"/>
      </w:pPr>
      <w:r>
        <w:t xml:space="preserve">    }</w:t>
      </w:r>
    </w:p>
    <w:p w14:paraId="4940AB28" w14:textId="77777777" w:rsidR="005B4AAC" w:rsidRDefault="005B4AAC" w:rsidP="005B4AAC">
      <w:pPr>
        <w:pStyle w:val="1"/>
      </w:pPr>
      <w:r>
        <w:t xml:space="preserve"> &lt;select id="procedureTest" parameterMap="pm" statementType="CALLABLE" resultMap="rm"&gt;</w:t>
      </w:r>
    </w:p>
    <w:p w14:paraId="50F2E756" w14:textId="77777777" w:rsidR="005B4AAC" w:rsidRDefault="005B4AAC" w:rsidP="005B4AAC">
      <w:pPr>
        <w:pStyle w:val="1"/>
      </w:pPr>
      <w:r>
        <w:t xml:space="preserve">        CALL pro(#{userId,mode=IN},#{userCount_2,mode=OUT,jdbcType=INTEGER});</w:t>
      </w:r>
    </w:p>
    <w:p w14:paraId="11A1A4DD" w14:textId="77777777" w:rsidR="005B4AAC" w:rsidRDefault="005B4AAC" w:rsidP="005B4AAC">
      <w:pPr>
        <w:pStyle w:val="1"/>
      </w:pPr>
      <w:r>
        <w:t xml:space="preserve">    &lt;/select&gt;</w:t>
      </w:r>
    </w:p>
    <w:p w14:paraId="013E64DE" w14:textId="77777777" w:rsidR="005B4AAC" w:rsidRDefault="005B4AAC" w:rsidP="005B4AAC">
      <w:pPr>
        <w:pStyle w:val="1"/>
      </w:pPr>
      <w:r>
        <w:t xml:space="preserve"> </w:t>
      </w:r>
    </w:p>
    <w:p w14:paraId="51B03D10" w14:textId="77777777" w:rsidR="005B4AAC" w:rsidRDefault="005B4AAC" w:rsidP="005B4AAC">
      <w:pPr>
        <w:pStyle w:val="1"/>
      </w:pPr>
      <w:r>
        <w:t xml:space="preserve">    &lt;parameterMap id="pm" type="java.util.Map"&gt;</w:t>
      </w:r>
    </w:p>
    <w:p w14:paraId="7123734A" w14:textId="77777777" w:rsidR="005B4AAC" w:rsidRDefault="005B4AAC" w:rsidP="005B4AAC">
      <w:pPr>
        <w:pStyle w:val="1"/>
      </w:pPr>
      <w:r>
        <w:t xml:space="preserve">        &lt;parameter property="userId" jdbcType="INTEGER" mode="IN"&gt;&lt;/parameter&gt;</w:t>
      </w:r>
    </w:p>
    <w:p w14:paraId="780AD970" w14:textId="77777777" w:rsidR="005B4AAC" w:rsidRDefault="005B4AAC" w:rsidP="005B4AAC">
      <w:pPr>
        <w:pStyle w:val="1"/>
      </w:pPr>
      <w:r>
        <w:t xml:space="preserve">        &lt;parameter property="userCount_2" jdbcType="INTEGER" mode="OUT"&gt;&lt;/parameter&gt;</w:t>
      </w:r>
    </w:p>
    <w:p w14:paraId="53448BC2" w14:textId="77777777" w:rsidR="005B4AAC" w:rsidRDefault="005B4AAC" w:rsidP="005B4AAC">
      <w:pPr>
        <w:pStyle w:val="1"/>
      </w:pPr>
      <w:r>
        <w:t xml:space="preserve">    &lt;/parameterMap&gt;</w:t>
      </w:r>
    </w:p>
    <w:p w14:paraId="07B264E0" w14:textId="77777777" w:rsidR="005B4AAC" w:rsidRDefault="005B4AAC" w:rsidP="005B4AAC">
      <w:pPr>
        <w:pStyle w:val="1"/>
      </w:pPr>
      <w:r>
        <w:t xml:space="preserve"> </w:t>
      </w:r>
    </w:p>
    <w:p w14:paraId="61D49F38" w14:textId="77777777" w:rsidR="005B4AAC" w:rsidRDefault="005B4AAC" w:rsidP="005B4AAC">
      <w:pPr>
        <w:pStyle w:val="1"/>
      </w:pPr>
      <w:r>
        <w:t xml:space="preserve">    &lt;resultMap id="rm" type="com.csstj.srm.entity.procedureTestEntity"&gt;</w:t>
      </w:r>
    </w:p>
    <w:p w14:paraId="34ED09E0" w14:textId="77777777" w:rsidR="005B4AAC" w:rsidRDefault="005B4AAC" w:rsidP="005B4AAC">
      <w:pPr>
        <w:pStyle w:val="1"/>
      </w:pPr>
      <w:r>
        <w:t xml:space="preserve">        &lt;result column="id" property="id"&gt;&lt;/result&gt;</w:t>
      </w:r>
    </w:p>
    <w:p w14:paraId="04A0AAC0" w14:textId="77777777" w:rsidR="005B4AAC" w:rsidRDefault="005B4AAC" w:rsidP="005B4AAC">
      <w:pPr>
        <w:pStyle w:val="1"/>
      </w:pPr>
      <w:r>
        <w:t xml:space="preserve">        &lt;result column="name" property="userName"&gt;&lt;/result&gt;</w:t>
      </w:r>
    </w:p>
    <w:p w14:paraId="22C32918" w14:textId="77777777" w:rsidR="005B4AAC" w:rsidRDefault="005B4AAC" w:rsidP="005B4AAC">
      <w:pPr>
        <w:pStyle w:val="1"/>
      </w:pPr>
      <w:r>
        <w:t xml:space="preserve">    &lt;/resultMap&gt;</w:t>
      </w:r>
    </w:p>
    <w:p w14:paraId="340C510A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三、返回多个结果集</w:t>
      </w:r>
    </w:p>
    <w:p w14:paraId="578DC5DF" w14:textId="77777777" w:rsidR="005B4AAC" w:rsidRDefault="005B4AAC" w:rsidP="005B4AAC">
      <w:pPr>
        <w:pStyle w:val="1"/>
      </w:pPr>
    </w:p>
    <w:p w14:paraId="74ECE2A9" w14:textId="77777777" w:rsidR="005B4AAC" w:rsidRDefault="005B4AAC" w:rsidP="005B4AAC">
      <w:pPr>
        <w:pStyle w:val="1"/>
      </w:pPr>
    </w:p>
    <w:p w14:paraId="3EC067C1" w14:textId="77777777" w:rsidR="005B4AAC" w:rsidRDefault="005B4AAC" w:rsidP="005B4AAC">
      <w:pPr>
        <w:pStyle w:val="1"/>
      </w:pPr>
    </w:p>
    <w:p w14:paraId="7659226A" w14:textId="77777777" w:rsidR="005B4AAC" w:rsidRDefault="005B4AAC" w:rsidP="005B4AAC">
      <w:pPr>
        <w:pStyle w:val="1"/>
      </w:pPr>
    </w:p>
    <w:p w14:paraId="548A2B67" w14:textId="77777777" w:rsidR="005B4AAC" w:rsidRDefault="005B4AAC" w:rsidP="005B4AAC">
      <w:pPr>
        <w:pStyle w:val="1"/>
      </w:pPr>
    </w:p>
    <w:p w14:paraId="53AFE1AA" w14:textId="77777777" w:rsidR="005B4AAC" w:rsidRDefault="005B4AAC" w:rsidP="005B4AAC">
      <w:pPr>
        <w:pStyle w:val="1"/>
      </w:pPr>
    </w:p>
    <w:p w14:paraId="1D710908" w14:textId="77777777" w:rsidR="005B4AAC" w:rsidRDefault="005B4AAC" w:rsidP="005B4AAC">
      <w:pPr>
        <w:pStyle w:val="1"/>
      </w:pPr>
    </w:p>
    <w:p w14:paraId="14743C52" w14:textId="77777777" w:rsidR="005B4AAC" w:rsidRDefault="005B4AAC" w:rsidP="005B4AAC">
      <w:pPr>
        <w:pStyle w:val="1"/>
      </w:pPr>
    </w:p>
    <w:p w14:paraId="4A3AC30C" w14:textId="77777777" w:rsidR="005B4AAC" w:rsidRDefault="005B4AAC" w:rsidP="005B4AAC">
      <w:pPr>
        <w:pStyle w:val="1"/>
      </w:pPr>
    </w:p>
    <w:p w14:paraId="4B59721C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四、第二种配置也可以</w:t>
      </w:r>
    </w:p>
    <w:p w14:paraId="417B7257" w14:textId="77777777" w:rsidR="005B4AAC" w:rsidRDefault="005B4AAC" w:rsidP="005B4AAC">
      <w:pPr>
        <w:pStyle w:val="1"/>
      </w:pPr>
    </w:p>
    <w:p w14:paraId="37DE4919" w14:textId="77777777" w:rsidR="005B4AAC" w:rsidRDefault="005B4AAC" w:rsidP="005B4AAC">
      <w:pPr>
        <w:pStyle w:val="1"/>
      </w:pPr>
      <w:r>
        <w:t>CALL s_generatePlan_new (</w:t>
      </w:r>
    </w:p>
    <w:p w14:paraId="65A72796" w14:textId="77777777" w:rsidR="005B4AAC" w:rsidRDefault="005B4AAC" w:rsidP="005B4AAC">
      <w:pPr>
        <w:pStyle w:val="1"/>
      </w:pPr>
      <w:r>
        <w:t>#{organizationId, mode=IN,jdbcType=VARCHAR},</w:t>
      </w:r>
    </w:p>
    <w:p w14:paraId="58A687B9" w14:textId="77777777" w:rsidR="005B4AAC" w:rsidRDefault="005B4AAC" w:rsidP="005B4AAC">
      <w:pPr>
        <w:pStyle w:val="1"/>
      </w:pPr>
      <w:r>
        <w:t>#{gradeId, mode=IN,jdbcType=VARCHAR},</w:t>
      </w:r>
    </w:p>
    <w:p w14:paraId="07B1A312" w14:textId="77777777" w:rsidR="005B4AAC" w:rsidRDefault="005B4AAC" w:rsidP="005B4AAC">
      <w:pPr>
        <w:pStyle w:val="1"/>
      </w:pPr>
      <w:r>
        <w:t>#{semesterId, mode=IN,jdbcType=VARCHAR},</w:t>
      </w:r>
    </w:p>
    <w:p w14:paraId="44C99B5E" w14:textId="77777777" w:rsidR="005B4AAC" w:rsidRDefault="005B4AAC" w:rsidP="005B4AAC">
      <w:pPr>
        <w:pStyle w:val="1"/>
      </w:pPr>
      <w:r>
        <w:t>#{className, mode=IN,jdbcType=VARCHAR},</w:t>
      </w:r>
    </w:p>
    <w:p w14:paraId="055A36F9" w14:textId="77777777" w:rsidR="005B4AAC" w:rsidRDefault="005B4AAC" w:rsidP="005B4AAC">
      <w:pPr>
        <w:pStyle w:val="1"/>
      </w:pPr>
      <w:r>
        <w:t>#{employeeCode, mode=IN,jdbcType=VARCHAR},</w:t>
      </w:r>
    </w:p>
    <w:p w14:paraId="70FBAF6B" w14:textId="77777777" w:rsidR="005B4AAC" w:rsidRDefault="005B4AAC" w:rsidP="005B4AAC">
      <w:pPr>
        <w:pStyle w:val="1"/>
      </w:pPr>
      <w:r>
        <w:t>#{courseName, mode=IN,jdbcType=VARCHAR},</w:t>
      </w:r>
    </w:p>
    <w:p w14:paraId="02858839" w14:textId="77777777" w:rsidR="005B4AAC" w:rsidRDefault="005B4AAC" w:rsidP="005B4AAC">
      <w:pPr>
        <w:pStyle w:val="1"/>
      </w:pPr>
      <w:r>
        <w:t>#{classroomName, mode=IN,jdbcType=VARCHAR},</w:t>
      </w:r>
    </w:p>
    <w:p w14:paraId="57C798FF" w14:textId="77777777" w:rsidR="005B4AAC" w:rsidRDefault="005B4AAC" w:rsidP="005B4AAC">
      <w:pPr>
        <w:pStyle w:val="1"/>
      </w:pPr>
      <w:r>
        <w:t>#{approverId, mode=IN,jdbcType=VARCHAR},</w:t>
      </w:r>
    </w:p>
    <w:p w14:paraId="1F454183" w14:textId="77777777" w:rsidR="005B4AAC" w:rsidRDefault="005B4AAC" w:rsidP="005B4AAC">
      <w:pPr>
        <w:pStyle w:val="1"/>
      </w:pPr>
      <w:r>
        <w:t>#{createBy, mode=IN,jdbcType=VARCHAR},</w:t>
      </w:r>
    </w:p>
    <w:p w14:paraId="3EEF0506" w14:textId="77777777" w:rsidR="005B4AAC" w:rsidRDefault="005B4AAC" w:rsidP="005B4AAC">
      <w:pPr>
        <w:pStyle w:val="1"/>
      </w:pPr>
      <w:r>
        <w:t>#{total,mode=OUT ,jdbcType=VARCHAR})</w:t>
      </w:r>
    </w:p>
    <w:p w14:paraId="72A08720" w14:textId="77777777" w:rsidR="005B4AAC" w:rsidRDefault="005B4AAC" w:rsidP="005B4AAC">
      <w:pPr>
        <w:pStyle w:val="1"/>
      </w:pPr>
      <w:r>
        <w:t xml:space="preserve">--------------------- </w:t>
      </w:r>
    </w:p>
    <w:p w14:paraId="136CCF90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作者：阿瑟与非</w:t>
      </w:r>
      <w:r>
        <w:rPr>
          <w:rFonts w:hint="eastAsia"/>
        </w:rPr>
        <w:t xml:space="preserve"> </w:t>
      </w:r>
    </w:p>
    <w:p w14:paraId="50638162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4675DAD" w14:textId="77777777" w:rsidR="005B4AAC" w:rsidRDefault="005B4AAC" w:rsidP="005B4AAC">
      <w:pPr>
        <w:pStyle w:val="1"/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https://blog.csdn.net/cs373616511/article/details/82890306 </w:t>
      </w:r>
    </w:p>
    <w:p w14:paraId="407E6204" w14:textId="5C817DDA" w:rsidR="003A7E08" w:rsidRDefault="005B4AAC" w:rsidP="005B4AAC">
      <w:pPr>
        <w:pStyle w:val="1"/>
      </w:pPr>
      <w:r>
        <w:rPr>
          <w:rFonts w:hint="eastAsia"/>
        </w:rPr>
        <w:t>版权声明：本文为博主原创文章，转载请附上博文链接！</w:t>
      </w: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C1F89" w14:textId="77777777" w:rsidR="00D91C92" w:rsidRDefault="00D91C92" w:rsidP="00D80637">
      <w:pPr>
        <w:spacing w:after="0"/>
      </w:pPr>
      <w:r>
        <w:separator/>
      </w:r>
    </w:p>
  </w:endnote>
  <w:endnote w:type="continuationSeparator" w:id="0">
    <w:p w14:paraId="45F9D2DF" w14:textId="77777777" w:rsidR="00D91C92" w:rsidRDefault="00D91C9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F86873" w14:textId="77777777" w:rsidR="00D91C92" w:rsidRDefault="00D91C92" w:rsidP="00D80637">
      <w:pPr>
        <w:spacing w:after="0"/>
      </w:pPr>
      <w:r>
        <w:separator/>
      </w:r>
    </w:p>
  </w:footnote>
  <w:footnote w:type="continuationSeparator" w:id="0">
    <w:p w14:paraId="111EB24A" w14:textId="77777777" w:rsidR="00D91C92" w:rsidRDefault="00D91C9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B4AAC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91C92"/>
    <w:rsid w:val="00DB072E"/>
    <w:rsid w:val="00DB0C47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3E1C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mybatis调用mysql存储过程（返回参数，单结果集，多结果集）
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531</Words>
  <Characters>3030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125</cp:revision>
  <dcterms:created xsi:type="dcterms:W3CDTF">2017-11-29T16:40:00Z</dcterms:created>
  <dcterms:modified xsi:type="dcterms:W3CDTF">2019-03-03T09:33:00Z</dcterms:modified>
</cp:coreProperties>
</file>