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EF3A0D" w:rsidRDefault="00FB5659" w:rsidP="00FB5659">
          <w:pPr>
            <w:pStyle w:val="PublishStatus"/>
          </w:pPr>
          <w:r>
            <w:t>此文章已于</w:t>
          </w:r>
          <w:r>
            <w:t xml:space="preserve"> 16:49:06 2017/12/12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0118C">
              <w:pPr>
                <w:pStyle w:val="Publishwithline"/>
              </w:pPr>
              <w:r w:rsidRPr="0060118C">
                <w:rPr>
                  <w:rFonts w:hint="eastAsia"/>
                </w:rPr>
                <w:t>安装</w:t>
              </w:r>
              <w:r w:rsidRPr="0060118C">
                <w:rPr>
                  <w:rFonts w:hint="eastAsia"/>
                </w:rPr>
                <w:t xml:space="preserve">dubbo </w:t>
              </w:r>
              <w:r w:rsidRPr="0060118C">
                <w:rPr>
                  <w:rFonts w:hint="eastAsia"/>
                </w:rPr>
                <w:t>管理中心</w:t>
              </w:r>
              <w:r w:rsidRPr="0060118C">
                <w:rPr>
                  <w:rFonts w:hint="eastAsia"/>
                </w:rPr>
                <w:t xml:space="preserve"> dubbo-admin</w:t>
              </w:r>
            </w:p>
          </w:sdtContent>
        </w:sdt>
        <w:p w:rsidR="00EF5ED6" w:rsidRDefault="00EF5ED6">
          <w:pPr>
            <w:pStyle w:val="underline"/>
          </w:pPr>
        </w:p>
        <w:p w:rsidR="001328EA" w:rsidRDefault="001328EA" w:rsidP="001328EA">
          <w:pPr>
            <w:pStyle w:val="PadderBetweenTitleandProperties"/>
          </w:pPr>
        </w:p>
        <w:p w:rsidR="001328EA" w:rsidRDefault="001328EA" w:rsidP="001328E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963879895"/>
              <w:placeholder>
                <w:docPart w:val="3331087401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dubbo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dubbo</w:t>
              </w:r>
            </w:sdtContent>
          </w:sdt>
        </w:p>
        <w:p w:rsidR="00EF5ED6" w:rsidRDefault="00344157">
          <w:pPr>
            <w:pStyle w:val="PadderBetweenControlandBody"/>
          </w:pPr>
        </w:p>
      </w:sdtContent>
    </w:sdt>
    <w:p w:rsidR="00DA50F0" w:rsidRDefault="00344157" w:rsidP="0049587B">
      <w:pPr>
        <w:pStyle w:val="1"/>
      </w:pPr>
      <w:hyperlink r:id="rId7" w:history="1">
        <w:r w:rsidR="0049587B">
          <w:rPr>
            <w:rStyle w:val="a9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>dubbo-admin</w:t>
        </w:r>
        <w:r w:rsidR="0049587B">
          <w:rPr>
            <w:rStyle w:val="a9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>管理平台搭建</w:t>
        </w:r>
      </w:hyperlink>
    </w:p>
    <w:p w:rsidR="0049587B" w:rsidRDefault="0049587B" w:rsidP="0049587B"/>
    <w:p w:rsidR="0049587B" w:rsidRDefault="00412ABC" w:rsidP="00412A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、官网</w:t>
      </w:r>
      <w:r>
        <w:t>下载地址</w:t>
      </w:r>
      <w:bookmarkStart w:id="0" w:name="_GoBack"/>
      <w:bookmarkEnd w:id="0"/>
    </w:p>
    <w:p w:rsidR="00412ABC" w:rsidRPr="00412ABC" w:rsidRDefault="00412ABC" w:rsidP="00412ABC"/>
    <w:p w:rsidR="00412ABC" w:rsidRDefault="00E512B6" w:rsidP="00412ABC">
      <w:pPr>
        <w:rPr>
          <w:sz w:val="36"/>
        </w:rPr>
      </w:pPr>
      <w:r w:rsidRPr="00E512B6">
        <w:rPr>
          <w:rFonts w:ascii="microsoft yahei" w:hAnsi="microsoft yahei"/>
          <w:color w:val="3F3F3F"/>
          <w:sz w:val="36"/>
          <w:shd w:val="clear" w:color="auto" w:fill="FFFFFF"/>
        </w:rPr>
        <w:t>dubbo-admin</w:t>
      </w:r>
      <w:r w:rsidRPr="00E512B6">
        <w:rPr>
          <w:rFonts w:ascii="microsoft yahei" w:hAnsi="microsoft yahei"/>
          <w:color w:val="3F3F3F"/>
          <w:sz w:val="36"/>
          <w:shd w:val="clear" w:color="auto" w:fill="FFFFFF"/>
        </w:rPr>
        <w:t>的下载，可自行到官网下载：</w:t>
      </w:r>
      <w:hyperlink r:id="rId8" w:tgtFrame="_blank" w:history="1">
        <w:r w:rsidRPr="00E512B6">
          <w:rPr>
            <w:rStyle w:val="a9"/>
            <w:rFonts w:ascii="microsoft yahei" w:hAnsi="microsoft yahei"/>
            <w:color w:val="0C89CF"/>
            <w:sz w:val="36"/>
            <w:shd w:val="clear" w:color="auto" w:fill="FFFFFF"/>
          </w:rPr>
          <w:t>https://github.com/alibaba/dubbo</w:t>
        </w:r>
      </w:hyperlink>
      <w:r w:rsidRPr="00E512B6">
        <w:rPr>
          <w:rFonts w:ascii="microsoft yahei" w:hAnsi="microsoft yahei"/>
          <w:color w:val="3F3F3F"/>
          <w:sz w:val="36"/>
          <w:shd w:val="clear" w:color="auto" w:fill="FFFFFF"/>
        </w:rPr>
        <w:t> </w:t>
      </w:r>
      <w:r w:rsidRPr="00E512B6">
        <w:rPr>
          <w:rFonts w:ascii="microsoft yahei" w:hAnsi="microsoft yahei"/>
          <w:color w:val="3F3F3F"/>
          <w:sz w:val="36"/>
        </w:rPr>
        <w:br/>
      </w:r>
    </w:p>
    <w:p w:rsidR="00E512B6" w:rsidRDefault="00E512B6" w:rsidP="004F66EE">
      <w:pPr>
        <w:pStyle w:val="2"/>
      </w:pPr>
      <w:r>
        <w:t>2</w:t>
      </w:r>
      <w:r>
        <w:rPr>
          <w:rFonts w:hint="eastAsia"/>
        </w:rPr>
        <w:t>、</w:t>
      </w:r>
      <w:r w:rsidR="004F66EE">
        <w:rPr>
          <w:rFonts w:hint="eastAsia"/>
        </w:rPr>
        <w:t>下载完成</w:t>
      </w:r>
      <w:r w:rsidR="004F66EE">
        <w:t>目录结构</w:t>
      </w:r>
      <w:r w:rsidR="004F66EE">
        <w:rPr>
          <w:rFonts w:hint="eastAsia"/>
        </w:rPr>
        <w:t>（</w:t>
      </w:r>
      <w:r w:rsidR="004F66EE" w:rsidRPr="004F66EE">
        <w:t>只关心</w:t>
      </w:r>
      <w:r w:rsidR="004F66EE" w:rsidRPr="004F66EE">
        <w:rPr>
          <w:color w:val="FF0000"/>
        </w:rPr>
        <w:t>dubbo-admin</w:t>
      </w:r>
      <w:r w:rsidR="004F66EE" w:rsidRPr="004F66EE">
        <w:t>这个文件夹</w:t>
      </w:r>
      <w:r w:rsidR="004F66EE">
        <w:rPr>
          <w:rFonts w:hint="eastAsia"/>
        </w:rPr>
        <w:t>）</w:t>
      </w:r>
    </w:p>
    <w:p w:rsidR="004F66EE" w:rsidRDefault="004F66EE" w:rsidP="004F66EE"/>
    <w:p w:rsidR="004F66EE" w:rsidRDefault="004F66EE" w:rsidP="004F66EE">
      <w:r>
        <w:rPr>
          <w:noProof/>
        </w:rPr>
        <w:drawing>
          <wp:inline distT="0" distB="0" distL="0" distR="0" wp14:anchorId="7220DEBB" wp14:editId="10B4367F">
            <wp:extent cx="6324600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EE" w:rsidRDefault="004F66EE" w:rsidP="004F66EE"/>
    <w:p w:rsidR="004F66EE" w:rsidRDefault="004F66EE" w:rsidP="001E2B0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3DD2">
        <w:rPr>
          <w:rFonts w:hint="eastAsia"/>
        </w:rPr>
        <w:t>进入</w:t>
      </w:r>
      <w:r w:rsidR="008B3DD2">
        <w:rPr>
          <w:rFonts w:hint="eastAsia"/>
        </w:rPr>
        <w:t xml:space="preserve"> </w:t>
      </w:r>
      <w:r w:rsidR="008B3DD2">
        <w:t xml:space="preserve">dubbo-admin </w:t>
      </w:r>
      <w:r w:rsidR="008B3DD2">
        <w:rPr>
          <w:rFonts w:hint="eastAsia"/>
        </w:rPr>
        <w:t>目录</w:t>
      </w:r>
      <w:r w:rsidR="008B3DD2">
        <w:t>，使用</w:t>
      </w:r>
      <w:r w:rsidR="008B3DD2">
        <w:rPr>
          <w:rFonts w:hint="eastAsia"/>
        </w:rPr>
        <w:t>命令</w:t>
      </w:r>
      <w:r w:rsidR="008B3DD2">
        <w:rPr>
          <w:rFonts w:hint="eastAsia"/>
        </w:rPr>
        <w:t xml:space="preserve"> mvn</w:t>
      </w:r>
      <w:r w:rsidR="008B3DD2">
        <w:t xml:space="preserve"> package </w:t>
      </w:r>
      <w:r w:rsidR="008B3DD2">
        <w:rPr>
          <w:rFonts w:hint="eastAsia"/>
        </w:rPr>
        <w:t>进行</w:t>
      </w:r>
      <w:r w:rsidR="008B3DD2">
        <w:t>打包成</w:t>
      </w:r>
      <w:r w:rsidR="008B3DD2">
        <w:t xml:space="preserve">war </w:t>
      </w:r>
      <w:r w:rsidR="008B3DD2">
        <w:rPr>
          <w:rFonts w:hint="eastAsia"/>
        </w:rPr>
        <w:t>（中间</w:t>
      </w:r>
      <w:r w:rsidR="008B3DD2">
        <w:t>过程是在下载依赖，很抱歉，我没有成功</w:t>
      </w:r>
      <w:r w:rsidR="008B3DD2">
        <w:rPr>
          <w:rFonts w:hint="eastAsia"/>
        </w:rPr>
        <w:t>，</w:t>
      </w:r>
      <w:r w:rsidR="008B3DD2">
        <w:t>所以直接下载的正常的</w:t>
      </w:r>
      <w:r w:rsidR="008B3DD2">
        <w:t>war</w:t>
      </w:r>
      <w:r w:rsidR="008B3DD2">
        <w:t>包</w:t>
      </w:r>
      <w:r w:rsidR="008B3DD2">
        <w:rPr>
          <w:rFonts w:hint="eastAsia"/>
        </w:rPr>
        <w:t>，</w:t>
      </w:r>
      <w:r w:rsidR="008B3DD2" w:rsidRPr="00C56633">
        <w:rPr>
          <w:color w:val="FF0000"/>
          <w:highlight w:val="yellow"/>
        </w:rPr>
        <w:t>但是</w:t>
      </w:r>
      <w:r w:rsidR="008B3DD2" w:rsidRPr="00C56633">
        <w:rPr>
          <w:color w:val="FF0000"/>
          <w:highlight w:val="yellow"/>
        </w:rPr>
        <w:t xml:space="preserve">jdk1.8 </w:t>
      </w:r>
      <w:r w:rsidR="008B3DD2" w:rsidRPr="00C56633">
        <w:rPr>
          <w:rFonts w:hint="eastAsia"/>
          <w:color w:val="FF0000"/>
          <w:highlight w:val="yellow"/>
        </w:rPr>
        <w:t xml:space="preserve"> </w:t>
      </w:r>
      <w:r w:rsidR="008B3DD2" w:rsidRPr="00C56633">
        <w:rPr>
          <w:rFonts w:hint="eastAsia"/>
          <w:color w:val="FF0000"/>
          <w:highlight w:val="yellow"/>
        </w:rPr>
        <w:t>一般情况</w:t>
      </w:r>
      <w:r w:rsidR="008B3DD2" w:rsidRPr="00C56633">
        <w:rPr>
          <w:color w:val="FF0000"/>
          <w:highlight w:val="yellow"/>
        </w:rPr>
        <w:t>是不能成功的，所以我找了一份正常的支持</w:t>
      </w:r>
      <w:r w:rsidR="008B3DD2" w:rsidRPr="00C56633">
        <w:rPr>
          <w:rFonts w:hint="eastAsia"/>
          <w:color w:val="FF0000"/>
          <w:highlight w:val="yellow"/>
        </w:rPr>
        <w:t>1.8</w:t>
      </w:r>
      <w:r w:rsidR="008B3DD2" w:rsidRPr="00C56633">
        <w:rPr>
          <w:rFonts w:hint="eastAsia"/>
          <w:color w:val="FF0000"/>
          <w:highlight w:val="yellow"/>
        </w:rPr>
        <w:t>的</w:t>
      </w:r>
      <w:r w:rsidR="008B3DD2" w:rsidRPr="00C56633">
        <w:rPr>
          <w:color w:val="FF0000"/>
          <w:highlight w:val="yellow"/>
        </w:rPr>
        <w:t>war</w:t>
      </w:r>
      <w:r w:rsidR="008B3DD2" w:rsidRPr="00C56633">
        <w:rPr>
          <w:color w:val="FF0000"/>
          <w:highlight w:val="yellow"/>
        </w:rPr>
        <w:t>包</w:t>
      </w:r>
      <w:r w:rsidR="008B3DD2">
        <w:rPr>
          <w:rFonts w:hint="eastAsia"/>
        </w:rPr>
        <w:t>）</w:t>
      </w:r>
    </w:p>
    <w:p w:rsidR="00C56633" w:rsidRDefault="00C56633" w:rsidP="00C56633"/>
    <w:p w:rsidR="00C56633" w:rsidRDefault="00D64EC5" w:rsidP="00D64EC5">
      <w:pPr>
        <w:pStyle w:val="3"/>
      </w:pPr>
      <w:r w:rsidRPr="00D64EC5">
        <w:t>dubbo-admin-jdk1.8.war</w:t>
      </w:r>
    </w:p>
    <w:p w:rsidR="00D64EC5" w:rsidRDefault="00D64EC5" w:rsidP="00D64EC5"/>
    <w:p w:rsidR="00D64EC5" w:rsidRDefault="00D64EC5" w:rsidP="00D64EC5">
      <w:r>
        <w:rPr>
          <w:noProof/>
        </w:rPr>
        <w:drawing>
          <wp:inline distT="0" distB="0" distL="0" distR="0" wp14:anchorId="4D391ADF" wp14:editId="2A13CA2C">
            <wp:extent cx="7819048" cy="28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904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C5" w:rsidRDefault="00D64EC5" w:rsidP="00D64EC5"/>
    <w:p w:rsidR="006B4A8A" w:rsidRDefault="006B4A8A" w:rsidP="006B4A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启动</w:t>
      </w:r>
      <w:r>
        <w:t xml:space="preserve">tomcat </w:t>
      </w:r>
      <w:r>
        <w:rPr>
          <w:rFonts w:hint="eastAsia"/>
        </w:rPr>
        <w:t>，</w:t>
      </w:r>
      <w:r>
        <w:t>浏览器访问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t>和密码都是</w:t>
      </w:r>
      <w:r>
        <w:rPr>
          <w:rFonts w:hint="eastAsia"/>
        </w:rPr>
        <w:t xml:space="preserve"> </w:t>
      </w:r>
      <w:r>
        <w:t>root</w:t>
      </w:r>
    </w:p>
    <w:p w:rsidR="00097BF6" w:rsidRPr="00BC1EB3" w:rsidRDefault="00097BF6" w:rsidP="00097BF6">
      <w:pPr>
        <w:rPr>
          <w:sz w:val="32"/>
        </w:rPr>
      </w:pPr>
    </w:p>
    <w:p w:rsidR="00097BF6" w:rsidRPr="00BC1EB3" w:rsidRDefault="00097BF6" w:rsidP="00097BF6">
      <w:pPr>
        <w:rPr>
          <w:sz w:val="32"/>
        </w:rPr>
      </w:pPr>
      <w:hyperlink r:id="rId11" w:history="1">
        <w:r w:rsidRPr="00BC1EB3">
          <w:rPr>
            <w:rStyle w:val="a9"/>
            <w:sz w:val="32"/>
          </w:rPr>
          <w:t>http://localhost:8081/dubbo-admin-jdk1.8</w:t>
        </w:r>
      </w:hyperlink>
    </w:p>
    <w:p w:rsidR="00097BF6" w:rsidRPr="00097BF6" w:rsidRDefault="00097BF6" w:rsidP="00097BF6">
      <w:pPr>
        <w:rPr>
          <w:rFonts w:hint="eastAsia"/>
        </w:rPr>
      </w:pPr>
    </w:p>
    <w:p w:rsidR="006B4A8A" w:rsidRDefault="006B4A8A" w:rsidP="006B4A8A"/>
    <w:p w:rsidR="006B4A8A" w:rsidRPr="006B4A8A" w:rsidRDefault="006B4A8A" w:rsidP="006B4A8A">
      <w:pPr>
        <w:rPr>
          <w:rFonts w:hint="eastAsia"/>
        </w:rPr>
      </w:pPr>
      <w:r>
        <w:rPr>
          <w:noProof/>
        </w:rPr>
        <w:drawing>
          <wp:inline distT="0" distB="0" distL="0" distR="0" wp14:anchorId="5F0E936C" wp14:editId="576E801E">
            <wp:extent cx="8066667" cy="57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C5" w:rsidRPr="00D64EC5" w:rsidRDefault="00D64EC5" w:rsidP="00D64EC5"/>
    <w:p w:rsidR="00D64EC5" w:rsidRDefault="00D64EC5" w:rsidP="00C56633"/>
    <w:p w:rsidR="00C56633" w:rsidRPr="00C56633" w:rsidRDefault="00C56633" w:rsidP="00C56633"/>
    <w:sectPr w:rsidR="00C56633" w:rsidRPr="00C566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157" w:rsidRDefault="00344157" w:rsidP="006B4A8A">
      <w:pPr>
        <w:spacing w:after="0"/>
      </w:pPr>
      <w:r>
        <w:separator/>
      </w:r>
    </w:p>
  </w:endnote>
  <w:endnote w:type="continuationSeparator" w:id="0">
    <w:p w:rsidR="00344157" w:rsidRDefault="00344157" w:rsidP="006B4A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157" w:rsidRDefault="00344157" w:rsidP="006B4A8A">
      <w:pPr>
        <w:spacing w:after="0"/>
      </w:pPr>
      <w:r>
        <w:separator/>
      </w:r>
    </w:p>
  </w:footnote>
  <w:footnote w:type="continuationSeparator" w:id="0">
    <w:p w:rsidR="00344157" w:rsidRDefault="00344157" w:rsidP="006B4A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A50F0"/>
    <w:rsid w:val="00097BF6"/>
    <w:rsid w:val="001328EA"/>
    <w:rsid w:val="001E2B09"/>
    <w:rsid w:val="00344157"/>
    <w:rsid w:val="00412ABC"/>
    <w:rsid w:val="0049587B"/>
    <w:rsid w:val="004F66EE"/>
    <w:rsid w:val="00554A5C"/>
    <w:rsid w:val="0060118C"/>
    <w:rsid w:val="0066335D"/>
    <w:rsid w:val="006B4A8A"/>
    <w:rsid w:val="00715A88"/>
    <w:rsid w:val="00850576"/>
    <w:rsid w:val="008B3DD2"/>
    <w:rsid w:val="00BC1EB3"/>
    <w:rsid w:val="00C56633"/>
    <w:rsid w:val="00D51DC8"/>
    <w:rsid w:val="00D64EC5"/>
    <w:rsid w:val="00DA50F0"/>
    <w:rsid w:val="00E512B6"/>
    <w:rsid w:val="00EF3A0D"/>
    <w:rsid w:val="00EF5ED6"/>
    <w:rsid w:val="00F739C0"/>
    <w:rsid w:val="00F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4AB65C-92D4-4566-8C76-E1CB6F03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49587B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6B4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6B4A8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6B4A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6B4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dubb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3142781/article/details/5039662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1/dubbo-admin-jdk1.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837CF1-412A-4DFB-82E9-EEA01A31BA71}"/>
      </w:docPartPr>
      <w:docPartBody>
        <w:p w:rsidR="008F12E3" w:rsidRDefault="008F12E3">
          <w:r w:rsidRPr="006C5FEF">
            <w:rPr>
              <w:rStyle w:val="a3"/>
              <w:rFonts w:hint="eastAsia"/>
            </w:rPr>
            <w:t>[</w:t>
          </w:r>
          <w:r w:rsidRPr="006C5FEF">
            <w:rPr>
              <w:rStyle w:val="a3"/>
              <w:rFonts w:hint="eastAsia"/>
            </w:rPr>
            <w:t>在此处输入文章标题</w:t>
          </w:r>
          <w:r w:rsidRPr="006C5FEF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310874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8A42B7-F771-49F9-96F4-0AD161382413}"/>
      </w:docPartPr>
      <w:docPartBody>
        <w:p w:rsidR="008F12E3" w:rsidRDefault="00EC2675">
          <w:r w:rsidRPr="006C5FEF">
            <w:rPr>
              <w:rStyle w:val="a3"/>
              <w:rFonts w:hint="eastAsia"/>
            </w:rPr>
            <w:t>[</w:t>
          </w:r>
          <w:r w:rsidRPr="006C5FEF">
            <w:rPr>
              <w:rStyle w:val="a3"/>
              <w:rFonts w:hint="eastAsia"/>
            </w:rPr>
            <w:t>选择一个类别或键入一个新类别</w:t>
          </w:r>
          <w:r w:rsidRPr="006C5FEF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75"/>
    <w:rsid w:val="000349BB"/>
    <w:rsid w:val="008F12E3"/>
    <w:rsid w:val="00EC2675"/>
    <w:rsid w:val="00F7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12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安装dubbo 管理中心 dubbo-admin</PostTitle>
  <PostDate>2017-12-12T08:47:09Z</PostDate>
  <PostID>78783533</PostID>
  <Category1>dubbo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3331087401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18</cp:revision>
  <dcterms:created xsi:type="dcterms:W3CDTF">2017-12-12T08:41:00Z</dcterms:created>
  <dcterms:modified xsi:type="dcterms:W3CDTF">2017-12-12T08:49:00Z</dcterms:modified>
</cp:coreProperties>
</file>