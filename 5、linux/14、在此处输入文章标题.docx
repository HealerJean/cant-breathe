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EF5ED6" w:rsidRDefault="005D18A2">
              <w:pPr>
                <w:pStyle w:val="Publishwithline"/>
              </w:pPr>
              <w:r w:rsidRPr="002F5DB3">
                <w:rPr>
                  <w:rStyle w:val="a3"/>
                  <w:rFonts w:hint="eastAsia"/>
                </w:rPr>
                <w:t>[</w:t>
              </w:r>
              <w:r w:rsidRPr="002F5DB3">
                <w:rPr>
                  <w:rStyle w:val="a3"/>
                  <w:rFonts w:hint="eastAsia"/>
                </w:rPr>
                <w:t>在此处输入文章标题</w:t>
              </w:r>
              <w:r w:rsidRPr="002F5DB3">
                <w:rPr>
                  <w:rStyle w:val="a3"/>
                  <w:rFonts w:hint="eastAsia"/>
                </w:rPr>
                <w:t>]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4B749F">
          <w:pPr>
            <w:pStyle w:val="PadderBetweenControlandBody"/>
          </w:pPr>
        </w:p>
      </w:sdtContent>
    </w:sdt>
    <w:p w:rsidR="005D18A2" w:rsidRDefault="005D18A2"/>
    <w:p w:rsidR="005D18A2" w:rsidRDefault="004B749F">
      <w:pPr>
        <w:rPr>
          <w:rFonts w:hint="eastAsia"/>
        </w:rPr>
      </w:pPr>
      <w:r>
        <w:rPr>
          <w:rFonts w:hint="eastAsia"/>
        </w:rPr>
        <w:t>这个</w:t>
      </w:r>
      <w:r>
        <w:t>是需要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用户</w:t>
      </w:r>
      <w:r>
        <w:t>的，所以需要先创建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组</w:t>
      </w:r>
      <w:r>
        <w:t>合用户</w:t>
      </w:r>
      <w:bookmarkStart w:id="0" w:name="_GoBack"/>
      <w:bookmarkEnd w:id="0"/>
    </w:p>
    <w:p w:rsidR="005D18A2" w:rsidRDefault="006D1E45">
      <w:r>
        <w:rPr>
          <w:noProof/>
        </w:rPr>
        <w:drawing>
          <wp:inline distT="0" distB="0" distL="0" distR="0" wp14:anchorId="55E5240D" wp14:editId="0390D329">
            <wp:extent cx="5390476" cy="17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5" w:rsidRDefault="006D1E45"/>
    <w:p w:rsidR="006D1E45" w:rsidRDefault="006D1E45">
      <w:r>
        <w:rPr>
          <w:noProof/>
        </w:rPr>
        <w:drawing>
          <wp:inline distT="0" distB="0" distL="0" distR="0" wp14:anchorId="2F8DCE85" wp14:editId="6E387FE2">
            <wp:extent cx="6314286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5" w:rsidRDefault="006D1E45"/>
    <w:p w:rsidR="006D1E45" w:rsidRDefault="00BF0EA3">
      <w:r>
        <w:rPr>
          <w:noProof/>
        </w:rPr>
        <w:drawing>
          <wp:inline distT="0" distB="0" distL="0" distR="0" wp14:anchorId="1999D68A" wp14:editId="4418E2BE">
            <wp:extent cx="5609524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A3" w:rsidRDefault="00BF0EA3"/>
    <w:p w:rsidR="00BF0EA3" w:rsidRDefault="00BF0EA3"/>
    <w:p w:rsidR="00BF0EA3" w:rsidRDefault="006514A6">
      <w:r>
        <w:rPr>
          <w:noProof/>
        </w:rPr>
        <w:drawing>
          <wp:inline distT="0" distB="0" distL="0" distR="0" wp14:anchorId="05AC6F27" wp14:editId="05D94CE0">
            <wp:extent cx="5304762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6" w:rsidRDefault="00E30C12">
      <w:pPr>
        <w:rPr>
          <w:rFonts w:hint="eastAsia"/>
        </w:rPr>
      </w:pPr>
      <w:r>
        <w:rPr>
          <w:rFonts w:hint="eastAsia"/>
        </w:rPr>
        <w:t>上面</w:t>
      </w:r>
      <w:r>
        <w:t>的用户名有大写，所以就到了下面这</w:t>
      </w:r>
      <w:r>
        <w:rPr>
          <w:rFonts w:hint="eastAsia"/>
        </w:rPr>
        <w:t>，</w:t>
      </w:r>
      <w:r>
        <w:t>我正好直接改为了</w:t>
      </w:r>
      <w:r>
        <w:t xml:space="preserve">root </w:t>
      </w:r>
      <w:r>
        <w:rPr>
          <w:rFonts w:hint="eastAsia"/>
        </w:rPr>
        <w:t>用户名</w:t>
      </w:r>
    </w:p>
    <w:p w:rsidR="006514A6" w:rsidRDefault="00E30C12">
      <w:r>
        <w:rPr>
          <w:noProof/>
        </w:rPr>
        <w:drawing>
          <wp:inline distT="0" distB="0" distL="0" distR="0" wp14:anchorId="1DEFAD5E" wp14:editId="1BF4E94C">
            <wp:extent cx="5438095" cy="1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53" w:rsidRDefault="00F46C21">
      <w:pPr>
        <w:rPr>
          <w:rFonts w:hint="eastAsia"/>
        </w:rPr>
      </w:pPr>
      <w:r>
        <w:rPr>
          <w:rFonts w:hint="eastAsia"/>
        </w:rPr>
        <w:t>老子</w:t>
      </w:r>
      <w: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不能默认，也是醉了个鸡巴</w:t>
      </w:r>
    </w:p>
    <w:p w:rsidR="00550A53" w:rsidRDefault="00550A53"/>
    <w:p w:rsidR="00550A53" w:rsidRDefault="00F46C21">
      <w:r>
        <w:rPr>
          <w:noProof/>
        </w:rPr>
        <w:drawing>
          <wp:inline distT="0" distB="0" distL="0" distR="0" wp14:anchorId="5ECC1BCD" wp14:editId="37C5A956">
            <wp:extent cx="5457143" cy="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AD1FA5"/>
    <w:p w:rsidR="00284816" w:rsidRDefault="00284816">
      <w:pPr>
        <w:rPr>
          <w:rFonts w:hint="eastAsia"/>
        </w:rPr>
      </w:pPr>
      <w:r>
        <w:rPr>
          <w:noProof/>
        </w:rPr>
        <w:drawing>
          <wp:inline distT="0" distB="0" distL="0" distR="0" wp14:anchorId="1349EF63" wp14:editId="458952EA">
            <wp:extent cx="6895238" cy="8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AD1FA5"/>
    <w:p w:rsidR="00AD1FA5" w:rsidRDefault="00284816">
      <w:pPr>
        <w:rPr>
          <w:rFonts w:hint="eastAsia"/>
        </w:rPr>
      </w:pPr>
      <w:r>
        <w:rPr>
          <w:rFonts w:hint="eastAsia"/>
        </w:rPr>
        <w:t>我这里</w:t>
      </w:r>
      <w: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邮箱服务</w:t>
      </w:r>
      <w:r>
        <w:t xml:space="preserve"> </w:t>
      </w:r>
      <w:r>
        <w:rPr>
          <w:rFonts w:hint="eastAsia"/>
        </w:rPr>
        <w:t>，</w:t>
      </w:r>
      <w:r>
        <w:t>它对于</w:t>
      </w:r>
      <w:r>
        <w:t>gitlab</w:t>
      </w:r>
      <w:r>
        <w:t>没有影响。</w:t>
      </w:r>
      <w:r>
        <w:rPr>
          <w:rFonts w:hint="eastAsia"/>
        </w:rPr>
        <w:t>不安装</w:t>
      </w:r>
      <w:r>
        <w:t>的原因是，我手机没带。</w:t>
      </w:r>
    </w:p>
    <w:sectPr w:rsidR="00AD1F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D18A2"/>
    <w:rsid w:val="00284816"/>
    <w:rsid w:val="004B749F"/>
    <w:rsid w:val="00550A53"/>
    <w:rsid w:val="00554A5C"/>
    <w:rsid w:val="005D18A2"/>
    <w:rsid w:val="006514A6"/>
    <w:rsid w:val="0066335D"/>
    <w:rsid w:val="006D1E45"/>
    <w:rsid w:val="009F195C"/>
    <w:rsid w:val="00AD1FA5"/>
    <w:rsid w:val="00BF0EA3"/>
    <w:rsid w:val="00D51DC8"/>
    <w:rsid w:val="00E30C12"/>
    <w:rsid w:val="00EF5ED6"/>
    <w:rsid w:val="00F46C21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14317-5613-4872-80CE-1F3C696E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F78182-D80A-4E63-BEE6-CC317283888A}"/>
      </w:docPartPr>
      <w:docPartBody>
        <w:p w:rsidR="00000000" w:rsidRDefault="000D5053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3"/>
    <w:rsid w:val="000D5053"/>
    <w:rsid w:val="002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0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</cp:revision>
  <dcterms:created xsi:type="dcterms:W3CDTF">2017-11-22T09:59:00Z</dcterms:created>
  <dcterms:modified xsi:type="dcterms:W3CDTF">2017-11-22T10:21:00Z</dcterms:modified>
</cp:coreProperties>
</file>