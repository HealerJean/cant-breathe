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A165F9">
              <w:pPr>
                <w:pStyle w:val="Publishwithline"/>
              </w:pPr>
              <w:r w:rsidRPr="00A165F9">
                <w:rPr>
                  <w:rFonts w:hint="eastAsia"/>
                </w:rPr>
                <w:t>1.4</w:t>
              </w:r>
              <w:r w:rsidRPr="00A165F9">
                <w:rPr>
                  <w:rFonts w:hint="eastAsia"/>
                </w:rPr>
                <w:t>、</w:t>
              </w:r>
              <w:r w:rsidRPr="00A165F9">
                <w:rPr>
                  <w:rFonts w:hint="eastAsia"/>
                </w:rPr>
                <w:t>solrj</w:t>
              </w:r>
              <w:r w:rsidRPr="00A165F9">
                <w:rPr>
                  <w:rFonts w:hint="eastAsia"/>
                </w:rPr>
                <w:t>的使用</w:t>
              </w:r>
              <w:r w:rsidRPr="00A165F9">
                <w:rPr>
                  <w:rFonts w:hint="eastAsia"/>
                </w:rPr>
                <w:t>_</w:t>
              </w:r>
              <w:r w:rsidRPr="00A165F9">
                <w:rPr>
                  <w:rFonts w:hint="eastAsia"/>
                </w:rPr>
                <w:t>代码开始</w:t>
              </w:r>
            </w:p>
          </w:sdtContent>
        </w:sdt>
        <w:p w:rsidR="00DB0C47" w:rsidRDefault="00DB0C47">
          <w:pPr>
            <w:pStyle w:val="underline"/>
          </w:pPr>
        </w:p>
        <w:p w:rsidR="00A165F9" w:rsidRDefault="00A165F9" w:rsidP="00A165F9">
          <w:pPr>
            <w:pStyle w:val="PadderBetweenTitleandProperties"/>
          </w:pPr>
        </w:p>
        <w:p w:rsidR="00A165F9" w:rsidRDefault="00A165F9" w:rsidP="00A165F9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776450279"/>
              <w:dataBinding w:prefixMappings="xmlns:ns0 = 'http://www.microsoft.com/Office/Word/BlogTool'" w:xpath="/ns0:BlogPostInfo/ns0:Category1" w:storeItemID="{6687D319-7B90-4AC0-9ABB-B1D9CC121951}"/>
              <w:comboBox w:lastValue="solr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solr</w:t>
              </w:r>
            </w:sdtContent>
          </w:sdt>
        </w:p>
        <w:p w:rsidR="00C86401" w:rsidRDefault="002734EE">
          <w:pPr>
            <w:pStyle w:val="PadderBetweenControlandBody"/>
          </w:pPr>
        </w:p>
      </w:sdtContent>
    </w:sdt>
    <w:p w:rsidR="00C86401" w:rsidRDefault="00C86401" w:rsidP="00C8640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、环境搭建</w:t>
      </w:r>
    </w:p>
    <w:p w:rsidR="00C86401" w:rsidRDefault="00C86401" w:rsidP="00C8640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C86401" w:rsidRPr="00C86401" w:rsidRDefault="00C86401" w:rsidP="00C86401"/>
    <w:p w:rsidR="00C86401" w:rsidRDefault="00C86401" w:rsidP="00C8640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、：导入</w:t>
      </w:r>
      <w:r>
        <w:rPr>
          <w:rFonts w:hint="eastAsia"/>
        </w:rPr>
        <w:t>jar</w:t>
      </w:r>
      <w:r>
        <w:rPr>
          <w:rFonts w:hint="eastAsia"/>
        </w:rPr>
        <w:t>包。包括</w:t>
      </w:r>
      <w:r>
        <w:rPr>
          <w:rFonts w:hint="eastAsia"/>
        </w:rPr>
        <w:t>solrj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D666F" w:rsidRPr="006D666F" w:rsidRDefault="006D666F" w:rsidP="006D666F"/>
    <w:p w:rsidR="00C86401" w:rsidRPr="00C86401" w:rsidRDefault="00C86401" w:rsidP="00C86401">
      <w:pPr>
        <w:ind w:firstLine="720"/>
        <w:rPr>
          <w:b/>
        </w:rPr>
      </w:pPr>
      <w:r w:rsidRPr="00C86401">
        <w:rPr>
          <w:rFonts w:hint="eastAsia"/>
          <w:b/>
        </w:rPr>
        <w:t>1</w:t>
      </w:r>
      <w:r w:rsidRPr="00C86401">
        <w:rPr>
          <w:rFonts w:hint="eastAsia"/>
          <w:b/>
        </w:rPr>
        <w:t>、</w:t>
      </w:r>
      <w:r w:rsidRPr="00C86401">
        <w:rPr>
          <w:rFonts w:hint="eastAsia"/>
          <w:b/>
        </w:rPr>
        <w:t>solr-solrj-4.10.3.jar</w:t>
      </w:r>
    </w:p>
    <w:p w:rsidR="00C86401" w:rsidRPr="00C86401" w:rsidRDefault="00C86401" w:rsidP="00C86401">
      <w:pPr>
        <w:ind w:firstLine="720"/>
        <w:rPr>
          <w:b/>
        </w:rPr>
      </w:pPr>
      <w:r w:rsidRPr="00C86401">
        <w:rPr>
          <w:rFonts w:hint="eastAsia"/>
          <w:b/>
        </w:rPr>
        <w:t>2</w:t>
      </w:r>
      <w:r w:rsidRPr="00C86401">
        <w:rPr>
          <w:rFonts w:hint="eastAsia"/>
          <w:b/>
        </w:rPr>
        <w:t>、</w:t>
      </w:r>
      <w:r w:rsidRPr="00C86401">
        <w:rPr>
          <w:rFonts w:hint="eastAsia"/>
          <w:b/>
        </w:rPr>
        <w:t>solrj-lib</w:t>
      </w:r>
      <w:r w:rsidRPr="00C86401">
        <w:rPr>
          <w:rFonts w:hint="eastAsia"/>
          <w:b/>
        </w:rPr>
        <w:t>文件夹下所有的</w:t>
      </w:r>
      <w:r w:rsidRPr="00C86401">
        <w:rPr>
          <w:rFonts w:hint="eastAsia"/>
          <w:b/>
        </w:rPr>
        <w:t>jar</w:t>
      </w:r>
      <w:r w:rsidRPr="00C86401">
        <w:rPr>
          <w:rFonts w:hint="eastAsia"/>
          <w:b/>
        </w:rPr>
        <w:t>包</w:t>
      </w:r>
    </w:p>
    <w:p w:rsidR="00C86401" w:rsidRDefault="00C86401" w:rsidP="00C86401">
      <w:pPr>
        <w:ind w:firstLine="720"/>
        <w:rPr>
          <w:b/>
        </w:rPr>
      </w:pPr>
      <w:r w:rsidRPr="00C86401">
        <w:rPr>
          <w:rFonts w:hint="eastAsia"/>
          <w:b/>
        </w:rPr>
        <w:t>3</w:t>
      </w:r>
      <w:r w:rsidRPr="00C86401">
        <w:rPr>
          <w:rFonts w:hint="eastAsia"/>
          <w:b/>
        </w:rPr>
        <w:t>、还需要</w:t>
      </w:r>
      <w:r w:rsidR="005925B7" w:rsidRPr="005925B7">
        <w:rPr>
          <w:b/>
        </w:rPr>
        <w:t>\solr-5.5.0\server\lib\ext</w:t>
      </w:r>
      <w:r w:rsidRPr="00C86401">
        <w:rPr>
          <w:rFonts w:hint="eastAsia"/>
          <w:b/>
        </w:rPr>
        <w:t>目录下的所有的</w:t>
      </w:r>
      <w:r w:rsidRPr="00C86401">
        <w:rPr>
          <w:rFonts w:hint="eastAsia"/>
          <w:b/>
        </w:rPr>
        <w:t>jar</w:t>
      </w:r>
      <w:r w:rsidRPr="00C86401">
        <w:rPr>
          <w:rFonts w:hint="eastAsia"/>
          <w:b/>
        </w:rPr>
        <w:t>包。</w:t>
      </w:r>
    </w:p>
    <w:p w:rsidR="00256D0C" w:rsidRPr="00C86401" w:rsidRDefault="00256D0C" w:rsidP="00C86401">
      <w:pPr>
        <w:ind w:firstLine="720"/>
        <w:rPr>
          <w:b/>
        </w:rPr>
      </w:pPr>
    </w:p>
    <w:p w:rsidR="00C86401" w:rsidRDefault="00256D0C" w:rsidP="00256D0C">
      <w:pPr>
        <w:jc w:val="center"/>
      </w:pPr>
      <w:r>
        <w:rPr>
          <w:noProof/>
        </w:rPr>
        <w:drawing>
          <wp:inline distT="0" distB="0" distL="0" distR="0" wp14:anchorId="4EB519AA" wp14:editId="51ADE8BB">
            <wp:extent cx="3600000" cy="3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0C" w:rsidRDefault="00256D0C" w:rsidP="00256D0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、添加文档</w:t>
      </w:r>
      <w:r w:rsidR="00AF64D1">
        <w:rPr>
          <w:rFonts w:hint="eastAsia"/>
        </w:rPr>
        <w:t>,</w:t>
      </w:r>
      <w:r w:rsidR="00AF64D1" w:rsidRPr="00AF64D1">
        <w:rPr>
          <w:rFonts w:ascii="Consolas" w:hAnsi="Consolas" w:cs="Consolas"/>
          <w:color w:val="52E3F6"/>
          <w:sz w:val="24"/>
          <w:szCs w:val="28"/>
        </w:rPr>
        <w:t xml:space="preserve"> </w:t>
      </w:r>
      <w:r w:rsidR="00117FCF" w:rsidRPr="00117FCF">
        <w:rPr>
          <w:rFonts w:ascii="Consolas" w:hAnsi="Consolas" w:cs="Consolas"/>
          <w:color w:val="FF0000"/>
          <w:sz w:val="32"/>
          <w:szCs w:val="28"/>
        </w:rPr>
        <w:t>SolrServer</w:t>
      </w:r>
      <w:r w:rsidR="00117FCF" w:rsidRPr="00624D01">
        <w:rPr>
          <w:rFonts w:ascii="Consolas" w:hAnsi="Consolas" w:cs="Consolas"/>
          <w:color w:val="CFBFAD"/>
          <w:sz w:val="24"/>
          <w:szCs w:val="28"/>
        </w:rPr>
        <w:t xml:space="preserve"> </w:t>
      </w:r>
      <w:r w:rsidR="00117FCF">
        <w:rPr>
          <w:rFonts w:ascii="Consolas" w:hAnsi="Consolas" w:cs="Consolas" w:hint="eastAsia"/>
          <w:color w:val="CFBFAD"/>
          <w:sz w:val="24"/>
          <w:szCs w:val="28"/>
        </w:rPr>
        <w:t>,</w:t>
      </w:r>
      <w:r w:rsidR="00AF64D1" w:rsidRPr="00AF64D1">
        <w:rPr>
          <w:rFonts w:ascii="Consolas" w:hAnsi="Consolas" w:cs="Consolas"/>
          <w:color w:val="FF0000"/>
          <w:sz w:val="32"/>
          <w:szCs w:val="28"/>
        </w:rPr>
        <w:t>SolrInputDocument</w:t>
      </w:r>
    </w:p>
    <w:p w:rsidR="00256D0C" w:rsidRPr="00256D0C" w:rsidRDefault="00256D0C" w:rsidP="00256D0C"/>
    <w:p w:rsidR="00256D0C" w:rsidRPr="001F75AC" w:rsidRDefault="00256D0C" w:rsidP="00256D0C">
      <w:pPr>
        <w:pStyle w:val="2"/>
        <w:ind w:firstLine="72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、代码如下</w:t>
      </w:r>
      <w:r w:rsidR="00CE343A">
        <w:rPr>
          <w:rFonts w:hint="eastAsia"/>
        </w:rPr>
        <w:t>，需要注意的是</w:t>
      </w:r>
      <w:r w:rsidR="00CE343A">
        <w:rPr>
          <w:rFonts w:hint="eastAsia"/>
        </w:rPr>
        <w:t>solr/core</w:t>
      </w:r>
      <w:r w:rsidR="00CE343A" w:rsidRPr="001F75AC">
        <w:rPr>
          <w:rFonts w:hint="eastAsia"/>
          <w:color w:val="FF0000"/>
        </w:rPr>
        <w:t>也就是说后面是索引库的名字</w:t>
      </w:r>
    </w:p>
    <w:p w:rsidR="00256D0C" w:rsidRPr="00256D0C" w:rsidRDefault="00256D0C" w:rsidP="00256D0C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256D0C" w:rsidRPr="00624D01" w:rsidTr="00624D01">
        <w:trPr>
          <w:trHeight w:val="1635"/>
        </w:trPr>
        <w:tc>
          <w:tcPr>
            <w:tcW w:w="13200" w:type="dxa"/>
            <w:shd w:val="clear" w:color="auto" w:fill="000000" w:themeFill="text1"/>
          </w:tcPr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static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addDocument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throws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Exception 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创建和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solr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服务器的连接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参数就是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solr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服务器的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  <w:u w:val="single"/>
              </w:rPr>
              <w:t>url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52E3F6"/>
                <w:sz w:val="24"/>
                <w:szCs w:val="28"/>
              </w:rPr>
              <w:t>SolrServer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server 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HttpSolrServer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"http://127.0.0.1:8080/solr/core"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创建一个文档对象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7F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52E3F6"/>
                <w:sz w:val="24"/>
                <w:szCs w:val="28"/>
              </w:rPr>
              <w:t>SolrInputDocument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document 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SolrInputDocument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856D81" w:rsidRPr="00624D01" w:rsidRDefault="00856D81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向文档中添加域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第一个参数是域的名称，必须在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schema.xml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中定义</w:t>
            </w:r>
          </w:p>
          <w:p w:rsidR="004064B4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第二个参数是域的值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document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addField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"id"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"solr001"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document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addField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"product_name"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小米手机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document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addField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"product_price"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624D01">
              <w:rPr>
                <w:rFonts w:ascii="Consolas" w:hAnsi="Consolas" w:cs="Consolas"/>
                <w:color w:val="ECE47E"/>
                <w:sz w:val="24"/>
                <w:szCs w:val="28"/>
              </w:rPr>
              <w:t>"2000"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Pr="00624D01">
              <w:rPr>
                <w:rFonts w:ascii="Consolas" w:hAnsi="Consolas" w:cs="Consolas"/>
                <w:color w:val="FFFFFF"/>
                <w:sz w:val="24"/>
                <w:szCs w:val="28"/>
              </w:rPr>
              <w:t>把文档添加到索引库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server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add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document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56D0C" w:rsidRPr="00624D01" w:rsidRDefault="00256D0C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7F"/>
                <w:sz w:val="24"/>
                <w:szCs w:val="28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server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624D01">
              <w:rPr>
                <w:rFonts w:ascii="Consolas" w:hAnsi="Consolas" w:cs="Consolas"/>
                <w:color w:val="A7EC21"/>
                <w:sz w:val="24"/>
                <w:szCs w:val="28"/>
              </w:rPr>
              <w:t>commit</w:t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624D0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9A2936" w:rsidRPr="00624D01" w:rsidRDefault="009A2936" w:rsidP="00256D0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56D0C" w:rsidRPr="00624D01" w:rsidRDefault="00256D0C" w:rsidP="00256D0C">
            <w:pPr>
              <w:rPr>
                <w:sz w:val="24"/>
              </w:rPr>
            </w:pPr>
            <w:r w:rsidRPr="00624D0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624D0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56D0C" w:rsidRPr="00624D01" w:rsidRDefault="00256D0C" w:rsidP="00256D0C">
            <w:pPr>
              <w:rPr>
                <w:sz w:val="24"/>
              </w:rPr>
            </w:pPr>
          </w:p>
        </w:tc>
      </w:tr>
    </w:tbl>
    <w:p w:rsidR="00256D0C" w:rsidRDefault="00256D0C" w:rsidP="00256D0C"/>
    <w:p w:rsidR="00B2388B" w:rsidRDefault="00CE343A" w:rsidP="00CE343A">
      <w:pPr>
        <w:pStyle w:val="2"/>
      </w:pPr>
      <w:r>
        <w:rPr>
          <w:rFonts w:hint="eastAsia"/>
        </w:rPr>
        <w:tab/>
        <w:t>2</w:t>
      </w:r>
      <w:r>
        <w:rPr>
          <w:rFonts w:hint="eastAsia"/>
        </w:rPr>
        <w:t>、执行，成功</w:t>
      </w:r>
    </w:p>
    <w:p w:rsidR="00CE343A" w:rsidRPr="00CE343A" w:rsidRDefault="00CE343A" w:rsidP="00CE343A"/>
    <w:p w:rsidR="00256D0C" w:rsidRDefault="00624D01" w:rsidP="00624D0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、删除</w:t>
      </w:r>
      <w:r w:rsidR="00B46555">
        <w:rPr>
          <w:rFonts w:hint="eastAsia"/>
        </w:rPr>
        <w:t>文档</w:t>
      </w:r>
    </w:p>
    <w:p w:rsidR="00624D01" w:rsidRPr="00624D01" w:rsidRDefault="00624D01" w:rsidP="00624D01"/>
    <w:p w:rsidR="00624D01" w:rsidRDefault="00624D01" w:rsidP="00624D01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6555">
        <w:rPr>
          <w:rFonts w:hint="eastAsia"/>
        </w:rPr>
        <w:t>根据</w:t>
      </w:r>
      <w:r w:rsidR="00B46555">
        <w:rPr>
          <w:rFonts w:hint="eastAsia"/>
        </w:rPr>
        <w:t>id</w:t>
      </w:r>
      <w:r w:rsidR="00B46555">
        <w:rPr>
          <w:rFonts w:hint="eastAsia"/>
        </w:rPr>
        <w:t>删除</w:t>
      </w:r>
    </w:p>
    <w:p w:rsidR="00624D01" w:rsidRPr="00624D01" w:rsidRDefault="00624D01" w:rsidP="00624D01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624D01" w:rsidTr="00624D01">
        <w:trPr>
          <w:trHeight w:val="1185"/>
        </w:trPr>
        <w:tc>
          <w:tcPr>
            <w:tcW w:w="12795" w:type="dxa"/>
            <w:shd w:val="clear" w:color="auto" w:fill="000000" w:themeFill="text1"/>
          </w:tcPr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//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根据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id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删除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@Test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A7EC21"/>
                <w:szCs w:val="28"/>
              </w:rPr>
              <w:t>deleteDocumentById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Exception 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52E3F6"/>
                <w:szCs w:val="28"/>
              </w:rPr>
              <w:t>SolrServer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server 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HttpSolrServer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B46555">
              <w:rPr>
                <w:rFonts w:ascii="Consolas" w:hAnsi="Consolas" w:cs="Consolas"/>
                <w:color w:val="ECE47E"/>
                <w:szCs w:val="28"/>
              </w:rPr>
              <w:t>"http://localhost:8080/solr"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//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直接调用删除的方法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  <w:t>server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deleteById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B46555">
              <w:rPr>
                <w:rFonts w:ascii="Consolas" w:hAnsi="Consolas" w:cs="Consolas"/>
                <w:color w:val="ECE47E"/>
                <w:szCs w:val="28"/>
              </w:rPr>
              <w:t>"solr001"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624D01" w:rsidRPr="00B46555" w:rsidRDefault="00624D01" w:rsidP="00624D0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  <w:t>server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commit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624D01" w:rsidRPr="00B46555" w:rsidRDefault="00624D01" w:rsidP="00624D01"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</w:tc>
      </w:tr>
    </w:tbl>
    <w:p w:rsidR="00C86401" w:rsidRDefault="00C86401" w:rsidP="00C86401">
      <w:r>
        <w:t xml:space="preserve"> </w:t>
      </w:r>
    </w:p>
    <w:p w:rsidR="00B46555" w:rsidRDefault="00B46555" w:rsidP="00B46555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、条件删除，下面这个不能随便用，一用就全删了</w:t>
      </w:r>
    </w:p>
    <w:p w:rsidR="00B46555" w:rsidRPr="00B46555" w:rsidRDefault="00B46555" w:rsidP="00B46555"/>
    <w:tbl>
      <w:tblPr>
        <w:tblW w:w="0" w:type="auto"/>
        <w:tblInd w:w="262" w:type="dxa"/>
        <w:shd w:val="clear" w:color="auto" w:fill="000000" w:themeFill="text1"/>
        <w:tblLook w:val="0000" w:firstRow="0" w:lastRow="0" w:firstColumn="0" w:lastColumn="0" w:noHBand="0" w:noVBand="0"/>
      </w:tblPr>
      <w:tblGrid>
        <w:gridCol w:w="8594"/>
      </w:tblGrid>
      <w:tr w:rsidR="00B46555" w:rsidRPr="00B46555" w:rsidTr="00B46555">
        <w:trPr>
          <w:trHeight w:val="1800"/>
        </w:trPr>
        <w:tc>
          <w:tcPr>
            <w:tcW w:w="11970" w:type="dxa"/>
            <w:shd w:val="clear" w:color="auto" w:fill="000000" w:themeFill="text1"/>
          </w:tcPr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//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根据查询删除文档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@</w:t>
            </w:r>
            <w:r w:rsidRPr="00B46555">
              <w:rPr>
                <w:rFonts w:ascii="Consolas" w:hAnsi="Consolas" w:cs="Consolas"/>
                <w:color w:val="FFFFFF"/>
                <w:szCs w:val="28"/>
                <w:highlight w:val="black"/>
              </w:rPr>
              <w:t>Test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public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static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void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A7EC21"/>
                <w:szCs w:val="28"/>
              </w:rPr>
              <w:t>deleteDocumentByQuery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throws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Exception 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{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52E3F6"/>
                <w:szCs w:val="28"/>
              </w:rPr>
              <w:t>SolrServer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server 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=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b/>
                <w:bCs/>
                <w:color w:val="FF007F"/>
                <w:szCs w:val="28"/>
              </w:rPr>
              <w:t>new</w:t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 xml:space="preserve"> 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HttpSolrServer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B46555">
              <w:rPr>
                <w:rFonts w:ascii="Consolas" w:hAnsi="Consolas" w:cs="Consolas"/>
                <w:color w:val="ECE47E"/>
                <w:szCs w:val="28"/>
              </w:rPr>
              <w:t>"http://127.0.0.1:8080/solr/core"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//</w:t>
            </w:r>
            <w:r w:rsidRPr="00B46555">
              <w:rPr>
                <w:rFonts w:ascii="Consolas" w:hAnsi="Consolas" w:cs="Consolas"/>
                <w:color w:val="FFFFFF"/>
                <w:szCs w:val="28"/>
              </w:rPr>
              <w:t>调用删除方法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  <w:t>server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deleteByQuery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</w:t>
            </w:r>
            <w:r w:rsidRPr="00B46555">
              <w:rPr>
                <w:rFonts w:ascii="Consolas" w:hAnsi="Consolas" w:cs="Consolas"/>
                <w:color w:val="ECE47E"/>
                <w:szCs w:val="28"/>
              </w:rPr>
              <w:t>"*:*"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B46555" w:rsidRPr="00B46555" w:rsidRDefault="00B46555" w:rsidP="00B465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  <w:t>server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.</w:t>
            </w:r>
            <w:r w:rsidRPr="00B46555">
              <w:rPr>
                <w:rFonts w:ascii="Consolas" w:hAnsi="Consolas" w:cs="Consolas"/>
                <w:color w:val="A7EC21"/>
                <w:szCs w:val="28"/>
              </w:rPr>
              <w:t>commit</w:t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()</w:t>
            </w:r>
            <w:r w:rsidRPr="00B46555">
              <w:rPr>
                <w:rFonts w:ascii="Consolas" w:hAnsi="Consolas" w:cs="Consolas"/>
                <w:color w:val="FF007F"/>
                <w:szCs w:val="28"/>
              </w:rPr>
              <w:t>;</w:t>
            </w:r>
          </w:p>
          <w:p w:rsidR="00B46555" w:rsidRPr="00B46555" w:rsidRDefault="00B46555" w:rsidP="00B46555">
            <w:r w:rsidRPr="00B46555">
              <w:rPr>
                <w:rFonts w:ascii="Consolas" w:hAnsi="Consolas" w:cs="Consolas"/>
                <w:color w:val="CFBFAD"/>
                <w:szCs w:val="28"/>
              </w:rPr>
              <w:tab/>
            </w:r>
            <w:r w:rsidRPr="00B46555">
              <w:rPr>
                <w:rFonts w:ascii="Consolas" w:hAnsi="Consolas" w:cs="Consolas"/>
                <w:color w:val="F9FAF4"/>
                <w:szCs w:val="28"/>
              </w:rPr>
              <w:t>}</w:t>
            </w:r>
          </w:p>
        </w:tc>
      </w:tr>
    </w:tbl>
    <w:p w:rsidR="00DB0C47" w:rsidRDefault="00DB0C47" w:rsidP="00C86401"/>
    <w:p w:rsidR="00F44E4D" w:rsidRDefault="00F44E4D" w:rsidP="00F44E4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、修改文档</w:t>
      </w:r>
    </w:p>
    <w:p w:rsidR="00F44E4D" w:rsidRDefault="00F44E4D" w:rsidP="00F44E4D"/>
    <w:p w:rsidR="00F44E4D" w:rsidRDefault="00F44E4D" w:rsidP="00F44E4D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solrj</w:t>
      </w:r>
      <w:r>
        <w:rPr>
          <w:rFonts w:hint="eastAsia"/>
        </w:rPr>
        <w:t>，没有提供更新的方法</w:t>
      </w:r>
      <w:r w:rsidR="001A1EC3">
        <w:rPr>
          <w:rFonts w:hint="eastAsia"/>
        </w:rPr>
        <w:t>，本质就是先删除，再添加</w:t>
      </w:r>
    </w:p>
    <w:p w:rsidR="001A1EC3" w:rsidRPr="001A1EC3" w:rsidRDefault="001A1EC3" w:rsidP="00B839AA"/>
    <w:p w:rsidR="00F44E4D" w:rsidRDefault="00B839AA" w:rsidP="00B839A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、查询文档</w:t>
      </w:r>
    </w:p>
    <w:p w:rsidR="00B839AA" w:rsidRDefault="00B839AA" w:rsidP="00B839AA"/>
    <w:p w:rsidR="0036694C" w:rsidRDefault="0036694C" w:rsidP="00227E1B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27E1B">
        <w:rPr>
          <w:rFonts w:hint="eastAsia"/>
        </w:rPr>
        <w:t>简单的查询</w:t>
      </w:r>
    </w:p>
    <w:p w:rsidR="00B839AA" w:rsidRDefault="0036694C" w:rsidP="0036694C">
      <w:pPr>
        <w:pStyle w:val="3"/>
        <w:ind w:firstLine="720"/>
      </w:pPr>
      <w:r>
        <w:t>解释</w:t>
      </w:r>
      <w:r>
        <w:rPr>
          <w:rFonts w:hint="eastAsia"/>
        </w:rPr>
        <w:t>：</w:t>
      </w:r>
      <w:r w:rsidR="001832F2" w:rsidRPr="0036694C">
        <w:rPr>
          <w:color w:val="FF0000"/>
        </w:rPr>
        <w:t xml:space="preserve">SolrQuery </w:t>
      </w:r>
      <w:r w:rsidR="001832F2">
        <w:rPr>
          <w:rFonts w:hint="eastAsia"/>
          <w:color w:val="FF0000"/>
        </w:rPr>
        <w:t>，</w:t>
      </w:r>
      <w:r w:rsidR="001832F2" w:rsidRPr="0036694C">
        <w:rPr>
          <w:color w:val="FF0000"/>
        </w:rPr>
        <w:t>QueryResponse</w:t>
      </w:r>
      <w:r w:rsidR="001832F2">
        <w:rPr>
          <w:rFonts w:hint="eastAsia"/>
          <w:color w:val="FF0000"/>
        </w:rPr>
        <w:t>，</w:t>
      </w:r>
      <w:r w:rsidR="00117FCF" w:rsidRPr="0036694C">
        <w:rPr>
          <w:color w:val="FF0000"/>
        </w:rPr>
        <w:t>SolrDocumentList</w:t>
      </w:r>
      <w:r w:rsidR="00117FCF" w:rsidRPr="0036694C">
        <w:rPr>
          <w:rFonts w:hint="eastAsia"/>
          <w:color w:val="FF0000"/>
        </w:rPr>
        <w:t>,</w:t>
      </w:r>
      <w:r w:rsidR="00117FCF" w:rsidRPr="0036694C">
        <w:rPr>
          <w:color w:val="FF0000"/>
        </w:rPr>
        <w:t xml:space="preserve"> SolrDocument</w:t>
      </w:r>
      <w:r w:rsidR="00472CCC" w:rsidRPr="0036694C">
        <w:rPr>
          <w:rFonts w:hint="eastAsia"/>
          <w:color w:val="FF0000"/>
        </w:rPr>
        <w:t>,</w:t>
      </w:r>
      <w:r w:rsidRPr="0036694C">
        <w:rPr>
          <w:rFonts w:hint="eastAsia"/>
          <w:color w:val="FF0000"/>
        </w:rPr>
        <w:t>，</w:t>
      </w:r>
      <w:r w:rsidR="00472CCC">
        <w:rPr>
          <w:rFonts w:hint="eastAsia"/>
        </w:rPr>
        <w:t>默认返回</w:t>
      </w:r>
      <w:r w:rsidR="00472CCC">
        <w:rPr>
          <w:rFonts w:hint="eastAsia"/>
        </w:rPr>
        <w:t>10</w:t>
      </w:r>
      <w:r w:rsidR="00472CCC">
        <w:rPr>
          <w:rFonts w:hint="eastAsia"/>
        </w:rPr>
        <w:t>条</w:t>
      </w:r>
    </w:p>
    <w:p w:rsidR="00227E1B" w:rsidRPr="00227E1B" w:rsidRDefault="00227E1B" w:rsidP="00227E1B"/>
    <w:p w:rsidR="00227E1B" w:rsidRDefault="00227E1B" w:rsidP="00227E1B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、代码</w:t>
      </w:r>
    </w:p>
    <w:p w:rsidR="00227E1B" w:rsidRPr="00227E1B" w:rsidRDefault="00227E1B" w:rsidP="00227E1B"/>
    <w:tbl>
      <w:tblPr>
        <w:tblW w:w="0" w:type="auto"/>
        <w:tblInd w:w="187" w:type="dxa"/>
        <w:shd w:val="clear" w:color="auto" w:fill="000000" w:themeFill="text1"/>
        <w:tblLook w:val="0000" w:firstRow="0" w:lastRow="0" w:firstColumn="0" w:lastColumn="0" w:noHBand="0" w:noVBand="0"/>
      </w:tblPr>
      <w:tblGrid>
        <w:gridCol w:w="8669"/>
      </w:tblGrid>
      <w:tr w:rsidR="00227E1B" w:rsidRPr="00227E1B" w:rsidTr="00227E1B">
        <w:trPr>
          <w:trHeight w:val="480"/>
        </w:trPr>
        <w:tc>
          <w:tcPr>
            <w:tcW w:w="11996" w:type="dxa"/>
            <w:shd w:val="clear" w:color="auto" w:fill="000000" w:themeFill="text1"/>
          </w:tcPr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查询索引库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@Test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static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void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A7EC21"/>
                <w:sz w:val="21"/>
                <w:szCs w:val="28"/>
              </w:rPr>
              <w:t>queryIndexSimple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throws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Exception 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SolrServer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server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new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HttpSolrServer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"http://127.0.0.1:8080/solr/core"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创建一个查询对象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SolrQuery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new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SolrQuery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添加查询条件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与下面的等价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//query.setQuery("*:*");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u w:val="single"/>
              </w:rPr>
              <w:t>set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"q"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"*:*"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执行查询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QueryResponse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server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query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query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遍历结果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227E1B">
              <w:rPr>
                <w:rFonts w:ascii="Consolas" w:hAnsi="Consolas" w:cs="Consolas"/>
                <w:color w:val="FFFFFF"/>
                <w:sz w:val="21"/>
                <w:szCs w:val="28"/>
              </w:rPr>
              <w:t>取文档列表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SolrDocumentList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results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getResults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查询结果总数量：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+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results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getNumFound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for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SolrDocument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: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results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"id"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"product_price"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"product_catalog_name"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  <w:highlight w:val="black"/>
              </w:rPr>
              <w:t>solrDocument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227E1B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227E1B">
              <w:rPr>
                <w:rFonts w:ascii="Consolas" w:hAnsi="Consolas" w:cs="Consolas"/>
                <w:color w:val="ECE47E"/>
                <w:sz w:val="21"/>
                <w:szCs w:val="28"/>
              </w:rPr>
              <w:t>"product_picture"</w:t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227E1B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227E1B" w:rsidRPr="00227E1B" w:rsidRDefault="00227E1B" w:rsidP="00227E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227E1B" w:rsidRPr="00227E1B" w:rsidRDefault="00227E1B" w:rsidP="00227E1B">
            <w:pPr>
              <w:rPr>
                <w:sz w:val="21"/>
              </w:rPr>
            </w:pPr>
            <w:r w:rsidRPr="00227E1B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227E1B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</w:tc>
      </w:tr>
    </w:tbl>
    <w:p w:rsidR="00227E1B" w:rsidRDefault="00227E1B" w:rsidP="00227E1B"/>
    <w:p w:rsidR="0036694C" w:rsidRDefault="0036694C" w:rsidP="0036694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、复杂查询</w:t>
      </w:r>
    </w:p>
    <w:p w:rsidR="0036694C" w:rsidRDefault="0036694C" w:rsidP="0036694C"/>
    <w:p w:rsidR="0036694C" w:rsidRDefault="0036694C" w:rsidP="0036694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、代码</w:t>
      </w:r>
    </w:p>
    <w:p w:rsidR="00A16B07" w:rsidRPr="00A16B07" w:rsidRDefault="00A16B07" w:rsidP="00A16B07"/>
    <w:tbl>
      <w:tblPr>
        <w:tblW w:w="0" w:type="auto"/>
        <w:tblInd w:w="442" w:type="dxa"/>
        <w:shd w:val="clear" w:color="auto" w:fill="000000" w:themeFill="text1"/>
        <w:tblLook w:val="0000" w:firstRow="0" w:lastRow="0" w:firstColumn="0" w:lastColumn="0" w:noHBand="0" w:noVBand="0"/>
      </w:tblPr>
      <w:tblGrid>
        <w:gridCol w:w="8414"/>
      </w:tblGrid>
      <w:tr w:rsidR="00A16B07" w:rsidRPr="00A16B07" w:rsidTr="00B70524">
        <w:trPr>
          <w:trHeight w:val="1470"/>
        </w:trPr>
        <w:tc>
          <w:tcPr>
            <w:tcW w:w="13592" w:type="dxa"/>
            <w:shd w:val="clear" w:color="auto" w:fill="000000" w:themeFill="text1"/>
          </w:tcPr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查询索引库，复杂查询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@Test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public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static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void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A7EC21"/>
                <w:sz w:val="21"/>
                <w:szCs w:val="28"/>
              </w:rPr>
              <w:t>queryIndexFuza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throws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Exception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SolrServer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server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new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HttpSolrServer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"http://127.0.0.1:8080/solr/core"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创建一个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query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对象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SolrQuery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new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SolrQuery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添加查询条件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白雪公主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过滤条件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addFilterQuery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"product_catalog_name: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时尚卫浴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"product_price:[0 TO 100]"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排序条件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setSort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"product_price"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ORDER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asc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分页条件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setStart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48CFF"/>
                <w:sz w:val="21"/>
                <w:szCs w:val="28"/>
              </w:rPr>
              <w:t>0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  <w:bookmarkStart w:id="0" w:name="_GoBack"/>
            <w:bookmarkEnd w:id="0"/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setRows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48CFF"/>
                <w:sz w:val="21"/>
                <w:szCs w:val="28"/>
              </w:rPr>
              <w:t>15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设置返回结果中文档的域列表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setFields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"id"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"product_price"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"product_catalog_name"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"product_picture"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设置默认搜索域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"df"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"product_keywords"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设置高亮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setHighlight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true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设置高亮显示的域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addHighlightField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高亮前缀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setHighlightSimplePre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"&lt;em&gt;"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高亮后缀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>query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setHighlightSimplePost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"&lt;/em&gt;"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执行查询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QueryResponse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server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query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取文档列表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SolrDocumentList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documentList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getResults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一共查询到：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+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documentList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getNumFound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for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solrDocument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: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documentList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"id"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//</w:t>
            </w:r>
            <w:r w:rsidRPr="00A16B07">
              <w:rPr>
                <w:rFonts w:ascii="Consolas" w:hAnsi="Consolas" w:cs="Consolas"/>
                <w:color w:val="FFFFFF"/>
                <w:sz w:val="21"/>
                <w:szCs w:val="28"/>
              </w:rPr>
              <w:t>取高亮结果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Map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&lt;</w:t>
            </w:r>
            <w:r w:rsidRPr="00A16B07">
              <w:rPr>
                <w:rFonts w:ascii="Consolas" w:hAnsi="Consolas" w:cs="Consolas"/>
                <w:color w:val="BFA4A4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Map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&lt;</w:t>
            </w:r>
            <w:r w:rsidRPr="00A16B07">
              <w:rPr>
                <w:rFonts w:ascii="Consolas" w:hAnsi="Consolas" w:cs="Consolas"/>
                <w:color w:val="BFA4A4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,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&lt;</w:t>
            </w:r>
            <w:r w:rsidRPr="00A16B07">
              <w:rPr>
                <w:rFonts w:ascii="Consolas" w:hAnsi="Consolas" w:cs="Consolas"/>
                <w:color w:val="BFA4A4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&gt;&gt;&gt;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highlighting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queryResponse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getHighlighting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&lt;</w:t>
            </w:r>
            <w:r w:rsidRPr="00A16B07">
              <w:rPr>
                <w:rFonts w:ascii="Consolas" w:hAnsi="Consolas" w:cs="Consolas"/>
                <w:color w:val="BFA4A4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&gt;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list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highlighting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BED6FF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"id"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BED6FF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productName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""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if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null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!=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list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&amp;&amp;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BED6FF"/>
                <w:sz w:val="21"/>
                <w:szCs w:val="28"/>
              </w:rPr>
              <w:t>size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&gt;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C48CFF"/>
                <w:sz w:val="21"/>
                <w:szCs w:val="28"/>
              </w:rPr>
              <w:t>0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 xml:space="preserve">productName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list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BED6FF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48CFF"/>
                <w:sz w:val="21"/>
                <w:szCs w:val="28"/>
              </w:rPr>
              <w:t>0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b/>
                <w:bCs/>
                <w:color w:val="FF007F"/>
                <w:sz w:val="21"/>
                <w:szCs w:val="28"/>
              </w:rPr>
              <w:t>else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{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  <w:t xml:space="preserve">productName 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=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String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 xml:space="preserve"> 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"product_name"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productName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"product_price"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"product_catalog_name"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52E3F6"/>
                <w:sz w:val="21"/>
                <w:szCs w:val="28"/>
              </w:rPr>
              <w:t>System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out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println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>solrDocument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.</w:t>
            </w:r>
            <w:r w:rsidRPr="00A16B07">
              <w:rPr>
                <w:rFonts w:ascii="Consolas" w:hAnsi="Consolas" w:cs="Consolas"/>
                <w:color w:val="A7EC21"/>
                <w:sz w:val="21"/>
                <w:szCs w:val="28"/>
              </w:rPr>
              <w:t>get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(</w:t>
            </w:r>
            <w:r w:rsidRPr="00A16B07">
              <w:rPr>
                <w:rFonts w:ascii="Consolas" w:hAnsi="Consolas" w:cs="Consolas"/>
                <w:color w:val="ECE47E"/>
                <w:sz w:val="21"/>
                <w:szCs w:val="28"/>
              </w:rPr>
              <w:t>"product_picture"</w:t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))</w:t>
            </w:r>
            <w:r w:rsidRPr="00A16B07">
              <w:rPr>
                <w:rFonts w:ascii="Consolas" w:hAnsi="Consolas" w:cs="Consolas"/>
                <w:color w:val="FF007F"/>
                <w:sz w:val="21"/>
                <w:szCs w:val="28"/>
              </w:rPr>
              <w:t>;</w:t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</w:p>
          <w:p w:rsidR="00A16B07" w:rsidRPr="00A16B07" w:rsidRDefault="00A16B07" w:rsidP="00A16B0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A16B07" w:rsidRPr="00A16B07" w:rsidRDefault="00A16B07" w:rsidP="00A16B07">
            <w:pPr>
              <w:rPr>
                <w:sz w:val="21"/>
              </w:rPr>
            </w:pPr>
            <w:r w:rsidRPr="00A16B07">
              <w:rPr>
                <w:rFonts w:ascii="Consolas" w:hAnsi="Consolas" w:cs="Consolas"/>
                <w:color w:val="CFBFAD"/>
                <w:sz w:val="21"/>
                <w:szCs w:val="28"/>
              </w:rPr>
              <w:tab/>
            </w:r>
            <w:r w:rsidRPr="00A16B07">
              <w:rPr>
                <w:rFonts w:ascii="Consolas" w:hAnsi="Consolas" w:cs="Consolas"/>
                <w:color w:val="F9FAF4"/>
                <w:sz w:val="21"/>
                <w:szCs w:val="28"/>
              </w:rPr>
              <w:t>}</w:t>
            </w:r>
          </w:p>
          <w:p w:rsidR="00A16B07" w:rsidRPr="00A16B07" w:rsidRDefault="00A16B07" w:rsidP="00A16B07">
            <w:pPr>
              <w:rPr>
                <w:sz w:val="21"/>
              </w:rPr>
            </w:pPr>
          </w:p>
          <w:p w:rsidR="00A16B07" w:rsidRPr="00A16B07" w:rsidRDefault="00A16B07" w:rsidP="00A16B07">
            <w:pPr>
              <w:rPr>
                <w:sz w:val="21"/>
              </w:rPr>
            </w:pPr>
          </w:p>
        </w:tc>
      </w:tr>
    </w:tbl>
    <w:p w:rsidR="00F44E4D" w:rsidRPr="00F44E4D" w:rsidRDefault="00F44E4D" w:rsidP="00F44E4D"/>
    <w:p w:rsidR="00F44E4D" w:rsidRPr="00C86401" w:rsidRDefault="00F44E4D" w:rsidP="00C86401"/>
    <w:sectPr w:rsidR="00F44E4D" w:rsidRPr="00C864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EE" w:rsidRDefault="002734EE" w:rsidP="00C86401">
      <w:pPr>
        <w:spacing w:after="0"/>
      </w:pPr>
      <w:r>
        <w:separator/>
      </w:r>
    </w:p>
  </w:endnote>
  <w:endnote w:type="continuationSeparator" w:id="0">
    <w:p w:rsidR="002734EE" w:rsidRDefault="002734EE" w:rsidP="00C864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EE" w:rsidRDefault="002734EE" w:rsidP="00C86401">
      <w:pPr>
        <w:spacing w:after="0"/>
      </w:pPr>
      <w:r>
        <w:separator/>
      </w:r>
    </w:p>
  </w:footnote>
  <w:footnote w:type="continuationSeparator" w:id="0">
    <w:p w:rsidR="002734EE" w:rsidRDefault="002734EE" w:rsidP="00C864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58901A8"/>
    <w:multiLevelType w:val="singleLevel"/>
    <w:tmpl w:val="558901A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4B4E37"/>
    <w:rsid w:val="00117FCF"/>
    <w:rsid w:val="001832F2"/>
    <w:rsid w:val="001A1EC3"/>
    <w:rsid w:val="001F75AC"/>
    <w:rsid w:val="00227E1B"/>
    <w:rsid w:val="00256D0C"/>
    <w:rsid w:val="002734EE"/>
    <w:rsid w:val="0036694C"/>
    <w:rsid w:val="004064B4"/>
    <w:rsid w:val="00433B14"/>
    <w:rsid w:val="00472CCC"/>
    <w:rsid w:val="004B4E37"/>
    <w:rsid w:val="005925B7"/>
    <w:rsid w:val="00624D01"/>
    <w:rsid w:val="006A4B52"/>
    <w:rsid w:val="006D666F"/>
    <w:rsid w:val="00705E54"/>
    <w:rsid w:val="0074145B"/>
    <w:rsid w:val="00856D81"/>
    <w:rsid w:val="009A2936"/>
    <w:rsid w:val="00A165F9"/>
    <w:rsid w:val="00A16B07"/>
    <w:rsid w:val="00AF64D1"/>
    <w:rsid w:val="00B2388B"/>
    <w:rsid w:val="00B437BB"/>
    <w:rsid w:val="00B46555"/>
    <w:rsid w:val="00B70524"/>
    <w:rsid w:val="00B839AA"/>
    <w:rsid w:val="00C73158"/>
    <w:rsid w:val="00C86401"/>
    <w:rsid w:val="00CE343A"/>
    <w:rsid w:val="00DB0C47"/>
    <w:rsid w:val="00F33CF9"/>
    <w:rsid w:val="00F4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9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9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B4E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B4E37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C86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C86401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C864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C86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9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9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4B4E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4B4E37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C86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C86401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C864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C86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F"/>
    <w:rsid w:val="0014705F"/>
    <w:rsid w:val="00326EBB"/>
    <w:rsid w:val="00402892"/>
    <w:rsid w:val="005F6119"/>
    <w:rsid w:val="00BE7E2D"/>
    <w:rsid w:val="00CB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611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61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1.4、solrj的使用_代码开始</PostTitle>
  <PostDate/>
  <PostID/>
  <Category1>solr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776450279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24</TotalTime>
  <Pages>3</Pages>
  <Words>578</Words>
  <Characters>3296</Characters>
  <Application>Microsoft Office Word</Application>
  <DocSecurity>0</DocSecurity>
  <Lines>27</Lines>
  <Paragraphs>7</Paragraphs>
  <ScaleCrop>false</ScaleCrop>
  <Company>Microsoft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27</cp:revision>
  <dcterms:created xsi:type="dcterms:W3CDTF">2017-11-19T12:37:00Z</dcterms:created>
  <dcterms:modified xsi:type="dcterms:W3CDTF">2017-11-19T13:45:00Z</dcterms:modified>
</cp:coreProperties>
</file>