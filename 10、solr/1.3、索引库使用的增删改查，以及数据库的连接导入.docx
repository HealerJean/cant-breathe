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EndPr/>
      <w:sdtContent>
        <w:p w:rsidR="00097691" w:rsidRDefault="00097691" w:rsidP="00097691">
          <w:pPr>
            <w:pStyle w:val="PublishStatus"/>
          </w:pPr>
          <w:r>
            <w:t>此文章已于</w:t>
          </w:r>
          <w:r>
            <w:t xml:space="preserve"> 20:38:38 2017/11/19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:rsidR="00DB0C47" w:rsidRDefault="00E34D77">
              <w:pPr>
                <w:pStyle w:val="Publishwithline"/>
              </w:pPr>
              <w:r>
                <w:rPr>
                  <w:rFonts w:hint="eastAsia"/>
                </w:rPr>
                <w:t>1.3</w:t>
              </w:r>
              <w:r>
                <w:rPr>
                  <w:rFonts w:hint="eastAsia"/>
                </w:rPr>
                <w:t>、</w:t>
              </w:r>
              <w:r w:rsidR="00F3145A">
                <w:rPr>
                  <w:rFonts w:hint="eastAsia"/>
                </w:rPr>
                <w:t>索引库使用的增删改查，以及数据库的连接导入</w:t>
              </w:r>
            </w:p>
          </w:sdtContent>
        </w:sdt>
        <w:p w:rsidR="00DB0C47" w:rsidRDefault="00DB0C47">
          <w:pPr>
            <w:pStyle w:val="underline"/>
          </w:pPr>
        </w:p>
        <w:p w:rsidR="00E34D77" w:rsidRDefault="00E34D77" w:rsidP="00E34D77">
          <w:pPr>
            <w:pStyle w:val="PadderBetweenTitleandProperties"/>
          </w:pPr>
        </w:p>
        <w:p w:rsidR="00E34D77" w:rsidRDefault="00E34D77" w:rsidP="00E34D77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754865207"/>
              <w:dataBinding w:prefixMappings="xmlns:ns0 = 'http://www.microsoft.com/Office/Word/BlogTool'" w:xpath="/ns0:BlogPostInfo/ns0:Category1" w:storeItemID="{6687D319-7B90-4AC0-9ABB-B1D9CC121951}"/>
              <w:comboBox w:lastValue="solr"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solr" w:value="solr"/>
                <w:listItem w:displayText="Spring boot" w:value="Spring boot"/>
                <w:listItem w:displayText="Spring cloud" w:value="Spring cloud"/>
                <w:listItem w:displayText="vps" w:value="vps"/>
                <w:listItem w:displayText="webservice" w:value="webservice"/>
                <w:listItem w:displayText="反射" w:value="反射"/>
                <w:listItem w:displayText="无" w:value=" "/>
              </w:comboBox>
            </w:sdtPr>
            <w:sdtEndPr/>
            <w:sdtContent>
              <w:r>
                <w:t>solr</w:t>
              </w:r>
            </w:sdtContent>
          </w:sdt>
        </w:p>
        <w:p w:rsidR="00DB0C47" w:rsidRDefault="002D5A8B">
          <w:pPr>
            <w:pStyle w:val="PadderBetweenControlandBody"/>
          </w:pPr>
        </w:p>
      </w:sdtContent>
    </w:sdt>
    <w:p w:rsidR="002A6ABE" w:rsidRDefault="00940BE9" w:rsidP="002A6AB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索引库的维护</w:t>
      </w:r>
    </w:p>
    <w:p w:rsidR="002A6ABE" w:rsidRPr="002A6ABE" w:rsidRDefault="002A6ABE" w:rsidP="002A6ABE"/>
    <w:p w:rsidR="002A6ABE" w:rsidRDefault="00940BE9" w:rsidP="006342A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文档的添加</w:t>
      </w:r>
    </w:p>
    <w:p w:rsidR="002A6ABE" w:rsidRDefault="002A6ABE" w:rsidP="002A6ABE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940BE9" w:rsidTr="00CA6A2C">
        <w:trPr>
          <w:trHeight w:val="420"/>
        </w:trPr>
        <w:tc>
          <w:tcPr>
            <w:tcW w:w="10590" w:type="dxa"/>
            <w:shd w:val="clear" w:color="auto" w:fill="000000" w:themeFill="text1"/>
          </w:tcPr>
          <w:p w:rsidR="00940BE9" w:rsidRDefault="00940BE9" w:rsidP="00940BE9">
            <w:r w:rsidRPr="00940BE9">
              <w:rPr>
                <w:rFonts w:hint="eastAsia"/>
              </w:rPr>
              <w:t>{"id":"A01","title_ik":"</w:t>
            </w:r>
            <w:r w:rsidRPr="00940BE9">
              <w:rPr>
                <w:rFonts w:hint="eastAsia"/>
              </w:rPr>
              <w:t>使用中文分析器的标题</w:t>
            </w:r>
            <w:r w:rsidRPr="00940BE9">
              <w:rPr>
                <w:rFonts w:hint="eastAsia"/>
              </w:rPr>
              <w:t>","content_ik":"</w:t>
            </w:r>
            <w:r w:rsidRPr="00940BE9">
              <w:rPr>
                <w:rFonts w:hint="eastAsia"/>
              </w:rPr>
              <w:t>使用中文分析器的内容</w:t>
            </w:r>
            <w:r w:rsidRPr="00940BE9">
              <w:rPr>
                <w:rFonts w:hint="eastAsia"/>
              </w:rPr>
              <w:t>"}</w:t>
            </w:r>
          </w:p>
        </w:tc>
      </w:tr>
    </w:tbl>
    <w:p w:rsidR="002A6ABE" w:rsidRDefault="002A6ABE" w:rsidP="002A6ABE">
      <w:r>
        <w:t xml:space="preserve"> </w:t>
      </w:r>
    </w:p>
    <w:p w:rsidR="00940BE9" w:rsidRDefault="00940BE9" w:rsidP="002A6ABE"/>
    <w:p w:rsidR="00940BE9" w:rsidRDefault="00940BE9" w:rsidP="00940BE9">
      <w:pPr>
        <w:jc w:val="center"/>
      </w:pPr>
      <w:r>
        <w:rPr>
          <w:noProof/>
        </w:rPr>
        <w:drawing>
          <wp:inline distT="0" distB="0" distL="0" distR="0" wp14:anchorId="71547FEF" wp14:editId="56EAD94F">
            <wp:extent cx="5486400" cy="52057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BE9" w:rsidRDefault="00A70CB6" w:rsidP="00A70CB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37D90">
        <w:rPr>
          <w:rFonts w:hint="eastAsia"/>
        </w:rPr>
        <w:t>简单测试，</w:t>
      </w:r>
      <w:r>
        <w:rPr>
          <w:rFonts w:hint="eastAsia"/>
        </w:rPr>
        <w:t>查询，发现没有</w:t>
      </w:r>
      <w:r>
        <w:rPr>
          <w:rFonts w:hint="eastAsia"/>
        </w:rPr>
        <w:t>content_id</w:t>
      </w:r>
      <w:r>
        <w:rPr>
          <w:rFonts w:hint="eastAsia"/>
        </w:rPr>
        <w:t>，因为我们配置的就是不存储</w:t>
      </w:r>
      <w:r w:rsidR="00CC7573">
        <w:rPr>
          <w:rFonts w:hint="eastAsia"/>
        </w:rPr>
        <w:t>content_id</w:t>
      </w:r>
      <w:r>
        <w:rPr>
          <w:rFonts w:hint="eastAsia"/>
        </w:rPr>
        <w:t>的。</w:t>
      </w:r>
    </w:p>
    <w:p w:rsidR="00A70CB6" w:rsidRPr="00A70CB6" w:rsidRDefault="00A70CB6" w:rsidP="00A70CB6"/>
    <w:p w:rsidR="00A70CB6" w:rsidRDefault="00A70CB6" w:rsidP="00A70CB6">
      <w:pPr>
        <w:jc w:val="center"/>
      </w:pPr>
      <w:r>
        <w:rPr>
          <w:noProof/>
        </w:rPr>
        <w:drawing>
          <wp:inline distT="0" distB="0" distL="0" distR="0" wp14:anchorId="14E05D91" wp14:editId="0021F4AE">
            <wp:extent cx="3533333" cy="243809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940BE9" w:rsidP="006342A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文档的删除</w:t>
      </w:r>
    </w:p>
    <w:p w:rsidR="002A6ABE" w:rsidRDefault="00B36EE8" w:rsidP="006342A1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根据</w:t>
      </w:r>
      <w:r w:rsidR="002A6ABE">
        <w:rPr>
          <w:rFonts w:hint="eastAsia"/>
        </w:rPr>
        <w:t>id</w:t>
      </w:r>
      <w:r w:rsidR="002A6ABE">
        <w:rPr>
          <w:rFonts w:hint="eastAsia"/>
        </w:rPr>
        <w:t>删除文档</w:t>
      </w:r>
    </w:p>
    <w:p w:rsidR="006342A1" w:rsidRPr="006342A1" w:rsidRDefault="006342A1" w:rsidP="006342A1"/>
    <w:p w:rsidR="002A6ABE" w:rsidRDefault="002407BC" w:rsidP="002407BC">
      <w:pPr>
        <w:pStyle w:val="4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首先把</w:t>
      </w:r>
      <w:r w:rsidR="002A6ABE">
        <w:rPr>
          <w:rFonts w:hint="eastAsia"/>
        </w:rPr>
        <w:t>Document Type</w:t>
      </w:r>
      <w:r w:rsidR="002A6ABE">
        <w:rPr>
          <w:rFonts w:hint="eastAsia"/>
        </w:rPr>
        <w:t>选为</w:t>
      </w:r>
      <w:r w:rsidR="002A6ABE">
        <w:rPr>
          <w:rFonts w:hint="eastAsia"/>
        </w:rPr>
        <w:t>xml</w:t>
      </w:r>
      <w:r w:rsidR="002A6ABE">
        <w:rPr>
          <w:rFonts w:hint="eastAsia"/>
        </w:rPr>
        <w:t>，然后执行：</w:t>
      </w:r>
      <w:r w:rsidR="00456C9C">
        <w:rPr>
          <w:rFonts w:hint="eastAsia"/>
        </w:rPr>
        <w:t>--</w:t>
      </w:r>
      <w:r w:rsidR="00456C9C" w:rsidRPr="00456C9C">
        <w:rPr>
          <w:rFonts w:hint="eastAsia"/>
          <w:color w:val="FF0000"/>
        </w:rPr>
        <w:t>&gt;</w:t>
      </w:r>
      <w:r w:rsidR="00456C9C" w:rsidRPr="00456C9C">
        <w:rPr>
          <w:rFonts w:hint="eastAsia"/>
          <w:color w:val="FF0000"/>
        </w:rPr>
        <w:t>不要忘记提交哦</w:t>
      </w:r>
      <w:r w:rsidR="00456C9C" w:rsidRPr="00456C9C">
        <w:rPr>
          <w:rFonts w:hint="eastAsia"/>
          <w:color w:val="FF0000"/>
        </w:rPr>
        <w:t>~</w:t>
      </w:r>
      <w:r w:rsidR="00456C9C">
        <w:rPr>
          <w:rFonts w:hint="eastAsia"/>
        </w:rPr>
        <w:t>~~</w:t>
      </w:r>
    </w:p>
    <w:p w:rsidR="00CA6A2C" w:rsidRPr="00CA6A2C" w:rsidRDefault="00CA6A2C" w:rsidP="00CA6A2C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5490"/>
      </w:tblGrid>
      <w:tr w:rsidR="00456C9C" w:rsidTr="00CA6A2C">
        <w:trPr>
          <w:trHeight w:val="585"/>
        </w:trPr>
        <w:tc>
          <w:tcPr>
            <w:tcW w:w="5490" w:type="dxa"/>
            <w:shd w:val="clear" w:color="auto" w:fill="000000" w:themeFill="text1"/>
          </w:tcPr>
          <w:p w:rsidR="00456C9C" w:rsidRDefault="00456C9C" w:rsidP="00456C9C">
            <w:r>
              <w:t>&lt;delete&gt;</w:t>
            </w:r>
          </w:p>
          <w:p w:rsidR="00456C9C" w:rsidRDefault="00456C9C" w:rsidP="00456C9C">
            <w:r>
              <w:t>&lt;id&gt;a0001&lt;/id&gt;</w:t>
            </w:r>
          </w:p>
          <w:p w:rsidR="00456C9C" w:rsidRDefault="00456C9C" w:rsidP="00456C9C">
            <w:r>
              <w:t>&lt;/delete&gt;</w:t>
            </w:r>
          </w:p>
          <w:p w:rsidR="00456C9C" w:rsidRDefault="00456C9C" w:rsidP="00456C9C">
            <w:r>
              <w:rPr>
                <w:rFonts w:hint="eastAsia"/>
              </w:rPr>
              <w:t>&lt;commit/&gt;</w:t>
            </w:r>
          </w:p>
          <w:p w:rsidR="00456C9C" w:rsidRDefault="00456C9C" w:rsidP="00456C9C"/>
        </w:tc>
      </w:tr>
    </w:tbl>
    <w:p w:rsidR="002A6ABE" w:rsidRDefault="002A6ABE" w:rsidP="002A6ABE">
      <w:r>
        <w:rPr>
          <w:rFonts w:hint="eastAsia"/>
        </w:rPr>
        <w:tab/>
      </w:r>
    </w:p>
    <w:p w:rsidR="002A6ABE" w:rsidRDefault="00456C9C" w:rsidP="00456C9C">
      <w:pPr>
        <w:jc w:val="center"/>
      </w:pPr>
      <w:r>
        <w:rPr>
          <w:noProof/>
        </w:rPr>
        <w:drawing>
          <wp:inline distT="0" distB="0" distL="0" distR="0" wp14:anchorId="6EF23CE4" wp14:editId="3057F35E">
            <wp:extent cx="5486400" cy="4580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6B1A5A" w:rsidP="006B1A5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根据查询删除文档</w:t>
      </w:r>
      <w:r w:rsidR="009C3F4F">
        <w:rPr>
          <w:rFonts w:hint="eastAsia"/>
        </w:rPr>
        <w:t>，</w:t>
      </w:r>
      <w:r w:rsidR="009C3F4F">
        <w:t>query</w:t>
      </w:r>
    </w:p>
    <w:p w:rsidR="0014260B" w:rsidRPr="0014260B" w:rsidRDefault="0014260B" w:rsidP="0014260B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5940"/>
      </w:tblGrid>
      <w:tr w:rsidR="0014260B" w:rsidTr="00CA6A2C">
        <w:trPr>
          <w:trHeight w:val="855"/>
        </w:trPr>
        <w:tc>
          <w:tcPr>
            <w:tcW w:w="5940" w:type="dxa"/>
            <w:shd w:val="clear" w:color="auto" w:fill="000000" w:themeFill="text1"/>
          </w:tcPr>
          <w:p w:rsidR="0014260B" w:rsidRDefault="0014260B" w:rsidP="0014260B">
            <w:r>
              <w:t>&lt;delete&gt;</w:t>
            </w:r>
          </w:p>
          <w:p w:rsidR="0014260B" w:rsidRDefault="0014260B" w:rsidP="0014260B">
            <w:r>
              <w:t>&lt;query&gt;id:a0001&lt;/query&gt;</w:t>
            </w:r>
          </w:p>
          <w:p w:rsidR="0014260B" w:rsidRDefault="0014260B" w:rsidP="0014260B">
            <w:r>
              <w:t>&lt;/delete&gt;</w:t>
            </w:r>
          </w:p>
          <w:p w:rsidR="0014260B" w:rsidRDefault="0014260B" w:rsidP="0014260B">
            <w:r>
              <w:t>&lt;commit/&gt;</w:t>
            </w:r>
          </w:p>
          <w:p w:rsidR="0014260B" w:rsidRDefault="0014260B" w:rsidP="0014260B"/>
          <w:p w:rsidR="0014260B" w:rsidRDefault="0014260B" w:rsidP="0014260B"/>
        </w:tc>
      </w:tr>
    </w:tbl>
    <w:p w:rsidR="0014260B" w:rsidRPr="0014260B" w:rsidRDefault="0014260B" w:rsidP="0014260B"/>
    <w:p w:rsidR="002A6ABE" w:rsidRDefault="002A6ABE" w:rsidP="002A6ABE"/>
    <w:p w:rsidR="002A6ABE" w:rsidRDefault="002B2745" w:rsidP="002B274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删除所有的文档：</w:t>
      </w:r>
    </w:p>
    <w:p w:rsidR="002B2745" w:rsidRPr="002B2745" w:rsidRDefault="002B2745" w:rsidP="002B2745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7230"/>
      </w:tblGrid>
      <w:tr w:rsidR="002B2745" w:rsidTr="0051701F">
        <w:trPr>
          <w:trHeight w:val="465"/>
        </w:trPr>
        <w:tc>
          <w:tcPr>
            <w:tcW w:w="7230" w:type="dxa"/>
            <w:shd w:val="clear" w:color="auto" w:fill="000000" w:themeFill="text1"/>
          </w:tcPr>
          <w:p w:rsidR="002B2745" w:rsidRDefault="002B2745" w:rsidP="002B2745">
            <w:r>
              <w:t>&lt;delete&gt;</w:t>
            </w:r>
          </w:p>
          <w:p w:rsidR="002B2745" w:rsidRDefault="002B2745" w:rsidP="002B2745">
            <w:r>
              <w:t>&lt;query&gt;*:*&lt;/query&gt;</w:t>
            </w:r>
          </w:p>
          <w:p w:rsidR="002B2745" w:rsidRDefault="002B2745" w:rsidP="002B2745">
            <w:r>
              <w:t>&lt;/delete&gt;</w:t>
            </w:r>
          </w:p>
          <w:p w:rsidR="002B2745" w:rsidRDefault="002B2745" w:rsidP="002B2745">
            <w:r>
              <w:t>&lt;commit/&gt;</w:t>
            </w:r>
          </w:p>
          <w:p w:rsidR="002B2745" w:rsidRPr="002B2745" w:rsidRDefault="002B2745" w:rsidP="002B2745"/>
        </w:tc>
      </w:tr>
    </w:tbl>
    <w:p w:rsidR="002B2745" w:rsidRDefault="002B2745" w:rsidP="002A6ABE"/>
    <w:p w:rsidR="002A6ABE" w:rsidRDefault="009801EC" w:rsidP="009801E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修改文档</w:t>
      </w:r>
    </w:p>
    <w:p w:rsidR="009801EC" w:rsidRPr="009801EC" w:rsidRDefault="009801EC" w:rsidP="009801EC"/>
    <w:p w:rsidR="002A6ABE" w:rsidRPr="009801EC" w:rsidRDefault="009801EC" w:rsidP="009801EC">
      <w:pPr>
        <w:ind w:firstLine="720"/>
        <w:rPr>
          <w:b/>
        </w:rPr>
      </w:pPr>
      <w:r w:rsidRPr="009801EC">
        <w:rPr>
          <w:rFonts w:hint="eastAsia"/>
          <w:b/>
        </w:rPr>
        <w:t>解释：</w:t>
      </w:r>
      <w:r w:rsidR="002A6ABE" w:rsidRPr="009801EC">
        <w:rPr>
          <w:rFonts w:hint="eastAsia"/>
          <w:b/>
        </w:rPr>
        <w:t>本质也是先删除后添加，只能是添加一个新的文档只要文档的</w:t>
      </w:r>
      <w:r w:rsidR="002A6ABE" w:rsidRPr="009801EC">
        <w:rPr>
          <w:rFonts w:hint="eastAsia"/>
          <w:b/>
        </w:rPr>
        <w:t>id</w:t>
      </w:r>
      <w:r w:rsidR="002A6ABE" w:rsidRPr="009801EC">
        <w:rPr>
          <w:rFonts w:hint="eastAsia"/>
          <w:b/>
        </w:rPr>
        <w:t>和被更新的文档一致即可。</w:t>
      </w:r>
    </w:p>
    <w:p w:rsidR="002A6ABE" w:rsidRPr="009F284C" w:rsidRDefault="002A6ABE" w:rsidP="002A6ABE"/>
    <w:p w:rsidR="002A6ABE" w:rsidRDefault="009335A8" w:rsidP="009704A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使用</w:t>
      </w:r>
      <w:r w:rsidR="002A6ABE">
        <w:rPr>
          <w:rFonts w:hint="eastAsia"/>
        </w:rPr>
        <w:t>dataimport</w:t>
      </w:r>
      <w:r w:rsidR="002A6ABE">
        <w:rPr>
          <w:rFonts w:hint="eastAsia"/>
        </w:rPr>
        <w:t>插件批量导入数据</w:t>
      </w:r>
    </w:p>
    <w:p w:rsidR="002A6ABE" w:rsidRDefault="009704A8" w:rsidP="009704A8">
      <w:pPr>
        <w:pStyle w:val="2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6ABE">
        <w:rPr>
          <w:rFonts w:hint="eastAsia"/>
        </w:rPr>
        <w:t>需要用到的</w:t>
      </w:r>
      <w:r w:rsidR="002A6ABE">
        <w:rPr>
          <w:rFonts w:hint="eastAsia"/>
        </w:rPr>
        <w:t>jar</w:t>
      </w:r>
      <w:r w:rsidR="002A6ABE">
        <w:rPr>
          <w:rFonts w:hint="eastAsia"/>
        </w:rPr>
        <w:t>包：</w:t>
      </w:r>
    </w:p>
    <w:p w:rsidR="002A6ABE" w:rsidRDefault="002A6ABE" w:rsidP="009704A8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dataimport</w:t>
      </w:r>
      <w:r>
        <w:rPr>
          <w:rFonts w:hint="eastAsia"/>
        </w:rPr>
        <w:t>插件依赖的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9335A8">
        <w:rPr>
          <w:rFonts w:hint="eastAsia"/>
        </w:rPr>
        <w:t>（</w:t>
      </w:r>
      <w:r w:rsidR="009704A8">
        <w:rPr>
          <w:rFonts w:hint="eastAsia"/>
        </w:rPr>
        <w:t>去原始</w:t>
      </w:r>
      <w:r w:rsidR="009704A8">
        <w:rPr>
          <w:rFonts w:hint="eastAsia"/>
        </w:rPr>
        <w:t>solr</w:t>
      </w:r>
      <w:r w:rsidR="009704A8">
        <w:rPr>
          <w:rFonts w:hint="eastAsia"/>
        </w:rPr>
        <w:t>中找</w:t>
      </w:r>
      <w:r w:rsidR="009335A8">
        <w:rPr>
          <w:rFonts w:hint="eastAsia"/>
        </w:rPr>
        <w:t>）</w:t>
      </w:r>
    </w:p>
    <w:p w:rsidR="002A6ABE" w:rsidRDefault="009704A8" w:rsidP="009335A8">
      <w:pPr>
        <w:jc w:val="center"/>
      </w:pPr>
      <w:r>
        <w:rPr>
          <w:noProof/>
        </w:rPr>
        <w:drawing>
          <wp:inline distT="0" distB="0" distL="0" distR="0" wp14:anchorId="7C91D717" wp14:editId="01F58146">
            <wp:extent cx="3895238" cy="41238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9704A8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的数据库驱动</w:t>
      </w:r>
    </w:p>
    <w:p w:rsidR="009965BB" w:rsidRPr="009965BB" w:rsidRDefault="009965BB" w:rsidP="009965BB"/>
    <w:p w:rsidR="009965BB" w:rsidRPr="0093226B" w:rsidRDefault="009965BB" w:rsidP="009965BB">
      <w:pPr>
        <w:pStyle w:val="3"/>
        <w:ind w:firstLine="72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226B">
        <w:rPr>
          <w:rFonts w:hint="eastAsia"/>
          <w:color w:val="FF0000"/>
        </w:rPr>
        <w:t>安装位置</w:t>
      </w:r>
      <w:r w:rsidRPr="0093226B">
        <w:rPr>
          <w:rFonts w:hint="eastAsia"/>
          <w:color w:val="FF0000"/>
        </w:rPr>
        <w:t xml:space="preserve"> core</w:t>
      </w:r>
      <w:r w:rsidRPr="0093226B">
        <w:rPr>
          <w:rFonts w:hint="eastAsia"/>
          <w:color w:val="FF0000"/>
        </w:rPr>
        <w:t>下面新建</w:t>
      </w:r>
      <w:r w:rsidRPr="0093226B">
        <w:rPr>
          <w:rFonts w:hint="eastAsia"/>
          <w:color w:val="FF0000"/>
        </w:rPr>
        <w:t>lib</w:t>
      </w:r>
      <w:r w:rsidRPr="0093226B">
        <w:rPr>
          <w:rFonts w:hint="eastAsia"/>
          <w:color w:val="FF0000"/>
        </w:rPr>
        <w:t>文件夹</w:t>
      </w:r>
    </w:p>
    <w:p w:rsidR="00295299" w:rsidRPr="00295299" w:rsidRDefault="00295299" w:rsidP="00295299"/>
    <w:p w:rsidR="009965BB" w:rsidRPr="009965BB" w:rsidRDefault="009965BB" w:rsidP="0051701F">
      <w:pPr>
        <w:jc w:val="center"/>
      </w:pPr>
      <w:r>
        <w:rPr>
          <w:noProof/>
        </w:rPr>
        <w:drawing>
          <wp:inline distT="0" distB="0" distL="0" distR="0" wp14:anchorId="1BAE6410" wp14:editId="0C4174C9">
            <wp:extent cx="4904762" cy="2276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1678C5" w:rsidP="001678C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6ABE">
        <w:rPr>
          <w:rFonts w:hint="eastAsia"/>
        </w:rPr>
        <w:t>在</w:t>
      </w:r>
      <w:r w:rsidR="002A6ABE">
        <w:rPr>
          <w:rFonts w:hint="eastAsia"/>
        </w:rPr>
        <w:t>solrconfig.xml</w:t>
      </w:r>
      <w:r w:rsidR="002A6ABE">
        <w:rPr>
          <w:rFonts w:hint="eastAsia"/>
        </w:rPr>
        <w:t>中添加一个</w:t>
      </w:r>
      <w:r w:rsidR="002A6ABE">
        <w:rPr>
          <w:rFonts w:hint="eastAsia"/>
        </w:rPr>
        <w:t>requesthandler</w:t>
      </w:r>
      <w:r w:rsidR="002A6ABE">
        <w:rPr>
          <w:rFonts w:hint="eastAsia"/>
        </w:rPr>
        <w:t>节点。</w:t>
      </w:r>
    </w:p>
    <w:p w:rsidR="00000D14" w:rsidRDefault="00000D14" w:rsidP="00000D14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6E5A8F" w:rsidTr="0051701F">
        <w:trPr>
          <w:trHeight w:val="1095"/>
        </w:trPr>
        <w:tc>
          <w:tcPr>
            <w:tcW w:w="11257" w:type="dxa"/>
            <w:shd w:val="clear" w:color="auto" w:fill="000000" w:themeFill="text1"/>
          </w:tcPr>
          <w:p w:rsidR="006E5A8F" w:rsidRDefault="006E5A8F" w:rsidP="006E5A8F">
            <w:pPr>
              <w:ind w:left="60"/>
            </w:pPr>
            <w:r>
              <w:t xml:space="preserve">  &lt;requestHandler name="/dataimport"  class="org.apache.solr.handler.dataimport.DataImportHandler"&gt;</w:t>
            </w:r>
          </w:p>
          <w:p w:rsidR="006E5A8F" w:rsidRDefault="006E5A8F" w:rsidP="006E5A8F">
            <w:pPr>
              <w:ind w:left="60"/>
            </w:pPr>
            <w:r>
              <w:t xml:space="preserve">     &lt;lst name="defaults"&gt;</w:t>
            </w:r>
          </w:p>
          <w:p w:rsidR="006E5A8F" w:rsidRDefault="006E5A8F" w:rsidP="006E5A8F">
            <w:pPr>
              <w:ind w:left="60"/>
            </w:pPr>
            <w:r>
              <w:t xml:space="preserve">         &lt;str name="config"&gt;data-config.xml&lt;/str&gt;</w:t>
            </w:r>
          </w:p>
          <w:p w:rsidR="006E5A8F" w:rsidRDefault="006E5A8F" w:rsidP="006E5A8F">
            <w:pPr>
              <w:ind w:left="60"/>
            </w:pPr>
            <w:r>
              <w:t xml:space="preserve">    &lt;/lst&gt;</w:t>
            </w:r>
          </w:p>
          <w:p w:rsidR="006E5A8F" w:rsidRDefault="006E5A8F" w:rsidP="006E5A8F">
            <w:pPr>
              <w:ind w:left="60"/>
            </w:pPr>
            <w:r>
              <w:t xml:space="preserve">  &lt;/requestHandler&gt;  </w:t>
            </w:r>
          </w:p>
          <w:p w:rsidR="006E5A8F" w:rsidRDefault="006E5A8F" w:rsidP="006E5A8F">
            <w:pPr>
              <w:ind w:left="60"/>
            </w:pPr>
          </w:p>
        </w:tc>
      </w:tr>
    </w:tbl>
    <w:p w:rsidR="001678C5" w:rsidRDefault="001678C5" w:rsidP="002A6ABE"/>
    <w:p w:rsidR="001678C5" w:rsidRDefault="001678C5" w:rsidP="002A6ABE"/>
    <w:p w:rsidR="002A6ABE" w:rsidRDefault="004A1C59" w:rsidP="004A1C5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6ABE">
        <w:rPr>
          <w:rFonts w:hint="eastAsia"/>
        </w:rPr>
        <w:t>创建一个</w:t>
      </w:r>
      <w:r w:rsidR="002A6ABE">
        <w:rPr>
          <w:rFonts w:hint="eastAsia"/>
        </w:rPr>
        <w:t>data-config.xml</w:t>
      </w:r>
      <w:r w:rsidR="002A6ABE">
        <w:rPr>
          <w:rFonts w:hint="eastAsia"/>
        </w:rPr>
        <w:t>放到</w:t>
      </w:r>
      <w:r w:rsidR="002A6ABE">
        <w:rPr>
          <w:rFonts w:hint="eastAsia"/>
        </w:rPr>
        <w:t>collection1\conf</w:t>
      </w:r>
      <w:r w:rsidR="002A6ABE">
        <w:rPr>
          <w:rFonts w:hint="eastAsia"/>
        </w:rPr>
        <w:t>文件夹下也就是</w:t>
      </w:r>
      <w:r w:rsidR="002A6ABE">
        <w:rPr>
          <w:rFonts w:hint="eastAsia"/>
        </w:rPr>
        <w:t xml:space="preserve">solrconfig.xml </w:t>
      </w:r>
      <w:r w:rsidR="002A6ABE">
        <w:rPr>
          <w:rFonts w:hint="eastAsia"/>
        </w:rPr>
        <w:t>所在的文件夹。</w:t>
      </w:r>
      <w:r>
        <w:rPr>
          <w:rFonts w:hint="eastAsia"/>
        </w:rPr>
        <w:t>配置数据源信息</w:t>
      </w:r>
    </w:p>
    <w:p w:rsidR="00707D23" w:rsidRPr="00707D23" w:rsidRDefault="00707D23" w:rsidP="00707D23"/>
    <w:p w:rsidR="00707D23" w:rsidRDefault="00707D23" w:rsidP="00707D23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dataSource</w:t>
      </w:r>
      <w:r>
        <w:t>数据源</w:t>
      </w:r>
    </w:p>
    <w:p w:rsidR="00A16D82" w:rsidRPr="00A16D82" w:rsidRDefault="00A16D82" w:rsidP="00E16F24">
      <w:pPr>
        <w:pStyle w:val="3"/>
        <w:ind w:firstLine="7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document</w:t>
      </w:r>
      <w:r>
        <w:rPr>
          <w:rFonts w:hint="eastAsia"/>
        </w:rPr>
        <w:t xml:space="preserve"> </w:t>
      </w:r>
      <w:r>
        <w:rPr>
          <w:rFonts w:hint="eastAsia"/>
        </w:rPr>
        <w:t>信息对应关系，，之前的文档中已经配置过相应的域，要一一对应</w:t>
      </w:r>
    </w:p>
    <w:p w:rsidR="004A1C59" w:rsidRDefault="004A1C59" w:rsidP="004A1C59"/>
    <w:tbl>
      <w:tblPr>
        <w:tblW w:w="0" w:type="auto"/>
        <w:shd w:val="clear" w:color="auto" w:fill="000000" w:themeFill="text1"/>
        <w:tblLook w:val="0000" w:firstRow="0" w:lastRow="0" w:firstColumn="0" w:lastColumn="0" w:noHBand="0" w:noVBand="0"/>
      </w:tblPr>
      <w:tblGrid>
        <w:gridCol w:w="8856"/>
      </w:tblGrid>
      <w:tr w:rsidR="00D43531" w:rsidTr="0051701F">
        <w:trPr>
          <w:trHeight w:val="1755"/>
        </w:trPr>
        <w:tc>
          <w:tcPr>
            <w:tcW w:w="12735" w:type="dxa"/>
            <w:shd w:val="clear" w:color="auto" w:fill="000000" w:themeFill="text1"/>
          </w:tcPr>
          <w:p w:rsidR="00D43531" w:rsidRDefault="00D43531" w:rsidP="00D43531">
            <w:r>
              <w:t xml:space="preserve">&lt;?xml version="1.0" encoding="UTF-8" ?&gt;  </w:t>
            </w:r>
          </w:p>
          <w:p w:rsidR="00D43531" w:rsidRDefault="00D43531" w:rsidP="00D43531">
            <w:r>
              <w:t xml:space="preserve">&lt;dataConfig&gt;   </w:t>
            </w:r>
          </w:p>
          <w:p w:rsidR="00D43531" w:rsidRDefault="00D43531" w:rsidP="00D43531">
            <w:r>
              <w:tab/>
              <w:t xml:space="preserve">&lt;dataSource type="JdbcDataSource"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driver="com.mysql.jdbc.Driver"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url="jdbc:mysql://localhost:3306/solr"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user="root"  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 password="147094"/&gt;   </w:t>
            </w:r>
          </w:p>
          <w:p w:rsidR="00D43531" w:rsidRDefault="00D43531" w:rsidP="00D43531">
            <w:r>
              <w:tab/>
              <w:t>&lt;document&gt;</w:t>
            </w:r>
          </w:p>
          <w:p w:rsidR="00D43531" w:rsidRDefault="00D43531" w:rsidP="00D43531">
            <w:r>
              <w:tab/>
            </w:r>
            <w:r>
              <w:tab/>
              <w:t>&lt;entity name="product" query="SELECT pid,name,catalog_name,price,description,picture FROM products "&gt;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column="pid" name="id"/&gt;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column="name" name="product_name"/&gt;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column="catalog_name" name="product_catalog_name"/&gt;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column="price" name="product_price"/&gt;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column="description" name="product_description"/&gt; </w:t>
            </w:r>
          </w:p>
          <w:p w:rsidR="00D43531" w:rsidRDefault="00D43531" w:rsidP="00D43531">
            <w:r>
              <w:tab/>
            </w:r>
            <w:r>
              <w:tab/>
            </w:r>
            <w:r>
              <w:tab/>
              <w:t xml:space="preserve"> &lt;field column="picture" name="product_picture"/&gt; </w:t>
            </w:r>
          </w:p>
          <w:p w:rsidR="00D43531" w:rsidRDefault="00D43531" w:rsidP="00D43531">
            <w:r>
              <w:tab/>
            </w:r>
            <w:r>
              <w:tab/>
              <w:t xml:space="preserve">&lt;/entity&gt;   </w:t>
            </w:r>
          </w:p>
          <w:p w:rsidR="00D43531" w:rsidRDefault="00D43531" w:rsidP="00D43531">
            <w:r>
              <w:tab/>
              <w:t xml:space="preserve">&lt;/document&gt;   </w:t>
            </w:r>
          </w:p>
          <w:p w:rsidR="00D43531" w:rsidRDefault="00D43531" w:rsidP="00D43531"/>
          <w:p w:rsidR="00D43531" w:rsidRDefault="00D43531" w:rsidP="00D43531">
            <w:r>
              <w:t>&lt;/dataConfig&gt;</w:t>
            </w:r>
          </w:p>
          <w:p w:rsidR="00D43531" w:rsidRDefault="00D43531" w:rsidP="00D43531"/>
          <w:p w:rsidR="00D43531" w:rsidRDefault="00D43531" w:rsidP="00D43531"/>
        </w:tc>
      </w:tr>
    </w:tbl>
    <w:p w:rsidR="004A1C59" w:rsidRPr="004A1C59" w:rsidRDefault="00E16F24" w:rsidP="00E16F24">
      <w:pPr>
        <w:jc w:val="center"/>
      </w:pPr>
      <w:r>
        <w:rPr>
          <w:noProof/>
        </w:rPr>
        <w:drawing>
          <wp:inline distT="0" distB="0" distL="0" distR="0" wp14:anchorId="5102F2E8" wp14:editId="6EEBB689">
            <wp:extent cx="5486400" cy="3158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2A6ABE" w:rsidRDefault="00E16F24" w:rsidP="00E16F24">
      <w:pPr>
        <w:pStyle w:val="2"/>
      </w:pPr>
      <w:r>
        <w:rPr>
          <w:rFonts w:hint="eastAsia"/>
        </w:rPr>
        <w:t>4</w:t>
      </w:r>
      <w:r w:rsidR="002A6ABE">
        <w:rPr>
          <w:rFonts w:hint="eastAsia"/>
        </w:rPr>
        <w:t>：重启</w:t>
      </w:r>
      <w:r w:rsidR="002A6ABE">
        <w:rPr>
          <w:rFonts w:hint="eastAsia"/>
        </w:rPr>
        <w:t>tomcat</w:t>
      </w:r>
      <w:r w:rsidR="002A6ABE">
        <w:rPr>
          <w:rFonts w:hint="eastAsia"/>
        </w:rPr>
        <w:t>。</w:t>
      </w:r>
    </w:p>
    <w:p w:rsidR="002312D9" w:rsidRPr="002312D9" w:rsidRDefault="002312D9" w:rsidP="002312D9"/>
    <w:p w:rsidR="002312D9" w:rsidRPr="002312D9" w:rsidRDefault="002312D9" w:rsidP="002312D9">
      <w:pPr>
        <w:jc w:val="center"/>
      </w:pPr>
      <w:r>
        <w:rPr>
          <w:noProof/>
        </w:rPr>
        <w:drawing>
          <wp:inline distT="0" distB="0" distL="0" distR="0" wp14:anchorId="4018669C" wp14:editId="47110A22">
            <wp:extent cx="5486400" cy="3355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F24" w:rsidRPr="00E16F24" w:rsidRDefault="00E16F24" w:rsidP="000A4529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、点击</w:t>
      </w:r>
      <w:r>
        <w:rPr>
          <w:rFonts w:hint="eastAsia"/>
        </w:rPr>
        <w:t>execute</w:t>
      </w:r>
      <w:r>
        <w:rPr>
          <w:rFonts w:hint="eastAsia"/>
        </w:rPr>
        <w:t>，就会将数据库中的信息导入进来</w:t>
      </w:r>
    </w:p>
    <w:p w:rsidR="00E16F24" w:rsidRDefault="00E16F24" w:rsidP="00E16F24"/>
    <w:p w:rsidR="00E16F24" w:rsidRPr="00E16F24" w:rsidRDefault="00E16F24" w:rsidP="00E16F24">
      <w:pPr>
        <w:jc w:val="center"/>
      </w:pPr>
      <w:r>
        <w:rPr>
          <w:noProof/>
        </w:rPr>
        <w:drawing>
          <wp:inline distT="0" distB="0" distL="0" distR="0" wp14:anchorId="3CEF66B4" wp14:editId="50DEF0E9">
            <wp:extent cx="5486400" cy="45129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312D9" w:rsidP="002312D9">
      <w:pPr>
        <w:jc w:val="center"/>
      </w:pPr>
      <w:r>
        <w:rPr>
          <w:noProof/>
        </w:rPr>
        <w:drawing>
          <wp:inline distT="0" distB="0" distL="0" distR="0" wp14:anchorId="33A916B1" wp14:editId="7BF7C0B2">
            <wp:extent cx="5486400" cy="27584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BE" w:rsidRDefault="002A6ABE" w:rsidP="002A6ABE"/>
    <w:p w:rsidR="00026CAA" w:rsidRDefault="00BD733E" w:rsidP="00026CA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26CAA">
        <w:rPr>
          <w:rFonts w:hint="eastAsia"/>
        </w:rPr>
        <w:t>索引库的查询</w:t>
      </w:r>
    </w:p>
    <w:p w:rsidR="005F5486" w:rsidRPr="005F5486" w:rsidRDefault="005F5486" w:rsidP="005F5486"/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Q</w:t>
      </w:r>
      <w:r w:rsidRPr="00026CAA">
        <w:rPr>
          <w:rFonts w:hint="eastAsia"/>
          <w:b/>
        </w:rPr>
        <w:t>：总查询条件，完全支持</w:t>
      </w:r>
      <w:r w:rsidRPr="00026CAA">
        <w:rPr>
          <w:rFonts w:hint="eastAsia"/>
          <w:b/>
        </w:rPr>
        <w:t>lucene</w:t>
      </w:r>
      <w:r w:rsidRPr="00026CAA">
        <w:rPr>
          <w:rFonts w:hint="eastAsia"/>
          <w:b/>
        </w:rPr>
        <w:t>的语法。并且支持数值类型的范围查询。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Fq</w:t>
      </w:r>
      <w:r w:rsidRPr="00026CAA">
        <w:rPr>
          <w:rFonts w:hint="eastAsia"/>
          <w:b/>
        </w:rPr>
        <w:t>：过滤条件。</w:t>
      </w:r>
      <w:r w:rsidRPr="00957997">
        <w:rPr>
          <w:rFonts w:hint="eastAsia"/>
          <w:b/>
          <w:color w:val="FF0000"/>
        </w:rPr>
        <w:t>和查询条条件的查询语法是一样的</w:t>
      </w:r>
      <w:r w:rsidRPr="00026CAA">
        <w:rPr>
          <w:rFonts w:hint="eastAsia"/>
          <w:b/>
        </w:rPr>
        <w:t>。并且可以有多个过滤条件，过滤的数据基础是总查询条件得到的结果集。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Sort</w:t>
      </w:r>
      <w:r w:rsidRPr="00026CAA">
        <w:rPr>
          <w:rFonts w:hint="eastAsia"/>
          <w:b/>
        </w:rPr>
        <w:t>：排序条件。排序的域</w:t>
      </w:r>
      <w:r w:rsidRPr="00026CAA">
        <w:rPr>
          <w:rFonts w:hint="eastAsia"/>
          <w:b/>
        </w:rPr>
        <w:t xml:space="preserve"> asc|desc</w:t>
      </w:r>
      <w:r w:rsidRPr="00026CAA">
        <w:rPr>
          <w:rFonts w:hint="eastAsia"/>
          <w:b/>
        </w:rPr>
        <w:t>，多个过滤条件可以使用半角逗号分隔。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start, rows</w:t>
      </w:r>
      <w:r w:rsidRPr="00026CAA">
        <w:rPr>
          <w:rFonts w:hint="eastAsia"/>
          <w:b/>
        </w:rPr>
        <w:t>：分页处理。和</w:t>
      </w:r>
      <w:r w:rsidRPr="00026CAA">
        <w:rPr>
          <w:rFonts w:hint="eastAsia"/>
          <w:b/>
        </w:rPr>
        <w:t>mysql</w:t>
      </w:r>
      <w:r w:rsidRPr="00026CAA">
        <w:rPr>
          <w:rFonts w:hint="eastAsia"/>
          <w:b/>
        </w:rPr>
        <w:t>的</w:t>
      </w:r>
      <w:r w:rsidRPr="00026CAA">
        <w:rPr>
          <w:rFonts w:hint="eastAsia"/>
          <w:b/>
        </w:rPr>
        <w:t xml:space="preserve"> </w:t>
      </w:r>
      <w:r w:rsidRPr="00026CAA">
        <w:rPr>
          <w:rFonts w:hint="eastAsia"/>
          <w:b/>
        </w:rPr>
        <w:t>分页处理一样。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Fl</w:t>
      </w:r>
      <w:r w:rsidRPr="00026CAA">
        <w:rPr>
          <w:rFonts w:hint="eastAsia"/>
          <w:b/>
        </w:rPr>
        <w:t>：返回结果中域的列表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Df</w:t>
      </w:r>
      <w:r w:rsidRPr="00026CAA">
        <w:rPr>
          <w:rFonts w:hint="eastAsia"/>
          <w:b/>
        </w:rPr>
        <w:t>：默认搜素域。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Wt</w:t>
      </w:r>
      <w:r w:rsidRPr="00026CAA">
        <w:rPr>
          <w:rFonts w:hint="eastAsia"/>
          <w:b/>
        </w:rPr>
        <w:t>：返回结果的数据格式。可以是</w:t>
      </w:r>
      <w:r w:rsidRPr="00026CAA">
        <w:rPr>
          <w:rFonts w:hint="eastAsia"/>
          <w:b/>
        </w:rPr>
        <w:t>json</w:t>
      </w:r>
      <w:r w:rsidRPr="00026CAA">
        <w:rPr>
          <w:rFonts w:hint="eastAsia"/>
          <w:b/>
        </w:rPr>
        <w:t>可以是</w:t>
      </w:r>
      <w:r w:rsidRPr="00026CAA">
        <w:rPr>
          <w:rFonts w:hint="eastAsia"/>
          <w:b/>
        </w:rPr>
        <w:t>xml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</w:t>
      </w:r>
      <w:r w:rsidRPr="00026CAA">
        <w:rPr>
          <w:rFonts w:hint="eastAsia"/>
          <w:b/>
        </w:rPr>
        <w:t>：高亮显示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Hl.fl</w:t>
      </w:r>
      <w:r w:rsidRPr="00026CAA">
        <w:rPr>
          <w:rFonts w:hint="eastAsia"/>
          <w:b/>
        </w:rPr>
        <w:t>：高亮显示的域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Hl.simple.pre</w:t>
      </w:r>
      <w:r w:rsidRPr="00026CAA">
        <w:rPr>
          <w:rFonts w:hint="eastAsia"/>
          <w:b/>
        </w:rPr>
        <w:t>：高亮显示的前缀</w:t>
      </w:r>
    </w:p>
    <w:p w:rsidR="00026CAA" w:rsidRPr="00026CAA" w:rsidRDefault="00026CAA" w:rsidP="00026CAA">
      <w:pPr>
        <w:ind w:firstLine="720"/>
        <w:rPr>
          <w:b/>
        </w:rPr>
      </w:pPr>
      <w:r w:rsidRPr="00026CAA">
        <w:rPr>
          <w:rFonts w:hint="eastAsia"/>
          <w:b/>
        </w:rPr>
        <w:t>Hl.simple.post</w:t>
      </w:r>
      <w:r w:rsidRPr="00026CAA">
        <w:rPr>
          <w:rFonts w:hint="eastAsia"/>
          <w:b/>
        </w:rPr>
        <w:t>：高亮显示的后缀</w:t>
      </w:r>
    </w:p>
    <w:p w:rsidR="00BD733E" w:rsidRDefault="00BD733E" w:rsidP="00770EAD"/>
    <w:p w:rsidR="00770EAD" w:rsidRDefault="00770EAD" w:rsidP="00770EA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85185">
        <w:rPr>
          <w:rFonts w:hint="eastAsia"/>
        </w:rPr>
        <w:t>q</w:t>
      </w:r>
      <w:r>
        <w:rPr>
          <w:rFonts w:hint="eastAsia"/>
        </w:rPr>
        <w:t>查询价格的区间</w:t>
      </w:r>
    </w:p>
    <w:p w:rsidR="00770EAD" w:rsidRPr="00770EAD" w:rsidRDefault="00770EAD" w:rsidP="00770EAD"/>
    <w:p w:rsidR="00770EAD" w:rsidRDefault="00770EAD" w:rsidP="00770EAD">
      <w:pPr>
        <w:jc w:val="center"/>
      </w:pPr>
      <w:r>
        <w:rPr>
          <w:noProof/>
        </w:rPr>
        <w:drawing>
          <wp:inline distT="0" distB="0" distL="0" distR="0" wp14:anchorId="6A2C6B9A" wp14:editId="4C476A08">
            <wp:extent cx="5486400" cy="47288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84" w:rsidRDefault="00BA3984" w:rsidP="00BA3984"/>
    <w:p w:rsidR="00BA3984" w:rsidRDefault="00BA3984" w:rsidP="00574763">
      <w:pPr>
        <w:pStyle w:val="2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 w:rsidR="00F85185" w:rsidRPr="00026CAA">
        <w:rPr>
          <w:rFonts w:hint="eastAsia"/>
          <w:b w:val="0"/>
        </w:rPr>
        <w:t>Fq</w:t>
      </w:r>
      <w:r w:rsidR="00F85185">
        <w:rPr>
          <w:rFonts w:hint="eastAsia"/>
        </w:rPr>
        <w:t>，</w:t>
      </w:r>
      <w:r>
        <w:rPr>
          <w:rFonts w:hint="eastAsia"/>
        </w:rPr>
        <w:t>过滤条件</w:t>
      </w:r>
      <w:r w:rsidR="00574763">
        <w:rPr>
          <w:rFonts w:hint="eastAsia"/>
        </w:rPr>
        <w:t>，可选择加或者减</w:t>
      </w:r>
      <w:r w:rsidR="00957997">
        <w:rPr>
          <w:rFonts w:hint="eastAsia"/>
        </w:rPr>
        <w:t xml:space="preserve"> </w:t>
      </w:r>
    </w:p>
    <w:p w:rsidR="00DB66CC" w:rsidRPr="00DB66CC" w:rsidRDefault="00DB66CC" w:rsidP="00DB66CC"/>
    <w:p w:rsidR="00DB66CC" w:rsidRDefault="00574763" w:rsidP="00DB66CC">
      <w:pPr>
        <w:jc w:val="center"/>
      </w:pPr>
      <w:r>
        <w:rPr>
          <w:noProof/>
        </w:rPr>
        <w:drawing>
          <wp:inline distT="0" distB="0" distL="0" distR="0" wp14:anchorId="2A7CE86E" wp14:editId="14ED9ACE">
            <wp:extent cx="3304762" cy="1361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CC" w:rsidRDefault="00DB66CC" w:rsidP="00DB66C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85185">
        <w:rPr>
          <w:rFonts w:hint="eastAsia"/>
        </w:rPr>
        <w:t>sort</w:t>
      </w:r>
      <w:r>
        <w:rPr>
          <w:rFonts w:hint="eastAsia"/>
        </w:rPr>
        <w:t>排序条件</w:t>
      </w:r>
    </w:p>
    <w:p w:rsidR="00DB66CC" w:rsidRDefault="00DB66CC" w:rsidP="00DB66CC"/>
    <w:p w:rsidR="00DB66CC" w:rsidRDefault="00DB66CC" w:rsidP="00DB66CC">
      <w:pPr>
        <w:jc w:val="center"/>
      </w:pPr>
      <w:r>
        <w:rPr>
          <w:noProof/>
        </w:rPr>
        <w:drawing>
          <wp:inline distT="0" distB="0" distL="0" distR="0" wp14:anchorId="66A45F98" wp14:editId="16653F1A">
            <wp:extent cx="3171429" cy="62857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47" w:rsidRDefault="00DB0C47"/>
    <w:p w:rsidR="00957997" w:rsidRDefault="00957997" w:rsidP="0095799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000E0">
        <w:rPr>
          <w:rFonts w:hint="eastAsia"/>
        </w:rPr>
        <w:t xml:space="preserve">fl </w:t>
      </w:r>
      <w:r w:rsidR="00EF05F2">
        <w:rPr>
          <w:rFonts w:hint="eastAsia"/>
        </w:rPr>
        <w:t>fiter last</w:t>
      </w:r>
      <w:r w:rsidR="00016900">
        <w:rPr>
          <w:rFonts w:hint="eastAsia"/>
        </w:rPr>
        <w:t>过滤</w:t>
      </w:r>
      <w:r>
        <w:rPr>
          <w:rFonts w:hint="eastAsia"/>
        </w:rPr>
        <w:t>返回结果中的列表（选择那几个显示）</w:t>
      </w:r>
    </w:p>
    <w:p w:rsidR="00957997" w:rsidRPr="00957997" w:rsidRDefault="00957997" w:rsidP="00957997"/>
    <w:p w:rsidR="00F85185" w:rsidRDefault="00957997" w:rsidP="00F85185">
      <w:pPr>
        <w:jc w:val="center"/>
      </w:pPr>
      <w:r>
        <w:rPr>
          <w:noProof/>
        </w:rPr>
        <w:drawing>
          <wp:inline distT="0" distB="0" distL="0" distR="0" wp14:anchorId="0141AA04" wp14:editId="347A7C5A">
            <wp:extent cx="5486400" cy="31476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85" w:rsidRDefault="00F85185" w:rsidP="00F85185"/>
    <w:p w:rsidR="00F85185" w:rsidRDefault="00F85185" w:rsidP="00F8518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df </w:t>
      </w:r>
      <w:r>
        <w:rPr>
          <w:rFonts w:hint="eastAsia"/>
        </w:rPr>
        <w:t>默认搜索域</w:t>
      </w:r>
    </w:p>
    <w:p w:rsidR="006F5668" w:rsidRDefault="006F5668" w:rsidP="006F566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、先设置要搜索的域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 w:rsidRPr="006F5668">
        <w:t>product_name</w:t>
      </w:r>
      <w:r>
        <w:rPr>
          <w:rFonts w:hint="eastAsia"/>
        </w:rPr>
        <w:t>，</w:t>
      </w:r>
      <w:r>
        <w:t>上面的</w:t>
      </w:r>
      <w:r>
        <w:t>q</w:t>
      </w:r>
      <w:r>
        <w:t>直接输入内容即可搜索</w:t>
      </w:r>
    </w:p>
    <w:p w:rsidR="006F5668" w:rsidRPr="006F5668" w:rsidRDefault="006F5668" w:rsidP="006F5668"/>
    <w:p w:rsidR="00F85185" w:rsidRDefault="006F5668" w:rsidP="006F5668">
      <w:pPr>
        <w:jc w:val="center"/>
      </w:pPr>
      <w:r>
        <w:rPr>
          <w:noProof/>
        </w:rPr>
        <w:drawing>
          <wp:inline distT="0" distB="0" distL="0" distR="0" wp14:anchorId="3E545CB0" wp14:editId="27D78BA8">
            <wp:extent cx="5486400" cy="4291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85" w:rsidRDefault="00F85185" w:rsidP="00F85185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wt</w:t>
      </w:r>
      <w:r>
        <w:rPr>
          <w:rFonts w:hint="eastAsia"/>
        </w:rPr>
        <w:t>返回结果的格式，</w:t>
      </w:r>
      <w:r>
        <w:rPr>
          <w:rFonts w:hint="eastAsia"/>
        </w:rPr>
        <w:t>xml</w:t>
      </w:r>
      <w:r>
        <w:rPr>
          <w:rFonts w:hint="eastAsia"/>
        </w:rPr>
        <w:t>或者</w:t>
      </w:r>
      <w:r>
        <w:rPr>
          <w:rFonts w:hint="eastAsia"/>
        </w:rPr>
        <w:t>json</w:t>
      </w:r>
    </w:p>
    <w:p w:rsidR="00C4381F" w:rsidRPr="00C4381F" w:rsidRDefault="00C4381F" w:rsidP="00C4381F">
      <w:pPr>
        <w:jc w:val="center"/>
      </w:pPr>
      <w:r>
        <w:rPr>
          <w:noProof/>
        </w:rPr>
        <w:drawing>
          <wp:inline distT="0" distB="0" distL="0" distR="0" wp14:anchorId="57D7A9F5" wp14:editId="1E765357">
            <wp:extent cx="3009524" cy="1542857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9F" w:rsidRPr="00C2279F" w:rsidRDefault="00C2279F" w:rsidP="00C2279F"/>
    <w:p w:rsidR="00F85185" w:rsidRDefault="00C2279F" w:rsidP="00F246F8">
      <w:pPr>
        <w:jc w:val="center"/>
      </w:pPr>
      <w:r>
        <w:rPr>
          <w:noProof/>
        </w:rPr>
        <w:drawing>
          <wp:inline distT="0" distB="0" distL="0" distR="0" wp14:anchorId="668F81F4" wp14:editId="0D0AE514">
            <wp:extent cx="3942857" cy="397142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F8" w:rsidRDefault="00F246F8" w:rsidP="00F246F8"/>
    <w:p w:rsidR="00F246F8" w:rsidRDefault="00C4381F" w:rsidP="00C4381F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026CAA">
        <w:rPr>
          <w:rFonts w:hint="eastAsia"/>
        </w:rPr>
        <w:t>start, rows</w:t>
      </w:r>
      <w:r w:rsidR="00CC156E">
        <w:rPr>
          <w:rFonts w:hint="eastAsia"/>
        </w:rPr>
        <w:t xml:space="preserve"> </w:t>
      </w:r>
      <w:r w:rsidR="00CC156E">
        <w:rPr>
          <w:rFonts w:hint="eastAsia"/>
        </w:rPr>
        <w:t>分页显示，和</w:t>
      </w:r>
      <w:r w:rsidR="00CC156E">
        <w:rPr>
          <w:rFonts w:hint="eastAsia"/>
        </w:rPr>
        <w:t>mysql</w:t>
      </w:r>
      <w:r w:rsidR="00CC156E">
        <w:rPr>
          <w:rFonts w:hint="eastAsia"/>
        </w:rPr>
        <w:t>是一样的</w:t>
      </w:r>
    </w:p>
    <w:p w:rsidR="00C4381F" w:rsidRDefault="00C4381F" w:rsidP="00C4381F"/>
    <w:p w:rsidR="00CC156E" w:rsidRDefault="00CC156E" w:rsidP="00CC156E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Hl </w:t>
      </w:r>
      <w:r>
        <w:rPr>
          <w:rFonts w:hint="eastAsia"/>
        </w:rPr>
        <w:t>高亮显示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</w:t>
      </w:r>
      <w:r w:rsidRPr="00F3145A">
        <w:rPr>
          <w:rFonts w:hint="eastAsia"/>
          <w:b/>
        </w:rPr>
        <w:t>：高亮显示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Hl.fl</w:t>
      </w:r>
      <w:r w:rsidRPr="00F3145A">
        <w:rPr>
          <w:rFonts w:hint="eastAsia"/>
          <w:b/>
        </w:rPr>
        <w:t>：高亮显示的域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Hl.simple.pre</w:t>
      </w:r>
      <w:r w:rsidRPr="00F3145A">
        <w:rPr>
          <w:rFonts w:hint="eastAsia"/>
          <w:b/>
        </w:rPr>
        <w:t>：高亮显示的前缀</w:t>
      </w:r>
    </w:p>
    <w:p w:rsidR="00CC156E" w:rsidRPr="00F3145A" w:rsidRDefault="00CC156E" w:rsidP="00CC156E">
      <w:pPr>
        <w:rPr>
          <w:b/>
        </w:rPr>
      </w:pPr>
      <w:r w:rsidRPr="00F3145A">
        <w:rPr>
          <w:rFonts w:hint="eastAsia"/>
          <w:b/>
        </w:rPr>
        <w:t>Hl.simple.post</w:t>
      </w:r>
      <w:r w:rsidRPr="00F3145A">
        <w:rPr>
          <w:rFonts w:hint="eastAsia"/>
          <w:b/>
        </w:rPr>
        <w:t>：高亮显示的后缀</w:t>
      </w:r>
    </w:p>
    <w:p w:rsidR="00CC156E" w:rsidRPr="00C4381F" w:rsidRDefault="00CC156E" w:rsidP="00C4381F"/>
    <w:sectPr w:rsidR="00CC156E" w:rsidRPr="00C4381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A8B" w:rsidRDefault="002D5A8B" w:rsidP="00E34D77">
      <w:pPr>
        <w:spacing w:after="0"/>
      </w:pPr>
      <w:r>
        <w:separator/>
      </w:r>
    </w:p>
  </w:endnote>
  <w:endnote w:type="continuationSeparator" w:id="0">
    <w:p w:rsidR="002D5A8B" w:rsidRDefault="002D5A8B" w:rsidP="00E34D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A8B" w:rsidRDefault="002D5A8B" w:rsidP="00E34D77">
      <w:pPr>
        <w:spacing w:after="0"/>
      </w:pPr>
      <w:r>
        <w:separator/>
      </w:r>
    </w:p>
  </w:footnote>
  <w:footnote w:type="continuationSeparator" w:id="0">
    <w:p w:rsidR="002D5A8B" w:rsidRDefault="002D5A8B" w:rsidP="00E34D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2A6ABE"/>
    <w:rsid w:val="000000E0"/>
    <w:rsid w:val="00000D14"/>
    <w:rsid w:val="00016900"/>
    <w:rsid w:val="00026CAA"/>
    <w:rsid w:val="00097691"/>
    <w:rsid w:val="000A4529"/>
    <w:rsid w:val="000C3ED7"/>
    <w:rsid w:val="0014260B"/>
    <w:rsid w:val="001678C5"/>
    <w:rsid w:val="001F7843"/>
    <w:rsid w:val="002312D9"/>
    <w:rsid w:val="002407BC"/>
    <w:rsid w:val="00295299"/>
    <w:rsid w:val="002A6ABE"/>
    <w:rsid w:val="002B2745"/>
    <w:rsid w:val="002D5A8B"/>
    <w:rsid w:val="00323F1E"/>
    <w:rsid w:val="003E027F"/>
    <w:rsid w:val="004337B3"/>
    <w:rsid w:val="00456C9C"/>
    <w:rsid w:val="004A1C59"/>
    <w:rsid w:val="0051701F"/>
    <w:rsid w:val="00535E97"/>
    <w:rsid w:val="00574763"/>
    <w:rsid w:val="005844B3"/>
    <w:rsid w:val="005F5486"/>
    <w:rsid w:val="00602123"/>
    <w:rsid w:val="006342A1"/>
    <w:rsid w:val="006B1A5A"/>
    <w:rsid w:val="006E5A8F"/>
    <w:rsid w:val="006F5668"/>
    <w:rsid w:val="00705E54"/>
    <w:rsid w:val="00707D23"/>
    <w:rsid w:val="00770EAD"/>
    <w:rsid w:val="00917575"/>
    <w:rsid w:val="0093226B"/>
    <w:rsid w:val="009335A8"/>
    <w:rsid w:val="00940BE9"/>
    <w:rsid w:val="00957997"/>
    <w:rsid w:val="009704A8"/>
    <w:rsid w:val="009801EC"/>
    <w:rsid w:val="009965BB"/>
    <w:rsid w:val="009C3F4F"/>
    <w:rsid w:val="009F284C"/>
    <w:rsid w:val="00A16D82"/>
    <w:rsid w:val="00A349CA"/>
    <w:rsid w:val="00A37D90"/>
    <w:rsid w:val="00A70CB6"/>
    <w:rsid w:val="00B36EE8"/>
    <w:rsid w:val="00B55666"/>
    <w:rsid w:val="00BA3984"/>
    <w:rsid w:val="00BD733E"/>
    <w:rsid w:val="00C2279F"/>
    <w:rsid w:val="00C4381F"/>
    <w:rsid w:val="00C73158"/>
    <w:rsid w:val="00CA6A2C"/>
    <w:rsid w:val="00CC156E"/>
    <w:rsid w:val="00CC7573"/>
    <w:rsid w:val="00D43531"/>
    <w:rsid w:val="00DB0C47"/>
    <w:rsid w:val="00DB66CC"/>
    <w:rsid w:val="00E16F24"/>
    <w:rsid w:val="00E34D77"/>
    <w:rsid w:val="00EF05F2"/>
    <w:rsid w:val="00F246F8"/>
    <w:rsid w:val="00F3145A"/>
    <w:rsid w:val="00F33CF9"/>
    <w:rsid w:val="00F8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A6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AB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E3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E34D77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E34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E34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8" w:qFormat="1"/>
    <w:lsdException w:name="heading 5" w:uiPriority="9" w:qFormat="1"/>
    <w:lsdException w:name="heading 6" w:uiPriority="10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Char"/>
    <w:uiPriority w:val="99"/>
    <w:semiHidden/>
    <w:rsid w:val="002A6AB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2A6ABE"/>
    <w:rPr>
      <w:sz w:val="18"/>
      <w:szCs w:val="18"/>
    </w:rPr>
  </w:style>
  <w:style w:type="paragraph" w:styleId="aa">
    <w:name w:val="header"/>
    <w:basedOn w:val="a"/>
    <w:link w:val="Char0"/>
    <w:uiPriority w:val="99"/>
    <w:semiHidden/>
    <w:rsid w:val="00E34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semiHidden/>
    <w:rsid w:val="00E34D77"/>
    <w:rPr>
      <w:sz w:val="18"/>
      <w:szCs w:val="18"/>
    </w:rPr>
  </w:style>
  <w:style w:type="paragraph" w:styleId="ab">
    <w:name w:val="footer"/>
    <w:basedOn w:val="a"/>
    <w:link w:val="Char1"/>
    <w:uiPriority w:val="99"/>
    <w:semiHidden/>
    <w:rsid w:val="00E34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semiHidden/>
    <w:rsid w:val="00E34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lerJean\Desktop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22"/>
    <w:rsid w:val="00065DE3"/>
    <w:rsid w:val="000F5C00"/>
    <w:rsid w:val="0011608C"/>
    <w:rsid w:val="001410A7"/>
    <w:rsid w:val="00223AE6"/>
    <w:rsid w:val="003A0E17"/>
    <w:rsid w:val="005C03F7"/>
    <w:rsid w:val="0061092E"/>
    <w:rsid w:val="00842722"/>
    <w:rsid w:val="00907DE5"/>
    <w:rsid w:val="00CD23FD"/>
    <w:rsid w:val="00E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AE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3A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1.3、索引库使用的增删改查，以及数据库的连接导入</PostTitle>
  <PostDate>2017-11-19T12:38:38Z</PostDate>
  <PostID>78576840</PostID>
  <Category1>solr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754865207</CategoryBBId1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67</TotalTime>
  <Pages>7</Pages>
  <Words>354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HealerJean</cp:lastModifiedBy>
  <cp:revision>63</cp:revision>
  <dcterms:created xsi:type="dcterms:W3CDTF">2017-11-19T11:22:00Z</dcterms:created>
  <dcterms:modified xsi:type="dcterms:W3CDTF">2017-11-20T15:25:00Z</dcterms:modified>
</cp:coreProperties>
</file>