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EndPr/>
      <w:sdtContent>
        <w:p w:rsidR="006441A7" w:rsidRDefault="006441A7" w:rsidP="006441A7">
          <w:pPr>
            <w:pStyle w:val="PublishStatus"/>
          </w:pPr>
          <w:r>
            <w:t>此文章已于</w:t>
          </w:r>
          <w:r>
            <w:t xml:space="preserve"> 14:50:59 2017/12/6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CB4D23">
              <w:pPr>
                <w:pStyle w:val="Publishwithline"/>
              </w:pPr>
              <w:r w:rsidRPr="00CB4D23">
                <w:rPr>
                  <w:rFonts w:hint="eastAsia"/>
                </w:rPr>
                <w:t xml:space="preserve">java </w:t>
              </w:r>
              <w:r w:rsidRPr="00CB4D23">
                <w:rPr>
                  <w:rFonts w:hint="eastAsia"/>
                </w:rPr>
                <w:t>连接不上虚拟机</w:t>
              </w:r>
              <w:r w:rsidRPr="00CB4D23">
                <w:rPr>
                  <w:rFonts w:hint="eastAsia"/>
                </w:rPr>
                <w:t>redis</w:t>
              </w:r>
            </w:p>
          </w:sdtContent>
        </w:sdt>
        <w:p w:rsidR="00EF5ED6" w:rsidRDefault="00EF5ED6">
          <w:pPr>
            <w:pStyle w:val="underline"/>
          </w:pPr>
        </w:p>
        <w:p w:rsidR="00B463C0" w:rsidRDefault="00B463C0" w:rsidP="00B463C0">
          <w:pPr>
            <w:pStyle w:val="PadderBetweenTitleandProperties"/>
          </w:pPr>
        </w:p>
        <w:p w:rsidR="00B463C0" w:rsidRDefault="00B463C0" w:rsidP="00B463C0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-466440689"/>
              <w:placeholder>
                <w:docPart w:val="3828526607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redis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>
                <w:t>redis</w:t>
              </w:r>
            </w:sdtContent>
          </w:sdt>
        </w:p>
        <w:p w:rsidR="00EF5ED6" w:rsidRDefault="00E50A0A">
          <w:pPr>
            <w:pStyle w:val="PadderBetweenControlandBody"/>
          </w:pPr>
        </w:p>
      </w:sdtContent>
    </w:sdt>
    <w:p w:rsidR="00CB4D23" w:rsidRDefault="00403C31" w:rsidP="000261F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261FA">
        <w:rPr>
          <w:rFonts w:hint="eastAsia"/>
        </w:rPr>
        <w:t>我</w:t>
      </w:r>
      <w:r w:rsidR="000261FA">
        <w:t>的自己的电脑中</w:t>
      </w:r>
      <w:r w:rsidR="000261FA">
        <w:t>redis</w:t>
      </w:r>
      <w:r w:rsidR="000261FA">
        <w:t>版本为</w:t>
      </w:r>
      <w:r w:rsidR="000261FA">
        <w:rPr>
          <w:rFonts w:hint="eastAsia"/>
        </w:rPr>
        <w:t>2</w:t>
      </w:r>
      <w:r w:rsidR="000261FA">
        <w:rPr>
          <w:rFonts w:hint="eastAsia"/>
        </w:rPr>
        <w:t>，里面</w:t>
      </w:r>
      <w:r w:rsidR="000261FA">
        <w:t>的</w:t>
      </w:r>
      <w:r w:rsidR="000261FA">
        <w:t xml:space="preserve">bind 127.0.0.1 </w:t>
      </w:r>
      <w:r w:rsidR="000261FA">
        <w:rPr>
          <w:rFonts w:hint="eastAsia"/>
        </w:rPr>
        <w:t>和</w:t>
      </w:r>
      <w:r w:rsidR="000261FA">
        <w:rPr>
          <w:rFonts w:hint="eastAsia"/>
        </w:rPr>
        <w:t xml:space="preserve"> </w:t>
      </w:r>
      <w:r w:rsidR="000261FA">
        <w:t xml:space="preserve">protect mode </w:t>
      </w:r>
      <w:r w:rsidR="000261FA">
        <w:rPr>
          <w:rFonts w:hint="eastAsia"/>
        </w:rPr>
        <w:t>没有</w:t>
      </w:r>
      <w:r w:rsidR="000261FA">
        <w:t>，所以很正常的</w:t>
      </w:r>
      <w:r w:rsidR="000261FA">
        <w:rPr>
          <w:rFonts w:hint="eastAsia"/>
        </w:rPr>
        <w:t>就</w:t>
      </w:r>
      <w:r w:rsidR="000261FA">
        <w:t>连接上了</w:t>
      </w:r>
    </w:p>
    <w:p w:rsidR="000261FA" w:rsidRDefault="00C05A6D" w:rsidP="00C05A6D">
      <w:pPr>
        <w:pStyle w:val="2"/>
      </w:pPr>
      <w:r>
        <w:br/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高版本的</w:t>
      </w:r>
      <w:r>
        <w:t xml:space="preserve">redis 3 </w:t>
      </w:r>
      <w:r>
        <w:rPr>
          <w:rFonts w:hint="eastAsia"/>
        </w:rPr>
        <w:t>java</w:t>
      </w:r>
      <w:r>
        <w:t>连接不上解决</w:t>
      </w:r>
    </w:p>
    <w:p w:rsidR="000261FA" w:rsidRDefault="000261FA" w:rsidP="000261FA"/>
    <w:p w:rsidR="00814CAA" w:rsidRDefault="00C05A6D" w:rsidP="00C05A6D">
      <w:pPr>
        <w:pStyle w:val="3"/>
      </w:pPr>
      <w:r>
        <w:t>1</w:t>
      </w:r>
      <w:r w:rsidR="00EA17E1">
        <w:rPr>
          <w:rFonts w:hint="eastAsia"/>
        </w:rPr>
        <w:t>、</w:t>
      </w:r>
      <w:r w:rsidR="0081009F">
        <w:rPr>
          <w:rFonts w:hint="eastAsia"/>
        </w:rPr>
        <w:t>bind</w:t>
      </w:r>
    </w:p>
    <w:p w:rsidR="000261FA" w:rsidRDefault="00814CAA" w:rsidP="003A23E0">
      <w:pPr>
        <w:pStyle w:val="4"/>
        <w:ind w:firstLine="720"/>
        <w:rPr>
          <w:rFonts w:hint="eastAsia"/>
          <w:sz w:val="22"/>
          <w:shd w:val="clear" w:color="auto" w:fill="FFFFFF"/>
        </w:rPr>
      </w:pPr>
      <w:r w:rsidRPr="00D52A48">
        <w:rPr>
          <w:sz w:val="22"/>
          <w:shd w:val="clear" w:color="auto" w:fill="FFFFFF"/>
        </w:rPr>
        <w:t>如果</w:t>
      </w:r>
      <w:r w:rsidRPr="00D52A48">
        <w:rPr>
          <w:sz w:val="22"/>
          <w:shd w:val="clear" w:color="auto" w:fill="FFFFFF"/>
        </w:rPr>
        <w:t>redis</w:t>
      </w:r>
      <w:r w:rsidRPr="00D52A48">
        <w:rPr>
          <w:sz w:val="22"/>
          <w:shd w:val="clear" w:color="auto" w:fill="FFFFFF"/>
        </w:rPr>
        <w:t>主服务器绑定了</w:t>
      </w:r>
      <w:r w:rsidRPr="00D52A48">
        <w:rPr>
          <w:sz w:val="22"/>
          <w:shd w:val="clear" w:color="auto" w:fill="FFFFFF"/>
        </w:rPr>
        <w:t>127.0.0.1</w:t>
      </w:r>
      <w:r w:rsidRPr="00D52A48">
        <w:rPr>
          <w:sz w:val="22"/>
          <w:shd w:val="clear" w:color="auto" w:fill="FFFFFF"/>
        </w:rPr>
        <w:t>，那么跨服务器</w:t>
      </w:r>
      <w:r w:rsidRPr="00D52A48">
        <w:rPr>
          <w:sz w:val="22"/>
          <w:shd w:val="clear" w:color="auto" w:fill="FFFFFF"/>
        </w:rPr>
        <w:t>IP</w:t>
      </w:r>
      <w:r w:rsidRPr="00D52A48">
        <w:rPr>
          <w:sz w:val="22"/>
          <w:shd w:val="clear" w:color="auto" w:fill="FFFFFF"/>
        </w:rPr>
        <w:t>的访问就会失败，从服务器用</w:t>
      </w:r>
      <w:r w:rsidRPr="00D52A48">
        <w:rPr>
          <w:sz w:val="22"/>
          <w:shd w:val="clear" w:color="auto" w:fill="FFFFFF"/>
        </w:rPr>
        <w:t>IP</w:t>
      </w:r>
      <w:r w:rsidRPr="00D52A48">
        <w:rPr>
          <w:sz w:val="22"/>
          <w:shd w:val="clear" w:color="auto" w:fill="FFFFFF"/>
        </w:rPr>
        <w:t>和端口访问主的时候，主服务器发现本机</w:t>
      </w:r>
      <w:r w:rsidRPr="00D52A48">
        <w:rPr>
          <w:sz w:val="22"/>
          <w:shd w:val="clear" w:color="auto" w:fill="FFFFFF"/>
        </w:rPr>
        <w:t>6379</w:t>
      </w:r>
      <w:r w:rsidRPr="00D52A48">
        <w:rPr>
          <w:sz w:val="22"/>
          <w:shd w:val="clear" w:color="auto" w:fill="FFFFFF"/>
        </w:rPr>
        <w:t>端口绑在了</w:t>
      </w:r>
      <w:r w:rsidRPr="00D52A48">
        <w:rPr>
          <w:sz w:val="22"/>
          <w:shd w:val="clear" w:color="auto" w:fill="FFFFFF"/>
        </w:rPr>
        <w:t>127.0.0.1</w:t>
      </w:r>
      <w:r w:rsidRPr="00D52A48">
        <w:rPr>
          <w:sz w:val="22"/>
          <w:shd w:val="clear" w:color="auto" w:fill="FFFFFF"/>
        </w:rPr>
        <w:t>上，也就是只能本机才能访问，外部请求会被过滤，</w:t>
      </w:r>
      <w:r w:rsidRPr="00A44164">
        <w:rPr>
          <w:color w:val="FF0000"/>
          <w:sz w:val="22"/>
          <w:shd w:val="clear" w:color="auto" w:fill="FFFFFF"/>
        </w:rPr>
        <w:t>这是</w:t>
      </w:r>
      <w:r w:rsidRPr="00A44164">
        <w:rPr>
          <w:color w:val="FF0000"/>
          <w:sz w:val="22"/>
          <w:shd w:val="clear" w:color="auto" w:fill="FFFFFF"/>
        </w:rPr>
        <w:t>linux</w:t>
      </w:r>
      <w:r w:rsidRPr="00A44164">
        <w:rPr>
          <w:color w:val="FF0000"/>
          <w:sz w:val="22"/>
          <w:shd w:val="clear" w:color="auto" w:fill="FFFFFF"/>
        </w:rPr>
        <w:t>的网络安全策略管理的。</w:t>
      </w:r>
      <w:r w:rsidRPr="00D52A48">
        <w:rPr>
          <w:sz w:val="22"/>
          <w:shd w:val="clear" w:color="auto" w:fill="FFFFFF"/>
        </w:rPr>
        <w:t>如果</w:t>
      </w:r>
      <w:r w:rsidRPr="00D52A48">
        <w:rPr>
          <w:sz w:val="22"/>
          <w:shd w:val="clear" w:color="auto" w:fill="FFFFFF"/>
        </w:rPr>
        <w:t>bind</w:t>
      </w:r>
      <w:r w:rsidRPr="00D52A48">
        <w:rPr>
          <w:sz w:val="22"/>
          <w:shd w:val="clear" w:color="auto" w:fill="FFFFFF"/>
        </w:rPr>
        <w:t>的</w:t>
      </w:r>
      <w:r w:rsidRPr="00D52A48">
        <w:rPr>
          <w:sz w:val="22"/>
          <w:shd w:val="clear" w:color="auto" w:fill="FFFFFF"/>
        </w:rPr>
        <w:t>IP</w:t>
      </w:r>
      <w:r w:rsidRPr="00D52A48">
        <w:rPr>
          <w:sz w:val="22"/>
          <w:shd w:val="clear" w:color="auto" w:fill="FFFFFF"/>
        </w:rPr>
        <w:t>地址是</w:t>
      </w:r>
      <w:r w:rsidRPr="00D52A48">
        <w:rPr>
          <w:sz w:val="22"/>
          <w:shd w:val="clear" w:color="auto" w:fill="FFFFFF"/>
        </w:rPr>
        <w:t>172.168.10.70</w:t>
      </w:r>
      <w:r w:rsidRPr="00D52A48">
        <w:rPr>
          <w:sz w:val="22"/>
          <w:shd w:val="clear" w:color="auto" w:fill="FFFFFF"/>
        </w:rPr>
        <w:t>，那么本机通过</w:t>
      </w:r>
      <w:r w:rsidRPr="00D52A48">
        <w:rPr>
          <w:sz w:val="22"/>
          <w:shd w:val="clear" w:color="auto" w:fill="FFFFFF"/>
        </w:rPr>
        <w:t>localhost</w:t>
      </w:r>
      <w:r w:rsidRPr="00D52A48">
        <w:rPr>
          <w:sz w:val="22"/>
          <w:shd w:val="clear" w:color="auto" w:fill="FFFFFF"/>
        </w:rPr>
        <w:t>和</w:t>
      </w:r>
      <w:r w:rsidRPr="00D52A48">
        <w:rPr>
          <w:sz w:val="22"/>
          <w:shd w:val="clear" w:color="auto" w:fill="FFFFFF"/>
        </w:rPr>
        <w:t>127.0.0.1</w:t>
      </w:r>
      <w:r w:rsidRPr="00D52A48">
        <w:rPr>
          <w:sz w:val="22"/>
          <w:shd w:val="clear" w:color="auto" w:fill="FFFFFF"/>
        </w:rPr>
        <w:t>、或者直接输入命令</w:t>
      </w:r>
      <w:r w:rsidRPr="00D52A48">
        <w:rPr>
          <w:sz w:val="22"/>
          <w:shd w:val="clear" w:color="auto" w:fill="FFFFFF"/>
        </w:rPr>
        <w:t>redis-cli</w:t>
      </w:r>
      <w:r w:rsidRPr="00D52A48">
        <w:rPr>
          <w:sz w:val="22"/>
          <w:shd w:val="clear" w:color="auto" w:fill="FFFFFF"/>
        </w:rPr>
        <w:t>登录本机</w:t>
      </w:r>
      <w:r w:rsidRPr="00D52A48">
        <w:rPr>
          <w:sz w:val="22"/>
          <w:shd w:val="clear" w:color="auto" w:fill="FFFFFF"/>
        </w:rPr>
        <w:t>redis</w:t>
      </w:r>
      <w:r w:rsidRPr="00D52A48">
        <w:rPr>
          <w:sz w:val="22"/>
          <w:shd w:val="clear" w:color="auto" w:fill="FFFFFF"/>
        </w:rPr>
        <w:t>也就会失败了。只能加上本机</w:t>
      </w:r>
      <w:r w:rsidRPr="00D52A48">
        <w:rPr>
          <w:sz w:val="22"/>
          <w:shd w:val="clear" w:color="auto" w:fill="FFFFFF"/>
        </w:rPr>
        <w:t>ip</w:t>
      </w:r>
      <w:r w:rsidRPr="00D52A48">
        <w:rPr>
          <w:sz w:val="22"/>
          <w:shd w:val="clear" w:color="auto" w:fill="FFFFFF"/>
        </w:rPr>
        <w:t>才能访问到。</w:t>
      </w:r>
      <w:r w:rsidRPr="00D52A48">
        <w:rPr>
          <w:sz w:val="22"/>
          <w:shd w:val="clear" w:color="auto" w:fill="FFFFFF"/>
        </w:rPr>
        <w:t> </w:t>
      </w:r>
      <w:r w:rsidRPr="00D52A48">
        <w:rPr>
          <w:sz w:val="22"/>
        </w:rPr>
        <w:br/>
      </w:r>
      <w:r w:rsidRPr="00D52A48">
        <w:rPr>
          <w:sz w:val="22"/>
          <w:shd w:val="clear" w:color="auto" w:fill="FFFFFF"/>
        </w:rPr>
        <w:t>所以，在研发、测试环境可以考虑</w:t>
      </w:r>
      <w:r w:rsidRPr="00D52A48">
        <w:rPr>
          <w:sz w:val="22"/>
          <w:shd w:val="clear" w:color="auto" w:fill="FFFFFF"/>
        </w:rPr>
        <w:t>bind 0.0.0.0</w:t>
      </w:r>
      <w:r w:rsidRPr="000F05E8">
        <w:rPr>
          <w:color w:val="FF0000"/>
          <w:sz w:val="22"/>
          <w:shd w:val="clear" w:color="auto" w:fill="FFFFFF"/>
        </w:rPr>
        <w:t>，线上生产环境建议绑定</w:t>
      </w:r>
      <w:r w:rsidRPr="000F05E8">
        <w:rPr>
          <w:color w:val="FF0000"/>
          <w:sz w:val="22"/>
          <w:shd w:val="clear" w:color="auto" w:fill="FFFFFF"/>
        </w:rPr>
        <w:t>IP</w:t>
      </w:r>
      <w:r w:rsidRPr="000F05E8">
        <w:rPr>
          <w:color w:val="FF0000"/>
          <w:sz w:val="22"/>
          <w:shd w:val="clear" w:color="auto" w:fill="FFFFFF"/>
        </w:rPr>
        <w:t>地址</w:t>
      </w:r>
      <w:r w:rsidRPr="00D52A48">
        <w:rPr>
          <w:sz w:val="22"/>
          <w:shd w:val="clear" w:color="auto" w:fill="FFFFFF"/>
        </w:rPr>
        <w:t>。</w:t>
      </w:r>
      <w:r w:rsidR="00EC6124" w:rsidRPr="00EC6124">
        <w:rPr>
          <w:rFonts w:hint="eastAsia"/>
          <w:sz w:val="22"/>
          <w:highlight w:val="yellow"/>
          <w:shd w:val="clear" w:color="auto" w:fill="FFFFFF"/>
        </w:rPr>
        <w:t>就是</w:t>
      </w:r>
      <w:r w:rsidR="00EC6124" w:rsidRPr="00EC6124">
        <w:rPr>
          <w:sz w:val="22"/>
          <w:highlight w:val="yellow"/>
          <w:shd w:val="clear" w:color="auto" w:fill="FFFFFF"/>
        </w:rPr>
        <w:t>我们的</w:t>
      </w:r>
      <w:r w:rsidR="00EC6124" w:rsidRPr="00EC6124">
        <w:rPr>
          <w:rFonts w:hint="eastAsia"/>
          <w:sz w:val="22"/>
          <w:highlight w:val="yellow"/>
          <w:shd w:val="clear" w:color="auto" w:fill="FFFFFF"/>
        </w:rPr>
        <w:t>项目</w:t>
      </w:r>
      <w:r w:rsidR="00EC6124" w:rsidRPr="00EC6124">
        <w:rPr>
          <w:sz w:val="22"/>
          <w:highlight w:val="yellow"/>
          <w:shd w:val="clear" w:color="auto" w:fill="FFFFFF"/>
        </w:rPr>
        <w:t>代码所在的</w:t>
      </w:r>
      <w:r w:rsidR="00EC6124" w:rsidRPr="00EC6124">
        <w:rPr>
          <w:sz w:val="22"/>
          <w:highlight w:val="yellow"/>
          <w:shd w:val="clear" w:color="auto" w:fill="FFFFFF"/>
        </w:rPr>
        <w:t>ip</w:t>
      </w:r>
    </w:p>
    <w:p w:rsidR="0070212F" w:rsidRDefault="0070212F" w:rsidP="0070212F"/>
    <w:p w:rsidR="0070212F" w:rsidRDefault="00275CB0" w:rsidP="00C05A6D">
      <w:pPr>
        <w:pStyle w:val="4"/>
      </w:pPr>
      <w:r>
        <w:rPr>
          <w:rFonts w:hint="eastAsia"/>
        </w:rPr>
        <w:t>解决</w:t>
      </w:r>
      <w:r>
        <w:t>：</w:t>
      </w:r>
      <w:r>
        <w:rPr>
          <w:rFonts w:hint="eastAsia"/>
        </w:rPr>
        <w:t>注释掉</w:t>
      </w:r>
      <w:r>
        <w:rPr>
          <w:rFonts w:hint="eastAsia"/>
        </w:rPr>
        <w:t xml:space="preserve"> </w:t>
      </w:r>
      <w:r>
        <w:t xml:space="preserve">bind 127.0.0.1 </w:t>
      </w:r>
      <w:bookmarkStart w:id="0" w:name="_GoBack"/>
      <w:bookmarkEnd w:id="0"/>
    </w:p>
    <w:p w:rsidR="003F7BD2" w:rsidRDefault="003F7BD2" w:rsidP="003F7BD2">
      <w:pPr>
        <w:pStyle w:val="5"/>
      </w:pPr>
      <w:r>
        <w:t># bind 127.0.0.1</w:t>
      </w:r>
    </w:p>
    <w:p w:rsidR="00004C20" w:rsidRDefault="00004C20" w:rsidP="00004C20"/>
    <w:p w:rsidR="00004C20" w:rsidRDefault="00933F58" w:rsidP="00E754C8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9439E">
        <w:rPr>
          <w:rFonts w:hint="eastAsia"/>
        </w:rPr>
        <w:t>安全</w:t>
      </w:r>
      <w:r w:rsidR="00F9439E">
        <w:t>模式</w:t>
      </w:r>
      <w:r w:rsidR="00FC6D56">
        <w:rPr>
          <w:rFonts w:hint="eastAsia"/>
        </w:rPr>
        <w:t>(</w:t>
      </w:r>
      <w:r w:rsidR="00FC6D56">
        <w:rPr>
          <w:rFonts w:hint="eastAsia"/>
        </w:rPr>
        <w:t>选择</w:t>
      </w:r>
      <w:r w:rsidR="00FC6D56">
        <w:t>其中一种即可</w:t>
      </w:r>
      <w:r w:rsidR="001404D4">
        <w:rPr>
          <w:rFonts w:hint="eastAsia"/>
        </w:rPr>
        <w:t>，</w:t>
      </w:r>
      <w:r w:rsidR="001404D4">
        <w:t>我选择了第一种</w:t>
      </w:r>
      <w:r w:rsidR="00FC6D56">
        <w:rPr>
          <w:rFonts w:hint="eastAsia"/>
        </w:rPr>
        <w:t>)</w:t>
      </w:r>
    </w:p>
    <w:p w:rsidR="00F9439E" w:rsidRDefault="00F9439E" w:rsidP="00F9439E"/>
    <w:p w:rsidR="00F9439E" w:rsidRDefault="00F9439E" w:rsidP="00F9439E">
      <w:pPr>
        <w:pStyle w:val="4"/>
        <w:rPr>
          <w:rFonts w:ascii="microsoft yahei" w:hAnsi="microsoft yahei" w:hint="eastAsia"/>
          <w:color w:val="3F3F3F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ascii="microsoft yahei" w:hAnsi="microsoft yahei"/>
          <w:color w:val="3F3F3F"/>
          <w:shd w:val="clear" w:color="auto" w:fill="FFFFFF"/>
        </w:rPr>
        <w:t>设置保护模式为</w:t>
      </w:r>
      <w:r>
        <w:rPr>
          <w:rFonts w:ascii="microsoft yahei" w:hAnsi="microsoft yahei"/>
          <w:color w:val="3F3F3F"/>
          <w:shd w:val="clear" w:color="auto" w:fill="FFFFFF"/>
        </w:rPr>
        <w:t>no</w:t>
      </w:r>
    </w:p>
    <w:p w:rsidR="00F9439E" w:rsidRDefault="00F9439E" w:rsidP="00F9439E"/>
    <w:p w:rsidR="00F9439E" w:rsidRDefault="00D314D1" w:rsidP="00A775EA">
      <w:pPr>
        <w:pStyle w:val="5"/>
      </w:pPr>
      <w:r w:rsidRPr="00D314D1">
        <w:t>protected-mode no</w:t>
      </w:r>
    </w:p>
    <w:p w:rsidR="000C11AF" w:rsidRDefault="000C11AF" w:rsidP="000C11AF"/>
    <w:p w:rsidR="000C11AF" w:rsidRDefault="000C11AF" w:rsidP="000C11AF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、添加</w:t>
      </w:r>
      <w:r>
        <w:t>密码</w:t>
      </w:r>
    </w:p>
    <w:p w:rsidR="00EB77C4" w:rsidRDefault="00EB77C4" w:rsidP="00EB77C4"/>
    <w:p w:rsidR="00EB77C4" w:rsidRPr="00EB77C4" w:rsidRDefault="00EB77C4" w:rsidP="00EB77C4">
      <w:pPr>
        <w:pStyle w:val="5"/>
      </w:pPr>
      <w:r>
        <w:rPr>
          <w:rFonts w:hint="eastAsia"/>
        </w:rPr>
        <w:t>re</w:t>
      </w:r>
      <w:r>
        <w:t>quirepass 11111</w:t>
      </w:r>
    </w:p>
    <w:p w:rsidR="000C11AF" w:rsidRDefault="000C11AF" w:rsidP="000C11AF"/>
    <w:p w:rsidR="009B6EED" w:rsidRDefault="00EB77C4" w:rsidP="006E79A9">
      <w:pPr>
        <w:jc w:val="center"/>
      </w:pPr>
      <w:r>
        <w:rPr>
          <w:noProof/>
        </w:rPr>
        <w:drawing>
          <wp:inline distT="0" distB="0" distL="0" distR="0" wp14:anchorId="78635EDE" wp14:editId="296B2807">
            <wp:extent cx="5767167" cy="1606413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9968" cy="160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ED" w:rsidRDefault="009B6EED" w:rsidP="009B6EED"/>
    <w:p w:rsidR="009B6EED" w:rsidRPr="009B6EED" w:rsidRDefault="009B6EED" w:rsidP="009B6EED"/>
    <w:p w:rsidR="00C05A6D" w:rsidRDefault="00C05A6D" w:rsidP="00C05A6D"/>
    <w:p w:rsidR="00C05A6D" w:rsidRDefault="00C05A6D" w:rsidP="00C05A6D"/>
    <w:p w:rsidR="00C05A6D" w:rsidRPr="00C05A6D" w:rsidRDefault="00C05A6D" w:rsidP="00C05A6D"/>
    <w:sectPr w:rsidR="00C05A6D" w:rsidRPr="00C05A6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A0A" w:rsidRDefault="00E50A0A" w:rsidP="00EC6124">
      <w:pPr>
        <w:spacing w:after="0"/>
      </w:pPr>
      <w:r>
        <w:separator/>
      </w:r>
    </w:p>
  </w:endnote>
  <w:endnote w:type="continuationSeparator" w:id="0">
    <w:p w:rsidR="00E50A0A" w:rsidRDefault="00E50A0A" w:rsidP="00EC61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A0A" w:rsidRDefault="00E50A0A" w:rsidP="00EC6124">
      <w:pPr>
        <w:spacing w:after="0"/>
      </w:pPr>
      <w:r>
        <w:separator/>
      </w:r>
    </w:p>
  </w:footnote>
  <w:footnote w:type="continuationSeparator" w:id="0">
    <w:p w:rsidR="00E50A0A" w:rsidRDefault="00E50A0A" w:rsidP="00EC612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CB4D23"/>
    <w:rsid w:val="00004C20"/>
    <w:rsid w:val="000261FA"/>
    <w:rsid w:val="000C11AF"/>
    <w:rsid w:val="000F05E8"/>
    <w:rsid w:val="001404D4"/>
    <w:rsid w:val="00275CB0"/>
    <w:rsid w:val="003A23E0"/>
    <w:rsid w:val="003F7BD2"/>
    <w:rsid w:val="00403C31"/>
    <w:rsid w:val="00554A5C"/>
    <w:rsid w:val="006441A7"/>
    <w:rsid w:val="0066335D"/>
    <w:rsid w:val="006E79A9"/>
    <w:rsid w:val="0070212F"/>
    <w:rsid w:val="0081009F"/>
    <w:rsid w:val="00814CAA"/>
    <w:rsid w:val="00933F58"/>
    <w:rsid w:val="009B6EED"/>
    <w:rsid w:val="00A11840"/>
    <w:rsid w:val="00A44164"/>
    <w:rsid w:val="00A775EA"/>
    <w:rsid w:val="00B463C0"/>
    <w:rsid w:val="00C05A6D"/>
    <w:rsid w:val="00CB4D23"/>
    <w:rsid w:val="00D314D1"/>
    <w:rsid w:val="00D51DC8"/>
    <w:rsid w:val="00D52A48"/>
    <w:rsid w:val="00E50A0A"/>
    <w:rsid w:val="00E754C8"/>
    <w:rsid w:val="00EA17E1"/>
    <w:rsid w:val="00EB77C4"/>
    <w:rsid w:val="00EC6124"/>
    <w:rsid w:val="00EF5ED6"/>
    <w:rsid w:val="00F67069"/>
    <w:rsid w:val="00F739C0"/>
    <w:rsid w:val="00F9439E"/>
    <w:rsid w:val="00FC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617F15D-CD45-430C-A7E2-EF11B99F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a9">
    <w:name w:val="header"/>
    <w:basedOn w:val="a"/>
    <w:link w:val="Char"/>
    <w:uiPriority w:val="99"/>
    <w:unhideWhenUsed/>
    <w:rsid w:val="00EC6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EC6124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EC612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EC61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BD29549-A5F3-4BA8-AA99-1F159BB18758}"/>
      </w:docPartPr>
      <w:docPartBody>
        <w:p w:rsidR="00ED1A2C" w:rsidRDefault="00ED1A2C">
          <w:r w:rsidRPr="004A7A3C">
            <w:rPr>
              <w:rStyle w:val="a3"/>
              <w:rFonts w:hint="eastAsia"/>
            </w:rPr>
            <w:t>[</w:t>
          </w:r>
          <w:r w:rsidRPr="004A7A3C">
            <w:rPr>
              <w:rStyle w:val="a3"/>
              <w:rFonts w:hint="eastAsia"/>
            </w:rPr>
            <w:t>在此处输入文章标题</w:t>
          </w:r>
          <w:r w:rsidRPr="004A7A3C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8285266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DA9FAA4-339D-4E47-9DC9-E608E2723D18}"/>
      </w:docPartPr>
      <w:docPartBody>
        <w:p w:rsidR="00ED1A2C" w:rsidRDefault="00B2496C">
          <w:r w:rsidRPr="004A7A3C">
            <w:rPr>
              <w:rStyle w:val="a3"/>
              <w:rFonts w:hint="eastAsia"/>
            </w:rPr>
            <w:t>[</w:t>
          </w:r>
          <w:r w:rsidRPr="004A7A3C">
            <w:rPr>
              <w:rStyle w:val="a3"/>
              <w:rFonts w:hint="eastAsia"/>
            </w:rPr>
            <w:t>选择一个类别或键入一个新类别</w:t>
          </w:r>
          <w:r w:rsidRPr="004A7A3C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96C"/>
    <w:rsid w:val="001271B6"/>
    <w:rsid w:val="00827417"/>
    <w:rsid w:val="00B2496C"/>
    <w:rsid w:val="00ED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1A2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java 连接不上虚拟机redis</PostTitle>
  <PostDate>2017-12-06T06:50:59Z</PostDate>
  <PostID>78730675</PostID>
  <Category1>redis</Category1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3828526607</CategoryBBId1>
  <PublishedAccount>719c6b07-1f0f-4880-b9ff-992ac25757c7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9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32</cp:revision>
  <dcterms:created xsi:type="dcterms:W3CDTF">2017-12-06T06:43:00Z</dcterms:created>
  <dcterms:modified xsi:type="dcterms:W3CDTF">2017-12-06T07:13:00Z</dcterms:modified>
</cp:coreProperties>
</file>