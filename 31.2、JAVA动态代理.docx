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70702D">
              <w:pPr>
                <w:pStyle w:val="Publishwithline"/>
              </w:pPr>
              <w:r w:rsidRPr="0070702D">
                <w:rPr>
                  <w:rFonts w:hint="eastAsia"/>
                </w:rPr>
                <w:t>32</w:t>
              </w:r>
              <w:r w:rsidRPr="0070702D">
                <w:rPr>
                  <w:rFonts w:hint="eastAsia"/>
                </w:rPr>
                <w:t>、</w:t>
              </w:r>
              <w:r w:rsidRPr="0070702D">
                <w:rPr>
                  <w:rFonts w:hint="eastAsia"/>
                </w:rPr>
                <w:t>JAVA</w:t>
              </w:r>
              <w:r w:rsidRPr="0070702D">
                <w:rPr>
                  <w:rFonts w:hint="eastAsia"/>
                </w:rPr>
                <w:t>动态代理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87200E">
          <w:pPr>
            <w:pStyle w:val="PadderBetweenControlandBody"/>
          </w:pPr>
        </w:p>
      </w:sdtContent>
    </w:sdt>
    <w:p w:rsidR="00EE7AE4" w:rsidRDefault="00EE7AE4" w:rsidP="00EE7AE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、作用</w:t>
      </w:r>
    </w:p>
    <w:p w:rsidR="00AA2C21" w:rsidRPr="00AA2C21" w:rsidRDefault="00AA2C21" w:rsidP="00AA2C21"/>
    <w:p w:rsidR="00E73611" w:rsidRPr="00E73611" w:rsidRDefault="00E73611" w:rsidP="00E73611">
      <w:pPr>
        <w:shd w:val="clear" w:color="auto" w:fill="FFFFFF"/>
        <w:spacing w:after="0"/>
        <w:ind w:firstLine="720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E73611">
        <w:rPr>
          <w:rFonts w:ascii="微软雅黑" w:eastAsia="微软雅黑" w:hAnsi="微软雅黑" w:cs="宋体" w:hint="eastAsia"/>
          <w:color w:val="454545"/>
          <w:sz w:val="24"/>
          <w:szCs w:val="24"/>
        </w:rPr>
        <w:t>主要用来做方法的增强，让你可以在不修改源码的情况下，增强一些方法，在方法执行前后做任何你想做的事情（甚至根本不去执行这个方法），因为在</w:t>
      </w:r>
      <w:r w:rsidRPr="00E73611">
        <w:rPr>
          <w:rFonts w:ascii="微软雅黑" w:eastAsia="微软雅黑" w:hAnsi="微软雅黑" w:cs="宋体" w:hint="eastAsia"/>
          <w:b/>
          <w:bCs/>
          <w:i/>
          <w:iCs/>
          <w:color w:val="454545"/>
          <w:sz w:val="24"/>
          <w:szCs w:val="24"/>
        </w:rPr>
        <w:t>InvocationHandler</w:t>
      </w:r>
      <w:r w:rsidRPr="00E73611">
        <w:rPr>
          <w:rFonts w:ascii="微软雅黑" w:eastAsia="微软雅黑" w:hAnsi="微软雅黑" w:cs="宋体" w:hint="eastAsia"/>
          <w:color w:val="454545"/>
          <w:sz w:val="24"/>
          <w:szCs w:val="24"/>
        </w:rPr>
        <w:t>的invoke方法中，你可以直接获取正在调用方法对应的</w:t>
      </w:r>
      <w:r w:rsidRPr="00E73611">
        <w:rPr>
          <w:rFonts w:ascii="微软雅黑" w:eastAsia="微软雅黑" w:hAnsi="微软雅黑" w:cs="宋体" w:hint="eastAsia"/>
          <w:b/>
          <w:bCs/>
          <w:i/>
          <w:iCs/>
          <w:color w:val="454545"/>
          <w:sz w:val="24"/>
          <w:szCs w:val="24"/>
        </w:rPr>
        <w:t>Method</w:t>
      </w:r>
      <w:r w:rsidRPr="00E73611">
        <w:rPr>
          <w:rFonts w:ascii="微软雅黑" w:eastAsia="微软雅黑" w:hAnsi="微软雅黑" w:cs="宋体" w:hint="eastAsia"/>
          <w:color w:val="454545"/>
          <w:sz w:val="24"/>
          <w:szCs w:val="24"/>
        </w:rPr>
        <w:t>对象，具体应用的话，比如可以</w:t>
      </w:r>
      <w:r w:rsidRPr="00E73611">
        <w:rPr>
          <w:rFonts w:ascii="微软雅黑" w:eastAsia="微软雅黑" w:hAnsi="微软雅黑" w:cs="宋体" w:hint="eastAsia"/>
          <w:color w:val="FF0000"/>
          <w:sz w:val="24"/>
          <w:szCs w:val="24"/>
          <w:highlight w:val="yellow"/>
        </w:rPr>
        <w:t>添加调用日志，做事务控制</w:t>
      </w:r>
      <w:r w:rsidRPr="00E73611">
        <w:rPr>
          <w:rFonts w:ascii="微软雅黑" w:eastAsia="微软雅黑" w:hAnsi="微软雅黑" w:cs="宋体" w:hint="eastAsia"/>
          <w:color w:val="454545"/>
          <w:sz w:val="24"/>
          <w:szCs w:val="24"/>
        </w:rPr>
        <w:t>等。</w:t>
      </w:r>
      <w:r w:rsidR="00EE1B4F" w:rsidRPr="00EE1B4F">
        <w:rPr>
          <w:rFonts w:ascii="Verdana" w:hAnsi="Verdana"/>
          <w:color w:val="FF0000"/>
          <w:sz w:val="21"/>
          <w:szCs w:val="21"/>
          <w:highlight w:val="yellow"/>
          <w:shd w:val="clear" w:color="auto" w:fill="FFFFFF"/>
        </w:rPr>
        <w:t>包括我们</w:t>
      </w:r>
      <w:r w:rsidR="00EE1B4F" w:rsidRPr="00EE1B4F">
        <w:rPr>
          <w:rFonts w:ascii="Verdana" w:hAnsi="Verdana"/>
          <w:color w:val="FF0000"/>
          <w:sz w:val="21"/>
          <w:szCs w:val="21"/>
          <w:highlight w:val="yellow"/>
          <w:shd w:val="clear" w:color="auto" w:fill="FFFFFF"/>
        </w:rPr>
        <w:t>Spring</w:t>
      </w:r>
      <w:r w:rsidR="00EE1B4F" w:rsidRPr="00EE1B4F">
        <w:rPr>
          <w:rFonts w:ascii="Verdana" w:hAnsi="Verdana"/>
          <w:color w:val="FF0000"/>
          <w:sz w:val="21"/>
          <w:szCs w:val="21"/>
          <w:highlight w:val="yellow"/>
          <w:shd w:val="clear" w:color="auto" w:fill="FFFFFF"/>
        </w:rPr>
        <w:t>的</w:t>
      </w:r>
      <w:r w:rsidR="00EE1B4F" w:rsidRPr="00EE1B4F">
        <w:rPr>
          <w:rFonts w:ascii="Verdana" w:hAnsi="Verdana"/>
          <w:color w:val="FF0000"/>
          <w:sz w:val="21"/>
          <w:szCs w:val="21"/>
          <w:highlight w:val="yellow"/>
          <w:shd w:val="clear" w:color="auto" w:fill="FFFFFF"/>
        </w:rPr>
        <w:t>AOP</w:t>
      </w:r>
      <w:r w:rsidR="00EE1B4F" w:rsidRPr="00EE1B4F">
        <w:rPr>
          <w:rFonts w:ascii="Verdana" w:hAnsi="Verdana"/>
          <w:color w:val="FF0000"/>
          <w:sz w:val="21"/>
          <w:szCs w:val="21"/>
          <w:highlight w:val="yellow"/>
          <w:shd w:val="clear" w:color="auto" w:fill="FFFFFF"/>
        </w:rPr>
        <w:t>其就是通过动态代理的机制实现的，所以我们必须要好好的理解动态代理</w:t>
      </w:r>
      <w:r w:rsidR="00EE1B4F">
        <w:rPr>
          <w:rFonts w:ascii="Verdana" w:hAnsi="Verdana"/>
          <w:color w:val="000000"/>
          <w:sz w:val="21"/>
          <w:szCs w:val="21"/>
          <w:shd w:val="clear" w:color="auto" w:fill="FFFFFF"/>
        </w:rPr>
        <w:t>的机制。</w:t>
      </w:r>
    </w:p>
    <w:p w:rsidR="00E73611" w:rsidRDefault="00E73611" w:rsidP="00E73611">
      <w:pPr>
        <w:shd w:val="clear" w:color="auto" w:fill="FFFFFF"/>
        <w:spacing w:after="0"/>
        <w:rPr>
          <w:rFonts w:ascii="微软雅黑" w:eastAsia="微软雅黑" w:hAnsi="微软雅黑" w:cs="宋体"/>
          <w:color w:val="454545"/>
          <w:sz w:val="24"/>
          <w:szCs w:val="24"/>
        </w:rPr>
      </w:pPr>
      <w:bookmarkStart w:id="0" w:name="_GoBack"/>
      <w:bookmarkEnd w:id="0"/>
    </w:p>
    <w:p w:rsidR="00F245D2" w:rsidRPr="00F245D2" w:rsidRDefault="00F245D2" w:rsidP="00287EA1">
      <w:pPr>
        <w:spacing w:after="0"/>
        <w:rPr>
          <w:rFonts w:ascii="宋体" w:eastAsia="宋体" w:hAnsi="宋体" w:cs="宋体"/>
          <w:sz w:val="24"/>
          <w:szCs w:val="24"/>
        </w:rPr>
      </w:pPr>
      <w:r w:rsidRPr="00F245D2">
        <w:rPr>
          <w:rFonts w:ascii="微软雅黑" w:eastAsia="微软雅黑" w:hAnsi="微软雅黑" w:cs="宋体" w:hint="eastAsia"/>
          <w:color w:val="454545"/>
          <w:sz w:val="24"/>
          <w:szCs w:val="24"/>
          <w:shd w:val="clear" w:color="auto" w:fill="FFFFFF"/>
        </w:rPr>
        <w:t> AOP的拦截功能是由java中的动态代理来实现的。说白了，就是在目标类的基础上增加切面逻辑，生成增强的目标类（该切面逻辑或者在目标类函数执行之前，或者目标类函数执行之后，或者在目标类函数抛出异常时候执行。不</w:t>
      </w:r>
      <w:r w:rsidRPr="008B1A07">
        <w:rPr>
          <w:rFonts w:ascii="微软雅黑" w:eastAsia="微软雅黑" w:hAnsi="微软雅黑" w:cs="宋体" w:hint="eastAsia"/>
          <w:sz w:val="24"/>
          <w:szCs w:val="24"/>
          <w:highlight w:val="yellow"/>
          <w:shd w:val="clear" w:color="auto" w:fill="FFFFFF"/>
        </w:rPr>
        <w:t>同的切入时机对应不同的Interceptor的种类，如BeforeAdviseInterceptor，AfterAdviseInterceptor以及ThrowsAdviseInterceptor等）。</w:t>
      </w:r>
      <w:r w:rsidRPr="008B1A07">
        <w:rPr>
          <w:rFonts w:ascii="微软雅黑" w:eastAsia="微软雅黑" w:hAnsi="微软雅黑" w:cs="宋体" w:hint="eastAsia"/>
          <w:sz w:val="24"/>
          <w:szCs w:val="24"/>
        </w:rPr>
        <w:br/>
      </w:r>
    </w:p>
    <w:p w:rsidR="00F245D2" w:rsidRPr="00F245D2" w:rsidRDefault="00F245D2" w:rsidP="00F245D2">
      <w:pPr>
        <w:shd w:val="clear" w:color="auto" w:fill="FFFFFF"/>
        <w:spacing w:after="0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F245D2">
        <w:rPr>
          <w:rFonts w:ascii="微软雅黑" w:eastAsia="微软雅黑" w:hAnsi="微软雅黑" w:cs="宋体" w:hint="eastAsia"/>
          <w:color w:val="454545"/>
          <w:sz w:val="24"/>
          <w:szCs w:val="24"/>
        </w:rPr>
        <w:t>那么动态代理是如何实现将切面逻辑（advise）织入到目标类方法中去的呢？下面我们就来详细介绍并实现AOP中用到的两种动态代理。</w:t>
      </w:r>
    </w:p>
    <w:p w:rsidR="000C0640" w:rsidRDefault="00F245D2" w:rsidP="00F245D2">
      <w:pPr>
        <w:shd w:val="clear" w:color="auto" w:fill="FFFFFF"/>
        <w:spacing w:after="0"/>
        <w:rPr>
          <w:rFonts w:ascii="微软雅黑" w:eastAsia="微软雅黑" w:hAnsi="微软雅黑" w:cs="宋体"/>
          <w:color w:val="454545"/>
          <w:sz w:val="24"/>
          <w:szCs w:val="24"/>
        </w:rPr>
      </w:pPr>
      <w:r w:rsidRPr="00F245D2">
        <w:rPr>
          <w:rFonts w:ascii="微软雅黑" w:eastAsia="微软雅黑" w:hAnsi="微软雅黑" w:cs="宋体" w:hint="eastAsia"/>
          <w:color w:val="454545"/>
          <w:sz w:val="24"/>
          <w:szCs w:val="24"/>
        </w:rPr>
        <w:t>AOP的源码中用到了两种动态代理来实现拦截切入功能：jdk动态代理和cglib动态代理。两种方法同时存在，各有优劣。</w:t>
      </w:r>
    </w:p>
    <w:p w:rsidR="000C0640" w:rsidRPr="00382AE8" w:rsidRDefault="00F245D2" w:rsidP="00B66B51">
      <w:pPr>
        <w:shd w:val="clear" w:color="auto" w:fill="FFFFFF"/>
        <w:spacing w:after="0"/>
        <w:ind w:firstLine="720"/>
        <w:rPr>
          <w:rFonts w:ascii="微软雅黑" w:eastAsia="微软雅黑" w:hAnsi="微软雅黑" w:cs="宋体"/>
          <w:color w:val="FF0000"/>
          <w:sz w:val="24"/>
          <w:szCs w:val="24"/>
        </w:rPr>
      </w:pPr>
      <w:r w:rsidRPr="00F245D2">
        <w:rPr>
          <w:rFonts w:ascii="微软雅黑" w:eastAsia="微软雅黑" w:hAnsi="微软雅黑" w:cs="宋体" w:hint="eastAsia"/>
          <w:color w:val="FF0000"/>
          <w:sz w:val="24"/>
          <w:szCs w:val="24"/>
          <w:highlight w:val="yellow"/>
        </w:rPr>
        <w:t>jdk动态代理是由java内部的反射机制来实现的，</w:t>
      </w:r>
      <w:r w:rsidR="005F4D92" w:rsidRPr="00382AE8">
        <w:rPr>
          <w:rFonts w:ascii="微软雅黑" w:eastAsia="微软雅黑" w:hAnsi="微软雅黑" w:cs="宋体"/>
          <w:color w:val="FF0000"/>
          <w:sz w:val="24"/>
          <w:szCs w:val="24"/>
          <w:highlight w:val="yellow"/>
        </w:rPr>
        <w:t>java动态代理只能对接口进行代理，</w:t>
      </w:r>
      <w:r w:rsidR="005F4D92" w:rsidRPr="005A3418">
        <w:rPr>
          <w:rFonts w:ascii="微软雅黑" w:eastAsia="微软雅黑" w:hAnsi="微软雅黑" w:cs="宋体"/>
          <w:color w:val="FF0000"/>
          <w:sz w:val="24"/>
          <w:szCs w:val="24"/>
          <w:highlight w:val="green"/>
        </w:rPr>
        <w:t>Java的继承机制注定了这些动态代理类们无法实现对class的动态代理。</w:t>
      </w:r>
      <w:r w:rsidR="0061167C">
        <w:rPr>
          <w:rFonts w:ascii="微软雅黑" w:eastAsia="微软雅黑" w:hAnsi="微软雅黑" w:cs="宋体" w:hint="eastAsia"/>
          <w:color w:val="FF0000"/>
          <w:sz w:val="24"/>
          <w:szCs w:val="24"/>
        </w:rPr>
        <w:t>（</w:t>
      </w:r>
      <w:r w:rsidR="00D5048B">
        <w:rPr>
          <w:rFonts w:ascii="微软雅黑" w:eastAsia="微软雅黑" w:hAnsi="微软雅黑" w:cs="宋体" w:hint="eastAsia"/>
          <w:color w:val="FF0000"/>
          <w:sz w:val="24"/>
          <w:szCs w:val="24"/>
        </w:rPr>
        <w:t>个人</w:t>
      </w:r>
      <w:r w:rsidR="00D5048B">
        <w:rPr>
          <w:rFonts w:ascii="微软雅黑" w:eastAsia="微软雅黑" w:hAnsi="微软雅黑" w:cs="宋体"/>
          <w:color w:val="FF0000"/>
          <w:sz w:val="24"/>
          <w:szCs w:val="24"/>
        </w:rPr>
        <w:t>理解：</w:t>
      </w:r>
      <w:r w:rsidR="0061167C" w:rsidRPr="00D5048B">
        <w:rPr>
          <w:rFonts w:ascii="微软雅黑" w:eastAsia="微软雅黑" w:hAnsi="微软雅黑" w:cs="宋体" w:hint="eastAsia"/>
          <w:color w:val="FF0000"/>
          <w:sz w:val="24"/>
          <w:szCs w:val="24"/>
          <w:highlight w:val="cyan"/>
        </w:rPr>
        <w:t>可以</w:t>
      </w:r>
      <w:r w:rsidR="0061167C" w:rsidRPr="00D5048B">
        <w:rPr>
          <w:rFonts w:ascii="微软雅黑" w:eastAsia="微软雅黑" w:hAnsi="微软雅黑" w:cs="宋体"/>
          <w:color w:val="FF0000"/>
          <w:sz w:val="24"/>
          <w:szCs w:val="24"/>
          <w:highlight w:val="cyan"/>
        </w:rPr>
        <w:t>理解为</w:t>
      </w:r>
      <w:r w:rsidR="0061167C" w:rsidRPr="00D5048B">
        <w:rPr>
          <w:rFonts w:ascii="微软雅黑" w:eastAsia="微软雅黑" w:hAnsi="微软雅黑" w:cs="宋体" w:hint="eastAsia"/>
          <w:color w:val="FF0000"/>
          <w:sz w:val="24"/>
          <w:szCs w:val="24"/>
          <w:highlight w:val="cyan"/>
        </w:rPr>
        <w:t>继承</w:t>
      </w:r>
      <w:r w:rsidR="0061167C" w:rsidRPr="00D5048B">
        <w:rPr>
          <w:rFonts w:ascii="微软雅黑" w:eastAsia="微软雅黑" w:hAnsi="微软雅黑" w:cs="宋体"/>
          <w:color w:val="FF0000"/>
          <w:sz w:val="24"/>
          <w:szCs w:val="24"/>
          <w:highlight w:val="cyan"/>
        </w:rPr>
        <w:t>之后父类中</w:t>
      </w:r>
      <w:r w:rsidR="0061167C" w:rsidRPr="00D5048B">
        <w:rPr>
          <w:rFonts w:ascii="微软雅黑" w:eastAsia="微软雅黑" w:hAnsi="微软雅黑" w:cs="宋体" w:hint="eastAsia"/>
          <w:color w:val="FF0000"/>
          <w:sz w:val="24"/>
          <w:szCs w:val="24"/>
          <w:highlight w:val="cyan"/>
        </w:rPr>
        <w:t>也可以</w:t>
      </w:r>
      <w:r w:rsidR="0061167C" w:rsidRPr="00D5048B">
        <w:rPr>
          <w:rFonts w:ascii="微软雅黑" w:eastAsia="微软雅黑" w:hAnsi="微软雅黑" w:cs="宋体"/>
          <w:color w:val="FF0000"/>
          <w:sz w:val="24"/>
          <w:szCs w:val="24"/>
          <w:highlight w:val="cyan"/>
        </w:rPr>
        <w:t>写方法，最终不知道指向</w:t>
      </w:r>
      <w:r w:rsidR="0061167C">
        <w:rPr>
          <w:rFonts w:ascii="微软雅黑" w:eastAsia="微软雅黑" w:hAnsi="微软雅黑" w:cs="宋体" w:hint="eastAsia"/>
          <w:color w:val="FF0000"/>
          <w:sz w:val="24"/>
          <w:szCs w:val="24"/>
        </w:rPr>
        <w:t>）</w:t>
      </w:r>
    </w:p>
    <w:p w:rsidR="000C0640" w:rsidRDefault="00F245D2" w:rsidP="000C0640">
      <w:pPr>
        <w:shd w:val="clear" w:color="auto" w:fill="FFFFFF"/>
        <w:spacing w:after="0"/>
        <w:ind w:firstLine="720"/>
        <w:rPr>
          <w:rFonts w:ascii="微软雅黑" w:eastAsia="微软雅黑" w:hAnsi="微软雅黑" w:cs="宋体"/>
          <w:color w:val="FF0000"/>
          <w:sz w:val="24"/>
          <w:szCs w:val="24"/>
        </w:rPr>
      </w:pPr>
      <w:r w:rsidRPr="00F245D2">
        <w:rPr>
          <w:rFonts w:ascii="微软雅黑" w:eastAsia="微软雅黑" w:hAnsi="微软雅黑" w:cs="宋体" w:hint="eastAsia"/>
          <w:color w:val="FF0000"/>
          <w:sz w:val="24"/>
          <w:szCs w:val="24"/>
        </w:rPr>
        <w:t>cglib动态代理底层则是借助asm来实现的。</w:t>
      </w:r>
    </w:p>
    <w:p w:rsidR="00311149" w:rsidRDefault="00F245D2" w:rsidP="000C0640">
      <w:pPr>
        <w:shd w:val="clear" w:color="auto" w:fill="FFFFFF"/>
        <w:spacing w:after="0"/>
        <w:ind w:firstLine="720"/>
        <w:rPr>
          <w:rFonts w:ascii="微软雅黑" w:eastAsia="微软雅黑" w:hAnsi="微软雅黑" w:cs="宋体"/>
          <w:color w:val="FF0000"/>
          <w:sz w:val="24"/>
          <w:szCs w:val="24"/>
        </w:rPr>
      </w:pPr>
      <w:r w:rsidRPr="00F245D2">
        <w:rPr>
          <w:rFonts w:ascii="微软雅黑" w:eastAsia="微软雅黑" w:hAnsi="微软雅黑" w:cs="宋体" w:hint="eastAsia"/>
          <w:color w:val="FF0000"/>
          <w:sz w:val="24"/>
          <w:szCs w:val="24"/>
        </w:rPr>
        <w:t>总的来说，反射机制在生成类的过程中比较高效，而asm在生成类之后的相关执行过程中比较高效（可以通过将asm生成的类进行缓存，这样解决asm生成类过程低效问题）。</w:t>
      </w:r>
    </w:p>
    <w:p w:rsidR="00F245D2" w:rsidRPr="00F245D2" w:rsidRDefault="00F245D2" w:rsidP="00F17515">
      <w:pPr>
        <w:shd w:val="clear" w:color="auto" w:fill="FFFFFF"/>
        <w:spacing w:after="0"/>
        <w:ind w:firstLine="720"/>
        <w:rPr>
          <w:rFonts w:ascii="微软雅黑" w:eastAsia="微软雅黑" w:hAnsi="微软雅黑" w:cs="宋体"/>
          <w:color w:val="FF0000"/>
          <w:sz w:val="24"/>
          <w:szCs w:val="24"/>
        </w:rPr>
      </w:pPr>
      <w:r w:rsidRPr="00F245D2">
        <w:rPr>
          <w:rFonts w:ascii="微软雅黑" w:eastAsia="微软雅黑" w:hAnsi="微软雅黑" w:cs="宋体" w:hint="eastAsia"/>
          <w:color w:val="FF0000"/>
          <w:sz w:val="24"/>
          <w:szCs w:val="24"/>
        </w:rPr>
        <w:t>还有一点必须注意：jdk动态代理的应用前提，</w:t>
      </w:r>
      <w:r w:rsidRPr="00F245D2">
        <w:rPr>
          <w:rFonts w:ascii="微软雅黑" w:eastAsia="微软雅黑" w:hAnsi="微软雅黑" w:cs="宋体" w:hint="eastAsia"/>
          <w:color w:val="FF0000"/>
          <w:sz w:val="24"/>
          <w:szCs w:val="24"/>
          <w:highlight w:val="green"/>
        </w:rPr>
        <w:t>必须是目标类基</w:t>
      </w:r>
      <w:r w:rsidRPr="00F245D2">
        <w:rPr>
          <w:rFonts w:ascii="微软雅黑" w:eastAsia="微软雅黑" w:hAnsi="微软雅黑" w:cs="宋体" w:hint="eastAsia"/>
          <w:color w:val="FF0000"/>
          <w:sz w:val="24"/>
          <w:szCs w:val="24"/>
          <w:highlight w:val="cyan"/>
        </w:rPr>
        <w:t>于统一的接</w:t>
      </w:r>
      <w:r w:rsidRPr="00F245D2">
        <w:rPr>
          <w:rFonts w:ascii="微软雅黑" w:eastAsia="微软雅黑" w:hAnsi="微软雅黑" w:cs="宋体" w:hint="eastAsia"/>
          <w:color w:val="FF0000"/>
          <w:sz w:val="24"/>
          <w:szCs w:val="24"/>
          <w:highlight w:val="green"/>
        </w:rPr>
        <w:t>口。</w:t>
      </w:r>
      <w:r w:rsidRPr="00F245D2">
        <w:rPr>
          <w:rFonts w:ascii="微软雅黑" w:eastAsia="微软雅黑" w:hAnsi="微软雅黑" w:cs="宋体" w:hint="eastAsia"/>
          <w:color w:val="FF0000"/>
          <w:sz w:val="24"/>
          <w:szCs w:val="24"/>
        </w:rPr>
        <w:t>如果没有上述前提，jdk动态代理不能应用。</w:t>
      </w:r>
      <w:r w:rsidRPr="00F245D2">
        <w:rPr>
          <w:rFonts w:ascii="微软雅黑" w:eastAsia="微软雅黑" w:hAnsi="微软雅黑" w:cs="宋体" w:hint="eastAsia"/>
          <w:color w:val="454545"/>
          <w:sz w:val="24"/>
          <w:szCs w:val="24"/>
        </w:rPr>
        <w:t>由此可以看出，</w:t>
      </w:r>
      <w:r w:rsidRPr="00F245D2">
        <w:rPr>
          <w:rFonts w:ascii="微软雅黑" w:eastAsia="微软雅黑" w:hAnsi="微软雅黑" w:cs="宋体" w:hint="eastAsia"/>
          <w:color w:val="FF0000"/>
          <w:sz w:val="24"/>
          <w:szCs w:val="24"/>
          <w:highlight w:val="green"/>
        </w:rPr>
        <w:t>jdk动态代理有一定的局限性</w:t>
      </w:r>
      <w:r w:rsidRPr="00F245D2">
        <w:rPr>
          <w:rFonts w:ascii="微软雅黑" w:eastAsia="微软雅黑" w:hAnsi="微软雅黑" w:cs="宋体" w:hint="eastAsia"/>
          <w:color w:val="454545"/>
          <w:sz w:val="24"/>
          <w:szCs w:val="24"/>
        </w:rPr>
        <w:t>，cglib这种第三方类库实现的动态代理应用更加广泛，且在效率上更有优势。。</w:t>
      </w:r>
    </w:p>
    <w:p w:rsidR="00DD75A2" w:rsidRPr="00942E87" w:rsidRDefault="005A3418" w:rsidP="00942E87">
      <w:pPr>
        <w:shd w:val="clear" w:color="auto" w:fill="FFFFFF"/>
        <w:spacing w:after="0"/>
        <w:ind w:firstLine="720"/>
        <w:rPr>
          <w:rFonts w:ascii="Verdana" w:hAnsi="Verdana"/>
          <w:color w:val="454545"/>
          <w:sz w:val="21"/>
          <w:szCs w:val="21"/>
          <w:shd w:val="clear" w:color="auto" w:fill="FFFFFF"/>
        </w:rPr>
      </w:pPr>
      <w:r>
        <w:rPr>
          <w:rFonts w:ascii="Verdana" w:hAnsi="Verdana"/>
          <w:color w:val="454545"/>
          <w:sz w:val="21"/>
          <w:szCs w:val="21"/>
          <w:shd w:val="clear" w:color="auto" w:fill="FFFFFF"/>
        </w:rPr>
        <w:t>多继承在</w:t>
      </w:r>
      <w:r>
        <w:rPr>
          <w:rFonts w:ascii="Verdana" w:hAnsi="Verdana"/>
          <w:color w:val="454545"/>
          <w:sz w:val="21"/>
          <w:szCs w:val="21"/>
          <w:shd w:val="clear" w:color="auto" w:fill="FFFFFF"/>
        </w:rPr>
        <w:t>Java</w:t>
      </w:r>
      <w:r>
        <w:rPr>
          <w:rFonts w:ascii="Verdana" w:hAnsi="Verdana"/>
          <w:color w:val="454545"/>
          <w:sz w:val="21"/>
          <w:szCs w:val="21"/>
          <w:shd w:val="clear" w:color="auto" w:fill="FFFFFF"/>
        </w:rPr>
        <w:t>中本质上就行不通。有很多条理由，人们可以否定对</w:t>
      </w:r>
      <w:r>
        <w:rPr>
          <w:rFonts w:ascii="Verdana" w:hAnsi="Verdana"/>
          <w:color w:val="454545"/>
          <w:sz w:val="21"/>
          <w:szCs w:val="21"/>
          <w:shd w:val="clear" w:color="auto" w:fill="FFFFFF"/>
        </w:rPr>
        <w:t xml:space="preserve"> class</w:t>
      </w:r>
      <w:r>
        <w:rPr>
          <w:rFonts w:ascii="Verdana" w:hAnsi="Verdana"/>
          <w:color w:val="454545"/>
          <w:sz w:val="21"/>
          <w:szCs w:val="21"/>
          <w:shd w:val="clear" w:color="auto" w:fill="FFFFFF"/>
        </w:rPr>
        <w:t>代理的必要性，但是同样有一些理由，相信支持</w:t>
      </w:r>
      <w:r>
        <w:rPr>
          <w:rFonts w:ascii="Verdana" w:hAnsi="Verdana"/>
          <w:color w:val="454545"/>
          <w:sz w:val="21"/>
          <w:szCs w:val="21"/>
          <w:shd w:val="clear" w:color="auto" w:fill="FFFFFF"/>
        </w:rPr>
        <w:t>class</w:t>
      </w:r>
      <w:r>
        <w:rPr>
          <w:rFonts w:ascii="Verdana" w:hAnsi="Verdana"/>
          <w:color w:val="454545"/>
          <w:sz w:val="21"/>
          <w:szCs w:val="21"/>
          <w:shd w:val="clear" w:color="auto" w:fill="FFFFFF"/>
        </w:rPr>
        <w:t>动态代理会更美好。接口和类的划分，本就不是很明显，只是到了</w:t>
      </w:r>
      <w:r>
        <w:rPr>
          <w:rFonts w:ascii="Verdana" w:hAnsi="Verdana"/>
          <w:color w:val="454545"/>
          <w:sz w:val="21"/>
          <w:szCs w:val="21"/>
          <w:shd w:val="clear" w:color="auto" w:fill="FFFFFF"/>
        </w:rPr>
        <w:t>Java</w:t>
      </w:r>
      <w:r>
        <w:rPr>
          <w:rFonts w:ascii="Verdana" w:hAnsi="Verdana"/>
          <w:color w:val="454545"/>
          <w:sz w:val="21"/>
          <w:szCs w:val="21"/>
          <w:shd w:val="clear" w:color="auto" w:fill="FFFFFF"/>
        </w:rPr>
        <w:t>中才变得如此的细化。如果只从方法的声明及是否被定义来考量，有一种两者的混合体，它的名字叫抽象类。实现对抽象类的动态代理，相信也有其内在的价值。此外，还有一些历史遗留的类，它们将因为没有实现任何接口而从此与动态代理永世无缘。如此种种，不得不说是一个小小的遗憾。但是，不完美并不等于不伟大，伟大是一种本质，</w:t>
      </w:r>
      <w:r>
        <w:rPr>
          <w:rFonts w:ascii="Verdana" w:hAnsi="Verdana"/>
          <w:color w:val="454545"/>
          <w:sz w:val="21"/>
          <w:szCs w:val="21"/>
          <w:shd w:val="clear" w:color="auto" w:fill="FFFFFF"/>
        </w:rPr>
        <w:t>Java</w:t>
      </w:r>
      <w:r>
        <w:rPr>
          <w:rFonts w:ascii="Verdana" w:hAnsi="Verdana"/>
          <w:color w:val="454545"/>
          <w:sz w:val="21"/>
          <w:szCs w:val="21"/>
          <w:shd w:val="clear" w:color="auto" w:fill="FFFFFF"/>
        </w:rPr>
        <w:t>动态代理就是佐例</w:t>
      </w:r>
    </w:p>
    <w:p w:rsidR="00E73611" w:rsidRDefault="00676C7F" w:rsidP="00676C7F">
      <w:pPr>
        <w:pStyle w:val="2"/>
      </w:pPr>
      <w:r>
        <w:t>2</w:t>
      </w:r>
      <w:r>
        <w:rPr>
          <w:rFonts w:hint="eastAsia"/>
        </w:rPr>
        <w:t>、</w:t>
      </w:r>
      <w:r>
        <w:t>编辑</w:t>
      </w:r>
      <w:r>
        <w:rPr>
          <w:rFonts w:hint="eastAsia"/>
        </w:rPr>
        <w:t>接口</w:t>
      </w:r>
    </w:p>
    <w:p w:rsidR="00676C7F" w:rsidRPr="00676C7F" w:rsidRDefault="00676C7F" w:rsidP="00676C7F"/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75"/>
      </w:tblGrid>
      <w:tr w:rsidR="00676C7F" w:rsidRPr="00676C7F" w:rsidTr="00676C7F">
        <w:trPr>
          <w:trHeight w:val="451"/>
        </w:trPr>
        <w:tc>
          <w:tcPr>
            <w:tcW w:w="11357" w:type="dxa"/>
          </w:tcPr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interface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Subject 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{ 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one(); 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two();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}  </w:t>
            </w:r>
          </w:p>
          <w:p w:rsidR="00676C7F" w:rsidRPr="00676C7F" w:rsidRDefault="00676C7F" w:rsidP="00676C7F">
            <w:pPr>
              <w:rPr>
                <w:sz w:val="24"/>
              </w:rPr>
            </w:pPr>
          </w:p>
          <w:p w:rsidR="00676C7F" w:rsidRPr="00676C7F" w:rsidRDefault="00676C7F" w:rsidP="00676C7F">
            <w:pPr>
              <w:rPr>
                <w:sz w:val="24"/>
              </w:rPr>
            </w:pPr>
          </w:p>
        </w:tc>
      </w:tr>
    </w:tbl>
    <w:p w:rsidR="0070702D" w:rsidRDefault="0070702D"/>
    <w:p w:rsidR="00676C7F" w:rsidRDefault="00676C7F" w:rsidP="00676C7F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编辑代理对象，也就是上面的接口的实现类</w:t>
      </w:r>
    </w:p>
    <w:p w:rsidR="00676C7F" w:rsidRDefault="00676C7F" w:rsidP="00676C7F"/>
    <w:tbl>
      <w:tblPr>
        <w:tblW w:w="0" w:type="auto"/>
        <w:tblInd w:w="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3"/>
      </w:tblGrid>
      <w:tr w:rsidR="00676C7F" w:rsidRPr="00676C7F" w:rsidTr="00676C7F">
        <w:trPr>
          <w:trHeight w:val="526"/>
        </w:trPr>
        <w:tc>
          <w:tcPr>
            <w:tcW w:w="12071" w:type="dxa"/>
          </w:tcPr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RealSubject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implements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Subject 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>{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676C7F">
              <w:rPr>
                <w:rFonts w:ascii="Consolas" w:hAnsi="Consolas" w:cs="Consolas"/>
                <w:color w:val="646464"/>
                <w:sz w:val="24"/>
                <w:szCs w:val="28"/>
              </w:rPr>
              <w:t>@Override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676C7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one() {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System.</w:t>
            </w:r>
            <w:r w:rsidRPr="00676C7F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676C7F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676C7F">
              <w:rPr>
                <w:rFonts w:ascii="Consolas" w:hAnsi="Consolas" w:cs="Consolas"/>
                <w:color w:val="2A00FF"/>
                <w:sz w:val="24"/>
                <w:szCs w:val="28"/>
              </w:rPr>
              <w:t>方法</w:t>
            </w:r>
            <w:r w:rsidRPr="00676C7F">
              <w:rPr>
                <w:rFonts w:ascii="Consolas" w:hAnsi="Consolas" w:cs="Consolas"/>
                <w:color w:val="2A00FF"/>
                <w:sz w:val="24"/>
                <w:szCs w:val="28"/>
              </w:rPr>
              <w:t>1 one"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676C7F">
              <w:rPr>
                <w:rFonts w:ascii="Consolas" w:hAnsi="Consolas" w:cs="Consolas"/>
                <w:color w:val="646464"/>
                <w:sz w:val="24"/>
                <w:szCs w:val="28"/>
              </w:rPr>
              <w:t>@Override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676C7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two() {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System.</w:t>
            </w:r>
            <w:r w:rsidRPr="00676C7F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676C7F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676C7F">
              <w:rPr>
                <w:rFonts w:ascii="Consolas" w:hAnsi="Consolas" w:cs="Consolas"/>
                <w:color w:val="2A00FF"/>
                <w:sz w:val="24"/>
                <w:szCs w:val="28"/>
              </w:rPr>
              <w:t>方法</w:t>
            </w:r>
            <w:r w:rsidRPr="00676C7F">
              <w:rPr>
                <w:rFonts w:ascii="Consolas" w:hAnsi="Consolas" w:cs="Consolas"/>
                <w:color w:val="2A00FF"/>
                <w:sz w:val="24"/>
                <w:szCs w:val="28"/>
              </w:rPr>
              <w:t>2 two"</w:t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} 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676C7F" w:rsidRPr="00676C7F" w:rsidRDefault="00676C7F" w:rsidP="00676C7F">
            <w:pPr>
              <w:rPr>
                <w:sz w:val="24"/>
              </w:rPr>
            </w:pPr>
            <w:r w:rsidRPr="00676C7F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</w:tc>
      </w:tr>
    </w:tbl>
    <w:p w:rsidR="00676C7F" w:rsidRDefault="00676C7F" w:rsidP="00676C7F"/>
    <w:p w:rsidR="00676C7F" w:rsidRDefault="00676C7F" w:rsidP="00676C7F"/>
    <w:p w:rsidR="00676C7F" w:rsidRDefault="00676C7F" w:rsidP="00676C7F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、代理</w:t>
      </w:r>
      <w:r>
        <w:t>的调用处理器</w:t>
      </w:r>
    </w:p>
    <w:p w:rsidR="00676C7F" w:rsidRDefault="00676C7F" w:rsidP="00676C7F"/>
    <w:p w:rsidR="00676C7F" w:rsidRDefault="00676C7F" w:rsidP="00676C7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、实现</w:t>
      </w:r>
      <w:r w:rsidRPr="00676C7F">
        <w:rPr>
          <w:highlight w:val="yellow"/>
        </w:rPr>
        <w:t>InvocationHandler</w:t>
      </w:r>
      <w:r w:rsidRPr="00676C7F">
        <w:t xml:space="preserve">   </w:t>
      </w:r>
      <w:r>
        <w:t xml:space="preserve"> </w:t>
      </w:r>
      <w:r>
        <w:rPr>
          <w:rFonts w:hint="eastAsia"/>
        </w:rPr>
        <w:t>接口</w:t>
      </w:r>
    </w:p>
    <w:p w:rsidR="00676C7F" w:rsidRDefault="00676C7F" w:rsidP="00676C7F"/>
    <w:p w:rsidR="00676C7F" w:rsidRDefault="00676C7F" w:rsidP="00676C7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构造器中添加</w:t>
      </w:r>
      <w:r>
        <w:rPr>
          <w:rFonts w:hint="eastAsia"/>
        </w:rPr>
        <w:t>真实</w:t>
      </w:r>
      <w:r>
        <w:t>的代理对象</w:t>
      </w:r>
    </w:p>
    <w:p w:rsidR="00676C7F" w:rsidRDefault="00676C7F" w:rsidP="00676C7F"/>
    <w:p w:rsidR="00676C7F" w:rsidRPr="00676C7F" w:rsidRDefault="00676C7F" w:rsidP="00676C7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method.invoke </w:t>
      </w:r>
      <w:r>
        <w:rPr>
          <w:rFonts w:hint="eastAsia"/>
        </w:rPr>
        <w:t>前后</w:t>
      </w:r>
      <w:r>
        <w:t>可以添加自定义的方法</w:t>
      </w:r>
    </w:p>
    <w:p w:rsidR="00676C7F" w:rsidRDefault="00676C7F" w:rsidP="00676C7F"/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59"/>
      </w:tblGrid>
      <w:tr w:rsidR="00676C7F" w:rsidRPr="00676C7F" w:rsidTr="00676C7F">
        <w:trPr>
          <w:trHeight w:val="651"/>
        </w:trPr>
        <w:tc>
          <w:tcPr>
            <w:tcW w:w="12459" w:type="dxa"/>
          </w:tcPr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 xml:space="preserve"> ProxyHandler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Cs w:val="28"/>
              </w:rPr>
              <w:t>implements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676C7F">
              <w:rPr>
                <w:rFonts w:ascii="Consolas" w:hAnsi="Consolas" w:cs="Consolas"/>
                <w:color w:val="000000"/>
                <w:szCs w:val="28"/>
                <w:highlight w:val="yellow"/>
              </w:rPr>
              <w:t>InvocationHandler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 xml:space="preserve"> 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>{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676C7F">
              <w:rPr>
                <w:rFonts w:ascii="Consolas" w:hAnsi="Consolas" w:cs="Consolas"/>
                <w:color w:val="3F7F5F"/>
                <w:szCs w:val="28"/>
              </w:rPr>
              <w:t>//</w:t>
            </w:r>
            <w:r w:rsidRPr="00676C7F">
              <w:rPr>
                <w:rFonts w:ascii="Consolas" w:hAnsi="Consolas" w:cs="Consolas"/>
                <w:color w:val="3F7F5F"/>
                <w:szCs w:val="28"/>
              </w:rPr>
              <w:t xml:space="preserve">　这个就是我们要代理的真实对象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Cs w:val="28"/>
              </w:rPr>
              <w:t>private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 xml:space="preserve"> Object </w:t>
            </w:r>
            <w:r w:rsidRPr="00676C7F">
              <w:rPr>
                <w:rFonts w:ascii="Consolas" w:hAnsi="Consolas" w:cs="Consolas"/>
                <w:color w:val="0000C0"/>
                <w:szCs w:val="28"/>
              </w:rPr>
              <w:t>proxied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 xml:space="preserve">; 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</w:t>
            </w:r>
            <w:r w:rsidRPr="00676C7F">
              <w:rPr>
                <w:rFonts w:ascii="Consolas" w:hAnsi="Consolas" w:cs="Consolas"/>
                <w:color w:val="3F7F5F"/>
                <w:szCs w:val="28"/>
              </w:rPr>
              <w:t xml:space="preserve">// </w:t>
            </w:r>
            <w:r w:rsidRPr="00676C7F">
              <w:rPr>
                <w:rFonts w:ascii="Consolas" w:hAnsi="Consolas" w:cs="Consolas"/>
                <w:color w:val="3F7F5F"/>
                <w:szCs w:val="28"/>
              </w:rPr>
              <w:t>构造方法，给我们要代理的真实对象赋初值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 xml:space="preserve"> ProxyHandler( Object proxied ) 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{ 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Cs w:val="28"/>
              </w:rPr>
              <w:t>this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676C7F">
              <w:rPr>
                <w:rFonts w:ascii="Consolas" w:hAnsi="Consolas" w:cs="Consolas"/>
                <w:color w:val="0000C0"/>
                <w:szCs w:val="28"/>
              </w:rPr>
              <w:t>proxied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 xml:space="preserve"> = proxied; 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} 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676C7F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 xml:space="preserve"> Object invoke(Object object, Method method, Object[] args)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   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Cs w:val="28"/>
              </w:rPr>
              <w:t>throws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 xml:space="preserve"> Throwable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{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</w:t>
            </w:r>
            <w:r w:rsidRPr="00676C7F">
              <w:rPr>
                <w:rFonts w:ascii="Consolas" w:hAnsi="Consolas" w:cs="Consolas"/>
                <w:color w:val="3F7F5F"/>
                <w:szCs w:val="28"/>
              </w:rPr>
              <w:t>//</w:t>
            </w:r>
            <w:r w:rsidRPr="00676C7F">
              <w:rPr>
                <w:rFonts w:ascii="Consolas" w:hAnsi="Consolas" w:cs="Consolas"/>
                <w:color w:val="3F7F5F"/>
                <w:szCs w:val="28"/>
              </w:rPr>
              <w:t xml:space="preserve">　　在代理真实对象前我们可以添加一些自己的操作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System.</w:t>
            </w:r>
            <w:r w:rsidRPr="00676C7F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>.println(</w:t>
            </w:r>
            <w:r w:rsidRPr="00676C7F">
              <w:rPr>
                <w:rFonts w:ascii="Consolas" w:hAnsi="Consolas" w:cs="Consolas"/>
                <w:color w:val="2A00FF"/>
                <w:szCs w:val="28"/>
              </w:rPr>
              <w:t>"before rent house"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System.</w:t>
            </w:r>
            <w:r w:rsidRPr="00676C7F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>.println(</w:t>
            </w:r>
            <w:r w:rsidRPr="00676C7F">
              <w:rPr>
                <w:rFonts w:ascii="Consolas" w:hAnsi="Consolas" w:cs="Consolas"/>
                <w:color w:val="2A00FF"/>
                <w:szCs w:val="28"/>
              </w:rPr>
              <w:t>"Method:"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 xml:space="preserve"> + method);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</w:t>
            </w:r>
            <w:r w:rsidRPr="00676C7F">
              <w:rPr>
                <w:rFonts w:ascii="Consolas" w:hAnsi="Consolas" w:cs="Consolas"/>
                <w:color w:val="3F7F5F"/>
                <w:szCs w:val="28"/>
              </w:rPr>
              <w:t xml:space="preserve">//    </w:t>
            </w:r>
            <w:r w:rsidRPr="00676C7F">
              <w:rPr>
                <w:rFonts w:ascii="Consolas" w:hAnsi="Consolas" w:cs="Consolas"/>
                <w:color w:val="3F7F5F"/>
                <w:szCs w:val="28"/>
              </w:rPr>
              <w:t>当代理对象调用真实对象的方法时，其会自动的跳转到代理对象关联的</w:t>
            </w:r>
            <w:r w:rsidRPr="00676C7F">
              <w:rPr>
                <w:rFonts w:ascii="Consolas" w:hAnsi="Consolas" w:cs="Consolas"/>
                <w:color w:val="3F7F5F"/>
                <w:szCs w:val="28"/>
              </w:rPr>
              <w:t>handler</w:t>
            </w:r>
            <w:r w:rsidRPr="00676C7F">
              <w:rPr>
                <w:rFonts w:ascii="Consolas" w:hAnsi="Consolas" w:cs="Consolas"/>
                <w:color w:val="3F7F5F"/>
                <w:szCs w:val="28"/>
              </w:rPr>
              <w:t>对象的</w:t>
            </w:r>
            <w:r w:rsidRPr="00676C7F">
              <w:rPr>
                <w:rFonts w:ascii="Consolas" w:hAnsi="Consolas" w:cs="Consolas"/>
                <w:color w:val="3F7F5F"/>
                <w:szCs w:val="28"/>
              </w:rPr>
              <w:t>invoke</w:t>
            </w:r>
            <w:r w:rsidRPr="00676C7F">
              <w:rPr>
                <w:rFonts w:ascii="Consolas" w:hAnsi="Consolas" w:cs="Consolas"/>
                <w:color w:val="3F7F5F"/>
                <w:szCs w:val="28"/>
              </w:rPr>
              <w:t>方法来进行调用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method.invoke(</w:t>
            </w:r>
            <w:r w:rsidRPr="00676C7F">
              <w:rPr>
                <w:rFonts w:ascii="Consolas" w:hAnsi="Consolas" w:cs="Consolas"/>
                <w:color w:val="0000C0"/>
                <w:szCs w:val="28"/>
              </w:rPr>
              <w:t>proxied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>, args);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</w:t>
            </w:r>
            <w:r w:rsidRPr="00676C7F">
              <w:rPr>
                <w:rFonts w:ascii="Consolas" w:hAnsi="Consolas" w:cs="Consolas"/>
                <w:color w:val="3F7F5F"/>
                <w:szCs w:val="28"/>
              </w:rPr>
              <w:t>//</w:t>
            </w:r>
            <w:r w:rsidRPr="00676C7F">
              <w:rPr>
                <w:rFonts w:ascii="Consolas" w:hAnsi="Consolas" w:cs="Consolas"/>
                <w:color w:val="3F7F5F"/>
                <w:szCs w:val="28"/>
              </w:rPr>
              <w:t xml:space="preserve">　　在代理真实对象后我们也可以添加一些自己的操作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System.</w:t>
            </w:r>
            <w:r w:rsidRPr="00676C7F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>.println(</w:t>
            </w:r>
            <w:r w:rsidRPr="00676C7F">
              <w:rPr>
                <w:rFonts w:ascii="Consolas" w:hAnsi="Consolas" w:cs="Consolas"/>
                <w:color w:val="2A00FF"/>
                <w:szCs w:val="28"/>
              </w:rPr>
              <w:t>"after rent house"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>);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676C7F">
              <w:rPr>
                <w:rFonts w:ascii="Consolas" w:hAnsi="Consolas" w:cs="Consolas"/>
                <w:b/>
                <w:bCs/>
                <w:color w:val="7F0055"/>
                <w:szCs w:val="28"/>
              </w:rPr>
              <w:t>null</w:t>
            </w:r>
            <w:r w:rsidRPr="00676C7F">
              <w:rPr>
                <w:rFonts w:ascii="Consolas" w:hAnsi="Consolas" w:cs="Consolas"/>
                <w:color w:val="000000"/>
                <w:szCs w:val="28"/>
              </w:rPr>
              <w:t>;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  }</w:t>
            </w:r>
          </w:p>
          <w:p w:rsidR="00676C7F" w:rsidRPr="00676C7F" w:rsidRDefault="00676C7F" w:rsidP="00676C7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676C7F">
              <w:rPr>
                <w:rFonts w:ascii="Consolas" w:hAnsi="Consolas" w:cs="Consolas"/>
                <w:color w:val="000000"/>
                <w:szCs w:val="28"/>
              </w:rPr>
              <w:tab/>
              <w:t xml:space="preserve">  </w:t>
            </w:r>
          </w:p>
          <w:p w:rsidR="00676C7F" w:rsidRPr="00676C7F" w:rsidRDefault="00676C7F" w:rsidP="00676C7F">
            <w:r w:rsidRPr="00676C7F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</w:tc>
      </w:tr>
    </w:tbl>
    <w:p w:rsidR="00676C7F" w:rsidRDefault="00676C7F" w:rsidP="00676C7F"/>
    <w:p w:rsidR="0083515A" w:rsidRDefault="0083515A" w:rsidP="00AE58EB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AE58EB">
        <w:rPr>
          <w:rFonts w:hint="eastAsia"/>
        </w:rPr>
        <w:t>动态代理</w:t>
      </w:r>
      <w:r w:rsidR="00AE58EB">
        <w:t>测试调用</w:t>
      </w:r>
    </w:p>
    <w:p w:rsidR="00AE58EB" w:rsidRDefault="00AE58EB" w:rsidP="00AE58EB"/>
    <w:tbl>
      <w:tblPr>
        <w:tblW w:w="0" w:type="auto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21"/>
      </w:tblGrid>
      <w:tr w:rsidR="00AE58EB" w:rsidRPr="00AE58EB" w:rsidTr="00AE58EB">
        <w:trPr>
          <w:trHeight w:val="413"/>
        </w:trPr>
        <w:tc>
          <w:tcPr>
            <w:tcW w:w="12321" w:type="dxa"/>
          </w:tcPr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AE58EB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DynamicProxyMain {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AE58EB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AE58EB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AE58EB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main( String args[] )   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  <w:t xml:space="preserve">  {   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 xml:space="preserve">// 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我们要代理的真实对象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       Subject realSubject = </w:t>
            </w:r>
            <w:r w:rsidRPr="00AE58EB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RealSubject();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602419">
              <w:rPr>
                <w:rFonts w:ascii="Consolas" w:hAnsi="Consolas" w:cs="Consolas"/>
                <w:color w:val="FF0000"/>
                <w:szCs w:val="28"/>
                <w:highlight w:val="green"/>
              </w:rPr>
              <w:t xml:space="preserve">// </w:t>
            </w:r>
            <w:r w:rsidRPr="00602419">
              <w:rPr>
                <w:rFonts w:ascii="Consolas" w:hAnsi="Consolas" w:cs="Consolas"/>
                <w:color w:val="FF0000"/>
                <w:szCs w:val="28"/>
                <w:highlight w:val="green"/>
              </w:rPr>
              <w:t>我们要代理哪个真实对象，就将该对象传进去，最后是通过该真实对象来调用其方法的</w:t>
            </w:r>
            <w:r w:rsidR="00602419">
              <w:rPr>
                <w:rFonts w:ascii="Consolas" w:hAnsi="Consolas" w:cs="Consolas" w:hint="eastAsia"/>
                <w:color w:val="FF0000"/>
                <w:szCs w:val="28"/>
              </w:rPr>
              <w:t>,</w:t>
            </w:r>
            <w:r w:rsidR="00602419" w:rsidRPr="00602419">
              <w:rPr>
                <w:rFonts w:ascii="Consolas" w:hAnsi="Consolas" w:cs="Consolas" w:hint="eastAsia"/>
                <w:color w:val="FF0000"/>
                <w:szCs w:val="28"/>
                <w:highlight w:val="cyan"/>
              </w:rPr>
              <w:t>只能</w:t>
            </w:r>
            <w:r w:rsidR="00602419" w:rsidRPr="00602419">
              <w:rPr>
                <w:rFonts w:ascii="Consolas" w:hAnsi="Consolas" w:cs="Consolas"/>
                <w:color w:val="FF0000"/>
                <w:szCs w:val="28"/>
                <w:highlight w:val="cyan"/>
              </w:rPr>
              <w:t>对接口进行代理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       ProxyHandler handler = </w:t>
            </w:r>
            <w:r w:rsidRPr="00AE58EB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ProxyHandler(realSubject);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/*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3F7F5F"/>
                <w:szCs w:val="28"/>
              </w:rPr>
              <w:t xml:space="preserve">         * 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通过</w:t>
            </w:r>
            <w:r w:rsidRPr="00AE58EB">
              <w:rPr>
                <w:rFonts w:ascii="Consolas" w:hAnsi="Consolas" w:cs="Consolas"/>
                <w:color w:val="3F7F5F"/>
                <w:szCs w:val="28"/>
                <w:u w:val="single"/>
              </w:rPr>
              <w:t>Proxy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的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newProxyInstance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方法来创建我们的代理对象，我们来看看其三个参数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3F7F5F"/>
                <w:szCs w:val="28"/>
              </w:rPr>
              <w:t xml:space="preserve">         * 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第一个参数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 xml:space="preserve"> handler.getClass().getClassLoader() 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，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3F7F5F"/>
                <w:szCs w:val="28"/>
              </w:rPr>
              <w:t xml:space="preserve">        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ab/>
              <w:t xml:space="preserve">  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我们这里使用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handler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这个类的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ClassLoader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对象来加载我们的代理对象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3F7F5F"/>
                <w:szCs w:val="28"/>
              </w:rPr>
              <w:t xml:space="preserve">         * 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第二个参数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realSubject.getClass().getInterfaces()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，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3F7F5F"/>
                <w:szCs w:val="28"/>
              </w:rPr>
              <w:t xml:space="preserve">         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ab/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我们这里为代理对象提供的接口是真实对象所实行的接口，表示我要代理的是该真实对象，这样我就能调用这组接口中的方法了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3F7F5F"/>
                <w:szCs w:val="28"/>
              </w:rPr>
              <w:t xml:space="preserve">         * 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第三个参数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handler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，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 xml:space="preserve"> 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我们这里将这个代理对象关联到了上方的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 xml:space="preserve"> InvocationHandler </w:t>
            </w:r>
            <w:r w:rsidRPr="00AE58EB">
              <w:rPr>
                <w:rFonts w:ascii="Consolas" w:hAnsi="Consolas" w:cs="Consolas"/>
                <w:color w:val="3F7F5F"/>
                <w:szCs w:val="28"/>
              </w:rPr>
              <w:t>这个对象上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3F7F5F"/>
                <w:szCs w:val="28"/>
              </w:rPr>
              <w:t xml:space="preserve">         */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       Subject subject = (Subject)Proxy.</w:t>
            </w:r>
            <w:r w:rsidRPr="00AE58EB">
              <w:rPr>
                <w:rFonts w:ascii="Consolas" w:hAnsi="Consolas" w:cs="Consolas"/>
                <w:i/>
                <w:iCs/>
                <w:color w:val="000000"/>
                <w:szCs w:val="28"/>
              </w:rPr>
              <w:t>newProxyInstance</w:t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>(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</w:t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  <w:t xml:space="preserve">handler.getClass().getClassLoader(), </w:t>
            </w:r>
          </w:p>
          <w:p w:rsidR="00AE58EB" w:rsidRPr="003443E6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FF0000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</w:t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3443E6">
              <w:rPr>
                <w:rFonts w:ascii="Consolas" w:hAnsi="Consolas" w:cs="Consolas"/>
                <w:color w:val="FF0000"/>
                <w:szCs w:val="28"/>
                <w:highlight w:val="yellow"/>
              </w:rPr>
              <w:t>realSubject .getClass().getInterfaces(),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  <w:t xml:space="preserve">        </w:t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  <w:t>handler);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AE58EB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3F5FBF"/>
                <w:szCs w:val="28"/>
              </w:rPr>
              <w:t xml:space="preserve">          </w:t>
            </w:r>
            <w:r w:rsidRPr="00AE58EB">
              <w:rPr>
                <w:rFonts w:ascii="Consolas" w:hAnsi="Consolas" w:cs="Consolas"/>
                <w:color w:val="3F5FBF"/>
                <w:szCs w:val="28"/>
              </w:rPr>
              <w:t>这里才开始执行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3F5FBF"/>
                <w:szCs w:val="28"/>
              </w:rPr>
              <w:t xml:space="preserve">         */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       System.</w:t>
            </w:r>
            <w:r w:rsidRPr="00AE58EB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>.println(subject.getClass().getName());</w:t>
            </w:r>
          </w:p>
          <w:p w:rsid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       System.</w:t>
            </w:r>
            <w:r w:rsidRPr="00AE58EB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>.println();</w:t>
            </w:r>
          </w:p>
          <w:p w:rsidR="00FA192E" w:rsidRPr="00AE58EB" w:rsidRDefault="00FA192E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       subject.one();</w:t>
            </w:r>
          </w:p>
          <w:p w:rsid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       System.</w:t>
            </w:r>
            <w:r w:rsidRPr="00AE58EB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AE58EB">
              <w:rPr>
                <w:rFonts w:ascii="Consolas" w:hAnsi="Consolas" w:cs="Consolas"/>
                <w:color w:val="000000"/>
                <w:szCs w:val="28"/>
              </w:rPr>
              <w:t>.println();</w:t>
            </w:r>
          </w:p>
          <w:p w:rsidR="00FA192E" w:rsidRPr="00AE58EB" w:rsidRDefault="00FA192E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       subject.two();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 xml:space="preserve">    }   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ab/>
              <w:t xml:space="preserve"> </w:t>
            </w:r>
          </w:p>
          <w:p w:rsidR="00AE58EB" w:rsidRPr="00AE58EB" w:rsidRDefault="00AE58EB" w:rsidP="00AE58E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AE58EB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:rsidR="00AE58EB" w:rsidRPr="00AE58EB" w:rsidRDefault="00AE58EB" w:rsidP="00AE58EB"/>
        </w:tc>
      </w:tr>
    </w:tbl>
    <w:p w:rsidR="0083515A" w:rsidRDefault="0083515A" w:rsidP="00676C7F"/>
    <w:p w:rsidR="00AE58EB" w:rsidRDefault="00AE58EB" w:rsidP="00AE58E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控制台</w:t>
      </w:r>
    </w:p>
    <w:p w:rsidR="00AE58EB" w:rsidRDefault="00AE58EB" w:rsidP="00AE58EB"/>
    <w:p w:rsidR="00AE58EB" w:rsidRDefault="00AE58EB" w:rsidP="00AE58EB">
      <w:pPr>
        <w:jc w:val="center"/>
      </w:pPr>
      <w:r>
        <w:rPr>
          <w:noProof/>
        </w:rPr>
        <w:drawing>
          <wp:inline distT="0" distB="0" distL="0" distR="0" wp14:anchorId="0803BBF2" wp14:editId="39DA1DCD">
            <wp:extent cx="7372350" cy="2714625"/>
            <wp:effectExtent l="19050" t="19050" r="1905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2714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58EB" w:rsidRDefault="00AE58EB" w:rsidP="00AE58EB"/>
    <w:p w:rsidR="00AE58EB" w:rsidRDefault="00AE58EB" w:rsidP="00AE58EB"/>
    <w:p w:rsidR="00AE58EB" w:rsidRDefault="00FA192E" w:rsidP="00FA192E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解释</w:t>
      </w:r>
      <w:r>
        <w:rPr>
          <w:rFonts w:hint="eastAsia"/>
        </w:rPr>
        <w:t>控制台</w:t>
      </w:r>
      <w:r>
        <w:t>原因</w:t>
      </w:r>
    </w:p>
    <w:p w:rsidR="00FA192E" w:rsidRDefault="00FA192E" w:rsidP="00FA192E"/>
    <w:p w:rsidR="00FA192E" w:rsidRDefault="00FA192E" w:rsidP="00FA192E">
      <w:pPr>
        <w:pStyle w:val="3"/>
        <w:rPr>
          <w:rFonts w:ascii="Consolas" w:hAnsi="Consolas" w:cs="Consolas"/>
          <w:color w:val="000000"/>
          <w:sz w:val="28"/>
        </w:rPr>
      </w:pPr>
      <w:r>
        <w:rPr>
          <w:rFonts w:hint="eastAsia"/>
        </w:rPr>
        <w:t>1</w:t>
      </w:r>
      <w:r>
        <w:rPr>
          <w:rFonts w:hint="eastAsia"/>
        </w:rPr>
        <w:t>、代码</w:t>
      </w:r>
      <w:r w:rsidRPr="00AE58EB">
        <w:t>System.</w:t>
      </w:r>
      <w:r w:rsidRPr="00AE58EB">
        <w:rPr>
          <w:i/>
          <w:iCs/>
          <w:color w:val="0000C0"/>
        </w:rPr>
        <w:t>out</w:t>
      </w:r>
      <w:r w:rsidRPr="00AE58EB">
        <w:t>.println(subject.getClass().getName());</w:t>
      </w:r>
      <w:r>
        <w:t xml:space="preserve"> </w:t>
      </w:r>
      <w:r>
        <w:rPr>
          <w:rFonts w:hint="eastAsia"/>
        </w:rPr>
        <w:t>控制台结果</w:t>
      </w:r>
      <w:r>
        <w:t>为：</w:t>
      </w:r>
      <w:r w:rsidR="00EF6CA7">
        <w:rPr>
          <w:rFonts w:ascii="Consolas" w:hAnsi="Consolas" w:cs="Consolas"/>
          <w:color w:val="000000"/>
          <w:sz w:val="28"/>
        </w:rPr>
        <w:t>com.sun.proxy.$Proxy0</w:t>
      </w:r>
    </w:p>
    <w:p w:rsidR="00551FE1" w:rsidRDefault="00551FE1" w:rsidP="005E7661">
      <w:pPr>
        <w:shd w:val="clear" w:color="auto" w:fill="FFFFFF"/>
        <w:spacing w:after="0"/>
        <w:rPr>
          <w:rFonts w:ascii="Verdana" w:eastAsia="宋体" w:hAnsi="Verdana" w:cs="宋体"/>
          <w:color w:val="000000"/>
          <w:sz w:val="21"/>
          <w:szCs w:val="21"/>
        </w:rPr>
      </w:pPr>
    </w:p>
    <w:p w:rsidR="00551FE1" w:rsidRDefault="00551FE1" w:rsidP="00551FE1">
      <w:pPr>
        <w:pStyle w:val="3"/>
      </w:pPr>
      <w:r>
        <w:t>1</w:t>
      </w:r>
      <w:r>
        <w:rPr>
          <w:rFonts w:hint="eastAsia"/>
        </w:rPr>
        <w:t>、</w:t>
      </w:r>
      <w:r w:rsidR="005E7661" w:rsidRPr="005E7661">
        <w:t>为什么我们这里可以将其转化为</w:t>
      </w:r>
      <w:r w:rsidR="005E7661" w:rsidRPr="005E7661">
        <w:t>Subject</w:t>
      </w:r>
      <w:r w:rsidR="005E7661" w:rsidRPr="005E7661">
        <w:t>类型的对象？</w:t>
      </w:r>
    </w:p>
    <w:p w:rsidR="00551FE1" w:rsidRPr="00551FE1" w:rsidRDefault="00551FE1" w:rsidP="00551FE1"/>
    <w:p w:rsidR="005E7661" w:rsidRDefault="005E7661" w:rsidP="00551FE1">
      <w:pPr>
        <w:shd w:val="clear" w:color="auto" w:fill="FFFFFF"/>
        <w:spacing w:after="0"/>
        <w:ind w:firstLine="720"/>
        <w:rPr>
          <w:rFonts w:ascii="Verdana" w:eastAsia="宋体" w:hAnsi="Verdana" w:cs="宋体"/>
          <w:color w:val="000000"/>
          <w:sz w:val="21"/>
          <w:szCs w:val="21"/>
        </w:rPr>
      </w:pPr>
      <w:r w:rsidRPr="005E7661">
        <w:rPr>
          <w:rFonts w:ascii="Verdana" w:eastAsia="宋体" w:hAnsi="Verdana" w:cs="宋体"/>
          <w:color w:val="0000FF"/>
          <w:sz w:val="21"/>
          <w:szCs w:val="21"/>
        </w:rPr>
        <w:t>原因就是在</w:t>
      </w:r>
      <w:r w:rsidRPr="005E7661">
        <w:rPr>
          <w:rFonts w:ascii="Verdana" w:eastAsia="宋体" w:hAnsi="Verdana" w:cs="宋体"/>
          <w:color w:val="0000FF"/>
          <w:sz w:val="21"/>
          <w:szCs w:val="21"/>
        </w:rPr>
        <w:t>newProxyInstance</w:t>
      </w:r>
      <w:r w:rsidRPr="005E7661">
        <w:rPr>
          <w:rFonts w:ascii="Verdana" w:eastAsia="宋体" w:hAnsi="Verdana" w:cs="宋体"/>
          <w:color w:val="0000FF"/>
          <w:sz w:val="21"/>
          <w:szCs w:val="21"/>
        </w:rPr>
        <w:t>这个方法的第二个参数上，我们给这个代理对象提供了一组什么接口，那么我这个代理对象就会实现了这组接口，这个时候我们当然可以将这</w:t>
      </w:r>
      <w:r w:rsidRPr="005E7661">
        <w:rPr>
          <w:rFonts w:ascii="Verdana" w:eastAsia="宋体" w:hAnsi="Verdana" w:cs="宋体"/>
          <w:color w:val="FF0000"/>
          <w:sz w:val="21"/>
          <w:szCs w:val="21"/>
          <w:highlight w:val="yellow"/>
        </w:rPr>
        <w:t>个代理对象强制类型转化为这组接口</w:t>
      </w:r>
      <w:r w:rsidR="002A1821">
        <w:rPr>
          <w:rFonts w:ascii="Verdana" w:eastAsia="宋体" w:hAnsi="Verdana" w:cs="宋体" w:hint="eastAsia"/>
          <w:color w:val="FF0000"/>
          <w:sz w:val="21"/>
          <w:szCs w:val="21"/>
          <w:highlight w:val="yellow"/>
        </w:rPr>
        <w:t>（</w:t>
      </w:r>
      <w:r w:rsidR="00DF58B8">
        <w:rPr>
          <w:rFonts w:ascii="Verdana" w:eastAsia="宋体" w:hAnsi="Verdana" w:cs="宋体" w:hint="eastAsia"/>
          <w:color w:val="FF0000"/>
          <w:sz w:val="21"/>
          <w:szCs w:val="21"/>
          <w:highlight w:val="yellow"/>
        </w:rPr>
        <w:t>数组</w:t>
      </w:r>
      <w:r w:rsidR="002A1821">
        <w:rPr>
          <w:rFonts w:ascii="Verdana" w:eastAsia="宋体" w:hAnsi="Verdana" w:cs="宋体" w:hint="eastAsia"/>
          <w:color w:val="FF0000"/>
          <w:sz w:val="21"/>
          <w:szCs w:val="21"/>
          <w:highlight w:val="yellow"/>
        </w:rPr>
        <w:t>）</w:t>
      </w:r>
      <w:r w:rsidRPr="005E7661">
        <w:rPr>
          <w:rFonts w:ascii="Verdana" w:eastAsia="宋体" w:hAnsi="Verdana" w:cs="宋体"/>
          <w:color w:val="FF0000"/>
          <w:sz w:val="21"/>
          <w:szCs w:val="21"/>
          <w:highlight w:val="yellow"/>
        </w:rPr>
        <w:t>中的任意一个</w:t>
      </w:r>
      <w:r w:rsidRPr="005E7661">
        <w:rPr>
          <w:rFonts w:ascii="Verdana" w:eastAsia="宋体" w:hAnsi="Verdana" w:cs="宋体"/>
          <w:color w:val="0000FF"/>
          <w:sz w:val="21"/>
          <w:szCs w:val="21"/>
        </w:rPr>
        <w:t>，因为这里的接口是</w:t>
      </w:r>
      <w:r w:rsidRPr="005E7661">
        <w:rPr>
          <w:rFonts w:ascii="Verdana" w:eastAsia="宋体" w:hAnsi="Verdana" w:cs="宋体"/>
          <w:color w:val="0000FF"/>
          <w:sz w:val="21"/>
          <w:szCs w:val="21"/>
        </w:rPr>
        <w:t>Subject</w:t>
      </w:r>
      <w:r w:rsidRPr="005E7661">
        <w:rPr>
          <w:rFonts w:ascii="Verdana" w:eastAsia="宋体" w:hAnsi="Verdana" w:cs="宋体"/>
          <w:color w:val="0000FF"/>
          <w:sz w:val="21"/>
          <w:szCs w:val="21"/>
        </w:rPr>
        <w:t>类型，所以就可以将其转化为</w:t>
      </w:r>
      <w:r w:rsidRPr="005E7661">
        <w:rPr>
          <w:rFonts w:ascii="Verdana" w:eastAsia="宋体" w:hAnsi="Verdana" w:cs="宋体"/>
          <w:color w:val="0000FF"/>
          <w:sz w:val="21"/>
          <w:szCs w:val="21"/>
        </w:rPr>
        <w:t>Subject</w:t>
      </w:r>
      <w:r w:rsidRPr="005E7661">
        <w:rPr>
          <w:rFonts w:ascii="Verdana" w:eastAsia="宋体" w:hAnsi="Verdana" w:cs="宋体"/>
          <w:color w:val="0000FF"/>
          <w:sz w:val="21"/>
          <w:szCs w:val="21"/>
        </w:rPr>
        <w:t>类型了</w:t>
      </w:r>
      <w:r w:rsidRPr="005E7661">
        <w:rPr>
          <w:rFonts w:ascii="Verdana" w:eastAsia="宋体" w:hAnsi="Verdana" w:cs="宋体"/>
          <w:color w:val="000000"/>
          <w:sz w:val="21"/>
          <w:szCs w:val="21"/>
        </w:rPr>
        <w:t>。</w:t>
      </w:r>
    </w:p>
    <w:p w:rsidR="008560EA" w:rsidRPr="005E7661" w:rsidRDefault="008560EA" w:rsidP="00551FE1">
      <w:pPr>
        <w:shd w:val="clear" w:color="auto" w:fill="FFFFFF"/>
        <w:spacing w:after="0"/>
        <w:ind w:firstLine="720"/>
        <w:rPr>
          <w:rFonts w:ascii="Verdana" w:eastAsia="宋体" w:hAnsi="Verdana" w:cs="宋体"/>
          <w:color w:val="000000"/>
          <w:sz w:val="21"/>
          <w:szCs w:val="21"/>
        </w:rPr>
      </w:pPr>
    </w:p>
    <w:p w:rsidR="002946AD" w:rsidRDefault="005E7661" w:rsidP="005E7661">
      <w:pPr>
        <w:shd w:val="clear" w:color="auto" w:fill="FFFFFF"/>
        <w:spacing w:after="0"/>
        <w:rPr>
          <w:rFonts w:ascii="Verdana" w:eastAsia="宋体" w:hAnsi="Verdana" w:cs="宋体"/>
          <w:b/>
          <w:bCs/>
          <w:color w:val="000000"/>
          <w:sz w:val="21"/>
          <w:szCs w:val="21"/>
        </w:rPr>
      </w:pPr>
      <w:r w:rsidRPr="005E7661">
        <w:rPr>
          <w:rFonts w:ascii="Verdana" w:eastAsia="宋体" w:hAnsi="Verdana" w:cs="宋体"/>
          <w:b/>
          <w:bCs/>
          <w:color w:val="000000"/>
          <w:sz w:val="21"/>
          <w:szCs w:val="21"/>
        </w:rPr>
        <w:t>同时我们一定要记住，通过</w:t>
      </w:r>
      <w:r w:rsidRPr="005E7661">
        <w:rPr>
          <w:rFonts w:ascii="Verdana" w:eastAsia="宋体" w:hAnsi="Verdana" w:cs="宋体"/>
          <w:b/>
          <w:bCs/>
          <w:color w:val="000000"/>
          <w:sz w:val="21"/>
          <w:szCs w:val="21"/>
        </w:rPr>
        <w:t xml:space="preserve"> Proxy.newProxyInstance </w:t>
      </w:r>
      <w:r w:rsidRPr="005E7661">
        <w:rPr>
          <w:rFonts w:ascii="Verdana" w:eastAsia="宋体" w:hAnsi="Verdana" w:cs="宋体"/>
          <w:b/>
          <w:bCs/>
          <w:color w:val="000000"/>
          <w:sz w:val="21"/>
          <w:szCs w:val="21"/>
        </w:rPr>
        <w:t>创建的代理对象是</w:t>
      </w:r>
      <w:r w:rsidRPr="00940AB7">
        <w:rPr>
          <w:rFonts w:ascii="Verdana" w:eastAsia="宋体" w:hAnsi="Verdana" w:cs="宋体"/>
          <w:b/>
          <w:bCs/>
          <w:color w:val="FF0000"/>
          <w:sz w:val="21"/>
          <w:szCs w:val="21"/>
          <w:highlight w:val="yellow"/>
        </w:rPr>
        <w:t>在</w:t>
      </w:r>
      <w:r w:rsidRPr="00940AB7">
        <w:rPr>
          <w:rFonts w:ascii="Verdana" w:eastAsia="宋体" w:hAnsi="Verdana" w:cs="宋体"/>
          <w:b/>
          <w:bCs/>
          <w:color w:val="FF0000"/>
          <w:sz w:val="21"/>
          <w:szCs w:val="21"/>
          <w:highlight w:val="yellow"/>
        </w:rPr>
        <w:t>jvm</w:t>
      </w:r>
      <w:r w:rsidRPr="00940AB7">
        <w:rPr>
          <w:rFonts w:ascii="Verdana" w:eastAsia="宋体" w:hAnsi="Verdana" w:cs="宋体"/>
          <w:b/>
          <w:bCs/>
          <w:color w:val="FF0000"/>
          <w:sz w:val="21"/>
          <w:szCs w:val="21"/>
          <w:highlight w:val="yellow"/>
        </w:rPr>
        <w:t>运行时动态生成的一个对象</w:t>
      </w:r>
      <w:r w:rsidRPr="005E7661">
        <w:rPr>
          <w:rFonts w:ascii="Verdana" w:eastAsia="宋体" w:hAnsi="Verdana" w:cs="宋体"/>
          <w:b/>
          <w:bCs/>
          <w:color w:val="000000"/>
          <w:sz w:val="21"/>
          <w:szCs w:val="21"/>
        </w:rPr>
        <w:t>，它并不是我们的</w:t>
      </w:r>
      <w:r w:rsidRPr="005E7661">
        <w:rPr>
          <w:rFonts w:ascii="Verdana" w:eastAsia="宋体" w:hAnsi="Verdana" w:cs="宋体"/>
          <w:b/>
          <w:bCs/>
          <w:color w:val="000000"/>
          <w:sz w:val="21"/>
          <w:szCs w:val="21"/>
        </w:rPr>
        <w:t>InvocationHandler</w:t>
      </w:r>
      <w:r w:rsidRPr="005E7661">
        <w:rPr>
          <w:rFonts w:ascii="Verdana" w:eastAsia="宋体" w:hAnsi="Verdana" w:cs="宋体"/>
          <w:b/>
          <w:bCs/>
          <w:color w:val="000000"/>
          <w:sz w:val="21"/>
          <w:szCs w:val="21"/>
        </w:rPr>
        <w:t>类型，也不是我们定义的那组接口的类型，而是在运行是动态生成的一个对象，</w:t>
      </w:r>
    </w:p>
    <w:p w:rsidR="002946AD" w:rsidRDefault="002946AD" w:rsidP="005E7661">
      <w:pPr>
        <w:shd w:val="clear" w:color="auto" w:fill="FFFFFF"/>
        <w:spacing w:after="0"/>
        <w:rPr>
          <w:rFonts w:ascii="Verdana" w:eastAsia="宋体" w:hAnsi="Verdana" w:cs="宋体"/>
          <w:b/>
          <w:bCs/>
          <w:color w:val="000000"/>
          <w:sz w:val="21"/>
          <w:szCs w:val="21"/>
        </w:rPr>
      </w:pPr>
    </w:p>
    <w:p w:rsidR="005E7661" w:rsidRPr="005E7661" w:rsidRDefault="005E7661" w:rsidP="005E7661">
      <w:pPr>
        <w:shd w:val="clear" w:color="auto" w:fill="FFFFFF"/>
        <w:spacing w:after="0"/>
        <w:rPr>
          <w:rFonts w:ascii="Verdana" w:eastAsia="宋体" w:hAnsi="Verdana" w:cs="宋体"/>
          <w:color w:val="000000"/>
          <w:sz w:val="21"/>
          <w:szCs w:val="21"/>
        </w:rPr>
      </w:pPr>
      <w:r w:rsidRPr="005E7661">
        <w:rPr>
          <w:rFonts w:ascii="Verdana" w:eastAsia="宋体" w:hAnsi="Verdana" w:cs="宋体"/>
          <w:b/>
          <w:bCs/>
          <w:color w:val="000000"/>
          <w:sz w:val="21"/>
          <w:szCs w:val="21"/>
        </w:rPr>
        <w:t>并且命名方式都是这样的形式，以</w:t>
      </w:r>
      <w:r w:rsidRPr="005E7661">
        <w:rPr>
          <w:rFonts w:ascii="Verdana" w:eastAsia="宋体" w:hAnsi="Verdana" w:cs="宋体"/>
          <w:b/>
          <w:bCs/>
          <w:color w:val="000000"/>
          <w:sz w:val="21"/>
          <w:szCs w:val="21"/>
        </w:rPr>
        <w:t>$</w:t>
      </w:r>
      <w:r w:rsidRPr="005E7661">
        <w:rPr>
          <w:rFonts w:ascii="Verdana" w:eastAsia="宋体" w:hAnsi="Verdana" w:cs="宋体"/>
          <w:b/>
          <w:bCs/>
          <w:color w:val="000000"/>
          <w:sz w:val="21"/>
          <w:szCs w:val="21"/>
        </w:rPr>
        <w:t>开头，</w:t>
      </w:r>
      <w:r w:rsidRPr="005E7661">
        <w:rPr>
          <w:rFonts w:ascii="Verdana" w:eastAsia="宋体" w:hAnsi="Verdana" w:cs="宋体"/>
          <w:b/>
          <w:bCs/>
          <w:color w:val="000000"/>
          <w:sz w:val="21"/>
          <w:szCs w:val="21"/>
        </w:rPr>
        <w:t>proxy</w:t>
      </w:r>
      <w:r w:rsidRPr="005E7661">
        <w:rPr>
          <w:rFonts w:ascii="Verdana" w:eastAsia="宋体" w:hAnsi="Verdana" w:cs="宋体"/>
          <w:b/>
          <w:bCs/>
          <w:color w:val="000000"/>
          <w:sz w:val="21"/>
          <w:szCs w:val="21"/>
        </w:rPr>
        <w:t>为中，最后一个数字表示对象的标号</w:t>
      </w:r>
      <w:r w:rsidRPr="005E7661">
        <w:rPr>
          <w:rFonts w:ascii="Verdana" w:eastAsia="宋体" w:hAnsi="Verdana" w:cs="宋体"/>
          <w:color w:val="000000"/>
          <w:sz w:val="21"/>
          <w:szCs w:val="21"/>
        </w:rPr>
        <w:t>。</w:t>
      </w:r>
    </w:p>
    <w:p w:rsidR="00EF6CA7" w:rsidRDefault="00EF6CA7" w:rsidP="00EF6CA7"/>
    <w:p w:rsidR="005E7661" w:rsidRDefault="005E7661" w:rsidP="00EF6CA7"/>
    <w:p w:rsidR="005E7661" w:rsidRPr="005E7661" w:rsidRDefault="005E7661" w:rsidP="00EF6CA7"/>
    <w:p w:rsidR="00FA192E" w:rsidRPr="00FA192E" w:rsidRDefault="00FA192E" w:rsidP="00FA192E"/>
    <w:sectPr w:rsidR="00FA192E" w:rsidRPr="00FA192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00E" w:rsidRDefault="0087200E" w:rsidP="00CD3A45">
      <w:pPr>
        <w:spacing w:after="0"/>
      </w:pPr>
      <w:r>
        <w:separator/>
      </w:r>
    </w:p>
  </w:endnote>
  <w:endnote w:type="continuationSeparator" w:id="0">
    <w:p w:rsidR="0087200E" w:rsidRDefault="0087200E" w:rsidP="00CD3A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00E" w:rsidRDefault="0087200E" w:rsidP="00CD3A45">
      <w:pPr>
        <w:spacing w:after="0"/>
      </w:pPr>
      <w:r>
        <w:separator/>
      </w:r>
    </w:p>
  </w:footnote>
  <w:footnote w:type="continuationSeparator" w:id="0">
    <w:p w:rsidR="0087200E" w:rsidRDefault="0087200E" w:rsidP="00CD3A4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70702D"/>
    <w:rsid w:val="000A5616"/>
    <w:rsid w:val="000C0640"/>
    <w:rsid w:val="00272377"/>
    <w:rsid w:val="00287EA1"/>
    <w:rsid w:val="002946AD"/>
    <w:rsid w:val="002A1821"/>
    <w:rsid w:val="002E400E"/>
    <w:rsid w:val="00311149"/>
    <w:rsid w:val="003443E6"/>
    <w:rsid w:val="00382AE8"/>
    <w:rsid w:val="003E0AD1"/>
    <w:rsid w:val="004035AC"/>
    <w:rsid w:val="00442EA8"/>
    <w:rsid w:val="004C4C4C"/>
    <w:rsid w:val="004F4AA9"/>
    <w:rsid w:val="00511C4A"/>
    <w:rsid w:val="00551FE1"/>
    <w:rsid w:val="00554A5C"/>
    <w:rsid w:val="005A3418"/>
    <w:rsid w:val="005E7661"/>
    <w:rsid w:val="005F4D92"/>
    <w:rsid w:val="00602419"/>
    <w:rsid w:val="0061167C"/>
    <w:rsid w:val="00654A9B"/>
    <w:rsid w:val="0066335D"/>
    <w:rsid w:val="00676C7F"/>
    <w:rsid w:val="00706E33"/>
    <w:rsid w:val="0070702D"/>
    <w:rsid w:val="0075141F"/>
    <w:rsid w:val="00791FB1"/>
    <w:rsid w:val="007B32DF"/>
    <w:rsid w:val="007C5311"/>
    <w:rsid w:val="007C5A57"/>
    <w:rsid w:val="00817872"/>
    <w:rsid w:val="0083515A"/>
    <w:rsid w:val="008560EA"/>
    <w:rsid w:val="0087200E"/>
    <w:rsid w:val="008B1A07"/>
    <w:rsid w:val="00940AB7"/>
    <w:rsid w:val="00942E87"/>
    <w:rsid w:val="00AA2C21"/>
    <w:rsid w:val="00AE58EB"/>
    <w:rsid w:val="00B66B51"/>
    <w:rsid w:val="00BC311E"/>
    <w:rsid w:val="00BD3B93"/>
    <w:rsid w:val="00C663AC"/>
    <w:rsid w:val="00CD3A45"/>
    <w:rsid w:val="00D5048B"/>
    <w:rsid w:val="00D51DC8"/>
    <w:rsid w:val="00DD75A2"/>
    <w:rsid w:val="00DE0217"/>
    <w:rsid w:val="00DF58B8"/>
    <w:rsid w:val="00E73611"/>
    <w:rsid w:val="00E81535"/>
    <w:rsid w:val="00EE1B4F"/>
    <w:rsid w:val="00EE7AE4"/>
    <w:rsid w:val="00EF5ED6"/>
    <w:rsid w:val="00EF6CA7"/>
    <w:rsid w:val="00F07E6D"/>
    <w:rsid w:val="00F17515"/>
    <w:rsid w:val="00F245D2"/>
    <w:rsid w:val="00F739C0"/>
    <w:rsid w:val="00FA192E"/>
    <w:rsid w:val="00FA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27012E-3F1D-4F72-B2E4-87D0C8D5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header"/>
    <w:basedOn w:val="a"/>
    <w:link w:val="Char"/>
    <w:uiPriority w:val="99"/>
    <w:unhideWhenUsed/>
    <w:rsid w:val="00CD3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CD3A45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CD3A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CD3A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4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B533D1-2CC6-42E3-B615-E91D2018DD0C}"/>
      </w:docPartPr>
      <w:docPartBody>
        <w:p w:rsidR="00F51328" w:rsidRDefault="00F93DBC">
          <w:r w:rsidRPr="002A1ECF">
            <w:rPr>
              <w:rStyle w:val="a3"/>
              <w:rFonts w:hint="eastAsia"/>
            </w:rPr>
            <w:t>[</w:t>
          </w:r>
          <w:r w:rsidRPr="002A1ECF">
            <w:rPr>
              <w:rStyle w:val="a3"/>
              <w:rFonts w:hint="eastAsia"/>
            </w:rPr>
            <w:t>在此处输入文章标题</w:t>
          </w:r>
          <w:r w:rsidRPr="002A1ECF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D0"/>
    <w:rsid w:val="00162168"/>
    <w:rsid w:val="00291837"/>
    <w:rsid w:val="003B2A01"/>
    <w:rsid w:val="007014B3"/>
    <w:rsid w:val="007766D0"/>
    <w:rsid w:val="00B14A67"/>
    <w:rsid w:val="00F51328"/>
    <w:rsid w:val="00F9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3D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32、JAVA动态代理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159</TotalTime>
  <Pages>1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59</cp:revision>
  <dcterms:created xsi:type="dcterms:W3CDTF">2017-12-28T01:58:00Z</dcterms:created>
  <dcterms:modified xsi:type="dcterms:W3CDTF">2017-12-28T09:51:00Z</dcterms:modified>
</cp:coreProperties>
</file>