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5541B9">
              <w:pPr>
                <w:pStyle w:val="Publishwithline"/>
              </w:pPr>
              <w:r>
                <w:rPr>
                  <w:rFonts w:hint="eastAsia"/>
                </w:rPr>
                <w:t>22.1</w:t>
              </w:r>
              <w:r>
                <w:rPr>
                  <w:rFonts w:hint="eastAsia"/>
                </w:rPr>
                <w:t>、闭包</w:t>
              </w:r>
            </w:p>
          </w:sdtContent>
        </w:sdt>
        <w:p w:rsidR="00EF5ED6" w:rsidRDefault="00EF5ED6">
          <w:pPr>
            <w:pStyle w:val="underline"/>
          </w:pPr>
        </w:p>
        <w:p w:rsidR="005541B9" w:rsidRDefault="00744028">
          <w:pPr>
            <w:pStyle w:val="PadderBetweenControlandBody"/>
          </w:pPr>
        </w:p>
      </w:sdtContent>
    </w:sdt>
    <w:p w:rsidR="00EF5ED6" w:rsidRDefault="002F6E1B" w:rsidP="009D652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理解闭包的概念</w:t>
      </w:r>
    </w:p>
    <w:p w:rsidR="002A0AE3" w:rsidRPr="002A0AE3" w:rsidRDefault="002A0AE3" w:rsidP="002A0AE3"/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闭包：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闭包能</w:t>
      </w:r>
      <w:r w:rsidRPr="001F730E">
        <w:rPr>
          <w:rFonts w:ascii="Consolas" w:hAnsi="Consolas" w:cs="Consolas"/>
          <w:color w:val="FF0000"/>
          <w:sz w:val="28"/>
          <w:szCs w:val="28"/>
          <w:highlight w:val="yellow"/>
        </w:rPr>
        <w:t>够将一个方法作为一个变量去存储</w:t>
      </w:r>
      <w:r w:rsidRPr="00C60DDE">
        <w:rPr>
          <w:rFonts w:ascii="Consolas" w:hAnsi="Consolas" w:cs="Consolas"/>
          <w:color w:val="FF0000"/>
          <w:sz w:val="28"/>
          <w:szCs w:val="28"/>
        </w:rPr>
        <w:t>，这个方法有能力去访问所在类的自由变量</w:t>
      </w:r>
      <w:r>
        <w:rPr>
          <w:rFonts w:ascii="Consolas" w:hAnsi="Consolas" w:cs="Consolas"/>
          <w:sz w:val="28"/>
          <w:szCs w:val="28"/>
        </w:rPr>
        <w:t>。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如何用变量去存储方法？：</w:t>
      </w:r>
    </w:p>
    <w:p w:rsidR="002A0AE3" w:rsidRPr="00476941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纯天然的解决办法是</w:t>
      </w:r>
      <w:r w:rsidRPr="00476941">
        <w:rPr>
          <w:rFonts w:ascii="Consolas" w:hAnsi="Consolas" w:cs="Consolas"/>
          <w:color w:val="FF0000"/>
          <w:sz w:val="28"/>
          <w:szCs w:val="28"/>
        </w:rPr>
        <w:t>：</w:t>
      </w:r>
      <w:r w:rsidRPr="009A402F">
        <w:rPr>
          <w:rFonts w:ascii="Consolas" w:hAnsi="Consolas" w:cs="Consolas"/>
          <w:color w:val="FF0000"/>
          <w:sz w:val="28"/>
          <w:szCs w:val="28"/>
          <w:highlight w:val="cyan"/>
        </w:rPr>
        <w:t>内部类。内部类能够访问外部类的所有属性及方法。</w:t>
      </w:r>
    </w:p>
    <w:p w:rsidR="002A0AE3" w:rsidRPr="006C68A0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 w:rsidRPr="006C68A0">
        <w:rPr>
          <w:rFonts w:ascii="Consolas" w:hAnsi="Consolas" w:cs="Consolas"/>
          <w:color w:val="FF0000"/>
          <w:sz w:val="28"/>
          <w:szCs w:val="28"/>
          <w:highlight w:val="yellow"/>
        </w:rPr>
        <w:t>隐藏具体实现是内部类的作用之一，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 w:rsidRPr="009823F0">
        <w:rPr>
          <w:rFonts w:ascii="Consolas" w:hAnsi="Consolas" w:cs="Consolas"/>
          <w:color w:val="FF0000"/>
          <w:sz w:val="28"/>
          <w:szCs w:val="28"/>
        </w:rPr>
        <w:t>如何保证隐藏</w:t>
      </w:r>
      <w:r>
        <w:rPr>
          <w:rFonts w:ascii="Consolas" w:hAnsi="Consolas" w:cs="Consolas"/>
          <w:sz w:val="28"/>
          <w:szCs w:val="28"/>
        </w:rPr>
        <w:t>具体实现的同时还能将闭包传递到外部使用？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让内部类实现通用接口，然后将内部类对象向上转型为接口类型。</w:t>
      </w:r>
    </w:p>
    <w:p w:rsidR="002A0AE3" w:rsidRPr="007A6C62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>上述解决办法就是</w:t>
      </w:r>
      <w:r>
        <w:rPr>
          <w:rFonts w:ascii="Consolas" w:hAnsi="Consolas" w:cs="Consolas"/>
          <w:sz w:val="28"/>
          <w:szCs w:val="28"/>
        </w:rPr>
        <w:t>Java</w:t>
      </w:r>
      <w:r>
        <w:rPr>
          <w:rFonts w:ascii="Consolas" w:hAnsi="Consolas" w:cs="Consolas"/>
          <w:sz w:val="28"/>
          <w:szCs w:val="28"/>
        </w:rPr>
        <w:t>最常用</w:t>
      </w:r>
      <w:r w:rsidRPr="007A6C62">
        <w:rPr>
          <w:rFonts w:ascii="Consolas" w:hAnsi="Consolas" w:cs="Consolas"/>
          <w:color w:val="FF0000"/>
          <w:sz w:val="28"/>
          <w:szCs w:val="28"/>
        </w:rPr>
        <w:t>的闭包实现办法（内部类</w:t>
      </w:r>
      <w:r w:rsidRPr="007A6C62">
        <w:rPr>
          <w:rFonts w:ascii="Consolas" w:hAnsi="Consolas" w:cs="Consolas"/>
          <w:color w:val="FF0000"/>
          <w:sz w:val="28"/>
          <w:szCs w:val="28"/>
        </w:rPr>
        <w:t>+</w:t>
      </w:r>
      <w:r w:rsidRPr="007A6C62">
        <w:rPr>
          <w:rFonts w:ascii="Consolas" w:hAnsi="Consolas" w:cs="Consolas"/>
          <w:color w:val="FF0000"/>
          <w:sz w:val="28"/>
          <w:szCs w:val="28"/>
        </w:rPr>
        <w:t>接口）</w:t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闭包价值</w:t>
      </w:r>
      <w:bookmarkStart w:id="0" w:name="_GoBack"/>
      <w:bookmarkEnd w:id="0"/>
    </w:p>
    <w:p w:rsidR="002A0AE3" w:rsidRDefault="002A0AE3" w:rsidP="002A0AE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闭包的价值在于</w:t>
      </w:r>
      <w:r w:rsidRPr="002A6303">
        <w:rPr>
          <w:rFonts w:ascii="Consolas" w:hAnsi="Consolas" w:cs="Consolas"/>
          <w:color w:val="FF0000"/>
          <w:sz w:val="28"/>
          <w:szCs w:val="28"/>
        </w:rPr>
        <w:t>可以作为函数对象或者匿名函数，持有上下文数据</w:t>
      </w:r>
      <w:r>
        <w:rPr>
          <w:rFonts w:ascii="Consolas" w:hAnsi="Consolas" w:cs="Consolas"/>
          <w:sz w:val="28"/>
          <w:szCs w:val="28"/>
        </w:rPr>
        <w:t>，</w:t>
      </w:r>
    </w:p>
    <w:p w:rsidR="007A6C62" w:rsidRDefault="002A0AE3" w:rsidP="002A0AE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作为第一级对象进行传递和保存。</w:t>
      </w:r>
      <w:r w:rsidRPr="000A36CB">
        <w:rPr>
          <w:rFonts w:ascii="Consolas" w:hAnsi="Consolas" w:cs="Consolas"/>
          <w:color w:val="FF0000"/>
          <w:sz w:val="28"/>
          <w:szCs w:val="28"/>
        </w:rPr>
        <w:t>闭包广泛用于回调函数</w:t>
      </w:r>
      <w:r>
        <w:rPr>
          <w:rFonts w:ascii="Consolas" w:hAnsi="Consolas" w:cs="Consolas"/>
          <w:sz w:val="28"/>
          <w:szCs w:val="28"/>
        </w:rPr>
        <w:t>、函数式编程中。</w:t>
      </w:r>
    </w:p>
    <w:p w:rsidR="009A402F" w:rsidRDefault="009A402F" w:rsidP="002A0AE3">
      <w:pPr>
        <w:rPr>
          <w:rFonts w:ascii="Consolas" w:hAnsi="Consolas" w:cs="Consolas"/>
          <w:sz w:val="28"/>
          <w:szCs w:val="28"/>
        </w:rPr>
      </w:pPr>
    </w:p>
    <w:p w:rsidR="007A6C62" w:rsidRDefault="00C56BA7" w:rsidP="009A40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内部类实现对</w:t>
      </w:r>
      <w:r w:rsidR="009A402F">
        <w:rPr>
          <w:rFonts w:hint="eastAsia"/>
        </w:rPr>
        <w:t>变量</w:t>
      </w:r>
      <w:r w:rsidR="009A402F">
        <w:t>属性的控制</w:t>
      </w:r>
    </w:p>
    <w:p w:rsidR="009D652B" w:rsidRPr="009D652B" w:rsidRDefault="009D652B" w:rsidP="009D652B"/>
    <w:p w:rsidR="009D652B" w:rsidRDefault="009D652B" w:rsidP="004909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、下面</w:t>
      </w:r>
      <w:r>
        <w:t>对于内部类的实现用了两种</w:t>
      </w:r>
      <w:r>
        <w:rPr>
          <w:rFonts w:hint="eastAsia"/>
        </w:rPr>
        <w:t>方式，</w:t>
      </w:r>
    </w:p>
    <w:p w:rsidR="009D652B" w:rsidRDefault="009D652B" w:rsidP="009D652B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一种类似于</w:t>
      </w:r>
      <w:r>
        <w:rPr>
          <w:rFonts w:hint="eastAsia"/>
        </w:rPr>
        <w:t>方法</w:t>
      </w:r>
      <w:r>
        <w:t>的形式，</w:t>
      </w:r>
      <w:r w:rsidR="00034F37">
        <w:rPr>
          <w:rFonts w:hint="eastAsia"/>
        </w:rPr>
        <w:t>需要</w:t>
      </w:r>
      <w:r w:rsidR="00034F37">
        <w:t>返回接口对象</w:t>
      </w:r>
      <w:r w:rsidR="00034F37" w:rsidRPr="00034F37">
        <w:rPr>
          <w:rFonts w:ascii="Consolas" w:hAnsi="Consolas" w:cs="Consolas"/>
          <w:color w:val="FF0000"/>
          <w:sz w:val="28"/>
        </w:rPr>
        <w:t>Active</w:t>
      </w:r>
    </w:p>
    <w:p w:rsidR="009D652B" w:rsidRPr="009D652B" w:rsidRDefault="009D652B" w:rsidP="009D652B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另一种则是比较传统的内部类</w:t>
      </w:r>
      <w:r w:rsidR="00DF1B9E">
        <w:rPr>
          <w:rFonts w:hint="eastAsia"/>
        </w:rPr>
        <w:t>，</w:t>
      </w:r>
      <w:r w:rsidR="00DF1B9E">
        <w:t>实现方式</w:t>
      </w:r>
    </w:p>
    <w:p w:rsidR="009A402F" w:rsidRPr="009A402F" w:rsidRDefault="009A402F" w:rsidP="009A402F"/>
    <w:tbl>
      <w:tblPr>
        <w:tblW w:w="0" w:type="auto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640"/>
      </w:tblGrid>
      <w:tr w:rsidR="009A402F" w:rsidRPr="00665724" w:rsidTr="009A402F">
        <w:trPr>
          <w:trHeight w:val="2546"/>
        </w:trPr>
        <w:tc>
          <w:tcPr>
            <w:tcW w:w="10529" w:type="dxa"/>
            <w:shd w:val="clear" w:color="auto" w:fill="262626" w:themeFill="text1" w:themeFillTint="D9"/>
          </w:tcPr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class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final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static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String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name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纯牛奶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//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名称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private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static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int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C48CFF"/>
                <w:sz w:val="18"/>
                <w:szCs w:val="28"/>
              </w:rPr>
              <w:t>16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//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数量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name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：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16/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每箱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闭包，通过调用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的方法实现对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Milk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私有变量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进行修改。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b/>
                <w:bCs/>
                <w:color w:val="D9E577"/>
                <w:sz w:val="18"/>
                <w:szCs w:val="28"/>
              </w:rPr>
              <w:t>@return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返回一个喝牛奶的动作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，和下面的了内部类操作是一样的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HaveMeals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return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new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Active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drink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if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==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C48CFF"/>
                <w:sz w:val="18"/>
                <w:szCs w:val="28"/>
              </w:rPr>
              <w:t>0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木有了，都被你丫喝完了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."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return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--;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喝掉一瓶牛奶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public class HaveMeals implements Active{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      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@Override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public void drink(){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if(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== 0){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System.out.println("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木有了，都被你丫喝完了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.");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return;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  <w:u w:val="single"/>
              </w:rPr>
              <w:t>num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--;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System.out.println("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喝掉一瓶牛奶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");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>}*/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获取剩余数量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ab/>
              <w:t xml:space="preserve"> 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public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currentNum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System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out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.</w:t>
            </w:r>
            <w:r w:rsidRPr="00665724">
              <w:rPr>
                <w:rFonts w:ascii="Consolas" w:hAnsi="Consolas" w:cs="Consolas"/>
                <w:color w:val="A7EC21"/>
                <w:sz w:val="18"/>
                <w:szCs w:val="28"/>
              </w:rPr>
              <w:t>println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>name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剩余：</w:t>
            </w:r>
            <w:r w:rsidRPr="00665724">
              <w:rPr>
                <w:rFonts w:ascii="Consolas" w:hAnsi="Consolas" w:cs="Consolas"/>
                <w:color w:val="ECE47E"/>
                <w:sz w:val="18"/>
                <w:szCs w:val="28"/>
              </w:rPr>
              <w:t>"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+</w:t>
            </w:r>
            <w:r w:rsidRPr="00665724">
              <w:rPr>
                <w:rFonts w:ascii="Consolas" w:hAnsi="Consolas" w:cs="Consolas"/>
                <w:i/>
                <w:iCs/>
                <w:color w:val="CFBFAD"/>
                <w:sz w:val="18"/>
                <w:szCs w:val="28"/>
              </w:rPr>
              <w:t>num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/**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* </w:t>
            </w: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>通用接口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FFFFF"/>
                <w:sz w:val="18"/>
                <w:szCs w:val="28"/>
              </w:rPr>
              <w:t xml:space="preserve"> */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interface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color w:val="52E3F6"/>
                <w:sz w:val="18"/>
                <w:szCs w:val="28"/>
              </w:rPr>
              <w:t>Active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{</w:t>
            </w:r>
          </w:p>
          <w:p w:rsidR="009A402F" w:rsidRPr="00665724" w:rsidRDefault="009A402F" w:rsidP="009A402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ab/>
            </w:r>
            <w:r w:rsidRPr="00665724">
              <w:rPr>
                <w:rFonts w:ascii="Consolas" w:hAnsi="Consolas" w:cs="Consolas"/>
                <w:b/>
                <w:bCs/>
                <w:color w:val="FF007F"/>
                <w:sz w:val="18"/>
                <w:szCs w:val="28"/>
              </w:rPr>
              <w:t>void</w:t>
            </w:r>
            <w:r w:rsidRPr="00665724">
              <w:rPr>
                <w:rFonts w:ascii="Consolas" w:hAnsi="Consolas" w:cs="Consolas"/>
                <w:color w:val="CFBFAD"/>
                <w:sz w:val="18"/>
                <w:szCs w:val="28"/>
              </w:rPr>
              <w:t xml:space="preserve"> </w:t>
            </w:r>
            <w:r w:rsidRPr="00665724">
              <w:rPr>
                <w:rFonts w:ascii="Consolas" w:hAnsi="Consolas" w:cs="Consolas"/>
                <w:b/>
                <w:bCs/>
                <w:color w:val="A7EC21"/>
                <w:sz w:val="18"/>
                <w:szCs w:val="28"/>
              </w:rPr>
              <w:t>drink</w:t>
            </w:r>
            <w:r w:rsidRPr="00665724">
              <w:rPr>
                <w:rFonts w:ascii="Consolas" w:hAnsi="Consolas" w:cs="Consolas"/>
                <w:color w:val="F9FAF4"/>
                <w:sz w:val="18"/>
                <w:szCs w:val="28"/>
              </w:rPr>
              <w:t>()</w:t>
            </w:r>
            <w:r w:rsidRPr="00665724">
              <w:rPr>
                <w:rFonts w:ascii="Consolas" w:hAnsi="Consolas" w:cs="Consolas"/>
                <w:color w:val="FF007F"/>
                <w:sz w:val="18"/>
                <w:szCs w:val="28"/>
              </w:rPr>
              <w:t>;</w:t>
            </w:r>
          </w:p>
          <w:p w:rsidR="009A402F" w:rsidRPr="00665724" w:rsidRDefault="00665724" w:rsidP="009A402F">
            <w:pPr>
              <w:rPr>
                <w:rFonts w:ascii="Consolas" w:hAnsi="Consolas" w:cs="Consolas"/>
                <w:sz w:val="18"/>
                <w:szCs w:val="28"/>
              </w:rPr>
            </w:pPr>
            <w:r>
              <w:rPr>
                <w:rFonts w:ascii="Consolas" w:hAnsi="Consolas" w:cs="Consolas" w:hint="eastAsia"/>
                <w:sz w:val="18"/>
                <w:szCs w:val="28"/>
              </w:rPr>
              <w:t>}</w:t>
            </w:r>
          </w:p>
          <w:p w:rsidR="009A402F" w:rsidRPr="00665724" w:rsidRDefault="009A402F" w:rsidP="009A402F">
            <w:pPr>
              <w:rPr>
                <w:rFonts w:ascii="Consolas" w:hAnsi="Consolas" w:cs="Consolas"/>
                <w:sz w:val="18"/>
                <w:szCs w:val="28"/>
              </w:rPr>
            </w:pPr>
          </w:p>
        </w:tc>
      </w:tr>
    </w:tbl>
    <w:p w:rsidR="002F6E1B" w:rsidRDefault="002A0AE3" w:rsidP="002A0AE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</w:p>
    <w:p w:rsidR="00665724" w:rsidRDefault="00665724" w:rsidP="00665724">
      <w:pPr>
        <w:pStyle w:val="2"/>
      </w:pPr>
      <w:r>
        <w:t>2</w:t>
      </w:r>
      <w:r>
        <w:rPr>
          <w:rFonts w:hint="eastAsia"/>
        </w:rPr>
        <w:t>、</w:t>
      </w:r>
      <w:r w:rsidR="006C68A0">
        <w:rPr>
          <w:rFonts w:hint="eastAsia"/>
        </w:rPr>
        <w:t>开始</w:t>
      </w:r>
      <w:r w:rsidR="006C68A0">
        <w:t>测试闭包的使用</w:t>
      </w:r>
    </w:p>
    <w:p w:rsidR="00AA2D88" w:rsidRDefault="00AA2D88" w:rsidP="00AA2D88"/>
    <w:p w:rsidR="00AA2D88" w:rsidRDefault="00AA2D88" w:rsidP="004909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09E6">
        <w:rPr>
          <w:rFonts w:hint="eastAsia"/>
        </w:rPr>
        <w:t>注意</w:t>
      </w:r>
      <w:r w:rsidR="004909E6">
        <w:t>调用方式</w:t>
      </w:r>
    </w:p>
    <w:p w:rsidR="00CB448D" w:rsidRPr="00CB448D" w:rsidRDefault="00CB448D" w:rsidP="00CB448D"/>
    <w:p w:rsidR="004909E6" w:rsidRPr="00AA2D88" w:rsidRDefault="004909E6" w:rsidP="00CB448D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A2D88">
        <w:rPr>
          <w:color w:val="52E3F6"/>
        </w:rPr>
        <w:t>Active</w:t>
      </w:r>
      <w:r w:rsidRPr="00AA2D88">
        <w:t xml:space="preserve"> haveMeals </w:t>
      </w:r>
      <w:r w:rsidRPr="00AA2D88">
        <w:rPr>
          <w:color w:val="FF007F"/>
        </w:rPr>
        <w:t>=</w:t>
      </w:r>
      <w:r w:rsidRPr="00AA2D88">
        <w:t xml:space="preserve"> m</w:t>
      </w:r>
      <w:r w:rsidRPr="00AA2D88">
        <w:rPr>
          <w:color w:val="FF007F"/>
        </w:rPr>
        <w:t>.</w:t>
      </w:r>
      <w:r w:rsidRPr="00AA2D88">
        <w:rPr>
          <w:color w:val="A7EC21"/>
        </w:rPr>
        <w:t>HaveMeals</w:t>
      </w:r>
      <w:r w:rsidRPr="00AA2D88">
        <w:rPr>
          <w:color w:val="F9FAF4"/>
        </w:rPr>
        <w:t>()</w:t>
      </w:r>
      <w:r w:rsidRPr="00AA2D88">
        <w:rPr>
          <w:color w:val="FF007F"/>
        </w:rPr>
        <w:t>;</w:t>
      </w:r>
    </w:p>
    <w:p w:rsidR="004909E6" w:rsidRPr="004909E6" w:rsidRDefault="004909E6" w:rsidP="00CB448D">
      <w:pPr>
        <w:pStyle w:val="4"/>
        <w:ind w:firstLine="720"/>
      </w:pPr>
      <w:r w:rsidRPr="004909E6">
        <w:rPr>
          <w:rFonts w:hint="eastAsia"/>
        </w:rPr>
        <w:t>2</w:t>
      </w:r>
      <w:r w:rsidRPr="004909E6">
        <w:rPr>
          <w:rFonts w:hint="eastAsia"/>
        </w:rPr>
        <w:t>、</w:t>
      </w:r>
      <w:r w:rsidRPr="004909E6">
        <w:t>Active haveMeals =  new Milk().new HaveMeals();</w:t>
      </w:r>
    </w:p>
    <w:p w:rsidR="00AA2D88" w:rsidRPr="00AA2D88" w:rsidRDefault="00AA2D88" w:rsidP="00AA2D88"/>
    <w:tbl>
      <w:tblPr>
        <w:tblW w:w="0" w:type="auto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9746"/>
      </w:tblGrid>
      <w:tr w:rsidR="00AA2D88" w:rsidRPr="00AA2D88" w:rsidTr="00E452DD">
        <w:trPr>
          <w:trHeight w:val="426"/>
        </w:trPr>
        <w:tc>
          <w:tcPr>
            <w:tcW w:w="9746" w:type="dxa"/>
            <w:shd w:val="clear" w:color="auto" w:fill="262626" w:themeFill="text1" w:themeFillTint="D9"/>
          </w:tcPr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public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class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PersonMain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{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/**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@author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:HealerJean: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@date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  :2017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年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11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月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16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日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下午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3:30:32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b/>
                <w:bCs/>
                <w:color w:val="D9E577"/>
                <w:sz w:val="20"/>
                <w:szCs w:val="28"/>
              </w:rPr>
              <w:t>@Description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: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特别注意：闭包会导致资源不被回收，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在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main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方法中将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m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设为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null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，使用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haveMeals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继续调用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方法仍然会喝掉一瓶牛奶，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说明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对象并没有被释放掉。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 xml:space="preserve"> */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public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static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void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A7EC21"/>
                <w:sz w:val="20"/>
                <w:szCs w:val="28"/>
              </w:rPr>
              <w:t>main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</w:t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String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[]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79ABFF"/>
                <w:sz w:val="20"/>
                <w:szCs w:val="28"/>
              </w:rPr>
              <w:t>args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)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{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买一箱牛奶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m 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=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b/>
                <w:bCs/>
                <w:color w:val="FF007F"/>
                <w:sz w:val="20"/>
                <w:szCs w:val="28"/>
              </w:rPr>
              <w:t>new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Milk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内部类，同下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52E3F6"/>
                <w:sz w:val="20"/>
                <w:szCs w:val="28"/>
              </w:rPr>
              <w:t>Active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haveMeals 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=</w:t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 xml:space="preserve"> m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HaveMeals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// 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调用静态内部类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 xml:space="preserve"> 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ab/>
              <w:t>Active haveMeals =  new Milk().new HaveMeals();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没事喝一瓶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haveMeals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BED6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有事喝一瓶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haveMeals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BED6FF"/>
                <w:sz w:val="20"/>
                <w:szCs w:val="28"/>
              </w:rPr>
              <w:t>drink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//</w:t>
            </w:r>
            <w:r w:rsidRPr="00AA2D88">
              <w:rPr>
                <w:rFonts w:ascii="Consolas" w:hAnsi="Consolas" w:cs="Consolas"/>
                <w:color w:val="FFFFFF"/>
                <w:sz w:val="20"/>
                <w:szCs w:val="28"/>
              </w:rPr>
              <w:t>看看还剩多少？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  <w:t>m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.</w:t>
            </w:r>
            <w:r w:rsidRPr="00AA2D88">
              <w:rPr>
                <w:rFonts w:ascii="Consolas" w:hAnsi="Consolas" w:cs="Consolas"/>
                <w:color w:val="A7EC21"/>
                <w:sz w:val="20"/>
                <w:szCs w:val="28"/>
              </w:rPr>
              <w:t>currentNum</w:t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()</w:t>
            </w:r>
            <w:r w:rsidRPr="00AA2D88">
              <w:rPr>
                <w:rFonts w:ascii="Consolas" w:hAnsi="Consolas" w:cs="Consolas"/>
                <w:color w:val="FF007F"/>
                <w:sz w:val="20"/>
                <w:szCs w:val="28"/>
              </w:rPr>
              <w:t>;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  <w:r w:rsidRPr="00AA2D88">
              <w:rPr>
                <w:rFonts w:ascii="Consolas" w:hAnsi="Consolas" w:cs="Consolas"/>
                <w:color w:val="CFBFAD"/>
                <w:sz w:val="20"/>
                <w:szCs w:val="28"/>
              </w:rPr>
              <w:tab/>
            </w: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}</w:t>
            </w:r>
          </w:p>
          <w:p w:rsidR="00AA2D88" w:rsidRPr="00AA2D88" w:rsidRDefault="00AA2D88" w:rsidP="00AA2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8"/>
              </w:rPr>
            </w:pPr>
          </w:p>
          <w:p w:rsidR="00AA2D88" w:rsidRPr="00AA2D88" w:rsidRDefault="00AA2D88" w:rsidP="00AA2D88">
            <w:pPr>
              <w:ind w:left="46"/>
              <w:rPr>
                <w:sz w:val="20"/>
              </w:rPr>
            </w:pPr>
            <w:r w:rsidRPr="00AA2D88">
              <w:rPr>
                <w:rFonts w:ascii="Consolas" w:hAnsi="Consolas" w:cs="Consolas"/>
                <w:color w:val="F9FAF4"/>
                <w:sz w:val="20"/>
                <w:szCs w:val="28"/>
              </w:rPr>
              <w:t>}</w:t>
            </w:r>
          </w:p>
        </w:tc>
      </w:tr>
    </w:tbl>
    <w:p w:rsidR="00AA2D88" w:rsidRDefault="00AA2D88" w:rsidP="00AA2D88"/>
    <w:p w:rsidR="00200F23" w:rsidRDefault="00200F23" w:rsidP="00AA2D88"/>
    <w:p w:rsidR="00200F23" w:rsidRDefault="00200F23" w:rsidP="00200F2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r>
        <w:t>结果</w:t>
      </w:r>
      <w:r w:rsidR="008A1C1F">
        <w:rPr>
          <w:rFonts w:hint="eastAsia"/>
        </w:rPr>
        <w:t>，</w:t>
      </w:r>
    </w:p>
    <w:p w:rsidR="00200F23" w:rsidRDefault="00200F23" w:rsidP="00200F23"/>
    <w:p w:rsidR="00200F23" w:rsidRDefault="008A1C1F" w:rsidP="00E452DD">
      <w:pPr>
        <w:jc w:val="center"/>
      </w:pPr>
      <w:r>
        <w:rPr>
          <w:noProof/>
        </w:rPr>
        <w:drawing>
          <wp:inline distT="0" distB="0" distL="0" distR="0" wp14:anchorId="4826A9E0" wp14:editId="3226FB7F">
            <wp:extent cx="4019048" cy="16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DD" w:rsidRDefault="00E452DD" w:rsidP="00E452DD"/>
    <w:p w:rsidR="00B93C66" w:rsidRPr="00200F23" w:rsidRDefault="00B93C66" w:rsidP="00E452DD"/>
    <w:sectPr w:rsidR="00B93C66" w:rsidRPr="00200F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028" w:rsidRDefault="00744028" w:rsidP="006C3F83">
      <w:pPr>
        <w:spacing w:after="0"/>
      </w:pPr>
      <w:r>
        <w:separator/>
      </w:r>
    </w:p>
  </w:endnote>
  <w:endnote w:type="continuationSeparator" w:id="0">
    <w:p w:rsidR="00744028" w:rsidRDefault="00744028" w:rsidP="006C3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028" w:rsidRDefault="00744028" w:rsidP="006C3F83">
      <w:pPr>
        <w:spacing w:after="0"/>
      </w:pPr>
      <w:r>
        <w:separator/>
      </w:r>
    </w:p>
  </w:footnote>
  <w:footnote w:type="continuationSeparator" w:id="0">
    <w:p w:rsidR="00744028" w:rsidRDefault="00744028" w:rsidP="006C3F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541B9"/>
    <w:rsid w:val="00034F37"/>
    <w:rsid w:val="000A36CB"/>
    <w:rsid w:val="001F730E"/>
    <w:rsid w:val="00200F23"/>
    <w:rsid w:val="002A0AE3"/>
    <w:rsid w:val="002A6303"/>
    <w:rsid w:val="002F6E1B"/>
    <w:rsid w:val="003A61AF"/>
    <w:rsid w:val="00476941"/>
    <w:rsid w:val="004909E6"/>
    <w:rsid w:val="005541B9"/>
    <w:rsid w:val="00554A5C"/>
    <w:rsid w:val="00633355"/>
    <w:rsid w:val="0066335D"/>
    <w:rsid w:val="00665724"/>
    <w:rsid w:val="006C3F83"/>
    <w:rsid w:val="006C68A0"/>
    <w:rsid w:val="00744028"/>
    <w:rsid w:val="007A237F"/>
    <w:rsid w:val="007A6C62"/>
    <w:rsid w:val="008A1C1F"/>
    <w:rsid w:val="009823F0"/>
    <w:rsid w:val="009A402F"/>
    <w:rsid w:val="009D652B"/>
    <w:rsid w:val="00A0357F"/>
    <w:rsid w:val="00AA2D88"/>
    <w:rsid w:val="00B2743A"/>
    <w:rsid w:val="00B93C66"/>
    <w:rsid w:val="00BA13F9"/>
    <w:rsid w:val="00C56BA7"/>
    <w:rsid w:val="00C60DDE"/>
    <w:rsid w:val="00CB448D"/>
    <w:rsid w:val="00D51DC8"/>
    <w:rsid w:val="00DC3CD8"/>
    <w:rsid w:val="00DF1B9E"/>
    <w:rsid w:val="00E452DD"/>
    <w:rsid w:val="00EF5ED6"/>
    <w:rsid w:val="00F739C0"/>
    <w:rsid w:val="00FD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709088-E417-44EC-9273-139A4591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4909E6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4909E6"/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6C3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C3F83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C3F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C3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0B7CF6-1AC1-4AB2-9A5E-444C3D5B624D}"/>
      </w:docPartPr>
      <w:docPartBody>
        <w:p w:rsidR="00D3241A" w:rsidRDefault="00D3241A">
          <w:r w:rsidRPr="002815F7">
            <w:rPr>
              <w:rStyle w:val="a3"/>
              <w:rFonts w:hint="eastAsia"/>
            </w:rPr>
            <w:t>[</w:t>
          </w:r>
          <w:r w:rsidRPr="002815F7">
            <w:rPr>
              <w:rStyle w:val="a3"/>
              <w:rFonts w:hint="eastAsia"/>
            </w:rPr>
            <w:t>在此处输入文章标题</w:t>
          </w:r>
          <w:r w:rsidRPr="002815F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D7"/>
    <w:rsid w:val="00117CD7"/>
    <w:rsid w:val="00915E41"/>
    <w:rsid w:val="00D3241A"/>
    <w:rsid w:val="00F8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24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22.1、闭包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20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38</cp:revision>
  <dcterms:created xsi:type="dcterms:W3CDTF">2017-11-20T02:17:00Z</dcterms:created>
  <dcterms:modified xsi:type="dcterms:W3CDTF">2017-11-20T02:39:00Z</dcterms:modified>
</cp:coreProperties>
</file>