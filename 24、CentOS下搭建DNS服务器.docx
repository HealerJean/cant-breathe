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EB" w:rsidRDefault="00A168EB">
      <w:pPr>
        <w:pStyle w:val="Publishwithline"/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</w:pPr>
      <w:r w:rsidRPr="00A168EB">
        <w:rPr>
          <w:rFonts w:asciiTheme="minorHAnsi" w:eastAsiaTheme="minorEastAsia" w:hAnsiTheme="minorHAnsi" w:cstheme="minorBidi" w:hint="eastAsia"/>
          <w:b w:val="0"/>
          <w:bCs w:val="0"/>
          <w:color w:val="auto"/>
          <w:sz w:val="2"/>
          <w:szCs w:val="2"/>
        </w:rPr>
        <w:t>24</w:t>
      </w:r>
      <w:r w:rsidRPr="00A168EB">
        <w:rPr>
          <w:rFonts w:asciiTheme="minorHAnsi" w:eastAsiaTheme="minorEastAsia" w:hAnsiTheme="minorHAnsi" w:cstheme="minorBidi" w:hint="eastAsia"/>
          <w:b w:val="0"/>
          <w:bCs w:val="0"/>
          <w:color w:val="auto"/>
          <w:sz w:val="2"/>
          <w:szCs w:val="2"/>
        </w:rPr>
        <w:t>、</w:t>
      </w:r>
      <w:r w:rsidRPr="00A168EB">
        <w:rPr>
          <w:rFonts w:asciiTheme="minorHAnsi" w:eastAsiaTheme="minorEastAsia" w:hAnsiTheme="minorHAnsi" w:cstheme="minorBidi" w:hint="eastAsia"/>
          <w:b w:val="0"/>
          <w:bCs w:val="0"/>
          <w:color w:val="auto"/>
          <w:sz w:val="2"/>
          <w:szCs w:val="2"/>
        </w:rPr>
        <w:t>CentOS</w:t>
      </w:r>
      <w:r w:rsidRPr="00A168EB">
        <w:rPr>
          <w:rFonts w:asciiTheme="minorHAnsi" w:eastAsiaTheme="minorEastAsia" w:hAnsiTheme="minorHAnsi" w:cstheme="minorBidi" w:hint="eastAsia"/>
          <w:b w:val="0"/>
          <w:bCs w:val="0"/>
          <w:color w:val="auto"/>
          <w:sz w:val="2"/>
          <w:szCs w:val="2"/>
        </w:rPr>
        <w:t>下搭建</w:t>
      </w:r>
      <w:r w:rsidRPr="00A168EB">
        <w:rPr>
          <w:rFonts w:asciiTheme="minorHAnsi" w:eastAsiaTheme="minorEastAsia" w:hAnsiTheme="minorHAnsi" w:cstheme="minorBidi" w:hint="eastAsia"/>
          <w:b w:val="0"/>
          <w:bCs w:val="0"/>
          <w:color w:val="auto"/>
          <w:sz w:val="2"/>
          <w:szCs w:val="2"/>
        </w:rPr>
        <w:t>DNS</w:t>
      </w:r>
      <w:r w:rsidRPr="00A168EB">
        <w:rPr>
          <w:rFonts w:asciiTheme="minorHAnsi" w:eastAsiaTheme="minorEastAsia" w:hAnsiTheme="minorHAnsi" w:cstheme="minorBidi" w:hint="eastAsia"/>
          <w:b w:val="0"/>
          <w:bCs w:val="0"/>
          <w:color w:val="auto"/>
          <w:sz w:val="2"/>
          <w:szCs w:val="2"/>
        </w:rPr>
        <w:t>服务器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F5ED6" w:rsidRDefault="00A168EB">
              <w:pPr>
                <w:pStyle w:val="Publishwithline"/>
              </w:pPr>
              <w:r w:rsidRPr="00A168EB">
                <w:rPr>
                  <w:rFonts w:hint="eastAsia"/>
                </w:rPr>
                <w:t>24</w:t>
              </w:r>
              <w:r w:rsidRPr="00A168EB">
                <w:rPr>
                  <w:rFonts w:hint="eastAsia"/>
                </w:rPr>
                <w:t>、</w:t>
              </w:r>
              <w:r w:rsidRPr="00A168EB">
                <w:rPr>
                  <w:rFonts w:hint="eastAsia"/>
                </w:rPr>
                <w:t>CentOS</w:t>
              </w:r>
              <w:r w:rsidRPr="00A168EB">
                <w:rPr>
                  <w:rFonts w:hint="eastAsia"/>
                </w:rPr>
                <w:t>下搭建</w:t>
              </w:r>
              <w:r w:rsidRPr="00A168EB">
                <w:rPr>
                  <w:rFonts w:hint="eastAsia"/>
                </w:rPr>
                <w:t>DNS</w:t>
              </w:r>
              <w:r w:rsidRPr="00A168EB">
                <w:rPr>
                  <w:rFonts w:hint="eastAsia"/>
                </w:rPr>
                <w:t>服务器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017131">
          <w:pPr>
            <w:pStyle w:val="PadderBetweenControlandBody"/>
          </w:pPr>
        </w:p>
      </w:sdtContent>
    </w:sdt>
    <w:p w:rsidR="005D18A2" w:rsidRDefault="005D18A2"/>
    <w:p w:rsidR="00AD1FA5" w:rsidRDefault="00AD1FA5">
      <w:bookmarkStart w:id="0" w:name="_GoBack"/>
      <w:bookmarkEnd w:id="0"/>
    </w:p>
    <w:sectPr w:rsidR="00AD1FA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131" w:rsidRDefault="00017131" w:rsidP="00A168EB">
      <w:pPr>
        <w:spacing w:after="0"/>
      </w:pPr>
      <w:r>
        <w:separator/>
      </w:r>
    </w:p>
  </w:endnote>
  <w:endnote w:type="continuationSeparator" w:id="0">
    <w:p w:rsidR="00017131" w:rsidRDefault="00017131" w:rsidP="00A1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131" w:rsidRDefault="00017131" w:rsidP="00A168EB">
      <w:pPr>
        <w:spacing w:after="0"/>
      </w:pPr>
      <w:r>
        <w:separator/>
      </w:r>
    </w:p>
  </w:footnote>
  <w:footnote w:type="continuationSeparator" w:id="0">
    <w:p w:rsidR="00017131" w:rsidRDefault="00017131" w:rsidP="00A168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D18A2"/>
    <w:rsid w:val="00017131"/>
    <w:rsid w:val="00284816"/>
    <w:rsid w:val="004B749F"/>
    <w:rsid w:val="00550A53"/>
    <w:rsid w:val="00554A5C"/>
    <w:rsid w:val="005D18A2"/>
    <w:rsid w:val="006514A6"/>
    <w:rsid w:val="0066335D"/>
    <w:rsid w:val="006D1E45"/>
    <w:rsid w:val="009F195C"/>
    <w:rsid w:val="00A168EB"/>
    <w:rsid w:val="00AD1FA5"/>
    <w:rsid w:val="00BF0EA3"/>
    <w:rsid w:val="00D51DC8"/>
    <w:rsid w:val="00E30C12"/>
    <w:rsid w:val="00EF5ED6"/>
    <w:rsid w:val="00F46C21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714317-5613-4872-80CE-1F3C696E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A16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A168EB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A168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A16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017391-D03F-45D0-8063-AE0C9F695D75}"/>
      </w:docPartPr>
      <w:docPartBody>
        <w:p w:rsidR="00D016F7" w:rsidRDefault="00D016F7">
          <w:r w:rsidRPr="00772526">
            <w:rPr>
              <w:rStyle w:val="a3"/>
              <w:rFonts w:hint="eastAsia"/>
            </w:rPr>
            <w:t>[</w:t>
          </w:r>
          <w:r w:rsidRPr="00772526">
            <w:rPr>
              <w:rStyle w:val="a3"/>
              <w:rFonts w:hint="eastAsia"/>
            </w:rPr>
            <w:t>在此处输入文章标题</w:t>
          </w:r>
          <w:r w:rsidRPr="0077252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53"/>
    <w:rsid w:val="000D5053"/>
    <w:rsid w:val="00286F14"/>
    <w:rsid w:val="00D016F7"/>
    <w:rsid w:val="00ED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16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24、CentOS下搭建DNS服务器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12</cp:revision>
  <dcterms:created xsi:type="dcterms:W3CDTF">2017-11-22T09:59:00Z</dcterms:created>
  <dcterms:modified xsi:type="dcterms:W3CDTF">2017-11-24T07:08:00Z</dcterms:modified>
</cp:coreProperties>
</file>