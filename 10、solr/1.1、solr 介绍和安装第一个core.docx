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6923AB" w:rsidRDefault="00057311" w:rsidP="00057311">
          <w:pPr>
            <w:pStyle w:val="PublishStatus"/>
          </w:pPr>
          <w:r>
            <w:t>此文章已于</w:t>
          </w:r>
          <w:r>
            <w:t xml:space="preserve"> 21:08:39 2017/11/16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6923AB">
              <w:pPr>
                <w:pStyle w:val="Publishwithline"/>
              </w:pPr>
              <w:r>
                <w:rPr>
                  <w:rFonts w:hint="eastAsia"/>
                </w:rPr>
                <w:t>1.1</w:t>
              </w:r>
              <w:r w:rsidR="00F36686" w:rsidRPr="00B427F1">
                <w:rPr>
                  <w:rFonts w:hint="eastAsia"/>
                </w:rPr>
                <w:t>、</w:t>
              </w:r>
              <w:r w:rsidR="00F36686">
                <w:rPr>
                  <w:rFonts w:hint="eastAsia"/>
                </w:rPr>
                <w:t xml:space="preserve">solr </w:t>
              </w:r>
              <w:r w:rsidR="00F36686">
                <w:rPr>
                  <w:rFonts w:hint="eastAsia"/>
                </w:rPr>
                <w:t>介绍和安装第一个</w:t>
              </w:r>
              <w:r w:rsidR="00F36686">
                <w:rPr>
                  <w:rFonts w:hint="eastAsia"/>
                </w:rPr>
                <w:t>core</w:t>
              </w:r>
            </w:p>
          </w:sdtContent>
        </w:sdt>
        <w:p w:rsidR="00DB0C47" w:rsidRDefault="00DB0C47">
          <w:pPr>
            <w:pStyle w:val="underline"/>
          </w:pPr>
        </w:p>
        <w:p w:rsidR="006923AB" w:rsidRDefault="006923AB" w:rsidP="006923AB">
          <w:pPr>
            <w:pStyle w:val="PadderBetweenTitleandProperties"/>
          </w:pPr>
        </w:p>
        <w:p w:rsidR="006923AB" w:rsidRDefault="006923AB" w:rsidP="006923AB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983917262"/>
              <w:dataBinding w:prefixMappings="xmlns:ns0 = 'http://www.microsoft.com/Office/Word/BlogTool'" w:xpath="/ns0:BlogPostInfo/ns0:Category1" w:storeItemID="{6687D319-7B90-4AC0-9ABB-B1D9CC121951}"/>
              <w:comboBox w:lastValue="solr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EndPr/>
            <w:sdtContent>
              <w:r>
                <w:t>solr</w:t>
              </w:r>
            </w:sdtContent>
          </w:sdt>
        </w:p>
        <w:p w:rsidR="00DB0C47" w:rsidRDefault="000679AA">
          <w:pPr>
            <w:pStyle w:val="PadderBetweenControlandBody"/>
          </w:pPr>
        </w:p>
      </w:sdtContent>
    </w:sdt>
    <w:p w:rsidR="00B427F1" w:rsidRDefault="00B427F1" w:rsidP="00B427F1">
      <w:pPr>
        <w:pStyle w:val="1"/>
      </w:pPr>
      <w:r>
        <w:rPr>
          <w:rFonts w:hint="eastAsia"/>
        </w:rPr>
        <w:t>站内搜索技术的选型</w:t>
      </w:r>
    </w:p>
    <w:p w:rsidR="00B427F1" w:rsidRDefault="00B278C0" w:rsidP="00B278C0">
      <w:pPr>
        <w:widowControl w:val="0"/>
        <w:spacing w:after="0"/>
        <w:jc w:val="both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27F1">
        <w:t>Lucene</w:t>
      </w:r>
      <w:r w:rsidR="00B427F1">
        <w:rPr>
          <w:rFonts w:hint="eastAsia"/>
        </w:rPr>
        <w:t>：可以实现站内搜索。</w:t>
      </w:r>
      <w:r w:rsidR="00B427F1">
        <w:t>Lucene</w:t>
      </w:r>
      <w:r w:rsidR="00B427F1">
        <w:rPr>
          <w:rFonts w:hint="eastAsia"/>
        </w:rPr>
        <w:t>是一个工具包，如果实现全文检索功能需要大量的开发工作，还需要我们自己来实现搜索的优化、索引库的优化、索引库的集群。不推荐使用。</w:t>
      </w:r>
    </w:p>
    <w:p w:rsidR="00B278C0" w:rsidRDefault="00B427F1" w:rsidP="00B278C0">
      <w:pPr>
        <w:widowControl w:val="0"/>
        <w:spacing w:after="0"/>
        <w:jc w:val="both"/>
      </w:pPr>
      <w:r>
        <w:rPr>
          <w:rFonts w:hint="eastAsia"/>
        </w:rPr>
        <w:t>使用搜索引擎实现站内搜索，可以使用谷歌、百度实现站内搜索。实现简单，但是索引库无法维护，受制于搜索引擎。</w:t>
      </w:r>
    </w:p>
    <w:p w:rsidR="00B427F1" w:rsidRPr="00B278C0" w:rsidRDefault="00B278C0" w:rsidP="00B278C0">
      <w:pPr>
        <w:widowControl w:val="0"/>
        <w:spacing w:after="0"/>
        <w:jc w:val="both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27F1">
        <w:rPr>
          <w:color w:val="FF0000"/>
        </w:rPr>
        <w:t>Solr</w:t>
      </w:r>
      <w:r w:rsidR="00B427F1">
        <w:rPr>
          <w:rFonts w:hint="eastAsia"/>
          <w:color w:val="FF0000"/>
        </w:rPr>
        <w:t>：全文检索的服务器。只需要配置不需要二次开发。提供了完整的查询优化方案以及集群方案。推荐使用此技术。</w:t>
      </w:r>
    </w:p>
    <w:p w:rsidR="00B278C0" w:rsidRDefault="00B278C0" w:rsidP="00B278C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Solr</w:t>
      </w:r>
      <w:r>
        <w:rPr>
          <w:rFonts w:hint="eastAsia"/>
        </w:rPr>
        <w:t>可以独立运行，运行在</w:t>
      </w:r>
      <w:r>
        <w:rPr>
          <w:rFonts w:hint="eastAsia"/>
        </w:rPr>
        <w:t>Jetty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等这些</w:t>
      </w:r>
      <w:r>
        <w:rPr>
          <w:rFonts w:hint="eastAsia"/>
        </w:rPr>
        <w:t>Servlet</w:t>
      </w:r>
      <w:r>
        <w:rPr>
          <w:rFonts w:hint="eastAsia"/>
        </w:rPr>
        <w:t>容器中，</w:t>
      </w:r>
      <w:r>
        <w:rPr>
          <w:rFonts w:hint="eastAsia"/>
        </w:rPr>
        <w:t xml:space="preserve">Solr </w:t>
      </w:r>
      <w:r>
        <w:rPr>
          <w:rFonts w:hint="eastAsia"/>
        </w:rPr>
        <w:t>索引的实现方法很简单，用</w:t>
      </w:r>
      <w:r>
        <w:rPr>
          <w:rFonts w:hint="eastAsia"/>
        </w:rPr>
        <w:t xml:space="preserve"> POST </w:t>
      </w:r>
      <w:r>
        <w:rPr>
          <w:rFonts w:hint="eastAsia"/>
        </w:rPr>
        <w:t>方法向</w:t>
      </w:r>
      <w:r>
        <w:rPr>
          <w:rFonts w:hint="eastAsia"/>
        </w:rPr>
        <w:t xml:space="preserve"> Solr </w:t>
      </w:r>
      <w:r>
        <w:rPr>
          <w:rFonts w:hint="eastAsia"/>
        </w:rPr>
        <w:t>服务器发送一个描述</w:t>
      </w:r>
      <w:r>
        <w:rPr>
          <w:rFonts w:hint="eastAsia"/>
        </w:rPr>
        <w:t xml:space="preserve"> Field </w:t>
      </w:r>
      <w:r>
        <w:rPr>
          <w:rFonts w:hint="eastAsia"/>
        </w:rPr>
        <w:t>及其内容的</w:t>
      </w:r>
      <w:r>
        <w:rPr>
          <w:rFonts w:hint="eastAsia"/>
        </w:rPr>
        <w:t xml:space="preserve"> XML </w:t>
      </w:r>
      <w:r>
        <w:rPr>
          <w:rFonts w:hint="eastAsia"/>
        </w:rPr>
        <w:t>文档，</w:t>
      </w:r>
      <w:r>
        <w:rPr>
          <w:rFonts w:hint="eastAsia"/>
        </w:rPr>
        <w:t>Solr</w:t>
      </w:r>
      <w:r>
        <w:rPr>
          <w:rFonts w:hint="eastAsia"/>
        </w:rPr>
        <w:t>根据</w:t>
      </w:r>
      <w:r>
        <w:rPr>
          <w:rFonts w:hint="eastAsia"/>
        </w:rPr>
        <w:t>xml</w:t>
      </w:r>
      <w:r>
        <w:rPr>
          <w:rFonts w:hint="eastAsia"/>
        </w:rPr>
        <w:t>文档添加、删除、更新索引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Solr </w:t>
      </w:r>
      <w:r>
        <w:rPr>
          <w:rFonts w:hint="eastAsia"/>
        </w:rPr>
        <w:t>搜索只需要发送</w:t>
      </w:r>
      <w:r>
        <w:rPr>
          <w:rFonts w:hint="eastAsia"/>
        </w:rPr>
        <w:t xml:space="preserve"> HTTP GET </w:t>
      </w:r>
      <w:r>
        <w:rPr>
          <w:rFonts w:hint="eastAsia"/>
        </w:rPr>
        <w:t>请求，然后对</w:t>
      </w:r>
      <w:r>
        <w:rPr>
          <w:rFonts w:hint="eastAsia"/>
        </w:rPr>
        <w:t xml:space="preserve"> Solr </w:t>
      </w:r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等格式的查询结果进行解析，组织页面布局。</w:t>
      </w:r>
      <w:r>
        <w:rPr>
          <w:rFonts w:hint="eastAsia"/>
        </w:rPr>
        <w:t>Solr</w:t>
      </w:r>
      <w:r>
        <w:rPr>
          <w:rFonts w:hint="eastAsia"/>
        </w:rPr>
        <w:t>不提供构建</w:t>
      </w:r>
      <w:r>
        <w:rPr>
          <w:rFonts w:hint="eastAsia"/>
        </w:rPr>
        <w:t>UI</w:t>
      </w:r>
      <w:r>
        <w:rPr>
          <w:rFonts w:hint="eastAsia"/>
        </w:rPr>
        <w:t>的功能，</w:t>
      </w:r>
      <w:r>
        <w:rPr>
          <w:rFonts w:hint="eastAsia"/>
        </w:rPr>
        <w:t>Solr</w:t>
      </w:r>
      <w:r>
        <w:rPr>
          <w:rFonts w:hint="eastAsia"/>
        </w:rPr>
        <w:t>提供了一个管理界面，通过管理界面可以查询</w:t>
      </w:r>
      <w:r>
        <w:rPr>
          <w:rFonts w:hint="eastAsia"/>
        </w:rPr>
        <w:t>Solr</w:t>
      </w:r>
      <w:r>
        <w:rPr>
          <w:rFonts w:hint="eastAsia"/>
        </w:rPr>
        <w:t>的配置和运行情况。</w:t>
      </w:r>
    </w:p>
    <w:p w:rsidR="00B278C0" w:rsidRDefault="00B278C0" w:rsidP="00B278C0">
      <w:pPr>
        <w:pStyle w:val="a4"/>
        <w:ind w:left="432"/>
      </w:pPr>
    </w:p>
    <w:p w:rsidR="00B278C0" w:rsidRDefault="00B278C0" w:rsidP="00B278C0">
      <w:pPr>
        <w:pStyle w:val="2"/>
        <w:numPr>
          <w:ilvl w:val="0"/>
          <w:numId w:val="1"/>
        </w:numPr>
      </w:pPr>
      <w:r>
        <w:rPr>
          <w:rFonts w:hint="eastAsia"/>
        </w:rPr>
        <w:t>Solr</w:t>
      </w:r>
      <w:r>
        <w:rPr>
          <w:rFonts w:hint="eastAsia"/>
        </w:rPr>
        <w:t>和</w:t>
      </w:r>
      <w:r>
        <w:rPr>
          <w:rFonts w:hint="eastAsia"/>
        </w:rPr>
        <w:t>lucene</w:t>
      </w:r>
      <w:r>
        <w:rPr>
          <w:rFonts w:hint="eastAsia"/>
        </w:rPr>
        <w:t>的区别</w:t>
      </w:r>
    </w:p>
    <w:p w:rsidR="00B278C0" w:rsidRDefault="00B278C0" w:rsidP="00B278C0">
      <w:bookmarkStart w:id="0" w:name="OLE_LINK11"/>
      <w:bookmarkStart w:id="1" w:name="OLE_LINK12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Lucene</w:t>
      </w:r>
      <w:bookmarkEnd w:id="0"/>
      <w:bookmarkEnd w:id="1"/>
      <w:r>
        <w:rPr>
          <w:rFonts w:hint="eastAsia"/>
        </w:rPr>
        <w:t>是一个开放源代码的全文检索引擎工具包，它不是一个完整的全文检索引擎，</w:t>
      </w:r>
      <w:r>
        <w:rPr>
          <w:rFonts w:hint="eastAsia"/>
        </w:rPr>
        <w:t>Lucene</w:t>
      </w:r>
      <w:r>
        <w:rPr>
          <w:rFonts w:hint="eastAsia"/>
        </w:rPr>
        <w:t>提供了完整的查询引擎和索引引擎，目的是为软件开发人员提供一个简单易用的工具包，以方便的在目标系统中实现全文检索的功能，或者以</w:t>
      </w:r>
      <w:r>
        <w:rPr>
          <w:rFonts w:hint="eastAsia"/>
        </w:rPr>
        <w:t>Lucene</w:t>
      </w:r>
      <w:r>
        <w:rPr>
          <w:rFonts w:hint="eastAsia"/>
        </w:rPr>
        <w:t>为基础构建全文检索引擎。</w:t>
      </w:r>
    </w:p>
    <w:p w:rsidR="00B278C0" w:rsidRDefault="00B278C0" w:rsidP="00B278C0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Solr</w:t>
      </w:r>
      <w:r>
        <w:rPr>
          <w:rFonts w:hint="eastAsia"/>
        </w:rPr>
        <w:t>的目标是打造一款企业级的搜索引擎系统，它是一个搜索引擎服务，可以独立运行，通过</w:t>
      </w:r>
      <w:r>
        <w:rPr>
          <w:rFonts w:hint="eastAsia"/>
        </w:rPr>
        <w:t>Solr</w:t>
      </w:r>
      <w:r>
        <w:rPr>
          <w:rFonts w:hint="eastAsia"/>
        </w:rPr>
        <w:t>可以非常快速的构建企业的搜索引擎，通过</w:t>
      </w:r>
      <w:r>
        <w:rPr>
          <w:rFonts w:hint="eastAsia"/>
        </w:rPr>
        <w:t>Solr</w:t>
      </w:r>
      <w:r>
        <w:rPr>
          <w:rFonts w:hint="eastAsia"/>
        </w:rPr>
        <w:t>也可以高效的完成站内搜索功能。</w:t>
      </w:r>
    </w:p>
    <w:p w:rsidR="00B278C0" w:rsidRDefault="00B278C0" w:rsidP="0069500B">
      <w:pPr>
        <w:pStyle w:val="a4"/>
        <w:ind w:left="432"/>
      </w:pPr>
      <w:r>
        <w:rPr>
          <w:noProof/>
        </w:rPr>
        <w:drawing>
          <wp:inline distT="0" distB="0" distL="0" distR="0" wp14:anchorId="40448DA8" wp14:editId="20FB3C5A">
            <wp:extent cx="5270500" cy="3200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C0" w:rsidRDefault="00B278C0" w:rsidP="0069500B">
      <w:pPr>
        <w:pStyle w:val="a4"/>
        <w:ind w:left="432"/>
      </w:pPr>
    </w:p>
    <w:p w:rsidR="0069500B" w:rsidRDefault="0069500B" w:rsidP="0069500B">
      <w:pPr>
        <w:pStyle w:val="1"/>
      </w:pPr>
      <w:r>
        <w:t>下载地址</w:t>
      </w:r>
      <w:r w:rsidR="00980AB5" w:rsidRPr="006C27AB">
        <w:rPr>
          <w:rFonts w:hint="eastAsia"/>
          <w:sz w:val="24"/>
        </w:rPr>
        <w:t>（不同版本的安装，是不一样的版本低的安装比较简单）</w:t>
      </w:r>
    </w:p>
    <w:p w:rsidR="0069500B" w:rsidRDefault="000679AA" w:rsidP="0069500B">
      <w:pPr>
        <w:pStyle w:val="a8"/>
        <w:shd w:val="clear" w:color="auto" w:fill="FFFFFF"/>
        <w:spacing w:before="150" w:after="150"/>
        <w:rPr>
          <w:rStyle w:val="aa"/>
          <w:rFonts w:ascii="Verdana" w:hAnsi="Verdana"/>
          <w:sz w:val="21"/>
          <w:szCs w:val="21"/>
        </w:rPr>
      </w:pPr>
      <w:hyperlink r:id="rId10" w:history="1">
        <w:r w:rsidR="0069500B" w:rsidRPr="001C126D">
          <w:rPr>
            <w:rStyle w:val="aa"/>
            <w:b/>
            <w:bCs/>
            <w:kern w:val="2"/>
            <w:sz w:val="32"/>
            <w:szCs w:val="32"/>
          </w:rPr>
          <w:t>http</w:t>
        </w:r>
        <w:r w:rsidR="0069500B" w:rsidRPr="008C487D">
          <w:rPr>
            <w:rStyle w:val="aa"/>
            <w:rFonts w:ascii="Verdana" w:hAnsi="Verdana"/>
            <w:sz w:val="21"/>
            <w:szCs w:val="21"/>
          </w:rPr>
          <w:t>://lucene.apache.org/solr/downloads.html</w:t>
        </w:r>
      </w:hyperlink>
    </w:p>
    <w:p w:rsidR="0069500B" w:rsidRDefault="0069500B" w:rsidP="0069500B">
      <w:pPr>
        <w:pStyle w:val="2"/>
      </w:pPr>
      <w:r w:rsidRPr="001C126D">
        <w:rPr>
          <w:rFonts w:hint="eastAsia"/>
        </w:rPr>
        <w:t>1</w:t>
      </w:r>
      <w:r w:rsidRPr="001C126D">
        <w:rPr>
          <w:rFonts w:hint="eastAsia"/>
        </w:rPr>
        <w:t>、</w:t>
      </w:r>
      <w:r w:rsidRPr="001C126D">
        <w:rPr>
          <w:rFonts w:hint="eastAsia"/>
        </w:rPr>
        <w:t>solr-6.6.0\server\solr-webapp\</w:t>
      </w:r>
      <w:r w:rsidRPr="001C126D">
        <w:rPr>
          <w:rFonts w:hint="eastAsia"/>
        </w:rPr>
        <w:t>下的</w:t>
      </w:r>
      <w:r w:rsidRPr="001C126D">
        <w:rPr>
          <w:rFonts w:hint="eastAsia"/>
        </w:rPr>
        <w:t>webapp</w:t>
      </w:r>
      <w:r w:rsidRPr="001C126D">
        <w:rPr>
          <w:rFonts w:hint="eastAsia"/>
        </w:rPr>
        <w:t>文件夹，复制到：</w:t>
      </w:r>
      <w:r w:rsidRPr="001C126D">
        <w:rPr>
          <w:rFonts w:hint="eastAsia"/>
        </w:rPr>
        <w:t>Tomcat9.0</w:t>
      </w:r>
      <w:r w:rsidRPr="001C126D">
        <w:rPr>
          <w:rFonts w:hint="eastAsia"/>
        </w:rPr>
        <w:t>的安装目录下</w:t>
      </w:r>
      <w:r w:rsidRPr="001C126D">
        <w:rPr>
          <w:rFonts w:hint="eastAsia"/>
        </w:rPr>
        <w:t>\webapps\</w:t>
      </w:r>
      <w:r w:rsidRPr="001C126D">
        <w:rPr>
          <w:rFonts w:hint="eastAsia"/>
        </w:rPr>
        <w:t>文件夹下，重命名为：</w:t>
      </w:r>
      <w:r w:rsidRPr="001C126D">
        <w:rPr>
          <w:rFonts w:hint="eastAsia"/>
        </w:rPr>
        <w:t>solr</w:t>
      </w:r>
      <w:r w:rsidRPr="001C126D">
        <w:rPr>
          <w:rFonts w:hint="eastAsia"/>
        </w:rPr>
        <w:t>（你可以自定义名字）</w:t>
      </w:r>
    </w:p>
    <w:p w:rsidR="0069500B" w:rsidRPr="0069500B" w:rsidRDefault="0069500B" w:rsidP="0069500B"/>
    <w:p w:rsidR="0069500B" w:rsidRDefault="0069500B" w:rsidP="0069500B">
      <w:r w:rsidRPr="004A4FB2">
        <w:rPr>
          <w:noProof/>
        </w:rPr>
        <w:drawing>
          <wp:inline distT="0" distB="0" distL="0" distR="0" wp14:anchorId="39911653" wp14:editId="0E123B8F">
            <wp:extent cx="5274310" cy="1885077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Pr="0079056E" w:rsidRDefault="0069500B" w:rsidP="0069500B">
      <w:pPr>
        <w:pStyle w:val="2"/>
        <w:rPr>
          <w:rFonts w:ascii="Verdana" w:eastAsia="宋体" w:hAnsi="Verdana" w:cs="宋体"/>
          <w:color w:val="0000FF" w:themeColor="hyperlink"/>
          <w:sz w:val="21"/>
          <w:szCs w:val="21"/>
          <w:u w:val="single"/>
        </w:rPr>
      </w:pPr>
      <w:r w:rsidRPr="001C126D">
        <w:rPr>
          <w:rFonts w:hint="eastAsia"/>
        </w:rPr>
        <w:t>2</w:t>
      </w:r>
      <w:r w:rsidRPr="001C126D">
        <w:rPr>
          <w:rFonts w:hint="eastAsia"/>
        </w:rPr>
        <w:t>、</w:t>
      </w:r>
      <w:r w:rsidRPr="001C126D">
        <w:rPr>
          <w:rFonts w:hint="eastAsia"/>
        </w:rPr>
        <w:t>jar</w:t>
      </w:r>
      <w:r w:rsidRPr="001C126D">
        <w:rPr>
          <w:rFonts w:hint="eastAsia"/>
        </w:rPr>
        <w:t>包移动</w:t>
      </w:r>
    </w:p>
    <w:p w:rsidR="0069500B" w:rsidRDefault="0069500B" w:rsidP="0069500B">
      <w:pPr>
        <w:pStyle w:val="3"/>
      </w:pPr>
      <w:r w:rsidRPr="001C126D">
        <w:rPr>
          <w:rFonts w:hint="eastAsia"/>
        </w:rPr>
        <w:t>1</w:t>
      </w:r>
      <w:r w:rsidRPr="001C126D">
        <w:rPr>
          <w:rFonts w:hint="eastAsia"/>
        </w:rPr>
        <w:t>、</w:t>
      </w:r>
      <w:r w:rsidRPr="001C126D">
        <w:rPr>
          <w:rFonts w:hint="eastAsia"/>
        </w:rPr>
        <w:t>solr-6.6.0\server\lib\ext\</w:t>
      </w:r>
      <w:r w:rsidRPr="001C126D">
        <w:rPr>
          <w:rFonts w:hint="eastAsia"/>
        </w:rPr>
        <w:t>所有</w:t>
      </w:r>
      <w:r w:rsidRPr="001C126D">
        <w:rPr>
          <w:rFonts w:hint="eastAsia"/>
        </w:rPr>
        <w:t>jar</w:t>
      </w:r>
      <w:r w:rsidRPr="001C126D">
        <w:rPr>
          <w:rFonts w:hint="eastAsia"/>
        </w:rPr>
        <w:t>包，复制到：</w:t>
      </w:r>
      <w:r w:rsidRPr="001C126D">
        <w:rPr>
          <w:rFonts w:hint="eastAsia"/>
        </w:rPr>
        <w:t>Tomcat9.0</w:t>
      </w:r>
      <w:r w:rsidRPr="001C126D">
        <w:rPr>
          <w:rFonts w:hint="eastAsia"/>
        </w:rPr>
        <w:t>的安装目录下</w:t>
      </w:r>
      <w:r w:rsidRPr="001C126D">
        <w:rPr>
          <w:rFonts w:hint="eastAsia"/>
        </w:rPr>
        <w:t>\webapps\solr\WEB-INF\lib\</w:t>
      </w:r>
      <w:r w:rsidRPr="001C126D">
        <w:rPr>
          <w:rFonts w:hint="eastAsia"/>
        </w:rPr>
        <w:t>文件夹下</w:t>
      </w:r>
    </w:p>
    <w:p w:rsidR="0069500B" w:rsidRDefault="0069500B" w:rsidP="0069500B"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A0EC523" wp14:editId="33ADB94A">
            <wp:extent cx="5274310" cy="15432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Pr="0069500B" w:rsidRDefault="0069500B" w:rsidP="0069500B"/>
    <w:p w:rsidR="0069500B" w:rsidRDefault="0069500B" w:rsidP="0069500B">
      <w:pPr>
        <w:pStyle w:val="3"/>
      </w:pPr>
      <w:r w:rsidRPr="001C126D">
        <w:rPr>
          <w:rFonts w:hint="eastAsia"/>
        </w:rPr>
        <w:t>2</w:t>
      </w:r>
      <w:r w:rsidRPr="001C126D">
        <w:rPr>
          <w:rFonts w:hint="eastAsia"/>
        </w:rPr>
        <w:t>、</w:t>
      </w:r>
      <w:r w:rsidRPr="001C126D">
        <w:rPr>
          <w:rFonts w:hint="eastAsia"/>
        </w:rPr>
        <w:t>solr</w:t>
      </w:r>
      <w:r w:rsidRPr="001C126D">
        <w:rPr>
          <w:rFonts w:hint="eastAsia"/>
        </w:rPr>
        <w:t>解压包：</w:t>
      </w:r>
      <w:r w:rsidRPr="001C126D">
        <w:rPr>
          <w:rFonts w:hint="eastAsia"/>
        </w:rPr>
        <w:t>solr-6.6.0\server\lib\metrics-*.jar</w:t>
      </w:r>
      <w:r w:rsidRPr="001C126D">
        <w:rPr>
          <w:rFonts w:hint="eastAsia"/>
        </w:rPr>
        <w:t>包（所有匹配的），复制到：</w:t>
      </w:r>
      <w:r w:rsidRPr="001C126D">
        <w:rPr>
          <w:rFonts w:hint="eastAsia"/>
        </w:rPr>
        <w:t>Tomcat9.0</w:t>
      </w:r>
      <w:r w:rsidRPr="001C126D">
        <w:rPr>
          <w:rFonts w:hint="eastAsia"/>
        </w:rPr>
        <w:t>的安装目录下</w:t>
      </w:r>
      <w:r w:rsidRPr="001C126D">
        <w:rPr>
          <w:rFonts w:hint="eastAsia"/>
        </w:rPr>
        <w:t>\webapps\solr</w:t>
      </w:r>
      <w:r w:rsidRPr="001C126D">
        <w:rPr>
          <w:rFonts w:hint="eastAsia"/>
        </w:rPr>
        <w:t>（步骤</w:t>
      </w:r>
      <w:r w:rsidRPr="001C126D">
        <w:rPr>
          <w:rFonts w:hint="eastAsia"/>
        </w:rPr>
        <w:t>1</w:t>
      </w:r>
      <w:r w:rsidRPr="001C126D">
        <w:rPr>
          <w:rFonts w:hint="eastAsia"/>
        </w:rPr>
        <w:t>，我创建的文件夹）</w:t>
      </w:r>
      <w:r w:rsidRPr="001C126D">
        <w:rPr>
          <w:rFonts w:hint="eastAsia"/>
        </w:rPr>
        <w:t>\WEB-INF\lib\</w:t>
      </w:r>
      <w:r w:rsidRPr="001C126D">
        <w:rPr>
          <w:rFonts w:hint="eastAsia"/>
        </w:rPr>
        <w:t>文件夹下</w:t>
      </w:r>
    </w:p>
    <w:p w:rsidR="0069500B" w:rsidRPr="0069500B" w:rsidRDefault="0069500B" w:rsidP="0069500B"/>
    <w:p w:rsidR="0069500B" w:rsidRDefault="0069500B" w:rsidP="0069500B">
      <w:pPr>
        <w:pStyle w:val="2"/>
      </w:pPr>
      <w:r w:rsidRPr="001C126D">
        <w:rPr>
          <w:rFonts w:hint="eastAsia"/>
        </w:rPr>
        <w:t>3</w:t>
      </w:r>
      <w:r w:rsidRPr="001C126D">
        <w:rPr>
          <w:rFonts w:hint="eastAsia"/>
        </w:rPr>
        <w:t>、</w:t>
      </w:r>
      <w:r w:rsidRPr="001C126D">
        <w:rPr>
          <w:rFonts w:hint="eastAsia"/>
        </w:rPr>
        <w:t>olr-6.6.0\dist\solr-dataimporthandler-*.jar</w:t>
      </w:r>
      <w:r w:rsidRPr="001C126D">
        <w:rPr>
          <w:rFonts w:hint="eastAsia"/>
        </w:rPr>
        <w:t>包（所有匹配的），复制到：</w:t>
      </w:r>
      <w:r w:rsidRPr="001C126D">
        <w:rPr>
          <w:rFonts w:hint="eastAsia"/>
        </w:rPr>
        <w:t>Tomcat9.0</w:t>
      </w:r>
      <w:r w:rsidRPr="001C126D">
        <w:rPr>
          <w:rFonts w:hint="eastAsia"/>
        </w:rPr>
        <w:t>的安装目录下</w:t>
      </w:r>
      <w:r w:rsidRPr="001C126D">
        <w:rPr>
          <w:rFonts w:hint="eastAsia"/>
        </w:rPr>
        <w:t>\webapps\solr</w:t>
      </w:r>
      <w:r w:rsidRPr="001C126D">
        <w:rPr>
          <w:rFonts w:hint="eastAsia"/>
        </w:rPr>
        <w:t>（步骤</w:t>
      </w:r>
      <w:r w:rsidRPr="001C126D">
        <w:rPr>
          <w:rFonts w:hint="eastAsia"/>
        </w:rPr>
        <w:t>1</w:t>
      </w:r>
      <w:r w:rsidRPr="001C126D">
        <w:rPr>
          <w:rFonts w:hint="eastAsia"/>
        </w:rPr>
        <w:t>，我创建的文件夹）</w:t>
      </w:r>
      <w:r w:rsidRPr="001C126D">
        <w:rPr>
          <w:rFonts w:hint="eastAsia"/>
        </w:rPr>
        <w:t>\WEB-INF\lib\</w:t>
      </w:r>
      <w:r w:rsidRPr="001C126D">
        <w:rPr>
          <w:rFonts w:hint="eastAsia"/>
        </w:rPr>
        <w:t>文件夹下</w:t>
      </w:r>
    </w:p>
    <w:p w:rsidR="0069500B" w:rsidRPr="0069500B" w:rsidRDefault="0069500B" w:rsidP="0069500B"/>
    <w:p w:rsidR="0069500B" w:rsidRPr="00D467AD" w:rsidRDefault="0069500B" w:rsidP="0069500B">
      <w:pPr>
        <w:pStyle w:val="2"/>
      </w:pPr>
      <w:r w:rsidRPr="00EF0071">
        <w:rPr>
          <w:rFonts w:hint="eastAsia"/>
        </w:rPr>
        <w:t>3</w:t>
      </w:r>
      <w:r w:rsidRPr="00EF0071">
        <w:rPr>
          <w:rFonts w:hint="eastAsia"/>
        </w:rPr>
        <w:t>、日志文件</w:t>
      </w:r>
      <w:r w:rsidRPr="00EF0071">
        <w:rPr>
          <w:rFonts w:hint="eastAsia"/>
          <w:shd w:val="clear" w:color="auto" w:fill="E6F2FF"/>
        </w:rPr>
        <w:t>log4j.properties</w:t>
      </w:r>
    </w:p>
    <w:p w:rsidR="0069500B" w:rsidRDefault="0069500B" w:rsidP="0069500B">
      <w:pPr>
        <w:pStyle w:val="3"/>
        <w:rPr>
          <w:sz w:val="28"/>
        </w:rPr>
      </w:pPr>
      <w:r w:rsidRPr="00A87F30">
        <w:rPr>
          <w:rFonts w:hint="eastAsia"/>
          <w:sz w:val="28"/>
        </w:rPr>
        <w:t>1</w:t>
      </w:r>
      <w:r w:rsidRPr="00A87F30">
        <w:rPr>
          <w:rFonts w:hint="eastAsia"/>
          <w:sz w:val="28"/>
        </w:rPr>
        <w:t>、</w:t>
      </w:r>
      <w:r w:rsidRPr="00A87F30">
        <w:rPr>
          <w:rFonts w:hint="eastAsia"/>
          <w:sz w:val="28"/>
        </w:rPr>
        <w:t>solr-6.6.0\server\resources\log4j.properties</w:t>
      </w:r>
      <w:r w:rsidRPr="00A87F30">
        <w:rPr>
          <w:rFonts w:hint="eastAsia"/>
          <w:sz w:val="28"/>
        </w:rPr>
        <w:t>，复制到：</w:t>
      </w:r>
      <w:r w:rsidRPr="00A87F30">
        <w:rPr>
          <w:rFonts w:hint="eastAsia"/>
          <w:sz w:val="28"/>
        </w:rPr>
        <w:t>Tomcat 9.0</w:t>
      </w:r>
      <w:r w:rsidRPr="00A87F30">
        <w:rPr>
          <w:rFonts w:hint="eastAsia"/>
          <w:sz w:val="28"/>
        </w:rPr>
        <w:t>的安装目录下</w:t>
      </w:r>
      <w:r w:rsidRPr="00A87F30">
        <w:rPr>
          <w:rFonts w:hint="eastAsia"/>
          <w:sz w:val="28"/>
        </w:rPr>
        <w:t>\webapps\solr\WEB-INF\classes</w:t>
      </w:r>
      <w:r w:rsidRPr="00A87F30">
        <w:rPr>
          <w:rFonts w:hint="eastAsia"/>
          <w:sz w:val="28"/>
        </w:rPr>
        <w:t>（这个文件夹需要创建）</w:t>
      </w:r>
      <w:r w:rsidRPr="00A87F30">
        <w:rPr>
          <w:rFonts w:hint="eastAsia"/>
          <w:sz w:val="28"/>
        </w:rPr>
        <w:t>\</w:t>
      </w:r>
      <w:r w:rsidRPr="00A87F30">
        <w:rPr>
          <w:rFonts w:hint="eastAsia"/>
          <w:sz w:val="28"/>
        </w:rPr>
        <w:t>文件夹下</w:t>
      </w:r>
    </w:p>
    <w:p w:rsidR="0069500B" w:rsidRDefault="0069500B" w:rsidP="0069500B">
      <w:r>
        <w:rPr>
          <w:noProof/>
        </w:rPr>
        <w:drawing>
          <wp:inline distT="0" distB="0" distL="0" distR="0" wp14:anchorId="1C0C9A5F" wp14:editId="2A8AED74">
            <wp:extent cx="5486400" cy="1181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69500B" w:rsidRDefault="0069500B" w:rsidP="0069500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、建立</w:t>
      </w:r>
      <w:r>
        <w:rPr>
          <w:rFonts w:hint="eastAsia"/>
        </w:rPr>
        <w:t>solrhome</w:t>
      </w:r>
      <w:r>
        <w:rPr>
          <w:rFonts w:hint="eastAsia"/>
        </w:rPr>
        <w:t>文件夹</w:t>
      </w:r>
    </w:p>
    <w:p w:rsidR="0069500B" w:rsidRDefault="0069500B" w:rsidP="0069500B">
      <w:pPr>
        <w:pStyle w:val="3"/>
        <w:rPr>
          <w:sz w:val="28"/>
        </w:rPr>
      </w:pPr>
      <w:r w:rsidRPr="003E1DD5"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Pr="003E1DD5">
        <w:rPr>
          <w:rFonts w:hint="eastAsia"/>
          <w:sz w:val="28"/>
        </w:rPr>
        <w:t>Tomcat 9.0</w:t>
      </w:r>
      <w:r w:rsidRPr="003E1DD5">
        <w:rPr>
          <w:rFonts w:hint="eastAsia"/>
          <w:sz w:val="28"/>
        </w:rPr>
        <w:t>的安装目录下</w:t>
      </w:r>
      <w:r w:rsidRPr="003E1DD5">
        <w:rPr>
          <w:sz w:val="28"/>
        </w:rPr>
        <w:t>\webapps\solr</w:t>
      </w:r>
      <w:r w:rsidRPr="003E1DD5">
        <w:rPr>
          <w:sz w:val="28"/>
        </w:rPr>
        <w:t>】下新建一个文件【</w:t>
      </w:r>
      <w:r w:rsidRPr="003E1DD5">
        <w:rPr>
          <w:sz w:val="28"/>
        </w:rPr>
        <w:t>solrhome</w:t>
      </w:r>
      <w:r w:rsidRPr="003E1DD5">
        <w:rPr>
          <w:sz w:val="28"/>
        </w:rPr>
        <w:t>（</w:t>
      </w:r>
      <w:r w:rsidRPr="003542E0">
        <w:rPr>
          <w:color w:val="FF0000"/>
          <w:sz w:val="28"/>
        </w:rPr>
        <w:t>文件夹名称可以任意命名</w:t>
      </w:r>
      <w:r w:rsidRPr="003E1DD5">
        <w:rPr>
          <w:sz w:val="28"/>
        </w:rPr>
        <w:t>）】，将【</w:t>
      </w:r>
      <w:r w:rsidRPr="003E1DD5">
        <w:rPr>
          <w:sz w:val="28"/>
        </w:rPr>
        <w:t>solr-6.0.0\server\solr</w:t>
      </w:r>
      <w:r w:rsidRPr="003E1DD5">
        <w:rPr>
          <w:sz w:val="28"/>
        </w:rPr>
        <w:t>】下的所有文件拷贝到刚刚创建</w:t>
      </w:r>
      <w:r w:rsidRPr="003E1DD5">
        <w:rPr>
          <w:sz w:val="28"/>
        </w:rPr>
        <w:t> </w:t>
      </w:r>
      <w:r w:rsidRPr="00265A7A">
        <w:rPr>
          <w:sz w:val="28"/>
        </w:rPr>
        <w:t>的</w:t>
      </w:r>
      <w:r w:rsidRPr="00265A7A">
        <w:rPr>
          <w:sz w:val="28"/>
        </w:rPr>
        <w:t>solrhome</w:t>
      </w:r>
      <w:r w:rsidRPr="00265A7A">
        <w:rPr>
          <w:sz w:val="28"/>
        </w:rPr>
        <w:t>中。</w:t>
      </w:r>
    </w:p>
    <w:p w:rsidR="0069500B" w:rsidRPr="0069500B" w:rsidRDefault="0069500B" w:rsidP="0069500B"/>
    <w:p w:rsidR="0069500B" w:rsidRDefault="0069500B" w:rsidP="0069500B">
      <w:r>
        <w:rPr>
          <w:noProof/>
        </w:rPr>
        <w:drawing>
          <wp:inline distT="0" distB="0" distL="0" distR="0" wp14:anchorId="2EC444CC" wp14:editId="3A900ECA">
            <wp:extent cx="4714286" cy="22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69500B">
      <w:r>
        <w:rPr>
          <w:noProof/>
        </w:rPr>
        <w:drawing>
          <wp:inline distT="0" distB="0" distL="0" distR="0" wp14:anchorId="43943C91" wp14:editId="28E450B5">
            <wp:extent cx="5274310" cy="31305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6564AF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、修改</w:t>
      </w:r>
      <w:r>
        <w:rPr>
          <w:rFonts w:hint="eastAsia"/>
        </w:rPr>
        <w:t>tomcat</w:t>
      </w:r>
      <w:r>
        <w:rPr>
          <w:rFonts w:hint="eastAsia"/>
        </w:rPr>
        <w:t>中的</w:t>
      </w:r>
      <w:r w:rsidRPr="00D26B2A">
        <w:rPr>
          <w:rFonts w:hint="eastAsia"/>
        </w:rPr>
        <w:t>web.xml</w:t>
      </w:r>
    </w:p>
    <w:p w:rsidR="006564AF" w:rsidRPr="006564AF" w:rsidRDefault="006564AF" w:rsidP="006564AF"/>
    <w:tbl>
      <w:tblPr>
        <w:tblW w:w="0" w:type="auto"/>
        <w:tblInd w:w="781" w:type="dxa"/>
        <w:shd w:val="clear" w:color="auto" w:fill="C6D9F1" w:themeFill="text2" w:themeFillTint="33"/>
        <w:tblLook w:val="0000" w:firstRow="0" w:lastRow="0" w:firstColumn="0" w:lastColumn="0" w:noHBand="0" w:noVBand="0"/>
      </w:tblPr>
      <w:tblGrid>
        <w:gridCol w:w="8075"/>
      </w:tblGrid>
      <w:tr w:rsidR="006564AF" w:rsidTr="006564AF">
        <w:trPr>
          <w:trHeight w:val="601"/>
        </w:trPr>
        <w:tc>
          <w:tcPr>
            <w:tcW w:w="9842" w:type="dxa"/>
            <w:shd w:val="clear" w:color="auto" w:fill="C6D9F1" w:themeFill="text2" w:themeFillTint="33"/>
          </w:tcPr>
          <w:p w:rsidR="006564AF" w:rsidRPr="00D26B2A" w:rsidRDefault="006564AF" w:rsidP="00656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</w:p>
          <w:p w:rsidR="006564AF" w:rsidRPr="00D26B2A" w:rsidRDefault="006564AF" w:rsidP="00656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env-entry-name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  <w:r w:rsidRPr="00D26B2A">
              <w:rPr>
                <w:rFonts w:ascii="宋体" w:eastAsia="宋体" w:hAnsi="宋体" w:cs="宋体"/>
                <w:color w:val="000000"/>
                <w:sz w:val="18"/>
                <w:szCs w:val="18"/>
              </w:rPr>
              <w:t>solr/home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env-entry-name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</w:p>
          <w:p w:rsidR="006564AF" w:rsidRPr="00D26B2A" w:rsidRDefault="006564AF" w:rsidP="00656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8000"/>
                <w:sz w:val="18"/>
                <w:szCs w:val="18"/>
              </w:rPr>
              <w:t>&lt;!--这个节点需要修改为solrhome的路径--&gt;</w:t>
            </w:r>
          </w:p>
          <w:p w:rsidR="006564AF" w:rsidRPr="00D26B2A" w:rsidRDefault="006564AF" w:rsidP="00656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env-entry-value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  <w:r w:rsidRPr="00DA3487">
              <w:rPr>
                <w:color w:val="FF0000"/>
              </w:rPr>
              <w:t xml:space="preserve"> </w:t>
            </w:r>
            <w:r w:rsidRPr="00DA3487">
              <w:rPr>
                <w:rFonts w:ascii="宋体" w:eastAsia="宋体" w:hAnsi="宋体" w:cs="宋体"/>
                <w:color w:val="FF0000"/>
                <w:sz w:val="18"/>
                <w:szCs w:val="18"/>
              </w:rPr>
              <w:t>D:\ProgramFiles\Stud</w:t>
            </w:r>
            <w:r w:rsidR="00CC5275">
              <w:rPr>
                <w:rFonts w:ascii="宋体" w:eastAsia="宋体" w:hAnsi="宋体" w:cs="宋体"/>
                <w:color w:val="FF0000"/>
                <w:sz w:val="18"/>
                <w:szCs w:val="18"/>
              </w:rPr>
              <w:t>y\tomcat9\webapps\solr\solrhome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env-entry-value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</w:p>
          <w:p w:rsidR="006564AF" w:rsidRPr="00D26B2A" w:rsidRDefault="006564AF" w:rsidP="00656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00"/>
                <w:sz w:val="18"/>
                <w:szCs w:val="18"/>
              </w:rPr>
              <w:t xml:space="preserve">    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env-entry-type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  <w:r w:rsidRPr="00D26B2A">
              <w:rPr>
                <w:rFonts w:ascii="宋体" w:eastAsia="宋体" w:hAnsi="宋体" w:cs="宋体"/>
                <w:color w:val="000000"/>
                <w:sz w:val="18"/>
                <w:szCs w:val="18"/>
              </w:rPr>
              <w:t>java.lang.String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env-entry-type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</w:p>
          <w:p w:rsidR="006564AF" w:rsidRPr="00D26B2A" w:rsidRDefault="006564AF" w:rsidP="006564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&lt;/</w:t>
            </w:r>
            <w:r w:rsidRPr="00D26B2A">
              <w:rPr>
                <w:rFonts w:ascii="宋体" w:eastAsia="宋体" w:hAnsi="宋体" w:cs="宋体"/>
                <w:color w:val="800000"/>
                <w:sz w:val="18"/>
                <w:szCs w:val="18"/>
              </w:rPr>
              <w:t>env-entry</w:t>
            </w:r>
            <w:r w:rsidRPr="00D26B2A">
              <w:rPr>
                <w:rFonts w:ascii="宋体" w:eastAsia="宋体" w:hAnsi="宋体" w:cs="宋体"/>
                <w:color w:val="0000FF"/>
                <w:sz w:val="18"/>
                <w:szCs w:val="18"/>
              </w:rPr>
              <w:t>&gt;</w:t>
            </w:r>
          </w:p>
          <w:p w:rsidR="006564AF" w:rsidRDefault="006564AF" w:rsidP="006564AF"/>
          <w:p w:rsidR="006564AF" w:rsidRDefault="006564AF" w:rsidP="006564AF"/>
        </w:tc>
      </w:tr>
    </w:tbl>
    <w:p w:rsidR="0069500B" w:rsidRPr="00E74967" w:rsidRDefault="0069500B" w:rsidP="0069500B">
      <w:pPr>
        <w:pStyle w:val="2"/>
        <w:rPr>
          <w:rFonts w:ascii="Arial" w:hAnsi="Arial"/>
          <w:sz w:val="21"/>
          <w:szCs w:val="21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E74967">
        <w:rPr>
          <w:rFonts w:hint="eastAsia"/>
        </w:rPr>
        <w:t>浏览器中运行</w:t>
      </w:r>
      <w:r w:rsidRPr="00E74967">
        <w:rPr>
          <w:rFonts w:hint="eastAsia"/>
        </w:rPr>
        <w:t>solr</w:t>
      </w:r>
      <w:r w:rsidRPr="00E74967">
        <w:rPr>
          <w:rFonts w:hint="eastAsia"/>
        </w:rPr>
        <w:t>：</w:t>
      </w:r>
      <w:r w:rsidRPr="00E74967">
        <w:rPr>
          <w:rFonts w:hint="eastAsia"/>
        </w:rPr>
        <w:t>http://localhost:8080/solr/index.html</w:t>
      </w:r>
      <w:r>
        <w:rPr>
          <w:rFonts w:hint="eastAsia"/>
        </w:rPr>
        <w:t>，</w:t>
      </w:r>
      <w:r w:rsidRPr="00E74967">
        <w:rPr>
          <w:rFonts w:ascii="微软雅黑" w:hAnsi="微软雅黑" w:cs="Arial" w:hint="eastAsia"/>
          <w:color w:val="000000"/>
          <w:sz w:val="24"/>
          <w:szCs w:val="24"/>
        </w:rPr>
        <w:t>然后你会看到：</w:t>
      </w:r>
      <w:r w:rsidRPr="00E74967">
        <w:rPr>
          <w:rFonts w:ascii="微软雅黑" w:hAnsi="微软雅黑" w:cs="Arial" w:hint="eastAsia"/>
          <w:color w:val="FF0000"/>
          <w:sz w:val="27"/>
          <w:szCs w:val="27"/>
        </w:rPr>
        <w:t>304 or 403错误</w:t>
      </w:r>
      <w:r w:rsidR="0014599E">
        <w:rPr>
          <w:rFonts w:ascii="微软雅黑" w:hAnsi="微软雅黑" w:cs="Arial" w:hint="eastAsia"/>
          <w:color w:val="FF0000"/>
          <w:sz w:val="27"/>
          <w:szCs w:val="27"/>
        </w:rPr>
        <w:t>（版本低的访问的是</w:t>
      </w:r>
      <w:r w:rsidR="006E4C63" w:rsidRPr="006E4C63">
        <w:rPr>
          <w:rFonts w:ascii="微软雅黑" w:hAnsi="微软雅黑" w:cs="Arial"/>
          <w:color w:val="FF0000"/>
          <w:sz w:val="27"/>
          <w:szCs w:val="27"/>
        </w:rPr>
        <w:t>http://127.0.0.1:8080/solr/</w:t>
      </w:r>
      <w:r w:rsidR="006E4C63" w:rsidRPr="006E4C63">
        <w:rPr>
          <w:rFonts w:ascii="微软雅黑" w:hAnsi="微软雅黑" w:cs="Arial"/>
          <w:color w:val="FF0000"/>
          <w:sz w:val="27"/>
          <w:szCs w:val="27"/>
          <w:highlight w:val="yellow"/>
        </w:rPr>
        <w:t>admin.html</w:t>
      </w:r>
      <w:r w:rsidR="0014599E">
        <w:rPr>
          <w:rFonts w:ascii="微软雅黑" w:hAnsi="微软雅黑" w:cs="Arial" w:hint="eastAsia"/>
          <w:color w:val="FF0000"/>
          <w:sz w:val="27"/>
          <w:szCs w:val="27"/>
        </w:rPr>
        <w:t>）</w:t>
      </w:r>
    </w:p>
    <w:p w:rsidR="0069500B" w:rsidRDefault="0069500B" w:rsidP="0069500B">
      <w:pPr>
        <w:pStyle w:val="3"/>
        <w:rPr>
          <w:sz w:val="28"/>
        </w:rPr>
      </w:pPr>
      <w:r w:rsidRPr="0061173B">
        <w:rPr>
          <w:rFonts w:hint="eastAsia"/>
          <w:sz w:val="28"/>
        </w:rPr>
        <w:t>1</w:t>
      </w:r>
      <w:r w:rsidRPr="0061173B">
        <w:rPr>
          <w:rFonts w:hint="eastAsia"/>
          <w:sz w:val="28"/>
        </w:rPr>
        <w:t>、</w:t>
      </w:r>
      <w:r w:rsidRPr="0061173B">
        <w:rPr>
          <w:rFonts w:hint="eastAsia"/>
          <w:sz w:val="28"/>
        </w:rPr>
        <w:t>Tomcat 9.0</w:t>
      </w:r>
      <w:r w:rsidRPr="0061173B">
        <w:rPr>
          <w:rFonts w:hint="eastAsia"/>
          <w:sz w:val="28"/>
        </w:rPr>
        <w:t>的安装目录下</w:t>
      </w:r>
      <w:r w:rsidRPr="0061173B">
        <w:rPr>
          <w:rFonts w:hint="eastAsia"/>
          <w:sz w:val="28"/>
        </w:rPr>
        <w:t>\webapps\solr\WEB-INF\web.xml</w:t>
      </w:r>
      <w:r w:rsidRPr="0061173B">
        <w:rPr>
          <w:rFonts w:hint="eastAsia"/>
          <w:sz w:val="28"/>
        </w:rPr>
        <w:t>，下面的代码是注释状态，即可解决</w:t>
      </w:r>
      <w:r w:rsidRPr="0061173B">
        <w:rPr>
          <w:rFonts w:hint="eastAsia"/>
          <w:sz w:val="28"/>
        </w:rPr>
        <w:t>304 or 403</w:t>
      </w:r>
      <w:r w:rsidRPr="0061173B">
        <w:rPr>
          <w:rFonts w:hint="eastAsia"/>
          <w:sz w:val="28"/>
        </w:rPr>
        <w:t>错误</w:t>
      </w:r>
    </w:p>
    <w:p w:rsidR="0069500B" w:rsidRPr="0069500B" w:rsidRDefault="0069500B" w:rsidP="0069500B"/>
    <w:tbl>
      <w:tblPr>
        <w:tblW w:w="0" w:type="auto"/>
        <w:tblInd w:w="837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shd w:val="clear" w:color="auto" w:fill="000000" w:themeFill="text1"/>
        <w:tblLook w:val="0000" w:firstRow="0" w:lastRow="0" w:firstColumn="0" w:lastColumn="0" w:noHBand="0" w:noVBand="0"/>
      </w:tblPr>
      <w:tblGrid>
        <w:gridCol w:w="8019"/>
      </w:tblGrid>
      <w:tr w:rsidR="0069500B" w:rsidRPr="006564AF" w:rsidTr="006564AF">
        <w:trPr>
          <w:trHeight w:val="1540"/>
        </w:trPr>
        <w:tc>
          <w:tcPr>
            <w:tcW w:w="1149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&lt;!--  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&lt;security-constraint&gt;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&lt;web-resource-collection&gt;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  &lt;web-resource-name&gt;Disable TRACE&lt;/web-resource-name&gt;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  &lt;url-pattern&gt;/&lt;/url-pattern&gt;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  &lt;http-method&gt;TRACE&lt;/http-method&gt;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&lt;/web-resource-collection&gt;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&lt;auth-constraint/&gt;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&lt;/security-constraint&gt;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&lt;security-constraint&gt;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&lt;web-resource-collection&gt;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  &lt;web-resource-name&gt;Enable everything but TRACE&lt;/web-resource-name&gt;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  &lt;url-pattern&gt;/&lt;/url-pattern&gt;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  &lt;http-method-omission&gt;TRACE&lt;/http-method-omission&gt;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  &lt;/web-resource-collection&gt;</w:t>
            </w:r>
          </w:p>
          <w:p w:rsidR="006564AF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 &lt;/security-constraint&gt;</w:t>
            </w:r>
          </w:p>
          <w:p w:rsidR="0069500B" w:rsidRPr="006564AF" w:rsidRDefault="006564AF" w:rsidP="006564AF">
            <w:pPr>
              <w:rPr>
                <w:sz w:val="18"/>
              </w:rPr>
            </w:pPr>
            <w:r w:rsidRPr="006564AF">
              <w:rPr>
                <w:sz w:val="18"/>
              </w:rPr>
              <w:t xml:space="preserve">  --&gt;</w:t>
            </w:r>
          </w:p>
        </w:tc>
      </w:tr>
    </w:tbl>
    <w:p w:rsidR="0069500B" w:rsidRDefault="0069500B" w:rsidP="0069500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、开始访问</w:t>
      </w:r>
    </w:p>
    <w:p w:rsidR="006564AF" w:rsidRPr="006564AF" w:rsidRDefault="006564AF" w:rsidP="006564AF"/>
    <w:p w:rsidR="0069500B" w:rsidRPr="001544F9" w:rsidRDefault="0069500B" w:rsidP="0069500B">
      <w:r>
        <w:rPr>
          <w:noProof/>
        </w:rPr>
        <w:drawing>
          <wp:inline distT="0" distB="0" distL="0" distR="0" wp14:anchorId="59F8F4E9" wp14:editId="3ED88196">
            <wp:extent cx="5274310" cy="2736659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69500B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、添加第一个</w:t>
      </w:r>
      <w:r>
        <w:rPr>
          <w:rFonts w:hint="eastAsia"/>
        </w:rPr>
        <w:t>core</w:t>
      </w:r>
    </w:p>
    <w:p w:rsidR="0069500B" w:rsidRDefault="0069500B" w:rsidP="0069500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进入到</w:t>
      </w:r>
      <w:r>
        <w:rPr>
          <w:rFonts w:hint="eastAsia"/>
          <w:shd w:val="clear" w:color="auto" w:fill="FFFFFF"/>
        </w:rPr>
        <w:t>solrhome</w:t>
      </w:r>
      <w:r>
        <w:rPr>
          <w:rFonts w:hint="eastAsia"/>
          <w:shd w:val="clear" w:color="auto" w:fill="FFFFFF"/>
        </w:rPr>
        <w:t>文件夹，建立一个文件夹</w:t>
      </w:r>
      <w:r>
        <w:rPr>
          <w:rFonts w:hint="eastAsia"/>
          <w:shd w:val="clear" w:color="auto" w:fill="FFFFFF"/>
        </w:rPr>
        <w:t>core</w:t>
      </w:r>
      <w:r>
        <w:rPr>
          <w:rFonts w:hint="eastAsia"/>
          <w:shd w:val="clear" w:color="auto" w:fill="FFFFFF"/>
        </w:rPr>
        <w:t>，进入到</w:t>
      </w:r>
      <w:r>
        <w:rPr>
          <w:rFonts w:hint="eastAsia"/>
          <w:shd w:val="clear" w:color="auto" w:fill="FFFFFF"/>
        </w:rPr>
        <w:t xml:space="preserve">server\solr\configsets\sample_techproducts_configs </w:t>
      </w:r>
      <w:r>
        <w:rPr>
          <w:rFonts w:hint="eastAsia"/>
          <w:shd w:val="clear" w:color="auto" w:fill="FFFFFF"/>
        </w:rPr>
        <w:t>文件夹，将此文件夹下的</w:t>
      </w:r>
      <w:r>
        <w:rPr>
          <w:rFonts w:hint="eastAsia"/>
          <w:shd w:val="clear" w:color="auto" w:fill="FFFFFF"/>
        </w:rPr>
        <w:t xml:space="preserve">conf </w:t>
      </w:r>
      <w:r>
        <w:rPr>
          <w:rFonts w:hint="eastAsia"/>
          <w:shd w:val="clear" w:color="auto" w:fill="FFFFFF"/>
        </w:rPr>
        <w:t>目录拷贝到刚刚建立的</w:t>
      </w:r>
      <w:r>
        <w:rPr>
          <w:rFonts w:hint="eastAsia"/>
          <w:shd w:val="clear" w:color="auto" w:fill="FFFFFF"/>
        </w:rPr>
        <w:t>core</w:t>
      </w:r>
      <w:r>
        <w:rPr>
          <w:rFonts w:hint="eastAsia"/>
          <w:shd w:val="clear" w:color="auto" w:fill="FFFFFF"/>
        </w:rPr>
        <w:t>的文件夹下</w:t>
      </w:r>
    </w:p>
    <w:p w:rsidR="0069500B" w:rsidRDefault="0069500B" w:rsidP="0069500B">
      <w:r>
        <w:rPr>
          <w:noProof/>
        </w:rPr>
        <w:drawing>
          <wp:inline distT="0" distB="0" distL="0" distR="0" wp14:anchorId="12F02366" wp14:editId="218AB39C">
            <wp:extent cx="5274310" cy="1502934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69500B"/>
    <w:p w:rsidR="0069500B" w:rsidRDefault="0069500B" w:rsidP="0069500B"/>
    <w:p w:rsidR="0069500B" w:rsidRDefault="0069500B" w:rsidP="0069500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在浏览器中输入</w:t>
      </w:r>
      <w:hyperlink r:id="rId18" w:tgtFrame="_blank" w:history="1">
        <w:r>
          <w:rPr>
            <w:rStyle w:val="aa"/>
            <w:rFonts w:ascii="微软雅黑" w:hAnsi="微软雅黑" w:hint="eastAsia"/>
            <w:color w:val="428BCA"/>
            <w:sz w:val="23"/>
            <w:szCs w:val="23"/>
          </w:rPr>
          <w:t>http://localhost:8080/solr/index.html</w:t>
        </w:r>
      </w:hyperlink>
      <w:r>
        <w:rPr>
          <w:rFonts w:hint="eastAsia"/>
        </w:rPr>
        <w:t>，进入</w:t>
      </w:r>
      <w:r>
        <w:rPr>
          <w:rFonts w:hint="eastAsia"/>
        </w:rPr>
        <w:t>solr</w:t>
      </w:r>
      <w:r>
        <w:rPr>
          <w:rFonts w:hint="eastAsia"/>
        </w:rPr>
        <w:t>管理页面，点击左侧的</w:t>
      </w:r>
      <w:r>
        <w:rPr>
          <w:rFonts w:hint="eastAsia"/>
        </w:rPr>
        <w:t>add core</w:t>
      </w:r>
      <w:r>
        <w:rPr>
          <w:rFonts w:hint="eastAsia"/>
        </w:rPr>
        <w:t>，在</w:t>
      </w:r>
      <w:r>
        <w:rPr>
          <w:rFonts w:hint="eastAsia"/>
        </w:rPr>
        <w:t xml:space="preserve">name </w:t>
      </w:r>
      <w:r>
        <w:rPr>
          <w:rFonts w:hint="eastAsia"/>
        </w:rPr>
        <w:t>和</w:t>
      </w:r>
      <w:r>
        <w:rPr>
          <w:rFonts w:hint="eastAsia"/>
        </w:rPr>
        <w:t>instanceDir</w:t>
      </w:r>
      <w:r>
        <w:rPr>
          <w:rFonts w:hint="eastAsia"/>
        </w:rPr>
        <w:t>下都输入</w:t>
      </w:r>
      <w:r>
        <w:rPr>
          <w:rFonts w:hint="eastAsia"/>
        </w:rPr>
        <w:t>core(</w:t>
      </w:r>
      <w:r>
        <w:rPr>
          <w:rFonts w:hint="eastAsia"/>
        </w:rPr>
        <w:t>在步骤</w:t>
      </w:r>
      <w:r>
        <w:rPr>
          <w:rFonts w:hint="eastAsia"/>
        </w:rPr>
        <w:t>1</w:t>
      </w:r>
      <w:r>
        <w:rPr>
          <w:rFonts w:hint="eastAsia"/>
        </w:rPr>
        <w:t>中取得名称</w:t>
      </w:r>
      <w:r>
        <w:rPr>
          <w:rFonts w:hint="eastAsia"/>
        </w:rPr>
        <w:t xml:space="preserve">) </w:t>
      </w:r>
      <w:r>
        <w:rPr>
          <w:rFonts w:hint="eastAsia"/>
        </w:rPr>
        <w:t>，</w:t>
      </w:r>
    </w:p>
    <w:p w:rsidR="0069500B" w:rsidRDefault="0069500B" w:rsidP="0069500B"/>
    <w:p w:rsidR="0069500B" w:rsidRDefault="0069500B" w:rsidP="0069500B">
      <w:r>
        <w:rPr>
          <w:noProof/>
        </w:rPr>
        <w:drawing>
          <wp:inline distT="0" distB="0" distL="0" distR="0" wp14:anchorId="611919F2" wp14:editId="1B05548C">
            <wp:extent cx="5274310" cy="31969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69500B"/>
    <w:p w:rsidR="0069500B" w:rsidRDefault="0069500B" w:rsidP="0069500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、添加完成会显示下面的</w:t>
      </w:r>
    </w:p>
    <w:p w:rsidR="0069500B" w:rsidRDefault="0069500B" w:rsidP="0069500B">
      <w:r>
        <w:rPr>
          <w:noProof/>
        </w:rPr>
        <w:drawing>
          <wp:inline distT="0" distB="0" distL="0" distR="0" wp14:anchorId="36894D76" wp14:editId="4C6D7019">
            <wp:extent cx="5274310" cy="2642039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69500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、然后在进入到</w:t>
      </w:r>
      <w:r>
        <w:rPr>
          <w:rFonts w:hint="eastAsia"/>
        </w:rPr>
        <w:t>\cores</w:t>
      </w:r>
      <w:r>
        <w:rPr>
          <w:rFonts w:hint="eastAsia"/>
        </w:rPr>
        <w:t>目录，此时会发现多了一个</w:t>
      </w:r>
      <w:r>
        <w:rPr>
          <w:rFonts w:hint="eastAsia"/>
        </w:rPr>
        <w:t>data</w:t>
      </w:r>
      <w:r>
        <w:rPr>
          <w:rFonts w:hint="eastAsia"/>
        </w:rPr>
        <w:t>文件夹和一个</w:t>
      </w:r>
      <w:r>
        <w:rPr>
          <w:rFonts w:hint="eastAsia"/>
        </w:rPr>
        <w:t>properties</w:t>
      </w:r>
      <w:r>
        <w:rPr>
          <w:rFonts w:hint="eastAsia"/>
        </w:rPr>
        <w:t>文件，如图：</w:t>
      </w:r>
    </w:p>
    <w:p w:rsidR="0069500B" w:rsidRDefault="0069500B" w:rsidP="0069500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data</w:t>
      </w:r>
      <w:r>
        <w:rPr>
          <w:rFonts w:hint="eastAsia"/>
          <w:shd w:val="clear" w:color="auto" w:fill="FFFFFF"/>
        </w:rPr>
        <w:t>目录，用于存储索引文件，</w:t>
      </w:r>
    </w:p>
    <w:p w:rsidR="0069500B" w:rsidRPr="00B61F09" w:rsidRDefault="0069500B" w:rsidP="0069500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core.properties</w:t>
      </w:r>
      <w:r>
        <w:rPr>
          <w:rFonts w:hint="eastAsia"/>
          <w:shd w:val="clear" w:color="auto" w:fill="FFFFFF"/>
        </w:rPr>
        <w:t>文件用于存放</w:t>
      </w:r>
      <w:r>
        <w:rPr>
          <w:rFonts w:hint="eastAsia"/>
          <w:shd w:val="clear" w:color="auto" w:fill="FFFFFF"/>
        </w:rPr>
        <w:t>core</w:t>
      </w:r>
      <w:r>
        <w:rPr>
          <w:rFonts w:hint="eastAsia"/>
          <w:shd w:val="clear" w:color="auto" w:fill="FFFFFF"/>
        </w:rPr>
        <w:t>的配置信息</w:t>
      </w:r>
    </w:p>
    <w:p w:rsidR="0069500B" w:rsidRDefault="0069500B" w:rsidP="0069500B">
      <w:r>
        <w:rPr>
          <w:noProof/>
        </w:rPr>
        <w:drawing>
          <wp:inline distT="0" distB="0" distL="0" distR="0" wp14:anchorId="1D724CD2" wp14:editId="44F9D0AE">
            <wp:extent cx="5274310" cy="222510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0B" w:rsidRDefault="0069500B" w:rsidP="0069500B"/>
    <w:p w:rsidR="007A662D" w:rsidRDefault="007A662D" w:rsidP="0069500B"/>
    <w:p w:rsidR="007A662D" w:rsidRDefault="007A662D" w:rsidP="0069500B">
      <w:bookmarkStart w:id="2" w:name="_GoBack"/>
      <w:bookmarkEnd w:id="2"/>
    </w:p>
    <w:p w:rsidR="007A662D" w:rsidRDefault="007A662D" w:rsidP="007A662D">
      <w:pPr>
        <w:pStyle w:val="1"/>
      </w:pPr>
      <w:r>
        <w:rPr>
          <w:rFonts w:hint="eastAsia"/>
        </w:rPr>
        <w:t>不同版本的安装比较</w:t>
      </w:r>
    </w:p>
    <w:p w:rsidR="007A662D" w:rsidRDefault="007A662D" w:rsidP="007A662D">
      <w:pPr>
        <w:pStyle w:val="2"/>
      </w:pPr>
      <w:r>
        <w:rPr>
          <w:rFonts w:hint="eastAsia"/>
        </w:rPr>
        <w:t xml:space="preserve">solr5.5 </w:t>
      </w:r>
      <w:r>
        <w:rPr>
          <w:rFonts w:hint="eastAsia"/>
        </w:rPr>
        <w:t>（下面的不全，结合我自己的进行安装）</w:t>
      </w:r>
    </w:p>
    <w:p w:rsidR="007A662D" w:rsidRDefault="00877AF7" w:rsidP="007A662D">
      <w:pPr>
        <w:rPr>
          <w:rFonts w:hint="eastAsia"/>
        </w:rPr>
      </w:pPr>
      <w:hyperlink r:id="rId22" w:history="1">
        <w:r w:rsidRPr="00781368">
          <w:rPr>
            <w:rStyle w:val="aa"/>
          </w:rPr>
          <w:t>http://www.cnblogs.com/zhuxiao</w:t>
        </w:r>
        <w:r w:rsidRPr="00781368">
          <w:rPr>
            <w:rStyle w:val="aa"/>
          </w:rPr>
          <w:t>j</w:t>
        </w:r>
        <w:r w:rsidRPr="00781368">
          <w:rPr>
            <w:rStyle w:val="aa"/>
          </w:rPr>
          <w:t>ie/p/5764680.html</w:t>
        </w:r>
      </w:hyperlink>
    </w:p>
    <w:p w:rsidR="00877AF7" w:rsidRPr="007A662D" w:rsidRDefault="00877AF7" w:rsidP="007A662D"/>
    <w:p w:rsidR="00B278C0" w:rsidRDefault="00B278C0" w:rsidP="0069500B"/>
    <w:p w:rsidR="00DB0C47" w:rsidRDefault="00DB0C47"/>
    <w:sectPr w:rsidR="00DB0C4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9AA" w:rsidRDefault="000679AA" w:rsidP="00D30877">
      <w:pPr>
        <w:spacing w:after="0"/>
      </w:pPr>
      <w:r>
        <w:separator/>
      </w:r>
    </w:p>
  </w:endnote>
  <w:endnote w:type="continuationSeparator" w:id="0">
    <w:p w:rsidR="000679AA" w:rsidRDefault="000679AA" w:rsidP="00D308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9AA" w:rsidRDefault="000679AA" w:rsidP="00D30877">
      <w:pPr>
        <w:spacing w:after="0"/>
      </w:pPr>
      <w:r>
        <w:separator/>
      </w:r>
    </w:p>
  </w:footnote>
  <w:footnote w:type="continuationSeparator" w:id="0">
    <w:p w:rsidR="000679AA" w:rsidRDefault="000679AA" w:rsidP="00D308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B427F1"/>
    <w:rsid w:val="00057311"/>
    <w:rsid w:val="000679AA"/>
    <w:rsid w:val="0014599E"/>
    <w:rsid w:val="00347994"/>
    <w:rsid w:val="00392497"/>
    <w:rsid w:val="005C1B1B"/>
    <w:rsid w:val="006564AF"/>
    <w:rsid w:val="006923AB"/>
    <w:rsid w:val="0069500B"/>
    <w:rsid w:val="006C27AB"/>
    <w:rsid w:val="006E4B68"/>
    <w:rsid w:val="006E4C63"/>
    <w:rsid w:val="00705E54"/>
    <w:rsid w:val="007A662D"/>
    <w:rsid w:val="00877AF7"/>
    <w:rsid w:val="00980AB5"/>
    <w:rsid w:val="00A2706A"/>
    <w:rsid w:val="00B278C0"/>
    <w:rsid w:val="00B427F1"/>
    <w:rsid w:val="00C2250A"/>
    <w:rsid w:val="00C73158"/>
    <w:rsid w:val="00CC5275"/>
    <w:rsid w:val="00D30877"/>
    <w:rsid w:val="00DB0C47"/>
    <w:rsid w:val="00F33CF9"/>
    <w:rsid w:val="00F3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Char"/>
    <w:uiPriority w:val="9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B427F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427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7F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styleId="aa">
    <w:name w:val="Hyperlink"/>
    <w:basedOn w:val="a0"/>
    <w:uiPriority w:val="99"/>
    <w:unhideWhenUsed/>
    <w:rsid w:val="0069500B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D3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D30877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D30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D30877"/>
    <w:rPr>
      <w:sz w:val="18"/>
      <w:szCs w:val="18"/>
    </w:rPr>
  </w:style>
  <w:style w:type="character" w:styleId="ad">
    <w:name w:val="FollowedHyperlink"/>
    <w:basedOn w:val="a0"/>
    <w:uiPriority w:val="99"/>
    <w:semiHidden/>
    <w:rsid w:val="00D308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Char"/>
    <w:uiPriority w:val="9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B427F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427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7F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styleId="aa">
    <w:name w:val="Hyperlink"/>
    <w:basedOn w:val="a0"/>
    <w:uiPriority w:val="99"/>
    <w:unhideWhenUsed/>
    <w:rsid w:val="0069500B"/>
    <w:rPr>
      <w:color w:val="0000FF" w:themeColor="hyperlink"/>
      <w:u w:val="single"/>
    </w:rPr>
  </w:style>
  <w:style w:type="paragraph" w:styleId="ab">
    <w:name w:val="header"/>
    <w:basedOn w:val="a"/>
    <w:link w:val="Char0"/>
    <w:uiPriority w:val="99"/>
    <w:semiHidden/>
    <w:rsid w:val="00D30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D30877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rsid w:val="00D30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D30877"/>
    <w:rPr>
      <w:sz w:val="18"/>
      <w:szCs w:val="18"/>
    </w:rPr>
  </w:style>
  <w:style w:type="character" w:styleId="ad">
    <w:name w:val="FollowedHyperlink"/>
    <w:basedOn w:val="a0"/>
    <w:uiPriority w:val="99"/>
    <w:semiHidden/>
    <w:rsid w:val="00D308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localhost:8080/SHFW_SEARCH/admi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lucene.apache.org/solr/downloads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cnblogs.com/zhuxiaojie/p/5764680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3BE"/>
    <w:rsid w:val="004E72D2"/>
    <w:rsid w:val="00643363"/>
    <w:rsid w:val="007049FF"/>
    <w:rsid w:val="00781950"/>
    <w:rsid w:val="007C548D"/>
    <w:rsid w:val="00A34E9B"/>
    <w:rsid w:val="00AF7CE5"/>
    <w:rsid w:val="00E3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7CE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7C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1.1、solr 介绍和安装第一个core</PostTitle>
  <PostDate>2017-11-16T13:06:35Z</PostDate>
  <PostID>78555458</PostID>
  <Category1>solr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2311050034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24</TotalTime>
  <Pages>5</Pages>
  <Words>488</Words>
  <Characters>2784</Characters>
  <Application>Microsoft Office Word</Application>
  <DocSecurity>0</DocSecurity>
  <Lines>23</Lines>
  <Paragraphs>6</Paragraphs>
  <ScaleCrop>false</ScaleCrop>
  <Company>Microsoft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14</cp:revision>
  <dcterms:created xsi:type="dcterms:W3CDTF">2017-11-16T13:08:00Z</dcterms:created>
  <dcterms:modified xsi:type="dcterms:W3CDTF">2017-11-19T11:07:00Z</dcterms:modified>
</cp:coreProperties>
</file>