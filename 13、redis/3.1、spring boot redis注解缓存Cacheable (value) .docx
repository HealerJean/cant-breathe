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6687D319-7B90-4AC0-9ABB-B1D9CC121951}"/>
            <w:text/>
          </w:sdtPr>
          <w:sdtEndPr/>
          <w:sdtContent>
            <w:p w14:paraId="22A4C0C5" w14:textId="77777777" w:rsidR="00DB0C47" w:rsidRDefault="00887255">
              <w:pPr>
                <w:pStyle w:val="Publishwithline"/>
              </w:pPr>
              <w:r>
                <w:rPr>
                  <w:rFonts w:hint="eastAsia"/>
                </w:rPr>
                <w:t>spring boot redis</w:t>
              </w:r>
              <w:r>
                <w:rPr>
                  <w:rFonts w:hint="eastAsia"/>
                </w:rPr>
                <w:t>注解缓存</w:t>
              </w:r>
            </w:p>
          </w:sdtContent>
        </w:sdt>
        <w:p w14:paraId="258406AE" w14:textId="77777777" w:rsidR="00DB0C47" w:rsidRDefault="00DB0C47">
          <w:pPr>
            <w:pStyle w:val="underline"/>
          </w:pPr>
        </w:p>
        <w:p w14:paraId="55011521" w14:textId="77777777" w:rsidR="00E17C18" w:rsidRDefault="00E17C18" w:rsidP="00E17C18">
          <w:pPr>
            <w:pStyle w:val="PadderBetweenTitleandProperties"/>
          </w:pPr>
        </w:p>
        <w:p w14:paraId="25947D9D" w14:textId="77777777" w:rsidR="00E17C18" w:rsidRDefault="00E17C18" w:rsidP="00E17C18">
          <w:pPr>
            <w:pStyle w:val="Categories"/>
            <w:rPr>
              <w:sz w:val="2"/>
              <w:szCs w:val="2"/>
            </w:rPr>
          </w:pPr>
          <w:r>
            <w:rPr>
              <w:rFonts w:ascii="宋体" w:eastAsia="宋体" w:hAnsi="宋体" w:cs="宋体" w:hint="eastAsia"/>
            </w:rPr>
            <w:t>类别</w:t>
          </w:r>
          <w:r>
            <w:tab/>
          </w:r>
          <w:sdt>
            <w:sdtPr>
              <w:id w:val="-1040432332"/>
              <w:showingPlcHdr/>
              <w:dataBinding w:prefixMappings="xmlns:ns0 = 'http://www.microsoft.com/Office/Word/BlogTool'" w:xpath="/ns0:BlogPostInfo/ns0:Category1" w:storeItemID="{6687D319-7B90-4AC0-9ABB-B1D9CC121951}"/>
              <w:comboBox w:lastValue="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EndPr/>
            <w:sdtContent>
              <w:r w:rsidR="002B7148">
                <w:t xml:space="preserve">     </w:t>
              </w:r>
            </w:sdtContent>
          </w:sdt>
        </w:p>
        <w:p w14:paraId="4CA3B5B8" w14:textId="77777777" w:rsidR="00DB0C47" w:rsidRDefault="0027749D">
          <w:pPr>
            <w:pStyle w:val="PadderBetweenControlandBody"/>
          </w:pPr>
        </w:p>
      </w:sdtContent>
    </w:sdt>
    <w:p w14:paraId="3F7F2AD6" w14:textId="77777777" w:rsidR="00DB0C47" w:rsidRDefault="00417AF9" w:rsidP="00417A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springboot</w:t>
      </w:r>
      <w:r>
        <w:rPr>
          <w:rFonts w:hint="eastAsia"/>
        </w:rPr>
        <w:t>项目，最重要的就是引入依赖</w:t>
      </w:r>
    </w:p>
    <w:p w14:paraId="0C9B292A" w14:textId="77777777" w:rsidR="00C7249C" w:rsidRPr="00C7249C" w:rsidRDefault="00C7249C" w:rsidP="00C7249C"/>
    <w:p w14:paraId="3786E66F" w14:textId="77777777" w:rsidR="00C7249C" w:rsidRPr="00C7249C" w:rsidRDefault="00C7249C" w:rsidP="00C7249C">
      <w:pPr>
        <w:pStyle w:val="2"/>
      </w:pPr>
      <w:r>
        <w:rPr>
          <w:rFonts w:hint="eastAsia"/>
        </w:rPr>
        <w:t>准备工作，</w:t>
      </w:r>
      <w:r>
        <w:rPr>
          <w:rFonts w:hint="eastAsia"/>
        </w:rPr>
        <w:t xml:space="preserve"> </w:t>
      </w:r>
      <w:r>
        <w:rPr>
          <w:rFonts w:hint="eastAsia"/>
        </w:rPr>
        <w:t>建立数据库表，和依赖关系</w:t>
      </w:r>
    </w:p>
    <w:p w14:paraId="4D42F050" w14:textId="77777777" w:rsidR="00417AF9" w:rsidRDefault="00417AF9" w:rsidP="00417AF9"/>
    <w:p w14:paraId="1C0A0B8D" w14:textId="77777777" w:rsidR="00417AF9" w:rsidRDefault="00C7249C" w:rsidP="00417AF9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7AF9">
        <w:rPr>
          <w:rFonts w:hint="eastAsia"/>
        </w:rPr>
        <w:t>pom</w:t>
      </w:r>
      <w:r w:rsidR="00417AF9">
        <w:rPr>
          <w:rFonts w:hint="eastAsia"/>
        </w:rPr>
        <w:t>依赖如下</w:t>
      </w:r>
    </w:p>
    <w:p w14:paraId="4869D592" w14:textId="77777777" w:rsidR="00417AF9" w:rsidRDefault="00417AF9" w:rsidP="00417AF9"/>
    <w:tbl>
      <w:tblPr>
        <w:tblW w:w="0" w:type="auto"/>
        <w:tblInd w:w="457" w:type="dxa"/>
        <w:tblLook w:val="0000" w:firstRow="0" w:lastRow="0" w:firstColumn="0" w:lastColumn="0" w:noHBand="0" w:noVBand="0"/>
      </w:tblPr>
      <w:tblGrid>
        <w:gridCol w:w="8399"/>
      </w:tblGrid>
      <w:tr w:rsidR="00417AF9" w14:paraId="209F0B2B" w14:textId="77777777" w:rsidTr="003F3C41">
        <w:trPr>
          <w:trHeight w:val="4005"/>
        </w:trPr>
        <w:tc>
          <w:tcPr>
            <w:tcW w:w="13002" w:type="dxa"/>
          </w:tcPr>
          <w:p w14:paraId="1F332878" w14:textId="77777777" w:rsidR="003F3C41" w:rsidRPr="003F3C41" w:rsidRDefault="003F3C41" w:rsidP="003F3C41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宋体" w:eastAsia="宋体" w:hAnsi="宋体" w:cs="宋体"/>
                <w:color w:val="CFBFAD"/>
                <w:sz w:val="27"/>
                <w:szCs w:val="27"/>
              </w:rPr>
            </w:pP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t>&lt;?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 version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 xml:space="preserve">="1.0"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encoding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="UTF-8"</w:t>
            </w: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t>?&gt;</w:t>
            </w:r>
            <w:r w:rsidRPr="003F3C41">
              <w:rPr>
                <w:rFonts w:ascii="宋体" w:eastAsia="宋体" w:hAnsi="宋体" w:cs="宋体" w:hint="eastAsia"/>
                <w:i/>
                <w:iCs/>
                <w:color w:val="CFBFAD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 xml:space="preserve">project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xmlns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 xml:space="preserve">="http://maven.apache.org/POM/4.0.0"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xmlns:xsi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="http://www.w3.org/2001/XMLSchema-instance"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BFA4A4"/>
                <w:sz w:val="27"/>
                <w:szCs w:val="27"/>
              </w:rPr>
              <w:t>xsi:schemaLocation</w:t>
            </w:r>
            <w:r w:rsidRPr="003F3C41">
              <w:rPr>
                <w:rFonts w:ascii="宋体" w:eastAsia="宋体" w:hAnsi="宋体" w:cs="宋体" w:hint="eastAsia"/>
                <w:color w:val="ECE47E"/>
                <w:sz w:val="27"/>
                <w:szCs w:val="27"/>
              </w:rPr>
              <w:t>="http://maven.apache.org/POM/4.0.0 http://maven.apache.org/xsd/maven-4.0.0.xsd"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modelVersion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4.0.0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modelVersion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sinoRedisSpringBootId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sinoredis_springboot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0.0.1-SNAPSHOT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packaging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jar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packaging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name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sinoredis_springboot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name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description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Demo project for Spring 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description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spring boot 父节点依赖,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   引入这个之后相关的引入就不需要添加version配置，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    spring boot会自动选择最合适的版本进行添加。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br/>
              <w:t xml:space="preserve">      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1.5.9.RELEASE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relativePath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 xml:space="preserve">/&gt; 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t>&lt;!-- lookup parent from repository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parent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properties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project.build.sourceEncoding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UTF-8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project.build.sourceEncoding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project.reporting.outputEncoding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UTF-8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project.reporting.outputEncoding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java.version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1.8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java.version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properties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spring-boot-starter-data-jpa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spring-boot-starter-thymeleaf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spring boot web支持：mvc,aop...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spring-boot-starter-web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mysql 数据库驱动.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mysql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mysql-connector-java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 xml:space="preserve">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</w:rPr>
              <w:t xml:space="preserve">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单元测试.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spring-boot-starter-test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scope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test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scope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t>&lt;!--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包含支持UI模版（Velocity，FreeMarker，JasperReports），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邮件服务，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脚本服务(JRuby)，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缓存Cache（EHCache），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   任务计划Scheduling（uartz）。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green"/>
              </w:rPr>
              <w:br/>
              <w:t xml:space="preserve">       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spring-context-support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&lt;!-- 添加redis支持</w:t>
            </w:r>
            <w:r w:rsidR="00C7249C" w:rsidRPr="00C7249C">
              <w:rPr>
                <w:rFonts w:ascii="宋体" w:eastAsia="宋体" w:hAnsi="宋体" w:cs="宋体" w:hint="eastAsia"/>
                <w:color w:val="FF0000"/>
                <w:sz w:val="27"/>
                <w:szCs w:val="27"/>
                <w:highlight w:val="yellow"/>
              </w:rPr>
              <w:t>--&gt;</w:t>
            </w:r>
            <w:r w:rsidRPr="003F3C41">
              <w:rPr>
                <w:rFonts w:ascii="宋体" w:eastAsia="宋体" w:hAnsi="宋体" w:cs="宋体" w:hint="eastAsia"/>
                <w:color w:val="FFFFFF"/>
                <w:sz w:val="27"/>
                <w:szCs w:val="27"/>
              </w:rPr>
              <w:br/>
              <w:t xml:space="preserve">      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spring-boot-starter-redis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1.4.7.RELEASE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version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dependency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dependencies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build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org.springframework.boot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groupId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   &lt;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CFBFAD"/>
                <w:sz w:val="27"/>
                <w:szCs w:val="27"/>
              </w:rPr>
              <w:t>spring-boot-maven-plugin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artifactId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plugins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 xml:space="preserve">   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build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br/>
              <w:t>&lt;/</w:t>
            </w:r>
            <w:r w:rsidRPr="003F3C41">
              <w:rPr>
                <w:rFonts w:ascii="宋体" w:eastAsia="宋体" w:hAnsi="宋体" w:cs="宋体" w:hint="eastAsia"/>
                <w:color w:val="FF007F"/>
                <w:sz w:val="27"/>
                <w:szCs w:val="27"/>
              </w:rPr>
              <w:t>project</w:t>
            </w:r>
            <w:r w:rsidRPr="003F3C41">
              <w:rPr>
                <w:rFonts w:ascii="宋体" w:eastAsia="宋体" w:hAnsi="宋体" w:cs="宋体" w:hint="eastAsia"/>
                <w:color w:val="F9FAF4"/>
                <w:sz w:val="27"/>
                <w:szCs w:val="27"/>
              </w:rPr>
              <w:t>&gt;</w:t>
            </w:r>
          </w:p>
          <w:p w14:paraId="08A442B0" w14:textId="77777777" w:rsidR="00417AF9" w:rsidRPr="003F3C41" w:rsidRDefault="00417AF9" w:rsidP="00417AF9"/>
        </w:tc>
      </w:tr>
    </w:tbl>
    <w:p w14:paraId="107C3110" w14:textId="77777777" w:rsidR="00417AF9" w:rsidRDefault="00417AF9" w:rsidP="00417AF9">
      <w:pPr>
        <w:tabs>
          <w:tab w:val="left" w:pos="1305"/>
        </w:tabs>
      </w:pPr>
      <w:r>
        <w:tab/>
      </w:r>
    </w:p>
    <w:p w14:paraId="0772EE62" w14:textId="77777777" w:rsidR="00417AF9" w:rsidRDefault="00417AF9" w:rsidP="00C7249C">
      <w:pPr>
        <w:pStyle w:val="2"/>
        <w:rPr>
          <w:color w:val="FF0000"/>
          <w:sz w:val="28"/>
          <w:szCs w:val="27"/>
        </w:rPr>
      </w:pPr>
      <w:r>
        <w:rPr>
          <w:rFonts w:hint="eastAsia"/>
        </w:rPr>
        <w:t>2</w:t>
      </w:r>
      <w:r>
        <w:rPr>
          <w:rFonts w:hint="eastAsia"/>
        </w:rPr>
        <w:t>、创建数据库表</w:t>
      </w:r>
      <w:r w:rsidR="006958BF" w:rsidRPr="006958BF">
        <w:rPr>
          <w:rFonts w:hint="eastAsia"/>
          <w:color w:val="FF0000"/>
          <w:sz w:val="28"/>
          <w:szCs w:val="27"/>
        </w:rPr>
        <w:t xml:space="preserve">DemoInfo  </w:t>
      </w:r>
    </w:p>
    <w:p w14:paraId="5F2FE896" w14:textId="77777777" w:rsidR="00B2362D" w:rsidRPr="00B2362D" w:rsidRDefault="00B2362D" w:rsidP="00B2362D"/>
    <w:p w14:paraId="4BFAAB2B" w14:textId="77777777" w:rsidR="00B2362D" w:rsidRDefault="00B2362D" w:rsidP="00B2362D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@Entity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DemoInfo  </w:t>
      </w:r>
      <w:r>
        <w:rPr>
          <w:rFonts w:hint="eastAsia"/>
          <w:color w:val="FF007F"/>
          <w:sz w:val="27"/>
          <w:szCs w:val="27"/>
        </w:rPr>
        <w:t xml:space="preserve">implements </w:t>
      </w:r>
      <w:r>
        <w:rPr>
          <w:rFonts w:hint="eastAsia"/>
          <w:color w:val="52E3F6"/>
          <w:sz w:val="27"/>
          <w:szCs w:val="27"/>
        </w:rPr>
        <w:t>Serializable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private static final long 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 xml:space="preserve">serialVersionUID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48CFF"/>
          <w:sz w:val="27"/>
          <w:szCs w:val="27"/>
        </w:rPr>
        <w:t>1L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@Id @GeneratedValue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private long </w:t>
      </w:r>
      <w:r>
        <w:rPr>
          <w:rFonts w:hint="eastAsia"/>
          <w:color w:val="CFBFAD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private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CFBFAD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private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CFBFAD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public long </w:t>
      </w:r>
      <w:r>
        <w:rPr>
          <w:rFonts w:hint="eastAsia"/>
          <w:color w:val="A7EC21"/>
          <w:sz w:val="27"/>
          <w:szCs w:val="27"/>
        </w:rPr>
        <w:t>getId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id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setName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name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name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getPwd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CFBFAD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void </w:t>
      </w:r>
      <w:r>
        <w:rPr>
          <w:rFonts w:hint="eastAsia"/>
          <w:color w:val="A7EC21"/>
          <w:sz w:val="27"/>
          <w:szCs w:val="27"/>
        </w:rPr>
        <w:t>setPwd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BFA4A4"/>
          <w:sz w:val="27"/>
          <w:szCs w:val="27"/>
        </w:rPr>
        <w:t>pwd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>this.</w:t>
      </w:r>
      <w:r>
        <w:rPr>
          <w:rFonts w:hint="eastAsia"/>
          <w:color w:val="CFBFAD"/>
          <w:sz w:val="27"/>
          <w:szCs w:val="27"/>
        </w:rPr>
        <w:t xml:space="preserve">pwd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BFA4A4"/>
          <w:sz w:val="27"/>
          <w:szCs w:val="27"/>
        </w:rPr>
        <w:t>pwd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return </w:t>
      </w:r>
      <w:r>
        <w:rPr>
          <w:rFonts w:hint="eastAsia"/>
          <w:color w:val="ECE47E"/>
          <w:sz w:val="27"/>
          <w:szCs w:val="27"/>
        </w:rPr>
        <w:t xml:space="preserve">"DemoInfo [id="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id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 xml:space="preserve">", name="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name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 xml:space="preserve">", pwd="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 xml:space="preserve">pwd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ECE47E"/>
          <w:sz w:val="27"/>
          <w:szCs w:val="27"/>
        </w:rPr>
        <w:t>"]"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14:paraId="6A8560F1" w14:textId="77777777" w:rsidR="00B2362D" w:rsidRDefault="00B2362D" w:rsidP="00B2362D"/>
    <w:p w14:paraId="19E4F2F7" w14:textId="77777777" w:rsidR="00B2362D" w:rsidRPr="00B2362D" w:rsidRDefault="00B2362D" w:rsidP="00A23CAB"/>
    <w:p w14:paraId="7F49B968" w14:textId="77777777" w:rsidR="00B2362D" w:rsidRDefault="00B2362D" w:rsidP="00B2362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、配置</w:t>
      </w:r>
      <w:r>
        <w:rPr>
          <w:rFonts w:hint="eastAsia"/>
        </w:rPr>
        <w:t>springboot</w:t>
      </w:r>
      <w:r>
        <w:rPr>
          <w:rFonts w:hint="eastAsia"/>
        </w:rPr>
        <w:t>配置文件</w:t>
      </w:r>
    </w:p>
    <w:p w14:paraId="4A5AB627" w14:textId="77777777" w:rsidR="00B2362D" w:rsidRPr="007C1837" w:rsidRDefault="00B2362D" w:rsidP="00B2362D"/>
    <w:p w14:paraId="150ADB40" w14:textId="77777777" w:rsidR="00F27AC8" w:rsidRDefault="004233AC" w:rsidP="004233AC">
      <w:pPr>
        <w:pStyle w:val="HTML"/>
        <w:shd w:val="clear" w:color="auto" w:fill="272822"/>
        <w:rPr>
          <w:color w:val="FFFFFF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###datasource  配置MySQL数据源；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spring.datasource.url = </w:t>
      </w:r>
      <w:r>
        <w:rPr>
          <w:rFonts w:hint="eastAsia"/>
          <w:color w:val="ECE47E"/>
          <w:sz w:val="27"/>
          <w:szCs w:val="27"/>
        </w:rPr>
        <w:t>jdbc:mysql://localhost:3306/redisdb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spring.datasource.username = </w:t>
      </w:r>
      <w:r>
        <w:rPr>
          <w:rFonts w:hint="eastAsia"/>
          <w:color w:val="ECE47E"/>
          <w:sz w:val="27"/>
          <w:szCs w:val="27"/>
        </w:rPr>
        <w:t>root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spring.datasource.password = </w:t>
      </w:r>
      <w:r w:rsidR="00171CFE">
        <w:rPr>
          <w:rFonts w:hint="eastAsia"/>
          <w:color w:val="ECE47E"/>
          <w:sz w:val="27"/>
          <w:szCs w:val="27"/>
        </w:rPr>
        <w:t>****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spring.datasource.driverClassName = </w:t>
      </w:r>
      <w:r>
        <w:rPr>
          <w:rFonts w:hint="eastAsia"/>
          <w:color w:val="ECE47E"/>
          <w:sz w:val="27"/>
          <w:szCs w:val="27"/>
        </w:rPr>
        <w:t>com.mysql.jdbc.Driver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spring.datasource.max-active=</w:t>
      </w:r>
      <w:r>
        <w:rPr>
          <w:rFonts w:hint="eastAsia"/>
          <w:color w:val="ECE47E"/>
          <w:sz w:val="27"/>
          <w:szCs w:val="27"/>
        </w:rPr>
        <w:t>20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spring.datasource.max-idle=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spring.datasource.min-idle=</w:t>
      </w:r>
      <w:r>
        <w:rPr>
          <w:rFonts w:hint="eastAsia"/>
          <w:color w:val="ECE47E"/>
          <w:sz w:val="27"/>
          <w:szCs w:val="27"/>
        </w:rPr>
        <w:t>8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spring.datasource.initial-size=</w:t>
      </w:r>
      <w:r>
        <w:rPr>
          <w:rFonts w:hint="eastAsia"/>
          <w:color w:val="ECE47E"/>
          <w:sz w:val="27"/>
          <w:szCs w:val="27"/>
        </w:rPr>
        <w:t>10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###REDIS (RedisProperties) redis基本配置；</w:t>
      </w:r>
      <w:r>
        <w:rPr>
          <w:rFonts w:hint="eastAsia"/>
          <w:color w:val="FFFFFF"/>
          <w:sz w:val="27"/>
          <w:szCs w:val="27"/>
        </w:rPr>
        <w:br/>
        <w:t>########################################################</w:t>
      </w:r>
      <w:r>
        <w:rPr>
          <w:rFonts w:hint="eastAsia"/>
          <w:color w:val="FFFFFF"/>
          <w:sz w:val="27"/>
          <w:szCs w:val="27"/>
        </w:rPr>
        <w:br/>
        <w:t># database name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spring.redis.database=</w:t>
      </w:r>
      <w:r>
        <w:rPr>
          <w:rFonts w:hint="eastAsia"/>
          <w:color w:val="ECE47E"/>
          <w:sz w:val="27"/>
          <w:szCs w:val="27"/>
        </w:rPr>
        <w:t>0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host1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spring.redis.host=</w:t>
      </w:r>
      <w:r>
        <w:rPr>
          <w:rFonts w:hint="eastAsia"/>
          <w:color w:val="ECE47E"/>
          <w:sz w:val="27"/>
          <w:szCs w:val="27"/>
        </w:rPr>
        <w:t xml:space="preserve">127.0.0.1  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server password</w:t>
      </w:r>
      <w:r>
        <w:rPr>
          <w:rFonts w:hint="eastAsia"/>
          <w:color w:val="FFFFFF"/>
          <w:sz w:val="27"/>
          <w:szCs w:val="27"/>
        </w:rPr>
        <w:br/>
        <w:t>#spring.redis.password=</w:t>
      </w:r>
      <w:r>
        <w:rPr>
          <w:rFonts w:hint="eastAsia"/>
          <w:color w:val="FFFFFF"/>
          <w:sz w:val="27"/>
          <w:szCs w:val="27"/>
        </w:rPr>
        <w:br/>
        <w:t>#connection port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>spring.redis.port=</w:t>
      </w:r>
      <w:r>
        <w:rPr>
          <w:rFonts w:hint="eastAsia"/>
          <w:color w:val="ECE47E"/>
          <w:sz w:val="27"/>
          <w:szCs w:val="27"/>
        </w:rPr>
        <w:t>6379</w:t>
      </w:r>
      <w:r>
        <w:rPr>
          <w:rFonts w:hint="eastAsia"/>
          <w:color w:val="ECE47E"/>
          <w:sz w:val="27"/>
          <w:szCs w:val="27"/>
        </w:rPr>
        <w:br/>
      </w:r>
      <w:r>
        <w:rPr>
          <w:rFonts w:hint="eastAsia"/>
          <w:color w:val="FFFFFF"/>
          <w:sz w:val="27"/>
          <w:szCs w:val="27"/>
        </w:rPr>
        <w:t># pool settings ...</w:t>
      </w:r>
    </w:p>
    <w:p w14:paraId="5C89DB00" w14:textId="77777777" w:rsidR="009D6529" w:rsidRDefault="00F27AC8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连接池中的最大空闲连接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spring.redis.pool.max-idle=</w:t>
      </w:r>
      <w:r w:rsidR="004233AC">
        <w:rPr>
          <w:rFonts w:hint="eastAsia"/>
          <w:color w:val="ECE47E"/>
          <w:sz w:val="27"/>
          <w:szCs w:val="27"/>
        </w:rPr>
        <w:t>8</w:t>
      </w:r>
    </w:p>
    <w:p w14:paraId="2FA3640C" w14:textId="77777777" w:rsidR="00A17CB1" w:rsidRDefault="009D6529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连接池中的最小空闲连接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spring.redis.pool.min-idle=</w:t>
      </w:r>
      <w:r w:rsidR="004233AC">
        <w:rPr>
          <w:rFonts w:hint="eastAsia"/>
          <w:color w:val="ECE47E"/>
          <w:sz w:val="27"/>
          <w:szCs w:val="27"/>
        </w:rPr>
        <w:t>0</w:t>
      </w:r>
    </w:p>
    <w:p w14:paraId="2A41DA0E" w14:textId="77777777" w:rsidR="009D6529" w:rsidRDefault="00A17CB1" w:rsidP="004233AC">
      <w:pPr>
        <w:pStyle w:val="HTML"/>
        <w:shd w:val="clear" w:color="auto" w:fill="272822"/>
        <w:rPr>
          <w:color w:val="ECE47E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连接池最大连接数（使用负值表示没有限制）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spring.redis.pool.max-active=</w:t>
      </w:r>
      <w:r w:rsidR="004233AC">
        <w:rPr>
          <w:rFonts w:hint="eastAsia"/>
          <w:color w:val="ECE47E"/>
          <w:sz w:val="27"/>
          <w:szCs w:val="27"/>
        </w:rPr>
        <w:t>8</w:t>
      </w:r>
    </w:p>
    <w:p w14:paraId="3B571FAE" w14:textId="77777777" w:rsidR="004233AC" w:rsidRDefault="009D6529" w:rsidP="004233AC">
      <w:pPr>
        <w:pStyle w:val="HTML"/>
        <w:shd w:val="clear" w:color="auto" w:fill="272822"/>
        <w:rPr>
          <w:color w:val="CFBFAD"/>
          <w:sz w:val="27"/>
          <w:szCs w:val="27"/>
        </w:rPr>
      </w:pPr>
      <w:r w:rsidRPr="00A931C4">
        <w:rPr>
          <w:color w:val="FF0000"/>
          <w:szCs w:val="27"/>
          <w:highlight w:val="yellow"/>
        </w:rPr>
        <w:t># 连接池最大阻塞等待时间（使用负值表示没有限制）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>spring.redis.pool.max-wait=</w:t>
      </w:r>
      <w:r w:rsidR="004233AC">
        <w:rPr>
          <w:rFonts w:hint="eastAsia"/>
          <w:color w:val="ECE47E"/>
          <w:sz w:val="27"/>
          <w:szCs w:val="27"/>
        </w:rPr>
        <w:t>-1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FFFF"/>
          <w:sz w:val="27"/>
          <w:szCs w:val="27"/>
        </w:rPr>
        <w:t># name of Redis server</w:t>
      </w:r>
      <w:r w:rsidR="004233AC">
        <w:rPr>
          <w:rFonts w:hint="eastAsia"/>
          <w:color w:val="FFFFFF"/>
          <w:sz w:val="27"/>
          <w:szCs w:val="27"/>
        </w:rPr>
        <w:br/>
        <w:t>#spring.redis.sentinel.master=</w:t>
      </w:r>
      <w:r w:rsidR="004233AC">
        <w:rPr>
          <w:rFonts w:hint="eastAsia"/>
          <w:color w:val="FFFFFF"/>
          <w:sz w:val="27"/>
          <w:szCs w:val="27"/>
        </w:rPr>
        <w:br/>
        <w:t># comma-separated list of host:port pairs</w:t>
      </w:r>
      <w:r w:rsidR="004233AC">
        <w:rPr>
          <w:rFonts w:hint="eastAsia"/>
          <w:color w:val="FFFFFF"/>
          <w:sz w:val="27"/>
          <w:szCs w:val="27"/>
        </w:rPr>
        <w:br/>
        <w:t>#spring.redis.sentinel.nodes=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FFFF"/>
          <w:sz w:val="27"/>
          <w:szCs w:val="27"/>
        </w:rPr>
        <w:br/>
        <w:t>### Java Persistence Api 自动进行建表</w:t>
      </w:r>
      <w:r w:rsidR="004233AC">
        <w:rPr>
          <w:rFonts w:hint="eastAsia"/>
          <w:color w:val="FFFFFF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spring.jpa.database = </w:t>
      </w:r>
      <w:r w:rsidR="004233AC">
        <w:rPr>
          <w:rFonts w:hint="eastAsia"/>
          <w:color w:val="ECE47E"/>
          <w:sz w:val="27"/>
          <w:szCs w:val="27"/>
        </w:rPr>
        <w:t>MYSQL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spring.jpa.show-sql = </w:t>
      </w:r>
      <w:r w:rsidR="004233AC">
        <w:rPr>
          <w:rFonts w:hint="eastAsia"/>
          <w:color w:val="ECE47E"/>
          <w:sz w:val="27"/>
          <w:szCs w:val="27"/>
        </w:rPr>
        <w:t>true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spring.jpa.hibernate.ddl-auto = </w:t>
      </w:r>
      <w:r w:rsidR="004233AC">
        <w:rPr>
          <w:rFonts w:hint="eastAsia"/>
          <w:color w:val="ECE47E"/>
          <w:sz w:val="27"/>
          <w:szCs w:val="27"/>
        </w:rPr>
        <w:t>update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spring.jpa.hibernate.naming-strategy = </w:t>
      </w:r>
      <w:r w:rsidR="004233AC">
        <w:rPr>
          <w:rFonts w:hint="eastAsia"/>
          <w:color w:val="ECE47E"/>
          <w:sz w:val="27"/>
          <w:szCs w:val="27"/>
        </w:rPr>
        <w:t>org.hibernate.cfg.ImprovedNamingStrategy</w:t>
      </w:r>
      <w:r w:rsidR="004233AC">
        <w:rPr>
          <w:rFonts w:hint="eastAsia"/>
          <w:color w:val="ECE47E"/>
          <w:sz w:val="27"/>
          <w:szCs w:val="27"/>
        </w:rPr>
        <w:br/>
      </w:r>
      <w:r w:rsidR="004233AC">
        <w:rPr>
          <w:rFonts w:hint="eastAsia"/>
          <w:color w:val="FF007F"/>
          <w:sz w:val="27"/>
          <w:szCs w:val="27"/>
        </w:rPr>
        <w:t xml:space="preserve">spring.jpa.properties.hibernate.dialect = </w:t>
      </w:r>
      <w:r w:rsidR="004233AC">
        <w:rPr>
          <w:rFonts w:hint="eastAsia"/>
          <w:color w:val="ECE47E"/>
          <w:sz w:val="27"/>
          <w:szCs w:val="27"/>
        </w:rPr>
        <w:t>org.hibernate.dialect.MySQL5Dialect</w:t>
      </w:r>
    </w:p>
    <w:p w14:paraId="186732D3" w14:textId="77777777" w:rsidR="00B2362D" w:rsidRDefault="00B2362D" w:rsidP="00B2362D"/>
    <w:p w14:paraId="4A158F9C" w14:textId="77777777" w:rsidR="004233AC" w:rsidRDefault="004233AC" w:rsidP="00B2362D"/>
    <w:p w14:paraId="38332E09" w14:textId="77777777" w:rsidR="00A23CAB" w:rsidRDefault="00A23CAB" w:rsidP="00A23CAB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redis</w:t>
      </w:r>
      <w:r>
        <w:rPr>
          <w:rFonts w:hint="eastAsia"/>
        </w:rPr>
        <w:t>缓存配置类</w:t>
      </w:r>
    </w:p>
    <w:p w14:paraId="1E79EB5C" w14:textId="77777777" w:rsidR="00A23CAB" w:rsidRDefault="00A23CAB" w:rsidP="00A23CAB"/>
    <w:p w14:paraId="4646E4F7" w14:textId="77777777" w:rsidR="00A23CAB" w:rsidRDefault="00A23CAB" w:rsidP="00A23CAB">
      <w:pPr>
        <w:pStyle w:val="2"/>
      </w:pPr>
      <w:r>
        <w:rPr>
          <w:rFonts w:hint="eastAsia"/>
        </w:rPr>
        <w:t>解释：</w:t>
      </w:r>
    </w:p>
    <w:p w14:paraId="28CAA894" w14:textId="77777777" w:rsidR="00A23CAB" w:rsidRDefault="00A23CAB" w:rsidP="00A23CAB">
      <w:pPr>
        <w:pStyle w:val="3"/>
        <w:rPr>
          <w:color w:val="2A2A2A"/>
          <w:shd w:val="clear" w:color="auto" w:fill="FFFFFF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color w:val="2A2A2A"/>
          <w:shd w:val="clear" w:color="auto" w:fill="FFFFFF"/>
        </w:rPr>
        <w:t>其一就是</w:t>
      </w:r>
      <w:r>
        <w:rPr>
          <w:shd w:val="clear" w:color="auto" w:fill="FFFFFF"/>
        </w:rPr>
        <w:t>CacheManager</w:t>
      </w:r>
      <w:r>
        <w:rPr>
          <w:color w:val="2A2A2A"/>
          <w:shd w:val="clear" w:color="auto" w:fill="FFFFFF"/>
        </w:rPr>
        <w:t>缓存管理器；</w:t>
      </w:r>
    </w:p>
    <w:p w14:paraId="01B20F3C" w14:textId="77777777" w:rsidR="00A23CAB" w:rsidRDefault="00672576" w:rsidP="00672576">
      <w:pPr>
        <w:pStyle w:val="3"/>
        <w:tabs>
          <w:tab w:val="left" w:pos="9180"/>
        </w:tabs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其二就是具体操作实现类；</w:t>
      </w:r>
      <w:r w:rsidRPr="00672576">
        <w:rPr>
          <w:rFonts w:hint="eastAsia"/>
          <w:color w:val="FF0000"/>
          <w:sz w:val="28"/>
          <w:szCs w:val="27"/>
          <w:highlight w:val="yellow"/>
        </w:rPr>
        <w:t>RedisTemplate</w:t>
      </w:r>
    </w:p>
    <w:p w14:paraId="26FF1FA1" w14:textId="77777777" w:rsidR="00A23CAB" w:rsidRDefault="00A23CAB" w:rsidP="00A23CAB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其三就是</w:t>
      </w:r>
      <w:r>
        <w:rPr>
          <w:shd w:val="clear" w:color="auto" w:fill="FFFFFF"/>
        </w:rPr>
        <w:t>CacheManager</w:t>
      </w:r>
      <w:r>
        <w:rPr>
          <w:shd w:val="clear" w:color="auto" w:fill="FFFFFF"/>
        </w:rPr>
        <w:t>工厂类（这个可以使用配置文件配置的进行注入，也可以通过编码的方式进行实现</w:t>
      </w:r>
      <w:r w:rsidR="008F7F83">
        <w:rPr>
          <w:rFonts w:hint="eastAsia"/>
          <w:shd w:val="clear" w:color="auto" w:fill="FFFFFF"/>
        </w:rPr>
        <w:t>，</w:t>
      </w:r>
      <w:r w:rsidR="008F7F83" w:rsidRPr="008F7F83">
        <w:rPr>
          <w:color w:val="FF0000"/>
          <w:shd w:val="clear" w:color="auto" w:fill="FFFFFF"/>
        </w:rPr>
        <w:t>这里应该是配置文件配置的</w:t>
      </w:r>
      <w:r>
        <w:rPr>
          <w:shd w:val="clear" w:color="auto" w:fill="FFFFFF"/>
        </w:rPr>
        <w:t>）；</w:t>
      </w:r>
    </w:p>
    <w:p w14:paraId="246D2B20" w14:textId="77777777" w:rsidR="00A23CAB" w:rsidRPr="00A23CAB" w:rsidRDefault="00A23CAB" w:rsidP="00A23CAB">
      <w:pPr>
        <w:pStyle w:val="3"/>
      </w:pPr>
      <w:r>
        <w:rPr>
          <w:rFonts w:hint="eastAsia"/>
          <w:shd w:val="clear" w:color="auto" w:fill="FFFFFF"/>
        </w:rPr>
        <w:t>4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其四就是缓存</w:t>
      </w:r>
      <w:r>
        <w:rPr>
          <w:color w:val="FF0000"/>
          <w:shd w:val="clear" w:color="auto" w:fill="FFFFFF"/>
        </w:rPr>
        <w:t>key</w:t>
      </w:r>
      <w:r w:rsidR="001D58DA">
        <w:rPr>
          <w:shd w:val="clear" w:color="auto" w:fill="FFFFFF"/>
        </w:rPr>
        <w:t>生产策略（</w:t>
      </w:r>
      <w:r w:rsidR="00546C5B" w:rsidRPr="00E17C18">
        <w:rPr>
          <w:color w:val="FF0000"/>
          <w:shd w:val="clear" w:color="auto" w:fill="FFFFFF"/>
        </w:rPr>
        <w:t>这里</w:t>
      </w:r>
      <w:r w:rsidR="001D58DA" w:rsidRPr="00E17C18">
        <w:rPr>
          <w:color w:val="FF0000"/>
          <w:shd w:val="clear" w:color="auto" w:fill="FFFFFF"/>
        </w:rPr>
        <w:t>先使用</w:t>
      </w:r>
      <w:r w:rsidRPr="00E17C18">
        <w:rPr>
          <w:color w:val="FF0000"/>
          <w:shd w:val="clear" w:color="auto" w:fill="FFFFFF"/>
        </w:rPr>
        <w:t>Spring</w:t>
      </w:r>
      <w:r w:rsidR="00546C5B" w:rsidRPr="00E17C18">
        <w:rPr>
          <w:color w:val="FF0000"/>
          <w:shd w:val="clear" w:color="auto" w:fill="FFFFFF"/>
        </w:rPr>
        <w:t>自带生成策略</w:t>
      </w:r>
      <w:r w:rsidR="00546C5B">
        <w:rPr>
          <w:shd w:val="clear" w:color="auto" w:fill="FFFFFF"/>
        </w:rPr>
        <w:t>，</w:t>
      </w:r>
      <w:r>
        <w:rPr>
          <w:shd w:val="clear" w:color="auto" w:fill="FFFFFF"/>
        </w:rPr>
        <w:t>在</w:t>
      </w:r>
      <w:r>
        <w:rPr>
          <w:color w:val="FF0000"/>
          <w:shd w:val="clear" w:color="auto" w:fill="FFFFFF"/>
        </w:rPr>
        <w:t>Redis</w:t>
      </w:r>
      <w:r>
        <w:rPr>
          <w:shd w:val="clear" w:color="auto" w:fill="FFFFFF"/>
        </w:rPr>
        <w:t>客户端进行查看的话是系列化的</w:t>
      </w:r>
      <w:r>
        <w:rPr>
          <w:shd w:val="clear" w:color="auto" w:fill="FFFFFF"/>
        </w:rPr>
        <w:t>key,</w:t>
      </w:r>
      <w:r w:rsidR="00C13546">
        <w:rPr>
          <w:shd w:val="clear" w:color="auto" w:fill="FFFFFF"/>
        </w:rPr>
        <w:t>对于我们肉眼来说就是感觉是乱码了</w:t>
      </w:r>
      <w:r>
        <w:rPr>
          <w:shd w:val="clear" w:color="auto" w:fill="FFFFFF"/>
        </w:rPr>
        <w:t>）。</w:t>
      </w:r>
    </w:p>
    <w:p w14:paraId="0B1C279F" w14:textId="77777777" w:rsidR="004233AC" w:rsidRPr="004233AC" w:rsidRDefault="004233AC" w:rsidP="00B2362D"/>
    <w:p w14:paraId="5228ACB1" w14:textId="77777777" w:rsidR="00C7249C" w:rsidRDefault="00C501D0" w:rsidP="00C501D0">
      <w:pPr>
        <w:pStyle w:val="2"/>
        <w:rPr>
          <w:color w:val="FF0000"/>
          <w:sz w:val="28"/>
          <w:szCs w:val="27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RedisCacheConfig </w:t>
      </w:r>
      <w:r>
        <w:rPr>
          <w:rFonts w:hint="eastAsia"/>
        </w:rPr>
        <w:t>开始启用缓存</w:t>
      </w:r>
      <w:r>
        <w:rPr>
          <w:rFonts w:hint="eastAsia"/>
        </w:rPr>
        <w:t xml:space="preserve"> </w:t>
      </w:r>
      <w:r w:rsidRPr="00C501D0">
        <w:rPr>
          <w:rFonts w:hint="eastAsia"/>
          <w:color w:val="FF0000"/>
          <w:sz w:val="28"/>
          <w:szCs w:val="27"/>
        </w:rPr>
        <w:t>@EnableCaching</w:t>
      </w:r>
    </w:p>
    <w:p w14:paraId="7D75E966" w14:textId="77777777" w:rsidR="00C501D0" w:rsidRPr="00C501D0" w:rsidRDefault="00C501D0" w:rsidP="00C501D0"/>
    <w:p w14:paraId="2F87EBDC" w14:textId="77777777" w:rsidR="00AD35E2" w:rsidRDefault="00AD35E2" w:rsidP="00AD35E2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D9E577"/>
          <w:sz w:val="27"/>
          <w:szCs w:val="27"/>
        </w:rPr>
        <w:t>Configuration</w:t>
      </w:r>
      <w:r>
        <w:rPr>
          <w:rFonts w:hint="eastAsia"/>
          <w:color w:val="D9E577"/>
          <w:sz w:val="27"/>
          <w:szCs w:val="27"/>
        </w:rPr>
        <w:br/>
        <w:t xml:space="preserve">@EnableCaching </w:t>
      </w:r>
      <w:r>
        <w:rPr>
          <w:rFonts w:hint="eastAsia"/>
          <w:color w:val="FFFFFF"/>
          <w:sz w:val="27"/>
          <w:szCs w:val="27"/>
        </w:rPr>
        <w:t>//启用缓存，这个注解很重要；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RedisCacheConfig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缓存管理器.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redisTemplate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@Bean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CacheManager </w:t>
      </w:r>
      <w:r>
        <w:rPr>
          <w:rFonts w:hint="eastAsia"/>
          <w:color w:val="A7EC21"/>
          <w:sz w:val="27"/>
          <w:szCs w:val="27"/>
        </w:rPr>
        <w:t>cacheManager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 xml:space="preserve">&lt;?,?&gt; </w:t>
      </w:r>
      <w:r>
        <w:rPr>
          <w:rFonts w:hint="eastAsia"/>
          <w:color w:val="BFA4A4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 xml:space="preserve">CacheManager </w:t>
      </w:r>
      <w:r>
        <w:rPr>
          <w:rFonts w:hint="eastAsia"/>
          <w:color w:val="CFBFAD"/>
          <w:sz w:val="27"/>
          <w:szCs w:val="27"/>
        </w:rPr>
        <w:t xml:space="preserve">cacheManager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RedisCacheManager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CFBFAD"/>
          <w:sz w:val="27"/>
          <w:szCs w:val="27"/>
        </w:rPr>
        <w:t>cacheManager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</w:r>
      <w:r w:rsidRPr="0041409D">
        <w:rPr>
          <w:rFonts w:hint="eastAsia"/>
          <w:color w:val="FF0000"/>
          <w:sz w:val="27"/>
          <w:szCs w:val="27"/>
        </w:rPr>
        <w:t xml:space="preserve">    </w:t>
      </w:r>
      <w:r w:rsidRPr="0041409D">
        <w:rPr>
          <w:rFonts w:hint="eastAsia"/>
          <w:color w:val="FF0000"/>
          <w:sz w:val="27"/>
          <w:szCs w:val="27"/>
          <w:highlight w:val="yellow"/>
        </w:rPr>
        <w:t>* RedisTemplate缓存操作类,类似于jdbcTemplate的一个类</w:t>
      </w:r>
      <w:r w:rsidR="00C501D0" w:rsidRPr="0041409D">
        <w:rPr>
          <w:rFonts w:hint="eastAsia"/>
          <w:color w:val="FF0000"/>
          <w:sz w:val="27"/>
          <w:szCs w:val="27"/>
          <w:highlight w:val="yellow"/>
        </w:rPr>
        <w:t>;</w:t>
      </w:r>
      <w:r w:rsidRPr="0041409D">
        <w:rPr>
          <w:rFonts w:hint="eastAsia"/>
          <w:color w:val="FF0000"/>
          <w:sz w:val="27"/>
          <w:szCs w:val="27"/>
          <w:highlight w:val="yellow"/>
        </w:rPr>
        <w:br/>
        <w:t xml:space="preserve">    * @param factory : 通过Spring进行注入，参数在application.properties进行配置；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@Bean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A7EC21"/>
          <w:sz w:val="27"/>
          <w:szCs w:val="27"/>
        </w:rPr>
        <w:t>redisTemplate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RedisConnectionFactory </w:t>
      </w:r>
      <w:r>
        <w:rPr>
          <w:rFonts w:hint="eastAsia"/>
          <w:color w:val="BFA4A4"/>
          <w:sz w:val="27"/>
          <w:szCs w:val="27"/>
        </w:rPr>
        <w:t>factory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52E3F6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CFBFAD"/>
          <w:sz w:val="27"/>
          <w:szCs w:val="27"/>
        </w:rPr>
        <w:t xml:space="preserve">redisTemplate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String</w:t>
      </w:r>
      <w:r>
        <w:rPr>
          <w:rFonts w:hint="eastAsia"/>
          <w:color w:val="FF007F"/>
          <w:sz w:val="27"/>
          <w:szCs w:val="27"/>
        </w:rPr>
        <w:t>&gt;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CFBFAD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setConnectionFactory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factory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   return </w:t>
      </w:r>
      <w:r>
        <w:rPr>
          <w:rFonts w:hint="eastAsia"/>
          <w:color w:val="CFBFAD"/>
          <w:sz w:val="27"/>
          <w:szCs w:val="27"/>
        </w:rPr>
        <w:t>redisTemplate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>}</w:t>
      </w:r>
    </w:p>
    <w:p w14:paraId="0C702FDD" w14:textId="77777777" w:rsidR="00AD35E2" w:rsidRPr="00AD35E2" w:rsidRDefault="00AD35E2" w:rsidP="00C7249C"/>
    <w:p w14:paraId="46E8FC10" w14:textId="77777777" w:rsidR="002006F6" w:rsidRDefault="002006F6" w:rsidP="00C7249C"/>
    <w:p w14:paraId="731AD64A" w14:textId="77777777" w:rsidR="00800982" w:rsidRPr="00800982" w:rsidRDefault="004660C3" w:rsidP="0080098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、编辑</w:t>
      </w:r>
      <w:r w:rsidR="006C2811">
        <w:rPr>
          <w:rFonts w:hint="eastAsia"/>
        </w:rPr>
        <w:t>control</w:t>
      </w:r>
      <w:r>
        <w:rPr>
          <w:rFonts w:hint="eastAsia"/>
        </w:rPr>
        <w:t>类</w:t>
      </w:r>
    </w:p>
    <w:p w14:paraId="679BC4F9" w14:textId="77777777" w:rsidR="006C2811" w:rsidRDefault="006C2811" w:rsidP="006C2811"/>
    <w:p w14:paraId="5DE07A78" w14:textId="77777777" w:rsidR="006C2811" w:rsidRDefault="00800982" w:rsidP="00800982">
      <w:pPr>
        <w:pStyle w:val="2"/>
      </w:pPr>
      <w:r>
        <w:rPr>
          <w:rFonts w:hint="eastAsia"/>
        </w:rPr>
        <w:t>1</w:t>
      </w:r>
      <w:r w:rsidR="003B3FA4">
        <w:rPr>
          <w:rFonts w:hint="eastAsia"/>
        </w:rPr>
        <w:t>、测试添加缓存、</w:t>
      </w:r>
      <w:r>
        <w:rPr>
          <w:rFonts w:hint="eastAsia"/>
        </w:rPr>
        <w:t>删除缓存</w:t>
      </w:r>
    </w:p>
    <w:p w14:paraId="07C72AA9" w14:textId="77777777" w:rsidR="00800982" w:rsidRPr="00800982" w:rsidRDefault="00800982" w:rsidP="00800982"/>
    <w:p w14:paraId="7EBC396E" w14:textId="77777777" w:rsidR="00800982" w:rsidRDefault="00800982" w:rsidP="00800982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D9E577"/>
          <w:sz w:val="27"/>
          <w:szCs w:val="27"/>
        </w:rPr>
        <w:t>@Controller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class </w:t>
      </w:r>
      <w:r>
        <w:rPr>
          <w:rFonts w:hint="eastAsia"/>
          <w:color w:val="52E3F6"/>
          <w:sz w:val="27"/>
          <w:szCs w:val="27"/>
        </w:rPr>
        <w:t xml:space="preserve">DemoInfoController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@Autowired</w:t>
      </w:r>
      <w:r>
        <w:rPr>
          <w:rFonts w:hint="eastAsia"/>
          <w:color w:val="D9E577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 xml:space="preserve">DemoInfoService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测试添加缓存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"/test"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test</w:t>
      </w:r>
      <w:r>
        <w:rPr>
          <w:rFonts w:hint="eastAsia"/>
          <w:color w:val="F9FAF4"/>
          <w:sz w:val="27"/>
          <w:szCs w:val="27"/>
        </w:rPr>
        <w:t>(){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CFBFAD"/>
          <w:sz w:val="27"/>
          <w:szCs w:val="27"/>
        </w:rPr>
        <w:t xml:space="preserve">loaded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loaded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 xml:space="preserve">DemoInfo </w:t>
      </w:r>
      <w:r>
        <w:rPr>
          <w:rFonts w:hint="eastAsia"/>
          <w:color w:val="CFBFAD"/>
          <w:sz w:val="27"/>
          <w:szCs w:val="27"/>
        </w:rPr>
        <w:t xml:space="preserve">cached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1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"cached="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cached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 xml:space="preserve">loaded </w:t>
      </w:r>
      <w:r>
        <w:rPr>
          <w:rFonts w:hint="eastAsia"/>
          <w:color w:val="FF007F"/>
          <w:sz w:val="27"/>
          <w:szCs w:val="27"/>
        </w:rPr>
        <w:t xml:space="preserve">=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findById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C48CFF"/>
          <w:sz w:val="27"/>
          <w:szCs w:val="27"/>
        </w:rPr>
        <w:t>2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"loaded2="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loaded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  <w:t xml:space="preserve">    * 测试删除缓存</w:t>
      </w:r>
      <w:r>
        <w:rPr>
          <w:rFonts w:hint="eastAsia"/>
          <w:color w:val="FFFFFF"/>
          <w:sz w:val="27"/>
          <w:szCs w:val="27"/>
        </w:rPr>
        <w:br/>
        <w:t xml:space="preserve">    * </w:t>
      </w:r>
      <w:r>
        <w:rPr>
          <w:rFonts w:hint="eastAsia"/>
          <w:color w:val="CFBFAD"/>
          <w:sz w:val="27"/>
          <w:szCs w:val="27"/>
        </w:rPr>
        <w:t xml:space="preserve">@param </w:t>
      </w:r>
      <w:r>
        <w:rPr>
          <w:rFonts w:hint="eastAsia"/>
          <w:color w:val="D9E577"/>
          <w:sz w:val="27"/>
          <w:szCs w:val="27"/>
        </w:rPr>
        <w:t>id</w:t>
      </w:r>
      <w:r>
        <w:rPr>
          <w:rFonts w:hint="eastAsia"/>
          <w:color w:val="D9E577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 xml:space="preserve">* </w:t>
      </w:r>
      <w:r>
        <w:rPr>
          <w:rFonts w:hint="eastAsia"/>
          <w:color w:val="CFBFAD"/>
          <w:sz w:val="27"/>
          <w:szCs w:val="27"/>
        </w:rPr>
        <w:t>@return</w:t>
      </w:r>
      <w:r>
        <w:rPr>
          <w:rFonts w:hint="eastAsia"/>
          <w:color w:val="CFBFAD"/>
          <w:sz w:val="27"/>
          <w:szCs w:val="27"/>
        </w:rPr>
        <w:br/>
        <w:t xml:space="preserve">    </w:t>
      </w:r>
      <w:r>
        <w:rPr>
          <w:rFonts w:hint="eastAsia"/>
          <w:color w:val="FFFFFF"/>
          <w:sz w:val="27"/>
          <w:szCs w:val="27"/>
        </w:rPr>
        <w:t>*/</w:t>
      </w:r>
      <w:r>
        <w:rPr>
          <w:rFonts w:hint="eastAsia"/>
          <w:color w:val="FFFFFF"/>
          <w:sz w:val="27"/>
          <w:szCs w:val="27"/>
        </w:rPr>
        <w:br/>
        <w:t xml:space="preserve">   </w:t>
      </w:r>
      <w:r>
        <w:rPr>
          <w:rFonts w:hint="eastAsia"/>
          <w:color w:val="D9E577"/>
          <w:sz w:val="27"/>
          <w:szCs w:val="27"/>
        </w:rPr>
        <w:t>@RequestMapping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"/delete"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D9E577"/>
          <w:sz w:val="27"/>
          <w:szCs w:val="27"/>
        </w:rPr>
        <w:t xml:space="preserve">@ResponseBody </w:t>
      </w:r>
      <w:r>
        <w:rPr>
          <w:rFonts w:hint="eastAsia"/>
          <w:color w:val="52E3F6"/>
          <w:sz w:val="27"/>
          <w:szCs w:val="27"/>
        </w:rPr>
        <w:t xml:space="preserve">String </w:t>
      </w:r>
      <w:r>
        <w:rPr>
          <w:rFonts w:hint="eastAsia"/>
          <w:color w:val="A7EC21"/>
          <w:sz w:val="27"/>
          <w:szCs w:val="27"/>
        </w:rPr>
        <w:t>delete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FF007F"/>
          <w:sz w:val="27"/>
          <w:szCs w:val="27"/>
        </w:rPr>
        <w:t xml:space="preserve">long 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){</w:t>
      </w:r>
      <w:r>
        <w:rPr>
          <w:rFonts w:hint="eastAsia"/>
          <w:color w:val="F9FAF4"/>
          <w:sz w:val="27"/>
          <w:szCs w:val="27"/>
        </w:rPr>
        <w:br/>
        <w:t xml:space="preserve">       </w:t>
      </w:r>
      <w:r>
        <w:rPr>
          <w:rFonts w:hint="eastAsia"/>
          <w:color w:val="CFBFAD"/>
          <w:sz w:val="27"/>
          <w:szCs w:val="27"/>
        </w:rPr>
        <w:t>demoInfoService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deleteFromCache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id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return </w:t>
      </w:r>
      <w:r>
        <w:rPr>
          <w:rFonts w:hint="eastAsia"/>
          <w:color w:val="ECE47E"/>
          <w:sz w:val="27"/>
          <w:szCs w:val="27"/>
        </w:rPr>
        <w:t>"ok"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t xml:space="preserve">} 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14:paraId="15F43F54" w14:textId="77777777" w:rsidR="004660C3" w:rsidRDefault="004660C3" w:rsidP="004660C3"/>
    <w:p w14:paraId="562E317C" w14:textId="77777777" w:rsidR="00800982" w:rsidRDefault="00E17C18" w:rsidP="00E17C1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、在数据库中的表导入两条数据</w:t>
      </w:r>
    </w:p>
    <w:p w14:paraId="452D5630" w14:textId="77777777" w:rsidR="00E17C18" w:rsidRDefault="00E17C18" w:rsidP="00E17C18"/>
    <w:p w14:paraId="775037BE" w14:textId="77777777" w:rsidR="00E17C18" w:rsidRDefault="00E17C18" w:rsidP="00E17C18">
      <w:pPr>
        <w:jc w:val="center"/>
      </w:pPr>
      <w:r>
        <w:rPr>
          <w:noProof/>
        </w:rPr>
        <w:drawing>
          <wp:inline distT="0" distB="0" distL="0" distR="0" wp14:anchorId="55FA6DA0" wp14:editId="034C7CA1">
            <wp:extent cx="5486400" cy="2580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58BA" w14:textId="77777777" w:rsidR="00E17C18" w:rsidRDefault="00E17C18" w:rsidP="00E17C18"/>
    <w:p w14:paraId="0C93B635" w14:textId="77777777" w:rsidR="00E17C18" w:rsidRDefault="003B3FA4" w:rsidP="003B3FA4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、编辑</w:t>
      </w:r>
      <w:r>
        <w:rPr>
          <w:rFonts w:hint="eastAsia"/>
        </w:rPr>
        <w:t>repository</w:t>
      </w:r>
      <w:r>
        <w:rPr>
          <w:rFonts w:hint="eastAsia"/>
        </w:rPr>
        <w:t>类</w:t>
      </w:r>
    </w:p>
    <w:p w14:paraId="19C1D28B" w14:textId="77777777" w:rsidR="003B3FA4" w:rsidRPr="003B3FA4" w:rsidRDefault="003B3FA4" w:rsidP="003B3FA4"/>
    <w:p w14:paraId="3BB6D651" w14:textId="77777777" w:rsidR="003B3FA4" w:rsidRDefault="003B3FA4" w:rsidP="003B3FA4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007F"/>
          <w:sz w:val="27"/>
          <w:szCs w:val="27"/>
        </w:rPr>
        <w:t xml:space="preserve">public interface </w:t>
      </w:r>
      <w:r>
        <w:rPr>
          <w:rFonts w:hint="eastAsia"/>
          <w:color w:val="52E3F6"/>
          <w:sz w:val="27"/>
          <w:szCs w:val="27"/>
        </w:rPr>
        <w:t xml:space="preserve">DemoInfoRepository </w:t>
      </w:r>
      <w:r>
        <w:rPr>
          <w:rFonts w:hint="eastAsia"/>
          <w:color w:val="FF007F"/>
          <w:sz w:val="27"/>
          <w:szCs w:val="27"/>
        </w:rPr>
        <w:t xml:space="preserve">extends </w:t>
      </w:r>
      <w:r>
        <w:rPr>
          <w:rFonts w:hint="eastAsia"/>
          <w:color w:val="52E3F6"/>
          <w:sz w:val="27"/>
          <w:szCs w:val="27"/>
        </w:rPr>
        <w:t>CrudRepository</w:t>
      </w:r>
      <w:r>
        <w:rPr>
          <w:rFonts w:hint="eastAsia"/>
          <w:color w:val="FF007F"/>
          <w:sz w:val="27"/>
          <w:szCs w:val="27"/>
        </w:rPr>
        <w:t>&lt;</w:t>
      </w:r>
      <w:r>
        <w:rPr>
          <w:rFonts w:hint="eastAsia"/>
          <w:color w:val="52E3F6"/>
          <w:sz w:val="27"/>
          <w:szCs w:val="27"/>
        </w:rPr>
        <w:t>DemoInfo</w:t>
      </w:r>
      <w:r>
        <w:rPr>
          <w:rFonts w:hint="eastAsia"/>
          <w:color w:val="FF007F"/>
          <w:sz w:val="27"/>
          <w:szCs w:val="27"/>
        </w:rPr>
        <w:t>,</w:t>
      </w:r>
      <w:r>
        <w:rPr>
          <w:rFonts w:hint="eastAsia"/>
          <w:color w:val="52E3F6"/>
          <w:sz w:val="27"/>
          <w:szCs w:val="27"/>
        </w:rPr>
        <w:t>Long</w:t>
      </w:r>
      <w:r>
        <w:rPr>
          <w:rFonts w:hint="eastAsia"/>
          <w:color w:val="FF007F"/>
          <w:sz w:val="27"/>
          <w:szCs w:val="27"/>
        </w:rPr>
        <w:t xml:space="preserve">&gt; </w:t>
      </w:r>
      <w:r>
        <w:rPr>
          <w:rFonts w:hint="eastAsia"/>
          <w:color w:val="F9FAF4"/>
          <w:sz w:val="27"/>
          <w:szCs w:val="27"/>
        </w:rPr>
        <w:t>{</w:t>
      </w:r>
      <w:r>
        <w:rPr>
          <w:rFonts w:hint="eastAsia"/>
          <w:color w:val="F9FAF4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br/>
        <w:t>}</w:t>
      </w:r>
    </w:p>
    <w:p w14:paraId="7048C7A0" w14:textId="77777777" w:rsidR="003B3FA4" w:rsidRPr="003B3FA4" w:rsidRDefault="003B3FA4" w:rsidP="003B3FA4"/>
    <w:p w14:paraId="331F3C0A" w14:textId="77777777" w:rsidR="00E17C18" w:rsidRPr="00E17C18" w:rsidRDefault="00E17C18" w:rsidP="00E17C18"/>
    <w:p w14:paraId="504F094C" w14:textId="77777777" w:rsidR="00800982" w:rsidRDefault="003B3FA4" w:rsidP="003B3FA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、编辑</w:t>
      </w:r>
      <w:r>
        <w:rPr>
          <w:rFonts w:hint="eastAsia"/>
        </w:rPr>
        <w:t>service</w:t>
      </w:r>
      <w:r>
        <w:rPr>
          <w:rFonts w:hint="eastAsia"/>
        </w:rPr>
        <w:t>接口和实现类，开始利用缓存注解</w:t>
      </w:r>
    </w:p>
    <w:p w14:paraId="03249542" w14:textId="77777777" w:rsidR="004C1AE6" w:rsidRDefault="004C1AE6" w:rsidP="004C1AE6"/>
    <w:p w14:paraId="2D7EC6FD" w14:textId="77777777" w:rsidR="004C1AE6" w:rsidRDefault="001D1D0B" w:rsidP="001D1D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、接口</w:t>
      </w:r>
    </w:p>
    <w:p w14:paraId="73A4B2B9" w14:textId="77777777" w:rsidR="001D1D0B" w:rsidRDefault="001D1D0B" w:rsidP="001D1D0B"/>
    <w:p w14:paraId="106959BF" w14:textId="77777777" w:rsidR="001D1D0B" w:rsidRPr="001D1D0B" w:rsidRDefault="001D1D0B" w:rsidP="001D1D0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interface </w:t>
      </w:r>
      <w:r w:rsidRPr="001D1D0B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1D1D0B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1D1D0B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1D1D0B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public void </w:t>
      </w:r>
      <w:r w:rsidRPr="001D1D0B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1D1D0B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1D0B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14:paraId="34A4B5A6" w14:textId="77777777" w:rsidR="001D1D0B" w:rsidRDefault="001D1D0B" w:rsidP="001D1D0B"/>
    <w:p w14:paraId="2DD9832A" w14:textId="77777777" w:rsidR="001D1D0B" w:rsidRDefault="001D1D0B" w:rsidP="001D1D0B"/>
    <w:p w14:paraId="0C899E47" w14:textId="77777777" w:rsidR="001D1D0B" w:rsidRPr="00D34EF9" w:rsidRDefault="001D1D0B" w:rsidP="001D1D0B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、重点，</w:t>
      </w:r>
      <w:r>
        <w:rPr>
          <w:rFonts w:hint="eastAsia"/>
        </w:rPr>
        <w:t>impl</w:t>
      </w:r>
      <w:r w:rsidR="004B7C14">
        <w:rPr>
          <w:rFonts w:hint="eastAsia"/>
        </w:rPr>
        <w:t xml:space="preserve"> </w:t>
      </w:r>
      <w:r>
        <w:rPr>
          <w:rFonts w:hint="eastAsia"/>
        </w:rPr>
        <w:t>service</w:t>
      </w:r>
      <w:r w:rsidR="008149EB">
        <w:rPr>
          <w:rFonts w:hint="eastAsia"/>
        </w:rPr>
        <w:t xml:space="preserve"> value</w:t>
      </w:r>
      <w:r w:rsidR="008149EB" w:rsidRPr="00D34EF9">
        <w:rPr>
          <w:rFonts w:hint="eastAsia"/>
          <w:color w:val="FF0000"/>
          <w:highlight w:val="yellow"/>
        </w:rPr>
        <w:t>为缓存位置名称，不能为空的</w:t>
      </w:r>
    </w:p>
    <w:p w14:paraId="1689D03A" w14:textId="77777777" w:rsidR="00C15C8D" w:rsidRDefault="00C15C8D" w:rsidP="00C15C8D"/>
    <w:p w14:paraId="40061105" w14:textId="77777777" w:rsidR="00C15C8D" w:rsidRPr="00C15C8D" w:rsidRDefault="00C15C8D" w:rsidP="00C15C8D">
      <w:pPr>
        <w:pStyle w:val="3"/>
      </w:pPr>
      <w:r w:rsidRPr="00C15C8D">
        <w:rPr>
          <w:rFonts w:hint="eastAsia"/>
        </w:rPr>
        <w:t>1</w:t>
      </w:r>
      <w:r w:rsidRPr="00C15C8D">
        <w:rPr>
          <w:rFonts w:hint="eastAsia"/>
        </w:rPr>
        <w:t>、</w:t>
      </w:r>
      <w:r>
        <w:rPr>
          <w:rFonts w:hint="eastAsia"/>
        </w:rPr>
        <w:t>@</w:t>
      </w:r>
      <w:r w:rsidRPr="001D1D0B">
        <w:rPr>
          <w:rFonts w:hint="eastAsia"/>
        </w:rPr>
        <w:t>Cacheable</w:t>
      </w:r>
      <w:r w:rsidR="00043DF9">
        <w:rPr>
          <w:rFonts w:hint="eastAsia"/>
        </w:rPr>
        <w:t>(value="")</w:t>
      </w:r>
    </w:p>
    <w:p w14:paraId="43C7BF63" w14:textId="77777777" w:rsidR="00043DF9" w:rsidRPr="00C15C8D" w:rsidRDefault="00C15C8D" w:rsidP="00043DF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@</w:t>
      </w:r>
      <w:r w:rsidRPr="00C15C8D">
        <w:rPr>
          <w:rFonts w:hint="eastAsia"/>
        </w:rPr>
        <w:t xml:space="preserve"> </w:t>
      </w:r>
      <w:r w:rsidRPr="001D1D0B">
        <w:rPr>
          <w:rFonts w:hint="eastAsia"/>
        </w:rPr>
        <w:t>CacheEvict</w:t>
      </w:r>
      <w:r w:rsidR="00043DF9">
        <w:rPr>
          <w:rFonts w:hint="eastAsia"/>
        </w:rPr>
        <w:t>(value="")</w:t>
      </w:r>
    </w:p>
    <w:p w14:paraId="6106193F" w14:textId="77777777" w:rsidR="00A727C0" w:rsidRPr="00A727C0" w:rsidRDefault="00A727C0" w:rsidP="00A727C0"/>
    <w:p w14:paraId="42036F63" w14:textId="77777777" w:rsidR="00A727C0" w:rsidRPr="00A727C0" w:rsidRDefault="00A727C0" w:rsidP="00A727C0"/>
    <w:p w14:paraId="18D4F937" w14:textId="77777777" w:rsidR="00100F77" w:rsidRDefault="001D1D0B" w:rsidP="002635CE">
      <w:pPr>
        <w:pStyle w:val="HTML"/>
        <w:shd w:val="clear" w:color="auto" w:fill="272822"/>
        <w:rPr>
          <w:color w:val="F9FAF4"/>
          <w:sz w:val="27"/>
          <w:szCs w:val="27"/>
        </w:rPr>
      </w:pPr>
      <w:r w:rsidRPr="001D1D0B">
        <w:rPr>
          <w:rFonts w:hint="eastAsia"/>
          <w:color w:val="D9E577"/>
          <w:sz w:val="27"/>
          <w:szCs w:val="27"/>
        </w:rPr>
        <w:t>@Service</w:t>
      </w:r>
      <w:r w:rsidRPr="001D1D0B">
        <w:rPr>
          <w:rFonts w:hint="eastAsia"/>
          <w:color w:val="D9E577"/>
          <w:sz w:val="27"/>
          <w:szCs w:val="27"/>
        </w:rPr>
        <w:br/>
      </w:r>
      <w:r w:rsidRPr="001D1D0B">
        <w:rPr>
          <w:rFonts w:hint="eastAsia"/>
          <w:color w:val="FF007F"/>
          <w:sz w:val="27"/>
          <w:szCs w:val="27"/>
        </w:rPr>
        <w:t xml:space="preserve">public class </w:t>
      </w:r>
      <w:r w:rsidRPr="001D1D0B">
        <w:rPr>
          <w:rFonts w:hint="eastAsia"/>
          <w:color w:val="52E3F6"/>
          <w:sz w:val="27"/>
          <w:szCs w:val="27"/>
        </w:rPr>
        <w:t xml:space="preserve">DemoInfoServiceImpl </w:t>
      </w:r>
      <w:r w:rsidRPr="001D1D0B">
        <w:rPr>
          <w:rFonts w:hint="eastAsia"/>
          <w:color w:val="FF007F"/>
          <w:sz w:val="27"/>
          <w:szCs w:val="27"/>
        </w:rPr>
        <w:t xml:space="preserve">implements </w:t>
      </w:r>
      <w:r w:rsidRPr="001D1D0B">
        <w:rPr>
          <w:rFonts w:hint="eastAsia"/>
          <w:color w:val="52E3F6"/>
          <w:sz w:val="27"/>
          <w:szCs w:val="27"/>
        </w:rPr>
        <w:t xml:space="preserve">DemoInfoService </w:t>
      </w:r>
      <w:r w:rsidRPr="001D1D0B">
        <w:rPr>
          <w:rFonts w:hint="eastAsia"/>
          <w:color w:val="F9FAF4"/>
          <w:sz w:val="27"/>
          <w:szCs w:val="27"/>
        </w:rPr>
        <w:t>{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@Resource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private </w:t>
      </w:r>
      <w:r w:rsidRPr="001D1D0B">
        <w:rPr>
          <w:rFonts w:hint="eastAsia"/>
          <w:color w:val="52E3F6"/>
          <w:sz w:val="27"/>
          <w:szCs w:val="27"/>
        </w:rPr>
        <w:t xml:space="preserve">DemoInfoRepository </w:t>
      </w:r>
      <w:r w:rsidRPr="001D1D0B">
        <w:rPr>
          <w:rFonts w:hint="eastAsia"/>
          <w:color w:val="CFBFAD"/>
          <w:sz w:val="27"/>
          <w:szCs w:val="27"/>
        </w:rPr>
        <w:t>demoInfoRepository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br/>
        <w:t xml:space="preserve">  </w:t>
      </w:r>
      <w:r w:rsidRPr="001D1D0B">
        <w:rPr>
          <w:rFonts w:hint="eastAsia"/>
          <w:color w:val="FF0000"/>
          <w:sz w:val="27"/>
          <w:szCs w:val="27"/>
          <w:highlight w:val="yellow"/>
        </w:rPr>
        <w:t xml:space="preserve"> @Cacheable(value="</w:t>
      </w:r>
      <w:r w:rsidRPr="001D1D0B">
        <w:rPr>
          <w:rFonts w:hint="eastAsia"/>
          <w:color w:val="FF0000"/>
          <w:sz w:val="27"/>
          <w:szCs w:val="27"/>
          <w:highlight w:val="darkBlue"/>
        </w:rPr>
        <w:t>HealerJean")</w:t>
      </w:r>
      <w:r w:rsidRPr="001D1D0B">
        <w:rPr>
          <w:rFonts w:hint="eastAsia"/>
          <w:color w:val="FF0000"/>
          <w:sz w:val="27"/>
          <w:szCs w:val="27"/>
          <w:highlight w:val="yellow"/>
        </w:rPr>
        <w:t xml:space="preserve"> //缓存,这里没有指定key.</w:t>
      </w:r>
      <w:r w:rsidRPr="001D1D0B">
        <w:rPr>
          <w:rFonts w:hint="eastAsia"/>
          <w:color w:val="FFFFFF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@Override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public </w:t>
      </w:r>
      <w:r w:rsidRPr="001D1D0B">
        <w:rPr>
          <w:rFonts w:hint="eastAsia"/>
          <w:color w:val="52E3F6"/>
          <w:sz w:val="27"/>
          <w:szCs w:val="27"/>
        </w:rPr>
        <w:t xml:space="preserve">DemoInfo </w:t>
      </w:r>
      <w:r w:rsidRPr="001D1D0B">
        <w:rPr>
          <w:rFonts w:hint="eastAsia"/>
          <w:color w:val="A7EC21"/>
          <w:sz w:val="27"/>
          <w:szCs w:val="27"/>
        </w:rPr>
        <w:t>findById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FF007F"/>
          <w:sz w:val="27"/>
          <w:szCs w:val="27"/>
        </w:rPr>
        <w:t xml:space="preserve">long 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 {</w:t>
      </w:r>
      <w:r w:rsidRPr="001D1D0B">
        <w:rPr>
          <w:rFonts w:hint="eastAsia"/>
          <w:color w:val="F9FAF4"/>
          <w:sz w:val="27"/>
          <w:szCs w:val="27"/>
        </w:rPr>
        <w:br/>
        <w:t xml:space="preserve">      </w:t>
      </w:r>
      <w:r w:rsidRPr="001D1D0B">
        <w:rPr>
          <w:rFonts w:hint="eastAsia"/>
          <w:color w:val="52E3F6"/>
          <w:sz w:val="27"/>
          <w:szCs w:val="27"/>
        </w:rPr>
        <w:t>System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b/>
          <w:bCs/>
          <w:i/>
          <w:iCs/>
          <w:color w:val="660E7A"/>
          <w:sz w:val="27"/>
          <w:szCs w:val="27"/>
        </w:rPr>
        <w:t>err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color w:val="A7EC21"/>
          <w:sz w:val="27"/>
          <w:szCs w:val="27"/>
        </w:rPr>
        <w:t>println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ECE47E"/>
          <w:sz w:val="27"/>
          <w:szCs w:val="27"/>
        </w:rPr>
        <w:t>"DemoInfoServiceImpl.findById()=========从数据库中进行获取的....id="</w:t>
      </w:r>
      <w:r w:rsidRPr="001D1D0B">
        <w:rPr>
          <w:rFonts w:hint="eastAsia"/>
          <w:color w:val="FF007F"/>
          <w:sz w:val="27"/>
          <w:szCs w:val="27"/>
        </w:rPr>
        <w:t>+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   return </w:t>
      </w:r>
      <w:r w:rsidRPr="001D1D0B">
        <w:rPr>
          <w:rFonts w:hint="eastAsia"/>
          <w:color w:val="CFBFAD"/>
          <w:sz w:val="27"/>
          <w:szCs w:val="27"/>
        </w:rPr>
        <w:t>demoInfoRepository</w:t>
      </w:r>
      <w:r w:rsidRPr="001D1D0B">
        <w:rPr>
          <w:rFonts w:hint="eastAsia"/>
          <w:color w:val="FF007F"/>
          <w:sz w:val="27"/>
          <w:szCs w:val="27"/>
        </w:rPr>
        <w:t>.</w:t>
      </w:r>
      <w:r w:rsidRPr="001D1D0B">
        <w:rPr>
          <w:rFonts w:hint="eastAsia"/>
          <w:color w:val="A7EC21"/>
          <w:sz w:val="27"/>
          <w:szCs w:val="27"/>
        </w:rPr>
        <w:t>findOne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</w:t>
      </w:r>
      <w:r w:rsidRPr="001D1D0B">
        <w:rPr>
          <w:rFonts w:hint="eastAsia"/>
          <w:color w:val="FF007F"/>
          <w:sz w:val="27"/>
          <w:szCs w:val="27"/>
        </w:rPr>
        <w:t>;</w:t>
      </w:r>
      <w:r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t>}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F9FAF4"/>
          <w:sz w:val="27"/>
          <w:szCs w:val="27"/>
        </w:rPr>
        <w:br/>
        <w:t xml:space="preserve">  </w:t>
      </w:r>
      <w:r w:rsidRPr="001D1D0B">
        <w:rPr>
          <w:rFonts w:hint="eastAsia"/>
          <w:color w:val="FF0000"/>
          <w:sz w:val="27"/>
          <w:szCs w:val="27"/>
          <w:highlight w:val="green"/>
        </w:rPr>
        <w:t xml:space="preserve"> @CacheEvict(value="</w:t>
      </w:r>
      <w:r w:rsidR="002635CE" w:rsidRPr="002635CE">
        <w:rPr>
          <w:rFonts w:hint="eastAsia"/>
          <w:color w:val="ECE47E"/>
          <w:sz w:val="27"/>
          <w:szCs w:val="27"/>
          <w:highlight w:val="darkBlue"/>
        </w:rPr>
        <w:t xml:space="preserve"> Zhangyujin</w:t>
      </w:r>
      <w:r w:rsidRPr="001D1D0B">
        <w:rPr>
          <w:rFonts w:hint="eastAsia"/>
          <w:color w:val="FF0000"/>
          <w:sz w:val="27"/>
          <w:szCs w:val="27"/>
          <w:highlight w:val="darkBlue"/>
        </w:rPr>
        <w:t>"</w:t>
      </w:r>
      <w:r w:rsidRPr="001D1D0B">
        <w:rPr>
          <w:rFonts w:hint="eastAsia"/>
          <w:color w:val="FF0000"/>
          <w:sz w:val="27"/>
          <w:szCs w:val="27"/>
          <w:highlight w:val="green"/>
        </w:rPr>
        <w:t>)</w:t>
      </w:r>
      <w:r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Pr="001D1D0B">
        <w:rPr>
          <w:rFonts w:hint="eastAsia"/>
          <w:color w:val="D9E577"/>
          <w:sz w:val="27"/>
          <w:szCs w:val="27"/>
        </w:rPr>
        <w:t>@Override</w:t>
      </w:r>
      <w:r w:rsidRPr="001D1D0B">
        <w:rPr>
          <w:rFonts w:hint="eastAsia"/>
          <w:color w:val="D9E577"/>
          <w:sz w:val="27"/>
          <w:szCs w:val="27"/>
        </w:rPr>
        <w:br/>
        <w:t xml:space="preserve">   </w:t>
      </w:r>
      <w:r w:rsidRPr="001D1D0B">
        <w:rPr>
          <w:rFonts w:hint="eastAsia"/>
          <w:color w:val="FF007F"/>
          <w:sz w:val="27"/>
          <w:szCs w:val="27"/>
        </w:rPr>
        <w:t xml:space="preserve">public void </w:t>
      </w:r>
      <w:r w:rsidRPr="001D1D0B">
        <w:rPr>
          <w:rFonts w:hint="eastAsia"/>
          <w:color w:val="A7EC21"/>
          <w:sz w:val="27"/>
          <w:szCs w:val="27"/>
        </w:rPr>
        <w:t>deleteFromCache</w:t>
      </w:r>
      <w:r w:rsidRPr="001D1D0B">
        <w:rPr>
          <w:rFonts w:hint="eastAsia"/>
          <w:color w:val="F9FAF4"/>
          <w:sz w:val="27"/>
          <w:szCs w:val="27"/>
        </w:rPr>
        <w:t>(</w:t>
      </w:r>
      <w:r w:rsidRPr="001D1D0B">
        <w:rPr>
          <w:rFonts w:hint="eastAsia"/>
          <w:color w:val="FF007F"/>
          <w:sz w:val="27"/>
          <w:szCs w:val="27"/>
        </w:rPr>
        <w:t xml:space="preserve">long </w:t>
      </w:r>
      <w:r w:rsidRPr="001D1D0B">
        <w:rPr>
          <w:rFonts w:hint="eastAsia"/>
          <w:color w:val="BFA4A4"/>
          <w:sz w:val="27"/>
          <w:szCs w:val="27"/>
        </w:rPr>
        <w:t>id</w:t>
      </w:r>
      <w:r w:rsidRPr="001D1D0B">
        <w:rPr>
          <w:rFonts w:hint="eastAsia"/>
          <w:color w:val="F9FAF4"/>
          <w:sz w:val="27"/>
          <w:szCs w:val="27"/>
        </w:rPr>
        <w:t>) {</w:t>
      </w:r>
    </w:p>
    <w:p w14:paraId="3D697B10" w14:textId="77777777" w:rsidR="001D1D0B" w:rsidRPr="001D1D0B" w:rsidRDefault="00100F77" w:rsidP="002635CE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9FAF4"/>
          <w:sz w:val="27"/>
          <w:szCs w:val="27"/>
        </w:rPr>
        <w:tab/>
      </w:r>
      <w:r w:rsidRPr="004A0A6F">
        <w:rPr>
          <w:rFonts w:hint="eastAsia"/>
          <w:color w:val="FF0000"/>
          <w:sz w:val="27"/>
          <w:szCs w:val="27"/>
          <w:highlight w:val="yellow"/>
        </w:rPr>
        <w:t>//因为是模拟，所以我没有删除数据库中的内容，只删除了缓存</w:t>
      </w:r>
      <w:r w:rsidR="001D1D0B" w:rsidRPr="001D1D0B">
        <w:rPr>
          <w:rFonts w:hint="eastAsia"/>
          <w:color w:val="F9FAF4"/>
          <w:sz w:val="27"/>
          <w:szCs w:val="27"/>
        </w:rPr>
        <w:br/>
        <w:t xml:space="preserve">      </w:t>
      </w:r>
      <w:r w:rsidR="001D1D0B" w:rsidRPr="001D1D0B">
        <w:rPr>
          <w:rFonts w:hint="eastAsia"/>
          <w:color w:val="52E3F6"/>
          <w:sz w:val="27"/>
          <w:szCs w:val="27"/>
        </w:rPr>
        <w:t>System</w:t>
      </w:r>
      <w:r w:rsidR="001D1D0B" w:rsidRPr="001D1D0B">
        <w:rPr>
          <w:rFonts w:hint="eastAsia"/>
          <w:color w:val="FF007F"/>
          <w:sz w:val="27"/>
          <w:szCs w:val="27"/>
        </w:rPr>
        <w:t>.</w:t>
      </w:r>
      <w:r w:rsidR="001D1D0B" w:rsidRPr="001D1D0B"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 w:rsidR="001D1D0B" w:rsidRPr="001D1D0B">
        <w:rPr>
          <w:rFonts w:hint="eastAsia"/>
          <w:color w:val="FF007F"/>
          <w:sz w:val="27"/>
          <w:szCs w:val="27"/>
        </w:rPr>
        <w:t>.</w:t>
      </w:r>
      <w:r w:rsidR="001D1D0B" w:rsidRPr="001D1D0B">
        <w:rPr>
          <w:rFonts w:hint="eastAsia"/>
          <w:color w:val="A7EC21"/>
          <w:sz w:val="27"/>
          <w:szCs w:val="27"/>
        </w:rPr>
        <w:t>println</w:t>
      </w:r>
      <w:r w:rsidR="001D1D0B" w:rsidRPr="001D1D0B">
        <w:rPr>
          <w:rFonts w:hint="eastAsia"/>
          <w:color w:val="F9FAF4"/>
          <w:sz w:val="27"/>
          <w:szCs w:val="27"/>
        </w:rPr>
        <w:t>(</w:t>
      </w:r>
      <w:r w:rsidR="001D1D0B" w:rsidRPr="001D1D0B">
        <w:rPr>
          <w:rFonts w:hint="eastAsia"/>
          <w:color w:val="ECE47E"/>
          <w:sz w:val="27"/>
          <w:szCs w:val="27"/>
        </w:rPr>
        <w:t>"DemoInfoServiceImpl.delete().从缓存中删除."</w:t>
      </w:r>
      <w:r w:rsidR="007D0E18">
        <w:rPr>
          <w:rFonts w:hint="eastAsia"/>
          <w:color w:val="ECE47E"/>
          <w:sz w:val="27"/>
          <w:szCs w:val="27"/>
        </w:rPr>
        <w:t>+id</w:t>
      </w:r>
      <w:r w:rsidR="001D1D0B" w:rsidRPr="001D1D0B">
        <w:rPr>
          <w:rFonts w:hint="eastAsia"/>
          <w:color w:val="F9FAF4"/>
          <w:sz w:val="27"/>
          <w:szCs w:val="27"/>
        </w:rPr>
        <w:t>)</w:t>
      </w:r>
      <w:r w:rsidR="001D1D0B" w:rsidRPr="001D1D0B">
        <w:rPr>
          <w:rFonts w:hint="eastAsia"/>
          <w:color w:val="FF007F"/>
          <w:sz w:val="27"/>
          <w:szCs w:val="27"/>
        </w:rPr>
        <w:t>;</w:t>
      </w:r>
      <w:r w:rsidR="001D1D0B" w:rsidRPr="001D1D0B">
        <w:rPr>
          <w:rFonts w:hint="eastAsia"/>
          <w:color w:val="FF007F"/>
          <w:sz w:val="27"/>
          <w:szCs w:val="27"/>
        </w:rPr>
        <w:br/>
        <w:t xml:space="preserve">   </w:t>
      </w:r>
      <w:r w:rsidR="001D1D0B" w:rsidRPr="001D1D0B">
        <w:rPr>
          <w:rFonts w:hint="eastAsia"/>
          <w:color w:val="F9FAF4"/>
          <w:sz w:val="27"/>
          <w:szCs w:val="27"/>
        </w:rPr>
        <w:t>}</w:t>
      </w:r>
      <w:r w:rsidR="001D1D0B" w:rsidRPr="001D1D0B">
        <w:rPr>
          <w:rFonts w:hint="eastAsia"/>
          <w:color w:val="F9FAF4"/>
          <w:sz w:val="27"/>
          <w:szCs w:val="27"/>
        </w:rPr>
        <w:br/>
        <w:t xml:space="preserve">   </w:t>
      </w:r>
      <w:r w:rsidR="001D1D0B" w:rsidRPr="001D1D0B">
        <w:rPr>
          <w:rFonts w:hint="eastAsia"/>
          <w:color w:val="F9FAF4"/>
          <w:sz w:val="27"/>
          <w:szCs w:val="27"/>
        </w:rPr>
        <w:br/>
        <w:t>}</w:t>
      </w:r>
    </w:p>
    <w:p w14:paraId="12A2E49D" w14:textId="77777777" w:rsidR="001D1D0B" w:rsidRDefault="001D1D0B" w:rsidP="001D1D0B"/>
    <w:p w14:paraId="0E291FAC" w14:textId="77777777" w:rsidR="001B0E9A" w:rsidRDefault="001B0E9A" w:rsidP="001D1D0B"/>
    <w:p w14:paraId="5AB0CBA5" w14:textId="77777777" w:rsidR="00460C2A" w:rsidRPr="00FE0D33" w:rsidRDefault="00460C2A" w:rsidP="00460C2A">
      <w:pPr>
        <w:pStyle w:val="3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、二者必须给定</w:t>
      </w:r>
      <w:r>
        <w:rPr>
          <w:rFonts w:hint="eastAsia"/>
        </w:rPr>
        <w:t>value</w:t>
      </w:r>
      <w:r>
        <w:rPr>
          <w:rFonts w:hint="eastAsia"/>
        </w:rPr>
        <w:t>值</w:t>
      </w:r>
      <w:r w:rsidR="00E077C0">
        <w:rPr>
          <w:rFonts w:hint="eastAsia"/>
        </w:rPr>
        <w:t>，且相同</w:t>
      </w:r>
      <w:r>
        <w:rPr>
          <w:rFonts w:hint="eastAsia"/>
        </w:rPr>
        <w:t>，这里的</w:t>
      </w:r>
      <w:r>
        <w:rPr>
          <w:rFonts w:hint="eastAsia"/>
        </w:rPr>
        <w:t>value</w:t>
      </w:r>
      <w:r>
        <w:rPr>
          <w:rFonts w:hint="eastAsia"/>
        </w:rPr>
        <w:t>值，</w:t>
      </w:r>
      <w:r w:rsidRPr="00FE0D33">
        <w:rPr>
          <w:rFonts w:hint="eastAsia"/>
          <w:color w:val="FF0000"/>
        </w:rPr>
        <w:t>一般</w:t>
      </w:r>
      <w:r w:rsidR="00D17CA7" w:rsidRPr="00FE0D33">
        <w:rPr>
          <w:rFonts w:hint="eastAsia"/>
          <w:color w:val="FF0000"/>
        </w:rPr>
        <w:t>默认</w:t>
      </w:r>
      <w:r w:rsidRPr="00FE0D33">
        <w:rPr>
          <w:rFonts w:hint="eastAsia"/>
          <w:color w:val="FF0000"/>
        </w:rPr>
        <w:t>是实体对象的名字，但我这里随意</w:t>
      </w:r>
      <w:r w:rsidR="00A605AD" w:rsidRPr="00FE0D33">
        <w:rPr>
          <w:rFonts w:hint="eastAsia"/>
          <w:color w:val="FF0000"/>
        </w:rPr>
        <w:t>都写</w:t>
      </w:r>
      <w:r w:rsidRPr="00FE0D33">
        <w:rPr>
          <w:rFonts w:hint="eastAsia"/>
          <w:color w:val="FF0000"/>
        </w:rPr>
        <w:t>写的，</w:t>
      </w:r>
      <w:r w:rsidR="0067441D" w:rsidRPr="00FE0D33">
        <w:rPr>
          <w:rFonts w:hint="eastAsia"/>
          <w:color w:val="FF0000"/>
        </w:rPr>
        <w:t>都是</w:t>
      </w:r>
      <w:r w:rsidRPr="00FE0D33">
        <w:rPr>
          <w:rFonts w:hint="eastAsia"/>
          <w:color w:val="FF0000"/>
        </w:rPr>
        <w:t>HealerJean</w:t>
      </w:r>
      <w:r w:rsidR="005B1C6F" w:rsidRPr="00FE0D33">
        <w:rPr>
          <w:rFonts w:hint="eastAsia"/>
          <w:color w:val="FF0000"/>
        </w:rPr>
        <w:t>。</w:t>
      </w:r>
    </w:p>
    <w:p w14:paraId="4B8161B1" w14:textId="77777777" w:rsidR="005B1C6F" w:rsidRDefault="00F614FF" w:rsidP="00F614FF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>redis</w:t>
      </w:r>
      <w:r>
        <w:rPr>
          <w:rFonts w:hint="eastAsia"/>
        </w:rPr>
        <w:t>，可以看到没有缓存，开始测试</w:t>
      </w:r>
    </w:p>
    <w:p w14:paraId="3D8D9A98" w14:textId="77777777" w:rsidR="00F614FF" w:rsidRPr="00F614FF" w:rsidRDefault="00F614FF" w:rsidP="00F614FF"/>
    <w:p w14:paraId="7C708425" w14:textId="77777777" w:rsidR="00F614FF" w:rsidRDefault="00F614FF" w:rsidP="00F614FF">
      <w:pPr>
        <w:jc w:val="center"/>
      </w:pPr>
      <w:r>
        <w:rPr>
          <w:noProof/>
        </w:rPr>
        <w:drawing>
          <wp:inline distT="0" distB="0" distL="0" distR="0" wp14:anchorId="2855D660" wp14:editId="000DE8F6">
            <wp:extent cx="3990975" cy="18733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7" cy="18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71DC" w14:textId="77777777" w:rsidR="00F614FF" w:rsidRPr="00F614FF" w:rsidRDefault="00F614FF" w:rsidP="00F614FF">
      <w:pPr>
        <w:jc w:val="center"/>
      </w:pPr>
    </w:p>
    <w:p w14:paraId="713EC67B" w14:textId="77777777" w:rsidR="00474876" w:rsidRDefault="004A4BF8" w:rsidP="009E0D5E">
      <w:pPr>
        <w:pStyle w:val="4"/>
      </w:pPr>
      <w:r>
        <w:rPr>
          <w:rFonts w:hint="eastAsia"/>
        </w:rPr>
        <w:t>2</w:t>
      </w:r>
      <w:r w:rsidR="00474876">
        <w:rPr>
          <w:rFonts w:hint="eastAsia"/>
        </w:rPr>
        <w:t>、</w:t>
      </w:r>
      <w:r w:rsidR="00276954">
        <w:rPr>
          <w:rFonts w:hint="eastAsia"/>
        </w:rPr>
        <w:t>测试查看，进入缓存，</w:t>
      </w:r>
      <w:r w:rsidR="00474876">
        <w:rPr>
          <w:rFonts w:hint="eastAsia"/>
        </w:rPr>
        <w:t>浏览器访问</w:t>
      </w:r>
      <w:hyperlink r:id="rId9" w:history="1">
        <w:r w:rsidR="009E0D5E" w:rsidRPr="009779AF">
          <w:rPr>
            <w:rStyle w:val="ab"/>
          </w:rPr>
          <w:t>http://localhost:8080/test</w:t>
        </w:r>
      </w:hyperlink>
      <w:r w:rsidR="009E0D5E">
        <w:rPr>
          <w:rFonts w:hint="eastAsia"/>
        </w:rPr>
        <w:t xml:space="preserve"> </w:t>
      </w:r>
    </w:p>
    <w:p w14:paraId="10515A6B" w14:textId="77777777" w:rsidR="00F614FF" w:rsidRPr="00F614FF" w:rsidRDefault="00F614FF" w:rsidP="00F614FF"/>
    <w:p w14:paraId="1C06668F" w14:textId="77777777" w:rsidR="00F614FF" w:rsidRPr="00F614FF" w:rsidRDefault="00F614FF" w:rsidP="00F614FF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、浏览起得到</w:t>
      </w:r>
      <w:r>
        <w:rPr>
          <w:rFonts w:hint="eastAsia"/>
        </w:rPr>
        <w:t>ok</w:t>
      </w:r>
    </w:p>
    <w:p w14:paraId="3C992B74" w14:textId="77777777" w:rsidR="009E0D5E" w:rsidRPr="00F614FF" w:rsidRDefault="009E0D5E" w:rsidP="009E0D5E"/>
    <w:p w14:paraId="5B24E11F" w14:textId="77777777" w:rsidR="005B1C6F" w:rsidRDefault="00F614FF" w:rsidP="00F614FF">
      <w:pPr>
        <w:jc w:val="center"/>
      </w:pPr>
      <w:r>
        <w:rPr>
          <w:noProof/>
        </w:rPr>
        <w:drawing>
          <wp:inline distT="0" distB="0" distL="0" distR="0" wp14:anchorId="30AEE5CF" wp14:editId="40B2F1C5">
            <wp:extent cx="4939562" cy="1581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1230" cy="15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5641" w14:textId="77777777" w:rsidR="00F614FF" w:rsidRDefault="00F614FF" w:rsidP="00F614FF"/>
    <w:p w14:paraId="3642B5FC" w14:textId="77777777" w:rsidR="00F614FF" w:rsidRDefault="00F614FF" w:rsidP="00F614FF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、控制台</w:t>
      </w:r>
      <w:r>
        <w:rPr>
          <w:rFonts w:hint="eastAsia"/>
        </w:rPr>
        <w:t xml:space="preserve"> </w:t>
      </w:r>
      <w:r>
        <w:rPr>
          <w:rFonts w:hint="eastAsia"/>
        </w:rPr>
        <w:t>（有时候，看到的控制台顺序不一致，不过不用担心，只不过有点像异步而已）可以看到当</w:t>
      </w:r>
      <w:r>
        <w:rPr>
          <w:rFonts w:hint="eastAsia"/>
        </w:rPr>
        <w:t>controler</w:t>
      </w:r>
      <w:r>
        <w:rPr>
          <w:rFonts w:hint="eastAsia"/>
        </w:rPr>
        <w:t>第二次读取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时走的缓存</w:t>
      </w:r>
    </w:p>
    <w:p w14:paraId="384C4B21" w14:textId="77777777" w:rsidR="00F614FF" w:rsidRPr="00F614FF" w:rsidRDefault="00F614FF" w:rsidP="00F614FF"/>
    <w:p w14:paraId="61EB0EDF" w14:textId="77777777" w:rsidR="001B0E9A" w:rsidRDefault="00F614FF" w:rsidP="00F614FF">
      <w:pPr>
        <w:jc w:val="center"/>
      </w:pPr>
      <w:r>
        <w:rPr>
          <w:noProof/>
        </w:rPr>
        <w:drawing>
          <wp:inline distT="0" distB="0" distL="0" distR="0" wp14:anchorId="2BF1E331" wp14:editId="79A5935B">
            <wp:extent cx="7632049" cy="24574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303" cy="24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71B5" w14:textId="77777777" w:rsidR="00436984" w:rsidRDefault="00436984" w:rsidP="00436984"/>
    <w:p w14:paraId="3964E76C" w14:textId="77777777" w:rsidR="00436984" w:rsidRDefault="00436984" w:rsidP="0043698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、观察</w:t>
      </w:r>
      <w:r>
        <w:rPr>
          <w:rFonts w:hint="eastAsia"/>
        </w:rPr>
        <w:t>redis</w:t>
      </w:r>
      <w:r>
        <w:rPr>
          <w:rFonts w:hint="eastAsia"/>
        </w:rPr>
        <w:t>缓存中，我这里为了向看看这个</w:t>
      </w:r>
      <w:r>
        <w:rPr>
          <w:rFonts w:hint="eastAsia"/>
        </w:rPr>
        <w:t>HealerJean`key</w:t>
      </w:r>
      <w:r>
        <w:rPr>
          <w:rFonts w:hint="eastAsia"/>
        </w:rPr>
        <w:t>是啥意思，所以</w:t>
      </w:r>
      <w:r>
        <w:rPr>
          <w:rFonts w:hint="eastAsia"/>
        </w:rPr>
        <w:t>set</w:t>
      </w:r>
      <w:r>
        <w:rPr>
          <w:rFonts w:hint="eastAsia"/>
        </w:rPr>
        <w:t>了一个变量看了看</w:t>
      </w:r>
    </w:p>
    <w:p w14:paraId="6F0EFCB0" w14:textId="77777777" w:rsidR="00436984" w:rsidRPr="00436984" w:rsidRDefault="00436984" w:rsidP="00436984"/>
    <w:p w14:paraId="2D00DFB4" w14:textId="77777777" w:rsidR="00436984" w:rsidRDefault="00436984" w:rsidP="00436984">
      <w:pPr>
        <w:jc w:val="center"/>
      </w:pPr>
      <w:r>
        <w:rPr>
          <w:noProof/>
        </w:rPr>
        <w:drawing>
          <wp:inline distT="0" distB="0" distL="0" distR="0" wp14:anchorId="601311FA" wp14:editId="56A590D7">
            <wp:extent cx="8015181" cy="29908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1518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C84C" w14:textId="77777777" w:rsidR="00436984" w:rsidRDefault="00436984" w:rsidP="00436984"/>
    <w:p w14:paraId="3B1ABF29" w14:textId="77777777" w:rsidR="00436984" w:rsidRDefault="000E2FA3" w:rsidP="004A4BF8">
      <w:pPr>
        <w:pStyle w:val="4"/>
      </w:pPr>
      <w:r>
        <w:rPr>
          <w:rFonts w:hint="eastAsia"/>
        </w:rPr>
        <w:t>3</w:t>
      </w:r>
      <w:r w:rsidR="004A4BF8">
        <w:rPr>
          <w:rFonts w:hint="eastAsia"/>
        </w:rPr>
        <w:t>、测试删除，分别访问</w:t>
      </w:r>
      <w:hyperlink r:id="rId13" w:history="1">
        <w:r w:rsidR="004A4BF8" w:rsidRPr="009779AF">
          <w:rPr>
            <w:rStyle w:val="ab"/>
          </w:rPr>
          <w:t>http://localhost:8080/delete?id=</w:t>
        </w:r>
        <w:r w:rsidR="004A4BF8" w:rsidRPr="009779AF">
          <w:rPr>
            <w:rStyle w:val="ab"/>
            <w:rFonts w:hint="eastAsia"/>
          </w:rPr>
          <w:t>1</w:t>
        </w:r>
      </w:hyperlink>
      <w:r w:rsidR="004A4BF8">
        <w:rPr>
          <w:rFonts w:hint="eastAsia"/>
        </w:rPr>
        <w:t xml:space="preserve">  </w:t>
      </w:r>
      <w:hyperlink r:id="rId14" w:history="1">
        <w:r w:rsidR="004A4BF8" w:rsidRPr="009779AF">
          <w:rPr>
            <w:rStyle w:val="ab"/>
          </w:rPr>
          <w:t>http://localhost:8080/delete?id=2</w:t>
        </w:r>
      </w:hyperlink>
      <w:r w:rsidR="004A4BF8">
        <w:rPr>
          <w:rFonts w:hint="eastAsia"/>
        </w:rPr>
        <w:t xml:space="preserve"> </w:t>
      </w:r>
    </w:p>
    <w:p w14:paraId="0C24608A" w14:textId="77777777" w:rsidR="0080126A" w:rsidRPr="0080126A" w:rsidRDefault="0080126A" w:rsidP="0080126A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、浏览器</w:t>
      </w:r>
    </w:p>
    <w:p w14:paraId="6A983D09" w14:textId="77777777" w:rsidR="00436984" w:rsidRDefault="00436984" w:rsidP="00436984"/>
    <w:p w14:paraId="6D6A773B" w14:textId="77777777" w:rsidR="004A4BF8" w:rsidRDefault="004C3EB4" w:rsidP="004C3EB4">
      <w:r>
        <w:rPr>
          <w:noProof/>
        </w:rPr>
        <w:drawing>
          <wp:anchor distT="0" distB="0" distL="114300" distR="114300" simplePos="0" relativeHeight="251658240" behindDoc="1" locked="0" layoutInCell="1" allowOverlap="1" wp14:anchorId="28B26CF6" wp14:editId="600ADF9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666490" cy="1237615"/>
            <wp:effectExtent l="19050" t="19050" r="10160" b="19685"/>
            <wp:wrapTight wrapText="bothSides">
              <wp:wrapPolygon edited="0">
                <wp:start x="-112" y="-332"/>
                <wp:lineTo x="-112" y="21611"/>
                <wp:lineTo x="21548" y="21611"/>
                <wp:lineTo x="21548" y="-332"/>
                <wp:lineTo x="-112" y="-332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2380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C2FEBD0" wp14:editId="757643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14286" cy="1390476"/>
            <wp:effectExtent l="19050" t="19050" r="10160" b="19685"/>
            <wp:wrapTight wrapText="bothSides">
              <wp:wrapPolygon edited="0">
                <wp:start x="-117" y="-296"/>
                <wp:lineTo x="-117" y="21610"/>
                <wp:lineTo x="21545" y="21610"/>
                <wp:lineTo x="21545" y="-296"/>
                <wp:lineTo x="-117" y="-296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139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D0108" w14:textId="77777777" w:rsidR="004C3EB4" w:rsidRDefault="004C3EB4" w:rsidP="00436984"/>
    <w:p w14:paraId="78CD4746" w14:textId="77777777" w:rsidR="004C3EB4" w:rsidRDefault="004C3EB4" w:rsidP="00436984"/>
    <w:p w14:paraId="7634518C" w14:textId="77777777" w:rsidR="004C3EB4" w:rsidRDefault="004C3EB4" w:rsidP="00436984"/>
    <w:p w14:paraId="50295148" w14:textId="77777777" w:rsidR="004C3EB4" w:rsidRDefault="004C3EB4" w:rsidP="00436984"/>
    <w:p w14:paraId="5C2026DF" w14:textId="77777777" w:rsidR="004C3EB4" w:rsidRDefault="0080126A" w:rsidP="000E2FA3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、控制台</w:t>
      </w:r>
    </w:p>
    <w:p w14:paraId="5880328B" w14:textId="77777777" w:rsidR="00CD33A5" w:rsidRDefault="008B4BDD" w:rsidP="00436984">
      <w:r w:rsidRPr="008B4BDD">
        <w:rPr>
          <w:noProof/>
        </w:rPr>
        <w:t xml:space="preserve"> </w:t>
      </w:r>
    </w:p>
    <w:p w14:paraId="491FF029" w14:textId="77777777" w:rsidR="004C3EB4" w:rsidRDefault="0080126A" w:rsidP="0080126A">
      <w:pPr>
        <w:jc w:val="center"/>
      </w:pPr>
      <w:r>
        <w:rPr>
          <w:noProof/>
        </w:rPr>
        <w:drawing>
          <wp:inline distT="0" distB="0" distL="0" distR="0" wp14:anchorId="54FA4E82" wp14:editId="21A2C571">
            <wp:extent cx="5486400" cy="1409065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43C9" w14:textId="77777777" w:rsidR="0080126A" w:rsidRDefault="0080126A" w:rsidP="00436984"/>
    <w:p w14:paraId="542E6FA1" w14:textId="77777777" w:rsidR="0080126A" w:rsidRDefault="0080126A" w:rsidP="00276954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缓存，确实已经删除了</w:t>
      </w:r>
      <w:r w:rsidR="000B2495">
        <w:rPr>
          <w:rFonts w:hint="eastAsia"/>
        </w:rPr>
        <w:t>，而且删除非常干净</w:t>
      </w:r>
    </w:p>
    <w:p w14:paraId="147D45C3" w14:textId="77777777" w:rsidR="0080126A" w:rsidRDefault="0080126A" w:rsidP="0080126A"/>
    <w:p w14:paraId="24EA0E40" w14:textId="77777777" w:rsidR="0080126A" w:rsidRDefault="0080126A" w:rsidP="0080126A">
      <w:pPr>
        <w:jc w:val="center"/>
      </w:pPr>
      <w:r>
        <w:rPr>
          <w:noProof/>
        </w:rPr>
        <w:drawing>
          <wp:inline distT="0" distB="0" distL="0" distR="0" wp14:anchorId="7C7D4F52" wp14:editId="6E5903BB">
            <wp:extent cx="4295238" cy="14571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80DF" w14:textId="77777777" w:rsidR="00276954" w:rsidRDefault="00276954" w:rsidP="00276954"/>
    <w:p w14:paraId="0029B9C4" w14:textId="77777777" w:rsidR="0067441D" w:rsidRDefault="0067441D" w:rsidP="0067441D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、当</w:t>
      </w:r>
      <w:r>
        <w:rPr>
          <w:rFonts w:hint="eastAsia"/>
        </w:rPr>
        <w:t>value</w:t>
      </w:r>
      <w:r>
        <w:rPr>
          <w:rFonts w:hint="eastAsia"/>
        </w:rPr>
        <w:t>值不一样的时候</w:t>
      </w:r>
      <w:r w:rsidR="00FE0D33">
        <w:rPr>
          <w:rFonts w:hint="eastAsia"/>
        </w:rPr>
        <w:t>，</w:t>
      </w:r>
      <w:r w:rsidR="00FE0D33">
        <w:rPr>
          <w:rFonts w:hint="eastAsia"/>
        </w:rPr>
        <w:t xml:space="preserve">@cacheable </w:t>
      </w:r>
      <w:r w:rsidR="00FE0D33">
        <w:rPr>
          <w:rFonts w:hint="eastAsia"/>
        </w:rPr>
        <w:t>为</w:t>
      </w:r>
      <w:r w:rsidR="00FE0D33">
        <w:rPr>
          <w:rFonts w:hint="eastAsia"/>
        </w:rPr>
        <w:t>HealerJean @</w:t>
      </w:r>
      <w:r w:rsidR="00FE0D33" w:rsidRPr="00C15C8D">
        <w:rPr>
          <w:rFonts w:hint="eastAsia"/>
        </w:rPr>
        <w:t xml:space="preserve"> </w:t>
      </w:r>
      <w:r w:rsidR="00FE0D33" w:rsidRPr="001D1D0B">
        <w:rPr>
          <w:rFonts w:hint="eastAsia"/>
        </w:rPr>
        <w:t>CacheEvict</w:t>
      </w:r>
      <w:r w:rsidR="00FE0D33">
        <w:rPr>
          <w:rFonts w:hint="eastAsia"/>
        </w:rPr>
        <w:t>为</w:t>
      </w:r>
      <w:r w:rsidR="00FE0D33">
        <w:rPr>
          <w:rFonts w:hint="eastAsia"/>
        </w:rPr>
        <w:t>zhangyujin</w:t>
      </w:r>
      <w:r w:rsidR="00681928">
        <w:rPr>
          <w:rFonts w:hint="eastAsia"/>
        </w:rPr>
        <w:t>（</w:t>
      </w:r>
      <w:r w:rsidR="00681928" w:rsidRPr="00C06D00">
        <w:rPr>
          <w:rFonts w:hint="eastAsia"/>
          <w:color w:val="FF0000"/>
        </w:rPr>
        <w:t>因为这种方式完全是依靠</w:t>
      </w:r>
      <w:r w:rsidR="00681928" w:rsidRPr="00C06D00">
        <w:rPr>
          <w:rFonts w:hint="eastAsia"/>
          <w:color w:val="FF0000"/>
        </w:rPr>
        <w:t>id</w:t>
      </w:r>
      <w:r w:rsidR="00681928" w:rsidRPr="00C06D00">
        <w:rPr>
          <w:rFonts w:hint="eastAsia"/>
          <w:color w:val="FF0000"/>
        </w:rPr>
        <w:t>来进行存储和查询的</w:t>
      </w:r>
      <w:r w:rsidR="00C06D00">
        <w:rPr>
          <w:rFonts w:hint="eastAsia"/>
          <w:color w:val="FF0000"/>
        </w:rPr>
        <w:t>，所以才没有报错。具体看</w:t>
      </w:r>
      <w:r w:rsidR="00C06D00">
        <w:rPr>
          <w:rFonts w:hint="eastAsia"/>
          <w:color w:val="FF0000"/>
        </w:rPr>
        <w:t>8</w:t>
      </w:r>
      <w:r w:rsidR="00C06D00">
        <w:rPr>
          <w:rFonts w:hint="eastAsia"/>
          <w:color w:val="FF0000"/>
        </w:rPr>
        <w:t>标题</w:t>
      </w:r>
      <w:r w:rsidR="00C06D00">
        <w:rPr>
          <w:rFonts w:hint="eastAsia"/>
          <w:color w:val="FF0000"/>
        </w:rPr>
        <w:t>1</w:t>
      </w:r>
      <w:r w:rsidR="00681928">
        <w:rPr>
          <w:rFonts w:hint="eastAsia"/>
        </w:rPr>
        <w:t>）</w:t>
      </w:r>
    </w:p>
    <w:p w14:paraId="5BC84402" w14:textId="77777777" w:rsidR="00276954" w:rsidRDefault="00276954" w:rsidP="00276954"/>
    <w:p w14:paraId="2CE5D639" w14:textId="77777777" w:rsidR="00CB1508" w:rsidRDefault="00CB1508" w:rsidP="00CB1508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、测试查看，和上面的其实是一样的</w:t>
      </w:r>
    </w:p>
    <w:p w14:paraId="0858143D" w14:textId="77777777" w:rsidR="004779C6" w:rsidRPr="004779C6" w:rsidRDefault="004779C6" w:rsidP="004779C6"/>
    <w:p w14:paraId="360D1F3C" w14:textId="77777777" w:rsidR="004779C6" w:rsidRDefault="00CB1508" w:rsidP="004779C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、测试删除</w:t>
      </w:r>
      <w:r w:rsidR="004779C6">
        <w:rPr>
          <w:rFonts w:hint="eastAsia"/>
        </w:rPr>
        <w:t>，</w:t>
      </w:r>
    </w:p>
    <w:p w14:paraId="307407AE" w14:textId="77777777" w:rsidR="004779C6" w:rsidRDefault="004779C6" w:rsidP="004779C6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、浏览器访问删除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 xml:space="preserve">1 </w:t>
      </w:r>
      <w:hyperlink r:id="rId19" w:history="1">
        <w:r w:rsidRPr="009779AF">
          <w:rPr>
            <w:rStyle w:val="ab"/>
          </w:rPr>
          <w:t>http://localhost:8080/delete?id=</w:t>
        </w:r>
        <w:r w:rsidRPr="009779AF">
          <w:rPr>
            <w:rStyle w:val="ab"/>
            <w:rFonts w:hint="eastAsia"/>
          </w:rPr>
          <w:t>1</w:t>
        </w:r>
      </w:hyperlink>
    </w:p>
    <w:p w14:paraId="6E57719B" w14:textId="77777777" w:rsidR="004779C6" w:rsidRPr="004779C6" w:rsidRDefault="004779C6" w:rsidP="004779C6"/>
    <w:p w14:paraId="2BAE2785" w14:textId="77777777" w:rsidR="00CB1508" w:rsidRDefault="00CB1508" w:rsidP="004779C6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779C6">
        <w:rPr>
          <w:rFonts w:hint="eastAsia"/>
        </w:rPr>
        <w:t>观察</w:t>
      </w:r>
      <w:r w:rsidR="004779C6">
        <w:rPr>
          <w:rFonts w:hint="eastAsia"/>
        </w:rPr>
        <w:t>redis</w:t>
      </w:r>
      <w:r w:rsidR="004779C6">
        <w:rPr>
          <w:rFonts w:hint="eastAsia"/>
        </w:rPr>
        <w:t>，会发现少了一条</w:t>
      </w:r>
    </w:p>
    <w:p w14:paraId="532ED57C" w14:textId="77777777" w:rsidR="004779C6" w:rsidRPr="004779C6" w:rsidRDefault="004779C6" w:rsidP="004779C6"/>
    <w:p w14:paraId="46C0CA6B" w14:textId="77777777" w:rsidR="004779C6" w:rsidRDefault="004779C6" w:rsidP="004779C6">
      <w:pPr>
        <w:jc w:val="center"/>
      </w:pPr>
      <w:r>
        <w:rPr>
          <w:noProof/>
        </w:rPr>
        <w:drawing>
          <wp:inline distT="0" distB="0" distL="0" distR="0" wp14:anchorId="67F12261" wp14:editId="28C0D069">
            <wp:extent cx="8055342" cy="2333625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05534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3293" w14:textId="77777777" w:rsidR="00785DB4" w:rsidRDefault="00785DB4" w:rsidP="004779C6">
      <w:pPr>
        <w:jc w:val="center"/>
      </w:pPr>
    </w:p>
    <w:p w14:paraId="53FB2B16" w14:textId="77777777" w:rsidR="004779C6" w:rsidRDefault="004779C6" w:rsidP="00785DB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、浏览器访问删除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 w:rsidR="00785DB4">
        <w:rPr>
          <w:rFonts w:hint="eastAsia"/>
        </w:rPr>
        <w:t xml:space="preserve"> </w:t>
      </w:r>
      <w:hyperlink r:id="rId21" w:history="1">
        <w:r w:rsidR="00785DB4" w:rsidRPr="009779AF">
          <w:rPr>
            <w:rStyle w:val="ab"/>
          </w:rPr>
          <w:t>http://localhost:8080/delete?id=2</w:t>
        </w:r>
      </w:hyperlink>
      <w:r w:rsidR="00785DB4">
        <w:rPr>
          <w:rFonts w:hint="eastAsia"/>
        </w:rPr>
        <w:t xml:space="preserve"> </w:t>
      </w:r>
    </w:p>
    <w:p w14:paraId="65B0C43B" w14:textId="77777777" w:rsidR="00785DB4" w:rsidRDefault="00785DB4" w:rsidP="00785DB4"/>
    <w:p w14:paraId="4964F216" w14:textId="77777777" w:rsidR="00785DB4" w:rsidRDefault="00785DB4" w:rsidP="00785DB4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、观察</w:t>
      </w:r>
      <w:r>
        <w:rPr>
          <w:rFonts w:hint="eastAsia"/>
        </w:rPr>
        <w:t xml:space="preserve">redis </w:t>
      </w:r>
      <w:r>
        <w:rPr>
          <w:rFonts w:hint="eastAsia"/>
        </w:rPr>
        <w:t>，会发现又少了一条，但是没有删除干净</w:t>
      </w:r>
      <w:r w:rsidR="007B2353" w:rsidRPr="007B2353">
        <w:rPr>
          <w:rFonts w:hint="eastAsia"/>
          <w:color w:val="FF0000"/>
          <w:highlight w:val="yellow"/>
        </w:rPr>
        <w:t>，</w:t>
      </w:r>
      <w:r w:rsidR="007B2353" w:rsidRPr="007B2353">
        <w:rPr>
          <w:color w:val="FF0000"/>
          <w:highlight w:val="yellow"/>
        </w:rPr>
        <w:t>因为缓存位置的名称还不能删除，</w:t>
      </w:r>
      <w:r w:rsidR="007B2353" w:rsidRPr="007B2353">
        <w:rPr>
          <w:rFonts w:hint="eastAsia"/>
          <w:color w:val="FF0000"/>
          <w:highlight w:val="yellow"/>
        </w:rPr>
        <w:t>这里</w:t>
      </w:r>
      <w:r w:rsidR="007B2353" w:rsidRPr="007B2353">
        <w:rPr>
          <w:color w:val="FF0000"/>
          <w:highlight w:val="yellow"/>
        </w:rPr>
        <w:t>删除的时候的缓存位置的名称为</w:t>
      </w:r>
      <w:r w:rsidR="007B2353" w:rsidRPr="007B2353">
        <w:rPr>
          <w:rFonts w:hint="eastAsia"/>
          <w:color w:val="FF0000"/>
          <w:highlight w:val="yellow"/>
        </w:rPr>
        <w:t>zhangyujin</w:t>
      </w:r>
      <w:r w:rsidR="00183C0F">
        <w:rPr>
          <w:rFonts w:hint="eastAsia"/>
          <w:color w:val="FF0000"/>
        </w:rPr>
        <w:t>，但其实是</w:t>
      </w:r>
      <w:r w:rsidR="00732CB4">
        <w:rPr>
          <w:rFonts w:hint="eastAsia"/>
          <w:color w:val="FF0000"/>
        </w:rPr>
        <w:t>根据</w:t>
      </w:r>
      <w:r w:rsidR="00732CB4">
        <w:rPr>
          <w:rFonts w:hint="eastAsia"/>
          <w:color w:val="FF0000"/>
        </w:rPr>
        <w:t>id</w:t>
      </w:r>
      <w:r w:rsidR="00732CB4">
        <w:rPr>
          <w:rFonts w:hint="eastAsia"/>
          <w:color w:val="FF0000"/>
        </w:rPr>
        <w:t>删除的</w:t>
      </w:r>
    </w:p>
    <w:p w14:paraId="40A809FD" w14:textId="77777777" w:rsidR="00785DB4" w:rsidRDefault="00785DB4" w:rsidP="00785DB4"/>
    <w:p w14:paraId="0993FA24" w14:textId="77777777" w:rsidR="00785DB4" w:rsidRDefault="00785DB4" w:rsidP="00785DB4">
      <w:pPr>
        <w:jc w:val="center"/>
      </w:pPr>
      <w:r>
        <w:rPr>
          <w:noProof/>
        </w:rPr>
        <w:drawing>
          <wp:inline distT="0" distB="0" distL="0" distR="0" wp14:anchorId="08081893" wp14:editId="39A37D5E">
            <wp:extent cx="6096000" cy="2202080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95239" cy="220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F8A5" w14:textId="77777777" w:rsidR="0079373D" w:rsidRDefault="0079373D" w:rsidP="0079373D"/>
    <w:p w14:paraId="6D2282F1" w14:textId="77777777" w:rsidR="008F68B3" w:rsidRDefault="008F68B3" w:rsidP="00384533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、二者给定正常值</w:t>
      </w:r>
      <w:r w:rsidR="00384533" w:rsidRPr="00384533">
        <w:rPr>
          <w:rFonts w:ascii="Consolas" w:hAnsi="Consolas"/>
          <w:color w:val="FF0000"/>
          <w:sz w:val="32"/>
          <w:szCs w:val="20"/>
          <w:shd w:val="clear" w:color="auto" w:fill="F5F5F5"/>
        </w:rPr>
        <w:t>demoInfo</w:t>
      </w:r>
      <w:r w:rsidR="00384533">
        <w:rPr>
          <w:rFonts w:ascii="Consolas" w:hAnsi="Consolas" w:hint="eastAsia"/>
          <w:color w:val="FF0000"/>
          <w:sz w:val="32"/>
          <w:szCs w:val="20"/>
          <w:shd w:val="clear" w:color="auto" w:fill="F5F5F5"/>
        </w:rPr>
        <w:t>，</w:t>
      </w:r>
      <w:r w:rsidR="00384533">
        <w:rPr>
          <w:rFonts w:ascii="Consolas" w:hAnsi="Consolas"/>
          <w:color w:val="FF0000"/>
          <w:sz w:val="32"/>
          <w:szCs w:val="20"/>
          <w:shd w:val="clear" w:color="auto" w:fill="F5F5F5"/>
        </w:rPr>
        <w:t>也就是实体的名字</w:t>
      </w:r>
      <w:r>
        <w:rPr>
          <w:rFonts w:hint="eastAsia"/>
        </w:rPr>
        <w:t>，开始测试</w:t>
      </w:r>
    </w:p>
    <w:p w14:paraId="60064FCF" w14:textId="77777777" w:rsidR="00384533" w:rsidRDefault="00384533" w:rsidP="00384533"/>
    <w:p w14:paraId="6D30A691" w14:textId="77777777" w:rsidR="00384533" w:rsidRDefault="00384533" w:rsidP="00384533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、多次刷新浏览器</w:t>
      </w:r>
      <w:r>
        <w:rPr>
          <w:rFonts w:hint="eastAsia"/>
        </w:rPr>
        <w:t xml:space="preserve"> </w:t>
      </w:r>
      <w:hyperlink r:id="rId23" w:history="1">
        <w:r w:rsidRPr="009779AF">
          <w:rPr>
            <w:rStyle w:val="ab"/>
          </w:rPr>
          <w:t>http://localhost:8080/test</w:t>
        </w:r>
      </w:hyperlink>
      <w:r>
        <w:rPr>
          <w:rFonts w:hint="eastAsia"/>
        </w:rPr>
        <w:t>，</w:t>
      </w:r>
      <w:r>
        <w:t>会发现除了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hql</w:t>
      </w:r>
      <w:r>
        <w:rPr>
          <w:rFonts w:hint="eastAsia"/>
        </w:rPr>
        <w:t>语句其他都是从缓存中读取的</w:t>
      </w:r>
    </w:p>
    <w:p w14:paraId="7E72F7DE" w14:textId="77777777" w:rsidR="0079373D" w:rsidRDefault="0079373D" w:rsidP="0079373D"/>
    <w:p w14:paraId="1B9BEEC5" w14:textId="77777777" w:rsidR="00384533" w:rsidRDefault="00384533" w:rsidP="008662DA">
      <w:pPr>
        <w:jc w:val="center"/>
      </w:pPr>
      <w:r>
        <w:rPr>
          <w:noProof/>
        </w:rPr>
        <w:drawing>
          <wp:inline distT="0" distB="0" distL="0" distR="0" wp14:anchorId="500D614E" wp14:editId="2C5AC53A">
            <wp:extent cx="7515225" cy="3481010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515225" cy="348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BD6E" w14:textId="77777777" w:rsidR="008662DA" w:rsidRDefault="008662DA" w:rsidP="008662DA"/>
    <w:p w14:paraId="1E26F1D7" w14:textId="77777777" w:rsidR="008662DA" w:rsidRDefault="008662DA" w:rsidP="008662D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、不测试了</w:t>
      </w:r>
      <w:r w:rsidR="004148EB">
        <w:rPr>
          <w:rFonts w:hint="eastAsia"/>
        </w:rPr>
        <w:t>，肯定是删除成功</w:t>
      </w:r>
      <w:r>
        <w:rPr>
          <w:rFonts w:hint="eastAsia"/>
        </w:rPr>
        <w:t>，记得删除</w:t>
      </w:r>
      <w:r w:rsidR="00CD29B9">
        <w:rPr>
          <w:rFonts w:hint="eastAsia"/>
        </w:rPr>
        <w:t>redis</w:t>
      </w:r>
      <w:r w:rsidR="00CD29B9">
        <w:rPr>
          <w:rFonts w:hint="eastAsia"/>
        </w:rPr>
        <w:t>缓存</w:t>
      </w:r>
      <w:r>
        <w:rPr>
          <w:rFonts w:hint="eastAsia"/>
        </w:rPr>
        <w:t>哦</w:t>
      </w:r>
    </w:p>
    <w:p w14:paraId="57188684" w14:textId="77777777" w:rsidR="007E1566" w:rsidRDefault="007E1566" w:rsidP="007E1566"/>
    <w:p w14:paraId="62ED65BF" w14:textId="77777777" w:rsidR="007E1566" w:rsidRDefault="007E1566" w:rsidP="007E1566"/>
    <w:p w14:paraId="48652A86" w14:textId="77777777" w:rsidR="007E1566" w:rsidRDefault="00016F2F" w:rsidP="007E1566">
      <w:pPr>
        <w:pStyle w:val="2"/>
      </w:pPr>
      <w:r>
        <w:rPr>
          <w:rFonts w:hint="eastAsia"/>
        </w:rPr>
        <w:t>6</w:t>
      </w:r>
      <w:r w:rsidR="007E1566">
        <w:rPr>
          <w:rFonts w:hint="eastAsia"/>
        </w:rPr>
        <w:t>、代码位置</w:t>
      </w:r>
    </w:p>
    <w:p w14:paraId="6C1D4439" w14:textId="77777777" w:rsidR="007E1566" w:rsidRPr="007E1566" w:rsidRDefault="007E1566" w:rsidP="007E1566"/>
    <w:p w14:paraId="39CF2DFA" w14:textId="77777777" w:rsidR="007E1566" w:rsidRDefault="007E1566" w:rsidP="007E1566"/>
    <w:p w14:paraId="5C239F9E" w14:textId="77777777" w:rsidR="007E1566" w:rsidRDefault="007E1566" w:rsidP="007E1566">
      <w:pPr>
        <w:jc w:val="center"/>
      </w:pPr>
      <w:r>
        <w:rPr>
          <w:noProof/>
        </w:rPr>
        <w:drawing>
          <wp:inline distT="0" distB="0" distL="0" distR="0" wp14:anchorId="314D1E62" wp14:editId="7693670C">
            <wp:extent cx="4009524" cy="5647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5B65" w14:textId="77777777" w:rsidR="007E1566" w:rsidRPr="00F136C8" w:rsidRDefault="00C57E64" w:rsidP="00D5237D">
      <w:pPr>
        <w:pStyle w:val="1"/>
        <w:rPr>
          <w:color w:val="FF0000"/>
        </w:rPr>
      </w:pPr>
      <w:r>
        <w:rPr>
          <w:rFonts w:hint="eastAsia"/>
        </w:rPr>
        <w:t>7</w:t>
      </w:r>
      <w:r w:rsidR="006D483D">
        <w:rPr>
          <w:rFonts w:hint="eastAsia"/>
        </w:rPr>
        <w:t>、此时如果再添加一个</w:t>
      </w:r>
      <w:r w:rsidR="006D483D">
        <w:rPr>
          <w:rFonts w:hint="eastAsia"/>
        </w:rPr>
        <w:t>person</w:t>
      </w:r>
      <w:r w:rsidR="006D483D">
        <w:rPr>
          <w:rFonts w:hint="eastAsia"/>
        </w:rPr>
        <w:t>实体，如果两个获取对象的</w:t>
      </w:r>
      <w:r w:rsidR="006D483D">
        <w:rPr>
          <w:rFonts w:hint="eastAsia"/>
        </w:rPr>
        <w:t>service</w:t>
      </w:r>
      <w:r w:rsidR="006D483D">
        <w:rPr>
          <w:rFonts w:hint="eastAsia"/>
        </w:rPr>
        <w:t>方法都在一个</w:t>
      </w:r>
      <w:r w:rsidR="006D483D">
        <w:rPr>
          <w:rFonts w:hint="eastAsia"/>
        </w:rPr>
        <w:t>control</w:t>
      </w:r>
      <w:r w:rsidR="006D483D">
        <w:rPr>
          <w:rFonts w:hint="eastAsia"/>
        </w:rPr>
        <w:t>中，这种方式就会出现问题，</w:t>
      </w:r>
      <w:r w:rsidR="006D483D" w:rsidRPr="00F136C8">
        <w:rPr>
          <w:rFonts w:hint="eastAsia"/>
          <w:color w:val="FF0000"/>
        </w:rPr>
        <w:t>因为，这里的缓存完全是依靠</w:t>
      </w:r>
      <w:r w:rsidR="006D483D" w:rsidRPr="00F136C8">
        <w:rPr>
          <w:rFonts w:hint="eastAsia"/>
          <w:color w:val="FF0000"/>
        </w:rPr>
        <w:t>id</w:t>
      </w:r>
      <w:r w:rsidR="006D483D" w:rsidRPr="00F136C8">
        <w:rPr>
          <w:rFonts w:hint="eastAsia"/>
          <w:color w:val="FF0000"/>
        </w:rPr>
        <w:t>来的。</w:t>
      </w:r>
    </w:p>
    <w:p w14:paraId="2B521A38" w14:textId="77777777" w:rsidR="006D483D" w:rsidRPr="00506192" w:rsidRDefault="006D483D" w:rsidP="006D483D"/>
    <w:p w14:paraId="07C498BC" w14:textId="77777777" w:rsidR="001D3405" w:rsidRDefault="001D3405" w:rsidP="00D5237D">
      <w:pPr>
        <w:pStyle w:val="2"/>
      </w:pPr>
      <w:r w:rsidRPr="001D3405">
        <w:rPr>
          <w:rFonts w:hint="eastAsia"/>
          <w:sz w:val="32"/>
        </w:rPr>
        <w:t>1</w:t>
      </w:r>
      <w:r w:rsidRPr="001D3405">
        <w:rPr>
          <w:rFonts w:hint="eastAsia"/>
          <w:sz w:val="32"/>
        </w:rPr>
        <w:t>、</w:t>
      </w:r>
      <w:r w:rsidR="00A15577">
        <w:rPr>
          <w:rFonts w:hint="eastAsia"/>
        </w:rPr>
        <w:t>测试</w:t>
      </w:r>
      <w:r w:rsidR="00A15577">
        <w:rPr>
          <w:rFonts w:hint="eastAsia"/>
        </w:rPr>
        <w:t>control</w:t>
      </w:r>
      <w:r>
        <w:rPr>
          <w:rFonts w:hint="eastAsia"/>
        </w:rPr>
        <w:t>中添加</w:t>
      </w:r>
      <w:r>
        <w:rPr>
          <w:rFonts w:hint="eastAsia"/>
        </w:rPr>
        <w:t>person</w:t>
      </w:r>
      <w:r w:rsidR="00D5237D">
        <w:rPr>
          <w:rFonts w:hint="eastAsia"/>
        </w:rPr>
        <w:t>，</w:t>
      </w:r>
      <w:r w:rsidR="00D5237D">
        <w:rPr>
          <w:rFonts w:hint="eastAsia"/>
        </w:rPr>
        <w:t>@cacheable</w:t>
      </w:r>
      <w:r w:rsidR="00556D8F">
        <w:rPr>
          <w:rFonts w:hint="eastAsia"/>
        </w:rPr>
        <w:t>，</w:t>
      </w:r>
      <w:r w:rsidR="00556D8F">
        <w:rPr>
          <w:rFonts w:hint="eastAsia"/>
        </w:rPr>
        <w:t>@</w:t>
      </w:r>
      <w:r w:rsidR="00556D8F" w:rsidRPr="00C15C8D">
        <w:rPr>
          <w:rFonts w:hint="eastAsia"/>
        </w:rPr>
        <w:t xml:space="preserve"> </w:t>
      </w:r>
      <w:r w:rsidR="00556D8F" w:rsidRPr="001D1D0B">
        <w:rPr>
          <w:rFonts w:hint="eastAsia"/>
        </w:rPr>
        <w:t>CacheEvict</w:t>
      </w:r>
      <w:r w:rsidR="00556D8F">
        <w:rPr>
          <w:rFonts w:hint="eastAsia"/>
        </w:rPr>
        <w:t>都分别为</w:t>
      </w:r>
      <w:r w:rsidR="009F16B9" w:rsidRPr="001D3405">
        <w:rPr>
          <w:rFonts w:ascii="宋体" w:eastAsia="宋体" w:hAnsi="宋体" w:cs="宋体" w:hint="eastAsia"/>
          <w:color w:val="FF0000"/>
          <w:sz w:val="36"/>
          <w:szCs w:val="27"/>
        </w:rPr>
        <w:t>DemoInfo</w:t>
      </w:r>
      <w:r w:rsidR="009F16B9">
        <w:rPr>
          <w:rFonts w:hint="eastAsia"/>
          <w:color w:val="FF0000"/>
          <w:sz w:val="48"/>
        </w:rPr>
        <w:t>和</w:t>
      </w:r>
      <w:r w:rsidR="009F16B9">
        <w:rPr>
          <w:rFonts w:hint="eastAsia"/>
          <w:color w:val="FF0000"/>
          <w:sz w:val="48"/>
        </w:rPr>
        <w:t>person</w:t>
      </w:r>
      <w:r w:rsidR="00D5237D">
        <w:rPr>
          <w:rFonts w:hint="eastAsia"/>
        </w:rPr>
        <w:t xml:space="preserve"> </w:t>
      </w:r>
    </w:p>
    <w:p w14:paraId="1C24153A" w14:textId="77777777" w:rsidR="00D5237D" w:rsidRPr="00D5237D" w:rsidRDefault="00D5237D" w:rsidP="00D5237D"/>
    <w:p w14:paraId="2F4F1D00" w14:textId="77777777" w:rsidR="001D3405" w:rsidRPr="001D3405" w:rsidRDefault="001D3405" w:rsidP="001D340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测试添加缓存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1D3405">
        <w:rPr>
          <w:rFonts w:ascii="宋体" w:eastAsia="宋体" w:hAnsi="宋体" w:cs="宋体" w:hint="eastAsia"/>
          <w:color w:val="FFFFF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"/DemoInfo"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1D3405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testDemoInfo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</w:t>
      </w:r>
      <w:r w:rsidRPr="001D340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DemoInfo loadedDemoInfo = demoInfoService.findById(1);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cachedDemoInfo 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"cachedDemoInfo="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cachedDemoInfo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 xml:space="preserve">loadedDemoInfo 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"loaded2DemoInfo="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</w:t>
      </w:r>
      <w:r w:rsidRPr="001D3405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Person person = personService.findById(1);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1D3405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1D3405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1D3405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return </w:t>
      </w:r>
      <w:r w:rsidRPr="001D3405">
        <w:rPr>
          <w:rFonts w:ascii="宋体" w:eastAsia="宋体" w:hAnsi="宋体" w:cs="宋体" w:hint="eastAsia"/>
          <w:color w:val="ECE47E"/>
          <w:sz w:val="27"/>
          <w:szCs w:val="27"/>
        </w:rPr>
        <w:t>"DemoInfo_ok"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1D3405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14:paraId="0918550E" w14:textId="77777777" w:rsidR="006D483D" w:rsidRPr="001D3405" w:rsidRDefault="006D483D" w:rsidP="006D483D"/>
    <w:p w14:paraId="0583BB94" w14:textId="77777777" w:rsidR="006D483D" w:rsidRDefault="0004676C" w:rsidP="0004676C">
      <w:pPr>
        <w:pStyle w:val="2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、浏览器访问，控制台报错，</w:t>
      </w:r>
      <w:r w:rsidRPr="00D007EC">
        <w:rPr>
          <w:rFonts w:hint="eastAsia"/>
          <w:color w:val="FF0000"/>
        </w:rPr>
        <w:t>提示不能够转化对象</w:t>
      </w:r>
      <w:r>
        <w:rPr>
          <w:rFonts w:hint="eastAsia"/>
        </w:rPr>
        <w:t>，很明显，这里</w:t>
      </w:r>
      <w:r w:rsidR="007F4E91">
        <w:rPr>
          <w:rFonts w:hint="eastAsia"/>
        </w:rPr>
        <w:t>person</w:t>
      </w:r>
      <w:r>
        <w:rPr>
          <w:rFonts w:hint="eastAsia"/>
        </w:rPr>
        <w:t>我给的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Pr="00F136C8">
        <w:rPr>
          <w:rFonts w:hint="eastAsia"/>
          <w:color w:val="FF0000"/>
        </w:rPr>
        <w:t>系统就默认从缓存</w:t>
      </w:r>
      <w:r w:rsidRPr="00F136C8">
        <w:rPr>
          <w:rFonts w:hint="eastAsia"/>
          <w:color w:val="FF0000"/>
        </w:rPr>
        <w:t>id</w:t>
      </w:r>
      <w:r w:rsidRPr="00F136C8">
        <w:rPr>
          <w:rFonts w:hint="eastAsia"/>
          <w:color w:val="FF0000"/>
        </w:rPr>
        <w:t>为</w:t>
      </w:r>
      <w:r w:rsidRPr="00F136C8">
        <w:rPr>
          <w:rFonts w:hint="eastAsia"/>
          <w:color w:val="FF0000"/>
        </w:rPr>
        <w:t>1</w:t>
      </w:r>
      <w:r w:rsidRPr="00F136C8">
        <w:rPr>
          <w:rFonts w:hint="eastAsia"/>
          <w:color w:val="FF0000"/>
        </w:rPr>
        <w:t>中读取了</w:t>
      </w:r>
    </w:p>
    <w:p w14:paraId="29BFC6CD" w14:textId="77777777" w:rsidR="00D40107" w:rsidRPr="00D40107" w:rsidRDefault="00D40107" w:rsidP="00D40107"/>
    <w:bookmarkStart w:id="0" w:name="_GoBack"/>
    <w:bookmarkEnd w:id="0"/>
    <w:p w14:paraId="3D3A7C7E" w14:textId="77777777" w:rsidR="00D40107" w:rsidRPr="00D40107" w:rsidRDefault="0027749D" w:rsidP="006D2A04">
      <w:r>
        <w:fldChar w:fldCharType="begin"/>
      </w:r>
      <w:r>
        <w:instrText xml:space="preserve"> HYPERLINK "http://localhost:8080/DemoInfo" </w:instrText>
      </w:r>
      <w:r>
        <w:fldChar w:fldCharType="separate"/>
      </w:r>
      <w:r w:rsidR="00D40107" w:rsidRPr="009779AF">
        <w:rPr>
          <w:rStyle w:val="ab"/>
        </w:rPr>
        <w:t>http://localhost:8080/DemoInfo</w:t>
      </w:r>
      <w:r>
        <w:rPr>
          <w:rStyle w:val="ab"/>
        </w:rPr>
        <w:fldChar w:fldCharType="end"/>
      </w:r>
      <w:r w:rsidR="00D40107">
        <w:rPr>
          <w:rFonts w:hint="eastAsia"/>
        </w:rPr>
        <w:t xml:space="preserve"> </w:t>
      </w:r>
    </w:p>
    <w:p w14:paraId="07C6B555" w14:textId="77777777" w:rsidR="0004676C" w:rsidRPr="0004676C" w:rsidRDefault="0004676C" w:rsidP="0004676C"/>
    <w:p w14:paraId="6D274343" w14:textId="77777777" w:rsidR="0004676C" w:rsidRPr="0004676C" w:rsidRDefault="0004676C" w:rsidP="0004676C">
      <w:pPr>
        <w:jc w:val="center"/>
      </w:pPr>
      <w:r>
        <w:rPr>
          <w:noProof/>
        </w:rPr>
        <w:drawing>
          <wp:inline distT="0" distB="0" distL="0" distR="0" wp14:anchorId="0FE52236" wp14:editId="645E25FD">
            <wp:extent cx="8325665" cy="22288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336478" cy="22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42D3" w14:textId="77777777" w:rsidR="006D483D" w:rsidRDefault="006D483D" w:rsidP="006D483D"/>
    <w:p w14:paraId="06AC5845" w14:textId="77777777" w:rsidR="00D40107" w:rsidRDefault="00D40107" w:rsidP="00D4010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、为了验证</w:t>
      </w:r>
      <w:r>
        <w:rPr>
          <w:rFonts w:hint="eastAsia"/>
        </w:rPr>
        <w:t>2</w:t>
      </w:r>
      <w:r>
        <w:rPr>
          <w:rFonts w:hint="eastAsia"/>
        </w:rPr>
        <w:t>中的猜想，这里讲</w:t>
      </w:r>
      <w:r>
        <w:rPr>
          <w:rFonts w:hint="eastAsia"/>
        </w:rPr>
        <w:t>person id</w:t>
      </w:r>
      <w:r>
        <w:rPr>
          <w:rFonts w:hint="eastAsia"/>
        </w:rPr>
        <w:t>设置为</w:t>
      </w:r>
      <w:r>
        <w:rPr>
          <w:rFonts w:hint="eastAsia"/>
        </w:rPr>
        <w:t xml:space="preserve">3 </w:t>
      </w:r>
      <w:r>
        <w:rPr>
          <w:rFonts w:hint="eastAsia"/>
        </w:rPr>
        <w:t>不和</w:t>
      </w:r>
      <w:r>
        <w:rPr>
          <w:rFonts w:hint="eastAsia"/>
        </w:rPr>
        <w:t>demoinfo</w:t>
      </w:r>
      <w:r>
        <w:rPr>
          <w:rFonts w:hint="eastAsia"/>
        </w:rPr>
        <w:t>重复</w:t>
      </w:r>
      <w:r w:rsidR="008A6936">
        <w:rPr>
          <w:rFonts w:hint="eastAsia"/>
        </w:rPr>
        <w:t>，</w:t>
      </w:r>
      <w:r w:rsidR="002120DC">
        <w:rPr>
          <w:rFonts w:hint="eastAsia"/>
        </w:rPr>
        <w:t>出现了查询，说明</w:t>
      </w:r>
      <w:r w:rsidR="002120DC">
        <w:rPr>
          <w:rFonts w:hint="eastAsia"/>
        </w:rPr>
        <w:t>2</w:t>
      </w:r>
      <w:r w:rsidR="002120DC">
        <w:rPr>
          <w:rFonts w:hint="eastAsia"/>
        </w:rPr>
        <w:t>中猜想正确</w:t>
      </w:r>
      <w:r w:rsidR="00985736">
        <w:rPr>
          <w:rFonts w:hint="eastAsia"/>
        </w:rPr>
        <w:t>。</w:t>
      </w:r>
      <w:r w:rsidR="002120DC">
        <w:rPr>
          <w:rFonts w:hint="eastAsia"/>
        </w:rPr>
        <w:t xml:space="preserve"> </w:t>
      </w:r>
    </w:p>
    <w:p w14:paraId="1CC30AB6" w14:textId="77777777" w:rsidR="00D40107" w:rsidRPr="00D40107" w:rsidRDefault="00D40107" w:rsidP="00D40107"/>
    <w:p w14:paraId="017EB213" w14:textId="77777777" w:rsidR="00D40107" w:rsidRPr="00D40107" w:rsidRDefault="0027749D" w:rsidP="00B74D92">
      <w:hyperlink r:id="rId27" w:history="1">
        <w:r w:rsidR="00D40107" w:rsidRPr="009779AF">
          <w:rPr>
            <w:rStyle w:val="ab"/>
          </w:rPr>
          <w:t>http://localhost:8080/DemoInfo</w:t>
        </w:r>
      </w:hyperlink>
      <w:r w:rsidR="00D40107">
        <w:rPr>
          <w:rFonts w:hint="eastAsia"/>
        </w:rPr>
        <w:t xml:space="preserve"> </w:t>
      </w:r>
    </w:p>
    <w:p w14:paraId="74824117" w14:textId="77777777" w:rsidR="00D40107" w:rsidRPr="00D40107" w:rsidRDefault="00D40107" w:rsidP="00D40107"/>
    <w:p w14:paraId="4408066B" w14:textId="77777777" w:rsidR="006D483D" w:rsidRPr="00D5237D" w:rsidRDefault="00D40107" w:rsidP="00D40107">
      <w:pPr>
        <w:jc w:val="center"/>
      </w:pPr>
      <w:r>
        <w:rPr>
          <w:noProof/>
        </w:rPr>
        <w:drawing>
          <wp:inline distT="0" distB="0" distL="0" distR="0" wp14:anchorId="0AE459D8" wp14:editId="75575B67">
            <wp:extent cx="7219950" cy="3041738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304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0E04" w14:textId="77777777" w:rsidR="006D483D" w:rsidRDefault="006D483D" w:rsidP="006D483D"/>
    <w:p w14:paraId="0E856C73" w14:textId="77777777" w:rsidR="006D483D" w:rsidRDefault="00945720" w:rsidP="00945720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、代码位置</w:t>
      </w:r>
    </w:p>
    <w:p w14:paraId="2F9E25B6" w14:textId="77777777" w:rsidR="006D483D" w:rsidRDefault="006D483D" w:rsidP="006D483D"/>
    <w:p w14:paraId="61198EDB" w14:textId="77777777" w:rsidR="006D483D" w:rsidRDefault="006D483D" w:rsidP="006D483D"/>
    <w:p w14:paraId="2C8A5C4C" w14:textId="77777777" w:rsidR="006D483D" w:rsidRDefault="006D483D" w:rsidP="006D483D"/>
    <w:p w14:paraId="5303A94C" w14:textId="77777777" w:rsidR="006D483D" w:rsidRDefault="006D483D" w:rsidP="006D483D"/>
    <w:p w14:paraId="4E82B2B5" w14:textId="77777777" w:rsidR="006D483D" w:rsidRPr="006D483D" w:rsidRDefault="006D483D" w:rsidP="006D483D"/>
    <w:p w14:paraId="070EAB64" w14:textId="77777777" w:rsidR="007E1566" w:rsidRDefault="007E1566" w:rsidP="007E1566"/>
    <w:p w14:paraId="58D1C271" w14:textId="77777777" w:rsidR="007E1566" w:rsidRDefault="007E1566" w:rsidP="007E1566"/>
    <w:p w14:paraId="021D3BDA" w14:textId="77777777" w:rsidR="007E1566" w:rsidRDefault="007E1566" w:rsidP="007E1566">
      <w:pPr>
        <w:pStyle w:val="1"/>
      </w:pPr>
      <w:r>
        <w:rPr>
          <w:rFonts w:hint="eastAsia"/>
        </w:rPr>
        <w:t>自定义的缓存</w:t>
      </w:r>
      <w:r w:rsidR="001E3C7B">
        <w:rPr>
          <w:rFonts w:hint="eastAsia"/>
        </w:rPr>
        <w:t>策略</w:t>
      </w:r>
    </w:p>
    <w:p w14:paraId="368DC2A8" w14:textId="77777777" w:rsidR="00BA48DF" w:rsidRPr="00BA48DF" w:rsidRDefault="00BA48DF" w:rsidP="00BA48DF"/>
    <w:p w14:paraId="7771842B" w14:textId="77777777" w:rsidR="00BA48DF" w:rsidRDefault="00BA48DF" w:rsidP="00A47D54">
      <w:pPr>
        <w:pStyle w:val="2"/>
        <w:ind w:firstLine="720"/>
        <w:rPr>
          <w:rFonts w:ascii="Consolas" w:hAnsi="Consolas"/>
          <w:color w:val="FF0000"/>
          <w:sz w:val="36"/>
          <w:szCs w:val="20"/>
          <w:shd w:val="clear" w:color="auto" w:fill="F5F5F5"/>
        </w:rPr>
      </w:pPr>
      <w:r>
        <w:rPr>
          <w:rFonts w:hint="eastAsia"/>
        </w:rPr>
        <w:t>1</w:t>
      </w:r>
      <w:r>
        <w:rPr>
          <w:rFonts w:hint="eastAsia"/>
        </w:rPr>
        <w:t>、缓存配置类</w:t>
      </w:r>
      <w:r>
        <w:rPr>
          <w:rFonts w:hint="eastAsia"/>
        </w:rPr>
        <w:t>RedisCacheConfig</w:t>
      </w:r>
      <w:r>
        <w:rPr>
          <w:rFonts w:hint="eastAsia"/>
        </w:rPr>
        <w:t>继承</w:t>
      </w:r>
      <w:r w:rsidRPr="00BA48DF">
        <w:rPr>
          <w:rFonts w:hint="eastAsia"/>
          <w:color w:val="FF0000"/>
          <w:szCs w:val="27"/>
        </w:rPr>
        <w:t>CachingConfigurerSupport</w:t>
      </w:r>
      <w:r>
        <w:rPr>
          <w:rFonts w:hint="eastAsia"/>
        </w:rPr>
        <w:t>，开始重写</w:t>
      </w:r>
      <w:r w:rsidRPr="00BA48DF">
        <w:rPr>
          <w:rFonts w:ascii="Consolas" w:hAnsi="Consolas"/>
          <w:color w:val="FF0000"/>
          <w:sz w:val="36"/>
          <w:szCs w:val="20"/>
          <w:shd w:val="clear" w:color="auto" w:fill="F5F5F5"/>
        </w:rPr>
        <w:t> keyGenerato</w:t>
      </w:r>
    </w:p>
    <w:p w14:paraId="58E84DFF" w14:textId="77777777" w:rsidR="0004180B" w:rsidRPr="0004180B" w:rsidRDefault="0004180B" w:rsidP="0004180B"/>
    <w:p w14:paraId="63050A86" w14:textId="77777777" w:rsidR="002A62DC" w:rsidRDefault="002A62DC" w:rsidP="002A62DC">
      <w:pPr>
        <w:pStyle w:val="HTML"/>
        <w:shd w:val="clear" w:color="auto" w:fill="272822"/>
        <w:rPr>
          <w:color w:val="CFBFAD"/>
          <w:sz w:val="27"/>
          <w:szCs w:val="27"/>
        </w:rPr>
      </w:pPr>
      <w:r>
        <w:rPr>
          <w:rFonts w:hint="eastAsia"/>
          <w:color w:val="FFFFFF"/>
          <w:sz w:val="27"/>
          <w:szCs w:val="27"/>
        </w:rPr>
        <w:t>/**</w:t>
      </w:r>
      <w:r>
        <w:rPr>
          <w:rFonts w:hint="eastAsia"/>
          <w:color w:val="FFFFFF"/>
          <w:sz w:val="27"/>
          <w:szCs w:val="27"/>
        </w:rPr>
        <w:br/>
      </w:r>
      <w:r w:rsidRPr="00654130">
        <w:rPr>
          <w:rFonts w:hint="eastAsia"/>
          <w:color w:val="FF0000"/>
          <w:sz w:val="27"/>
          <w:szCs w:val="27"/>
        </w:rPr>
        <w:t xml:space="preserve"> </w:t>
      </w:r>
      <w:r w:rsidRPr="00654130">
        <w:rPr>
          <w:rFonts w:hint="eastAsia"/>
          <w:color w:val="FF0000"/>
          <w:sz w:val="27"/>
          <w:szCs w:val="27"/>
          <w:highlight w:val="yellow"/>
        </w:rPr>
        <w:t>* 自定义key.</w:t>
      </w:r>
      <w:r w:rsidRPr="00654130">
        <w:rPr>
          <w:rFonts w:hint="eastAsia"/>
          <w:color w:val="FF0000"/>
          <w:sz w:val="27"/>
          <w:szCs w:val="27"/>
          <w:highlight w:val="yellow"/>
        </w:rPr>
        <w:br/>
        <w:t xml:space="preserve"> * 此方法将会根据类名+方法名+所有参数 的值生成唯一的一个key,</w:t>
      </w:r>
      <w:r>
        <w:rPr>
          <w:rFonts w:hint="eastAsia"/>
          <w:color w:val="FFFFFF"/>
          <w:sz w:val="27"/>
          <w:szCs w:val="27"/>
        </w:rPr>
        <w:br/>
        <w:t xml:space="preserve"> * 即使@Cacheable中的value属性一样，key也会不一样。</w:t>
      </w:r>
      <w:r>
        <w:rPr>
          <w:rFonts w:hint="eastAsia"/>
          <w:color w:val="FFFFFF"/>
          <w:sz w:val="27"/>
          <w:szCs w:val="27"/>
        </w:rPr>
        <w:br/>
        <w:t xml:space="preserve"> */</w:t>
      </w:r>
      <w:r>
        <w:rPr>
          <w:rFonts w:hint="eastAsia"/>
          <w:color w:val="FFFFFF"/>
          <w:sz w:val="27"/>
          <w:szCs w:val="27"/>
        </w:rPr>
        <w:br/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KeyGenerator </w:t>
      </w:r>
      <w:r>
        <w:rPr>
          <w:rFonts w:hint="eastAsia"/>
          <w:color w:val="A7EC21"/>
          <w:sz w:val="27"/>
          <w:szCs w:val="27"/>
        </w:rPr>
        <w:t>keyGenerator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"RedisCacheConfig.keyGenerator()"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return new </w:t>
      </w:r>
      <w:r>
        <w:rPr>
          <w:rFonts w:hint="eastAsia"/>
          <w:color w:val="52E3F6"/>
          <w:sz w:val="27"/>
          <w:szCs w:val="27"/>
        </w:rPr>
        <w:t>KeyGenerator</w:t>
      </w:r>
      <w:r>
        <w:rPr>
          <w:rFonts w:hint="eastAsia"/>
          <w:color w:val="F9FAF4"/>
          <w:sz w:val="27"/>
          <w:szCs w:val="27"/>
        </w:rPr>
        <w:t>() {</w:t>
      </w:r>
      <w:r>
        <w:rPr>
          <w:rFonts w:hint="eastAsia"/>
          <w:color w:val="F9FAF4"/>
          <w:sz w:val="27"/>
          <w:szCs w:val="27"/>
        </w:rPr>
        <w:br/>
        <w:t xml:space="preserve">      </w:t>
      </w:r>
      <w:r>
        <w:rPr>
          <w:rFonts w:hint="eastAsia"/>
          <w:color w:val="D9E577"/>
          <w:sz w:val="27"/>
          <w:szCs w:val="27"/>
        </w:rPr>
        <w:t>@Override</w:t>
      </w:r>
      <w:r>
        <w:rPr>
          <w:rFonts w:hint="eastAsia"/>
          <w:color w:val="D9E577"/>
          <w:sz w:val="27"/>
          <w:szCs w:val="27"/>
        </w:rPr>
        <w:br/>
        <w:t xml:space="preserve">      </w:t>
      </w:r>
      <w:r>
        <w:rPr>
          <w:rFonts w:hint="eastAsia"/>
          <w:color w:val="FF007F"/>
          <w:sz w:val="27"/>
          <w:szCs w:val="27"/>
        </w:rPr>
        <w:t xml:space="preserve">public 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A7EC21"/>
          <w:sz w:val="27"/>
          <w:szCs w:val="27"/>
        </w:rPr>
        <w:t>generate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BFA4A4"/>
          <w:sz w:val="27"/>
          <w:szCs w:val="27"/>
        </w:rPr>
        <w:t>o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 xml:space="preserve">Method </w:t>
      </w:r>
      <w:r>
        <w:rPr>
          <w:rFonts w:hint="eastAsia"/>
          <w:color w:val="BFA4A4"/>
          <w:sz w:val="27"/>
          <w:szCs w:val="27"/>
        </w:rPr>
        <w:t>method</w:t>
      </w:r>
      <w:r>
        <w:rPr>
          <w:rFonts w:hint="eastAsia"/>
          <w:color w:val="FF007F"/>
          <w:sz w:val="27"/>
          <w:szCs w:val="27"/>
        </w:rPr>
        <w:t xml:space="preserve">, </w:t>
      </w:r>
      <w:r>
        <w:rPr>
          <w:rFonts w:hint="eastAsia"/>
          <w:color w:val="52E3F6"/>
          <w:sz w:val="27"/>
          <w:szCs w:val="27"/>
        </w:rPr>
        <w:t>Object</w:t>
      </w:r>
      <w:r>
        <w:rPr>
          <w:rFonts w:hint="eastAsia"/>
          <w:color w:val="CFBFAD"/>
          <w:sz w:val="27"/>
          <w:szCs w:val="27"/>
        </w:rPr>
        <w:t xml:space="preserve">... </w:t>
      </w:r>
      <w:r>
        <w:rPr>
          <w:rFonts w:hint="eastAsia"/>
          <w:color w:val="BFA4A4"/>
          <w:sz w:val="27"/>
          <w:szCs w:val="27"/>
        </w:rPr>
        <w:t>objects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FFFFFF"/>
          <w:sz w:val="27"/>
          <w:szCs w:val="27"/>
        </w:rPr>
        <w:t>// This will generate a unique key of the class name, the method name</w:t>
      </w:r>
      <w:r>
        <w:rPr>
          <w:rFonts w:hint="eastAsia"/>
          <w:color w:val="FFFFFF"/>
          <w:sz w:val="27"/>
          <w:szCs w:val="27"/>
        </w:rPr>
        <w:br/>
        <w:t xml:space="preserve">         //and all method parameters appended.</w:t>
      </w:r>
      <w:r>
        <w:rPr>
          <w:rFonts w:hint="eastAsia"/>
          <w:color w:val="FFFFFF"/>
          <w:sz w:val="27"/>
          <w:szCs w:val="27"/>
        </w:rPr>
        <w:br/>
        <w:t xml:space="preserve">         </w:t>
      </w:r>
      <w:r>
        <w:rPr>
          <w:rFonts w:hint="eastAsia"/>
          <w:color w:val="52E3F6"/>
          <w:sz w:val="27"/>
          <w:szCs w:val="27"/>
        </w:rPr>
        <w:t xml:space="preserve">StringBuilder </w:t>
      </w:r>
      <w:r>
        <w:rPr>
          <w:rFonts w:hint="eastAsia"/>
          <w:color w:val="CFBFAD"/>
          <w:sz w:val="27"/>
          <w:szCs w:val="27"/>
        </w:rPr>
        <w:t xml:space="preserve">sb </w:t>
      </w:r>
      <w:r>
        <w:rPr>
          <w:rFonts w:hint="eastAsia"/>
          <w:color w:val="FF007F"/>
          <w:sz w:val="27"/>
          <w:szCs w:val="27"/>
        </w:rPr>
        <w:t xml:space="preserve">= new </w:t>
      </w:r>
      <w:r>
        <w:rPr>
          <w:rFonts w:hint="eastAsia"/>
          <w:color w:val="A7EC21"/>
          <w:sz w:val="27"/>
          <w:szCs w:val="27"/>
        </w:rPr>
        <w:t>StringBuilder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BFA4A4"/>
          <w:sz w:val="27"/>
          <w:szCs w:val="27"/>
        </w:rPr>
        <w:t>o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getClass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"."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BFA4A4"/>
          <w:sz w:val="27"/>
          <w:szCs w:val="27"/>
        </w:rPr>
        <w:t>method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getName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for 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52E3F6"/>
          <w:sz w:val="27"/>
          <w:szCs w:val="27"/>
        </w:rPr>
        <w:t xml:space="preserve">Object </w:t>
      </w:r>
      <w:r>
        <w:rPr>
          <w:rFonts w:hint="eastAsia"/>
          <w:color w:val="CFBFAD"/>
          <w:sz w:val="27"/>
          <w:szCs w:val="27"/>
        </w:rPr>
        <w:t xml:space="preserve">obj </w:t>
      </w:r>
      <w:r>
        <w:rPr>
          <w:rFonts w:hint="eastAsia"/>
          <w:color w:val="FF007F"/>
          <w:sz w:val="27"/>
          <w:szCs w:val="27"/>
        </w:rPr>
        <w:t xml:space="preserve">: </w:t>
      </w:r>
      <w:r>
        <w:rPr>
          <w:rFonts w:hint="eastAsia"/>
          <w:color w:val="BFA4A4"/>
          <w:sz w:val="27"/>
          <w:szCs w:val="27"/>
        </w:rPr>
        <w:t>objects</w:t>
      </w:r>
      <w:r>
        <w:rPr>
          <w:rFonts w:hint="eastAsia"/>
          <w:color w:val="F9FAF4"/>
          <w:sz w:val="27"/>
          <w:szCs w:val="27"/>
        </w:rPr>
        <w:t>) {</w:t>
      </w:r>
      <w:r>
        <w:rPr>
          <w:rFonts w:hint="eastAsia"/>
          <w:color w:val="F9FAF4"/>
          <w:sz w:val="27"/>
          <w:szCs w:val="27"/>
        </w:rPr>
        <w:br/>
        <w:t xml:space="preserve">           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append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>"("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CFBFAD"/>
          <w:sz w:val="27"/>
          <w:szCs w:val="27"/>
        </w:rPr>
        <w:t>obj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+</w:t>
      </w:r>
      <w:r>
        <w:rPr>
          <w:rFonts w:hint="eastAsia"/>
          <w:color w:val="ECE47E"/>
          <w:sz w:val="27"/>
          <w:szCs w:val="27"/>
        </w:rPr>
        <w:t>")"</w:t>
      </w:r>
      <w:r>
        <w:rPr>
          <w:rFonts w:hint="eastAsia"/>
          <w:color w:val="F9FAF4"/>
          <w:sz w:val="27"/>
          <w:szCs w:val="27"/>
        </w:rPr>
        <w:t>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      </w:t>
      </w:r>
      <w:r>
        <w:rPr>
          <w:rFonts w:hint="eastAsia"/>
          <w:color w:val="52E3F6"/>
          <w:sz w:val="27"/>
          <w:szCs w:val="27"/>
        </w:rPr>
        <w:t>System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b/>
          <w:bCs/>
          <w:i/>
          <w:iCs/>
          <w:color w:val="660E7A"/>
          <w:sz w:val="27"/>
          <w:szCs w:val="27"/>
        </w:rPr>
        <w:t>out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println</w:t>
      </w:r>
      <w:r>
        <w:rPr>
          <w:rFonts w:hint="eastAsia"/>
          <w:color w:val="F9FAF4"/>
          <w:sz w:val="27"/>
          <w:szCs w:val="27"/>
        </w:rPr>
        <w:t>(</w:t>
      </w:r>
      <w:r>
        <w:rPr>
          <w:rFonts w:hint="eastAsia"/>
          <w:color w:val="ECE47E"/>
          <w:sz w:val="27"/>
          <w:szCs w:val="27"/>
        </w:rPr>
        <w:t xml:space="preserve">"keyGenerator=" </w:t>
      </w:r>
      <w:r>
        <w:rPr>
          <w:rFonts w:hint="eastAsia"/>
          <w:color w:val="FF007F"/>
          <w:sz w:val="27"/>
          <w:szCs w:val="27"/>
        </w:rPr>
        <w:t xml:space="preserve">+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   return </w:t>
      </w:r>
      <w:r>
        <w:rPr>
          <w:rFonts w:hint="eastAsia"/>
          <w:color w:val="CFBFAD"/>
          <w:sz w:val="27"/>
          <w:szCs w:val="27"/>
        </w:rPr>
        <w:t>sb</w:t>
      </w:r>
      <w:r>
        <w:rPr>
          <w:rFonts w:hint="eastAsia"/>
          <w:color w:val="FF007F"/>
          <w:sz w:val="27"/>
          <w:szCs w:val="27"/>
        </w:rPr>
        <w:t>.</w:t>
      </w:r>
      <w:r>
        <w:rPr>
          <w:rFonts w:hint="eastAsia"/>
          <w:color w:val="A7EC21"/>
          <w:sz w:val="27"/>
          <w:szCs w:val="27"/>
        </w:rPr>
        <w:t>toString</w:t>
      </w:r>
      <w:r>
        <w:rPr>
          <w:rFonts w:hint="eastAsia"/>
          <w:color w:val="F9FAF4"/>
          <w:sz w:val="27"/>
          <w:szCs w:val="27"/>
        </w:rPr>
        <w:t>()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  <w:t xml:space="preserve">      </w:t>
      </w:r>
      <w:r>
        <w:rPr>
          <w:rFonts w:hint="eastAsia"/>
          <w:color w:val="F9FAF4"/>
          <w:sz w:val="27"/>
          <w:szCs w:val="27"/>
        </w:rPr>
        <w:t>}</w:t>
      </w:r>
      <w:r>
        <w:rPr>
          <w:rFonts w:hint="eastAsia"/>
          <w:color w:val="F9FAF4"/>
          <w:sz w:val="27"/>
          <w:szCs w:val="27"/>
        </w:rPr>
        <w:br/>
        <w:t xml:space="preserve">   }</w:t>
      </w:r>
      <w:r>
        <w:rPr>
          <w:rFonts w:hint="eastAsia"/>
          <w:color w:val="FF007F"/>
          <w:sz w:val="27"/>
          <w:szCs w:val="27"/>
        </w:rPr>
        <w:t>;</w:t>
      </w:r>
      <w:r>
        <w:rPr>
          <w:rFonts w:hint="eastAsia"/>
          <w:color w:val="FF007F"/>
          <w:sz w:val="27"/>
          <w:szCs w:val="27"/>
        </w:rPr>
        <w:br/>
      </w:r>
      <w:r>
        <w:rPr>
          <w:rFonts w:hint="eastAsia"/>
          <w:color w:val="F9FAF4"/>
          <w:sz w:val="27"/>
          <w:szCs w:val="27"/>
        </w:rPr>
        <w:t>}</w:t>
      </w:r>
    </w:p>
    <w:p w14:paraId="53719D2E" w14:textId="77777777" w:rsidR="00945720" w:rsidRDefault="002A62DC" w:rsidP="002A62DC">
      <w:pPr>
        <w:pStyle w:val="2"/>
      </w:pPr>
      <w:r>
        <w:rPr>
          <w:rFonts w:hint="eastAsia"/>
        </w:rPr>
        <w:t xml:space="preserve"> </w:t>
      </w:r>
      <w:r w:rsidR="00945720">
        <w:rPr>
          <w:rFonts w:hint="eastAsia"/>
        </w:rPr>
        <w:t>2</w:t>
      </w:r>
      <w:r w:rsidR="00945720">
        <w:rPr>
          <w:rFonts w:hint="eastAsia"/>
        </w:rPr>
        <w:t>、缓存操作类</w:t>
      </w:r>
      <w:r w:rsidR="0070694F">
        <w:rPr>
          <w:rFonts w:hint="eastAsia"/>
        </w:rPr>
        <w:t>，实现</w:t>
      </w:r>
      <w:r w:rsidR="0070694F">
        <w:rPr>
          <w:rFonts w:hint="eastAsia"/>
        </w:rPr>
        <w:t>key</w:t>
      </w:r>
      <w:r w:rsidR="0070694F">
        <w:rPr>
          <w:rFonts w:hint="eastAsia"/>
        </w:rPr>
        <w:t>的序列化方式</w:t>
      </w:r>
      <w:r w:rsidR="00BC622E">
        <w:rPr>
          <w:rFonts w:hint="eastAsia"/>
        </w:rPr>
        <w:t>，否则即使有了</w:t>
      </w:r>
      <w:r w:rsidR="00BC622E">
        <w:rPr>
          <w:rFonts w:hint="eastAsia"/>
        </w:rPr>
        <w:t>key</w:t>
      </w:r>
      <w:r w:rsidR="00BC622E">
        <w:rPr>
          <w:rFonts w:hint="eastAsia"/>
        </w:rPr>
        <w:t>的生成策略，但是没有这种序列化方式就是还是向上面的一样，是乱码</w:t>
      </w:r>
    </w:p>
    <w:p w14:paraId="48A7DA22" w14:textId="77777777" w:rsidR="0070694F" w:rsidRDefault="0070694F" w:rsidP="0070694F">
      <w:pPr>
        <w:rPr>
          <w:rFonts w:ascii="宋体" w:eastAsia="宋体" w:hAnsi="宋体" w:cs="宋体"/>
          <w:color w:val="FFFFFF"/>
          <w:sz w:val="27"/>
          <w:szCs w:val="27"/>
        </w:rPr>
      </w:pPr>
    </w:p>
    <w:p w14:paraId="6A681DD2" w14:textId="77777777" w:rsidR="002239A8" w:rsidRPr="002239A8" w:rsidRDefault="002239A8" w:rsidP="002239A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2239A8">
        <w:rPr>
          <w:rFonts w:ascii="宋体" w:eastAsia="宋体" w:hAnsi="宋体" w:cs="宋体" w:hint="eastAsia"/>
          <w:color w:val="D9E577"/>
          <w:sz w:val="27"/>
          <w:szCs w:val="27"/>
        </w:rPr>
        <w:t>@Bean</w:t>
      </w:r>
      <w:r w:rsidRPr="002239A8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 xml:space="preserve">RedisConnectionFactory </w:t>
      </w:r>
      <w:r w:rsidRPr="002239A8">
        <w:rPr>
          <w:rFonts w:ascii="宋体" w:eastAsia="宋体" w:hAnsi="宋体" w:cs="宋体" w:hint="eastAsia"/>
          <w:color w:val="BFA4A4"/>
          <w:sz w:val="27"/>
          <w:szCs w:val="27"/>
        </w:rPr>
        <w:t>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 xml:space="preserve">redisTemplate 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,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&gt;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setConnectionFactory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BFA4A4"/>
          <w:sz w:val="27"/>
          <w:szCs w:val="27"/>
        </w:rPr>
        <w:t>factory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t>//key序列化方式;（不然会出现乱码;）,但是如果方法上有Long等非String类型的话，会报类型转换错误；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</w:rPr>
        <w:t xml:space="preserve"> 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//所以在没有自己定义key生成策略的时候，可以不配置,我就</w:t>
      </w:r>
      <w:r w:rsidR="006B4CE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在使用spring</w:t>
      </w:r>
      <w:r w:rsidR="002104B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自带的</w:t>
      </w:r>
      <w:r w:rsidR="006B4CE1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的key的生成策略时候。</w:t>
      </w:r>
      <w:r w:rsidRPr="002239A8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没有配置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&lt;</w:t>
      </w:r>
      <w:r w:rsidRPr="002239A8">
        <w:rPr>
          <w:rFonts w:ascii="宋体" w:eastAsia="宋体" w:hAnsi="宋体" w:cs="宋体" w:hint="eastAsia"/>
          <w:color w:val="52E3F6"/>
          <w:sz w:val="27"/>
          <w:szCs w:val="27"/>
        </w:rPr>
        <w:t>String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&gt;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 xml:space="preserve">redisSerializer 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 xml:space="preserve">= new 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StringRedisSerializer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t>//Long类型不可以会出现异常信息;</w:t>
      </w:r>
      <w:r w:rsidRPr="002239A8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setKeySerializer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239A8">
        <w:rPr>
          <w:rFonts w:ascii="宋体" w:eastAsia="宋体" w:hAnsi="宋体" w:cs="宋体" w:hint="eastAsia"/>
          <w:color w:val="A7EC21"/>
          <w:sz w:val="27"/>
          <w:szCs w:val="27"/>
        </w:rPr>
        <w:t>setHashKeySerializer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redisSerializer</w:t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return </w:t>
      </w:r>
      <w:r w:rsidRPr="002239A8">
        <w:rPr>
          <w:rFonts w:ascii="宋体" w:eastAsia="宋体" w:hAnsi="宋体" w:cs="宋体" w:hint="eastAsia"/>
          <w:color w:val="CFBFAD"/>
          <w:sz w:val="27"/>
          <w:szCs w:val="27"/>
        </w:rPr>
        <w:t>redisTemplate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239A8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239A8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14:paraId="374CE877" w14:textId="77777777" w:rsidR="002239A8" w:rsidRDefault="002239A8" w:rsidP="0070694F"/>
    <w:p w14:paraId="1C7EFBA5" w14:textId="77777777" w:rsidR="00BC622E" w:rsidRDefault="00856DC8" w:rsidP="00856DC8">
      <w:pPr>
        <w:pStyle w:val="3"/>
      </w:pPr>
      <w:r>
        <w:rPr>
          <w:rFonts w:hint="eastAsia"/>
        </w:rPr>
        <w:t>1</w:t>
      </w:r>
      <w:r w:rsidR="00BC622E">
        <w:rPr>
          <w:rFonts w:hint="eastAsia"/>
        </w:rPr>
        <w:t>、如果没有上面的序列化</w:t>
      </w:r>
      <w:r w:rsidR="006B4CE1">
        <w:rPr>
          <w:rFonts w:hint="eastAsia"/>
        </w:rPr>
        <w:t>方式</w:t>
      </w:r>
      <w:r>
        <w:rPr>
          <w:rFonts w:hint="eastAsia"/>
        </w:rPr>
        <w:t>，在我测试完本例之后，注释掉上面的，看到的。</w:t>
      </w:r>
    </w:p>
    <w:p w14:paraId="4E889752" w14:textId="77777777" w:rsidR="00856DC8" w:rsidRPr="00856DC8" w:rsidRDefault="00856DC8" w:rsidP="00856DC8"/>
    <w:p w14:paraId="69220F56" w14:textId="77777777" w:rsidR="0070694F" w:rsidRDefault="00BC622E" w:rsidP="00856DC8">
      <w:pPr>
        <w:jc w:val="center"/>
      </w:pPr>
      <w:r>
        <w:rPr>
          <w:noProof/>
        </w:rPr>
        <w:drawing>
          <wp:inline distT="0" distB="0" distL="0" distR="0" wp14:anchorId="335A7781" wp14:editId="30A757B9">
            <wp:extent cx="9047199" cy="2571750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047199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3B52" w14:textId="77777777" w:rsidR="0070694F" w:rsidRDefault="00A47D54" w:rsidP="00A47D54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、开始测试</w:t>
      </w:r>
      <w:r w:rsidR="00D95DEC">
        <w:rPr>
          <w:rFonts w:hint="eastAsia"/>
        </w:rPr>
        <w:t>查看，缓存</w:t>
      </w:r>
    </w:p>
    <w:p w14:paraId="28F793E7" w14:textId="77777777" w:rsidR="00A47D54" w:rsidRPr="00A47D54" w:rsidRDefault="00A47D54" w:rsidP="00A47D54"/>
    <w:p w14:paraId="3CF1D9F6" w14:textId="77777777" w:rsidR="00A47D54" w:rsidRDefault="00A47D54" w:rsidP="00A47D5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control </w:t>
      </w:r>
      <w:r>
        <w:rPr>
          <w:rFonts w:hint="eastAsia"/>
        </w:rPr>
        <w:t>中添加</w:t>
      </w:r>
      <w:r>
        <w:rPr>
          <w:rFonts w:hint="eastAsia"/>
        </w:rPr>
        <w:t>3</w:t>
      </w:r>
      <w:r>
        <w:rPr>
          <w:rFonts w:hint="eastAsia"/>
        </w:rPr>
        <w:t>个访问的地址</w:t>
      </w:r>
      <w:r>
        <w:rPr>
          <w:rFonts w:hint="eastAsia"/>
        </w:rPr>
        <w:t>,2</w:t>
      </w:r>
      <w:r>
        <w:rPr>
          <w:rFonts w:hint="eastAsia"/>
        </w:rPr>
        <w:t>个查看，一个删除</w:t>
      </w:r>
    </w:p>
    <w:p w14:paraId="2543926D" w14:textId="77777777" w:rsidR="00A47D54" w:rsidRDefault="00A47D54" w:rsidP="00A47D54"/>
    <w:p w14:paraId="2C553431" w14:textId="77777777" w:rsidR="00A47D54" w:rsidRPr="00A47D54" w:rsidRDefault="00A47D54" w:rsidP="00A47D5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@Controller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class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HomeController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@Autowired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DemoInfoService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@Autowired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PersonService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* 测试添加缓存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"/DemoInfo"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testDemoInfo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(){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DemoInfo loadedDemoInfo = demoInfoService.findById(1);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DemoInfo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cachedDemoInfo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"cachedDemoInfo="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cachedDemoInfo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loadedDemoInfo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"loaded2DemoInfo="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loadedDemoInfo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 xml:space="preserve">  Person person = personService.findById(</w:t>
      </w:r>
      <w:r w:rsidR="00521FAF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1</w:t>
      </w:r>
      <w:r w:rsidRPr="00A47D54">
        <w:rPr>
          <w:rFonts w:ascii="宋体" w:eastAsia="宋体" w:hAnsi="宋体" w:cs="宋体" w:hint="eastAsia"/>
          <w:color w:val="FF0000"/>
          <w:sz w:val="27"/>
          <w:szCs w:val="27"/>
          <w:highlight w:val="yellow"/>
        </w:rPr>
        <w:t>);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"DemoInfo_ok"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"/Person"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testPerson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() 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//person 开始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cachedPerson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1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"cachedPerson="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cachedPerson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person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=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findById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C48CFF"/>
          <w:sz w:val="27"/>
          <w:szCs w:val="27"/>
        </w:rPr>
        <w:t>2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"loaded2Person="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person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"Person_ok"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}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/**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 * 测试删除缓存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 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 xml:space="preserve">@param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 xml:space="preserve">*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@return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br/>
        <w:t xml:space="preserve">     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t>*/</w:t>
      </w:r>
      <w:r w:rsidRPr="00A47D54">
        <w:rPr>
          <w:rFonts w:ascii="宋体" w:eastAsia="宋体" w:hAnsi="宋体" w:cs="宋体" w:hint="eastAsia"/>
          <w:color w:val="FFFFF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>@RequestMapping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"/delete"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</w:t>
      </w:r>
      <w:r w:rsidRPr="00A47D54">
        <w:rPr>
          <w:rFonts w:ascii="宋体" w:eastAsia="宋体" w:hAnsi="宋体" w:cs="宋体" w:hint="eastAsia"/>
          <w:color w:val="D9E577"/>
          <w:sz w:val="27"/>
          <w:szCs w:val="27"/>
        </w:rPr>
        <w:t xml:space="preserve">@ResponseBody </w:t>
      </w:r>
      <w:r w:rsidRPr="00A47D54">
        <w:rPr>
          <w:rFonts w:ascii="宋体" w:eastAsia="宋体" w:hAnsi="宋体" w:cs="宋体" w:hint="eastAsia"/>
          <w:color w:val="52E3F6"/>
          <w:sz w:val="27"/>
          <w:szCs w:val="27"/>
        </w:rPr>
        <w:t xml:space="preserve">String 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delete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A47D54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){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    </w:t>
      </w:r>
      <w:r w:rsidRPr="00A47D54">
        <w:rPr>
          <w:rFonts w:ascii="宋体" w:eastAsia="宋体" w:hAnsi="宋体" w:cs="宋体" w:hint="eastAsia"/>
          <w:color w:val="CFBFAD"/>
          <w:sz w:val="27"/>
          <w:szCs w:val="27"/>
        </w:rPr>
        <w:t>demoInfoService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A47D54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A47D54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    return </w:t>
      </w:r>
      <w:r w:rsidRPr="00A47D54">
        <w:rPr>
          <w:rFonts w:ascii="宋体" w:eastAsia="宋体" w:hAnsi="宋体" w:cs="宋体" w:hint="eastAsia"/>
          <w:color w:val="ECE47E"/>
          <w:sz w:val="27"/>
          <w:szCs w:val="27"/>
        </w:rPr>
        <w:t>"ok"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A47D54">
        <w:rPr>
          <w:rFonts w:ascii="宋体" w:eastAsia="宋体" w:hAnsi="宋体" w:cs="宋体" w:hint="eastAsia"/>
          <w:color w:val="FF007F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t xml:space="preserve">}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A47D54">
        <w:rPr>
          <w:rFonts w:ascii="宋体" w:eastAsia="宋体" w:hAnsi="宋体" w:cs="宋体" w:hint="eastAsia"/>
          <w:color w:val="F9FAF4"/>
          <w:sz w:val="27"/>
          <w:szCs w:val="27"/>
        </w:rPr>
        <w:br/>
        <w:t>}</w:t>
      </w:r>
    </w:p>
    <w:p w14:paraId="5BC01869" w14:textId="77777777" w:rsidR="00A47D54" w:rsidRDefault="00A47D54" w:rsidP="00A47D54"/>
    <w:p w14:paraId="73756176" w14:textId="77777777" w:rsidR="00A15577" w:rsidRDefault="00A15577" w:rsidP="007F440E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F440E">
        <w:rPr>
          <w:rFonts w:hint="eastAsia"/>
        </w:rPr>
        <w:t>@cacheable</w:t>
      </w:r>
      <w:r w:rsidR="007F440E">
        <w:rPr>
          <w:rFonts w:hint="eastAsia"/>
        </w:rPr>
        <w:t>，</w:t>
      </w:r>
      <w:r w:rsidR="007F440E">
        <w:rPr>
          <w:rFonts w:hint="eastAsia"/>
        </w:rPr>
        <w:t>@</w:t>
      </w:r>
      <w:r w:rsidR="007F440E" w:rsidRPr="00C15C8D">
        <w:rPr>
          <w:rFonts w:hint="eastAsia"/>
        </w:rPr>
        <w:t xml:space="preserve"> </w:t>
      </w:r>
      <w:r w:rsidR="007F440E" w:rsidRPr="001D1D0B">
        <w:rPr>
          <w:rFonts w:hint="eastAsia"/>
        </w:rPr>
        <w:t>CacheEvict</w:t>
      </w:r>
      <w:r w:rsidR="007F440E">
        <w:rPr>
          <w:rFonts w:hint="eastAsia"/>
        </w:rPr>
        <w:t>都分别为</w:t>
      </w:r>
      <w:r w:rsidR="007F440E" w:rsidRPr="00D62D20">
        <w:rPr>
          <w:rFonts w:ascii="宋体" w:eastAsia="宋体" w:hAnsi="宋体" w:cs="宋体" w:hint="eastAsia"/>
          <w:color w:val="FF0000"/>
          <w:szCs w:val="27"/>
          <w:highlight w:val="yellow"/>
        </w:rPr>
        <w:t>DemoInfo</w:t>
      </w:r>
      <w:r w:rsidR="007F440E" w:rsidRPr="00D62D20">
        <w:rPr>
          <w:rFonts w:hint="eastAsia"/>
          <w:color w:val="FF0000"/>
          <w:sz w:val="48"/>
          <w:highlight w:val="yellow"/>
        </w:rPr>
        <w:t>和</w:t>
      </w:r>
      <w:r w:rsidR="007F440E" w:rsidRPr="00D62D20">
        <w:rPr>
          <w:rFonts w:hint="eastAsia"/>
          <w:color w:val="FF0000"/>
          <w:sz w:val="48"/>
          <w:highlight w:val="yellow"/>
        </w:rPr>
        <w:t>person</w:t>
      </w:r>
    </w:p>
    <w:p w14:paraId="7928EC97" w14:textId="77777777" w:rsidR="00A15577" w:rsidRDefault="00A15577" w:rsidP="00A47D54"/>
    <w:p w14:paraId="32095F75" w14:textId="77777777" w:rsidR="00A15577" w:rsidRPr="00A47D54" w:rsidRDefault="00A15577" w:rsidP="00A47D54"/>
    <w:p w14:paraId="2C9FD60F" w14:textId="77777777" w:rsidR="0070694F" w:rsidRDefault="007F440E" w:rsidP="00981DF8">
      <w:pPr>
        <w:pStyle w:val="3"/>
      </w:pPr>
      <w:r>
        <w:rPr>
          <w:rFonts w:hint="eastAsia"/>
        </w:rPr>
        <w:t>3</w:t>
      </w:r>
      <w:r w:rsidR="00981DF8">
        <w:rPr>
          <w:rFonts w:hint="eastAsia"/>
        </w:rPr>
        <w:t>、浏览器访问</w:t>
      </w:r>
      <w:r w:rsidR="00981DF8">
        <w:rPr>
          <w:rFonts w:hint="eastAsia"/>
        </w:rPr>
        <w:t xml:space="preserve">  </w:t>
      </w:r>
      <w:hyperlink r:id="rId30" w:history="1">
        <w:r w:rsidR="00981DF8" w:rsidRPr="009779AF">
          <w:rPr>
            <w:rStyle w:val="ab"/>
          </w:rPr>
          <w:t>http://localhost:8080/DemoInfo</w:t>
        </w:r>
      </w:hyperlink>
      <w:r w:rsidR="00981DF8">
        <w:rPr>
          <w:rFonts w:hint="eastAsia"/>
        </w:rPr>
        <w:t xml:space="preserve"> </w:t>
      </w:r>
      <w:r w:rsidR="00981DF8">
        <w:rPr>
          <w:rFonts w:hint="eastAsia"/>
        </w:rPr>
        <w:t>在自定义</w:t>
      </w:r>
      <w:r w:rsidR="00981DF8">
        <w:rPr>
          <w:rFonts w:hint="eastAsia"/>
        </w:rPr>
        <w:t>key</w:t>
      </w:r>
      <w:r w:rsidR="00981DF8">
        <w:rPr>
          <w:rFonts w:hint="eastAsia"/>
        </w:rPr>
        <w:t>的时候，打上断点</w:t>
      </w:r>
      <w:r w:rsidR="00B3753D">
        <w:rPr>
          <w:rFonts w:hint="eastAsia"/>
        </w:rPr>
        <w:t>，可以观察到，最后的</w:t>
      </w:r>
      <w:r w:rsidR="00B3753D">
        <w:rPr>
          <w:rFonts w:hint="eastAsia"/>
        </w:rPr>
        <w:t>key</w:t>
      </w:r>
      <w:r w:rsidR="00B3753D">
        <w:rPr>
          <w:rFonts w:hint="eastAsia"/>
        </w:rPr>
        <w:t>是一个类</w:t>
      </w:r>
      <w:r w:rsidR="00B3753D">
        <w:rPr>
          <w:rFonts w:hint="eastAsia"/>
        </w:rPr>
        <w:t>+</w:t>
      </w:r>
      <w:r w:rsidR="00B3753D">
        <w:rPr>
          <w:rFonts w:hint="eastAsia"/>
        </w:rPr>
        <w:t>方法名</w:t>
      </w:r>
      <w:r w:rsidR="00B3753D">
        <w:rPr>
          <w:rFonts w:hint="eastAsia"/>
        </w:rPr>
        <w:t>+</w:t>
      </w:r>
      <w:r w:rsidR="00B3753D">
        <w:rPr>
          <w:rFonts w:hint="eastAsia"/>
        </w:rPr>
        <w:t>变量的名字</w:t>
      </w:r>
    </w:p>
    <w:p w14:paraId="0AE3CD07" w14:textId="77777777" w:rsidR="0070694F" w:rsidRDefault="0070694F" w:rsidP="0070694F"/>
    <w:p w14:paraId="603D3545" w14:textId="77777777" w:rsidR="0070694F" w:rsidRDefault="0070694F" w:rsidP="0070694F"/>
    <w:p w14:paraId="27318CF5" w14:textId="77777777" w:rsidR="0070694F" w:rsidRDefault="0070694F" w:rsidP="00AE788D">
      <w:pPr>
        <w:jc w:val="center"/>
      </w:pPr>
      <w:r>
        <w:rPr>
          <w:noProof/>
        </w:rPr>
        <w:drawing>
          <wp:inline distT="0" distB="0" distL="0" distR="0" wp14:anchorId="1EDD0F1A" wp14:editId="21992972">
            <wp:extent cx="9020175" cy="339196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020175" cy="339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5444" w14:textId="77777777" w:rsidR="00A15577" w:rsidRDefault="00A15577" w:rsidP="0070694F"/>
    <w:p w14:paraId="22229690" w14:textId="77777777" w:rsidR="00A15577" w:rsidRDefault="007F440E" w:rsidP="00A15577">
      <w:pPr>
        <w:pStyle w:val="3"/>
      </w:pPr>
      <w:r>
        <w:rPr>
          <w:rFonts w:hint="eastAsia"/>
        </w:rPr>
        <w:t>4</w:t>
      </w:r>
      <w:r w:rsidR="00A15577">
        <w:rPr>
          <w:rFonts w:hint="eastAsia"/>
        </w:rPr>
        <w:t>、运行，成功</w:t>
      </w:r>
      <w:r>
        <w:rPr>
          <w:rFonts w:hint="eastAsia"/>
        </w:rPr>
        <w:t>，</w:t>
      </w:r>
      <w:r w:rsidR="00652878">
        <w:rPr>
          <w:rFonts w:hint="eastAsia"/>
        </w:rPr>
        <w:t>id</w:t>
      </w:r>
      <w:r w:rsidR="00652878">
        <w:rPr>
          <w:rFonts w:hint="eastAsia"/>
        </w:rPr>
        <w:t>同时为</w:t>
      </w:r>
      <w:r w:rsidR="00652878">
        <w:rPr>
          <w:rFonts w:hint="eastAsia"/>
        </w:rPr>
        <w:t>2</w:t>
      </w:r>
      <w:r w:rsidR="00652878">
        <w:rPr>
          <w:rFonts w:hint="eastAsia"/>
        </w:rPr>
        <w:t>的情况下，</w:t>
      </w:r>
      <w:r>
        <w:rPr>
          <w:rFonts w:hint="eastAsia"/>
        </w:rPr>
        <w:t>没有报错哦。哈哈，因为这里使用的</w:t>
      </w:r>
      <w:r>
        <w:rPr>
          <w:rFonts w:hint="eastAsia"/>
        </w:rPr>
        <w:t>key</w:t>
      </w:r>
      <w:r>
        <w:rPr>
          <w:rFonts w:hint="eastAsia"/>
        </w:rPr>
        <w:t>的生成策略是自己的</w:t>
      </w:r>
      <w:r w:rsidR="00711CFD">
        <w:rPr>
          <w:rFonts w:hint="eastAsia"/>
        </w:rPr>
        <w:t>。</w:t>
      </w:r>
    </w:p>
    <w:p w14:paraId="23F6CE55" w14:textId="77777777" w:rsidR="00711CFD" w:rsidRPr="00711CFD" w:rsidRDefault="00711CFD" w:rsidP="00711CFD"/>
    <w:p w14:paraId="4E565950" w14:textId="77777777" w:rsidR="007F440E" w:rsidRDefault="00AE788D" w:rsidP="00AE788D">
      <w:pPr>
        <w:jc w:val="center"/>
      </w:pPr>
      <w:r>
        <w:rPr>
          <w:noProof/>
        </w:rPr>
        <w:drawing>
          <wp:inline distT="0" distB="0" distL="0" distR="0" wp14:anchorId="0BD7BB75" wp14:editId="6E3F1E17">
            <wp:extent cx="8610600" cy="29160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613544" cy="29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2202" w14:textId="77777777" w:rsidR="00AE788D" w:rsidRDefault="00C51712" w:rsidP="00D95DEC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缓存中为</w:t>
      </w:r>
    </w:p>
    <w:p w14:paraId="49FE9FA9" w14:textId="77777777" w:rsidR="00497CE1" w:rsidRPr="00497CE1" w:rsidRDefault="00497CE1" w:rsidP="00497CE1"/>
    <w:p w14:paraId="483FF6AD" w14:textId="77777777" w:rsidR="00C51712" w:rsidRDefault="00497CE1" w:rsidP="00497CE1">
      <w:pPr>
        <w:jc w:val="center"/>
      </w:pPr>
      <w:r>
        <w:rPr>
          <w:noProof/>
        </w:rPr>
        <w:drawing>
          <wp:inline distT="0" distB="0" distL="0" distR="0" wp14:anchorId="0672471A" wp14:editId="691E75E7">
            <wp:extent cx="5486400" cy="129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3458" w14:textId="77777777" w:rsidR="00C51712" w:rsidRPr="00C51712" w:rsidRDefault="00C51712" w:rsidP="00C51712"/>
    <w:p w14:paraId="38D00A95" w14:textId="77777777" w:rsidR="00AE788D" w:rsidRDefault="00D95DEC" w:rsidP="00AE788D">
      <w:pPr>
        <w:pStyle w:val="2"/>
      </w:pPr>
      <w:r>
        <w:rPr>
          <w:rFonts w:hint="eastAsia"/>
        </w:rPr>
        <w:t>4</w:t>
      </w:r>
      <w:r w:rsidR="00AE788D">
        <w:rPr>
          <w:rFonts w:hint="eastAsia"/>
        </w:rPr>
        <w:t>、紧接着测试删除</w:t>
      </w:r>
      <w:r w:rsidR="00955A48">
        <w:rPr>
          <w:rFonts w:hint="eastAsia"/>
        </w:rPr>
        <w:t>（</w:t>
      </w:r>
      <w:r w:rsidR="00A63F56">
        <w:rPr>
          <w:rFonts w:hint="eastAsia"/>
          <w:color w:val="FF0000"/>
        </w:rPr>
        <w:t>发现不能删除。</w:t>
      </w:r>
      <w:r w:rsidR="00955A48">
        <w:rPr>
          <w:rFonts w:hint="eastAsia"/>
        </w:rPr>
        <w:t>）</w:t>
      </w:r>
    </w:p>
    <w:p w14:paraId="2032BE36" w14:textId="77777777" w:rsidR="00AE788D" w:rsidRDefault="005124F2" w:rsidP="005124F2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service</w:t>
      </w:r>
      <w:r>
        <w:rPr>
          <w:rFonts w:hint="eastAsia"/>
        </w:rPr>
        <w:t>中</w:t>
      </w:r>
    </w:p>
    <w:p w14:paraId="55B7ED6A" w14:textId="77777777" w:rsidR="005124F2" w:rsidRPr="005124F2" w:rsidRDefault="005124F2" w:rsidP="005124F2"/>
    <w:p w14:paraId="0C1BE682" w14:textId="77777777" w:rsidR="002A4FC3" w:rsidRPr="002A4FC3" w:rsidRDefault="002A4FC3" w:rsidP="002A4FC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7"/>
          <w:szCs w:val="27"/>
        </w:rPr>
      </w:pP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t>@CacheEvict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CFBFAD"/>
          <w:sz w:val="27"/>
          <w:szCs w:val="27"/>
        </w:rPr>
        <w:t>value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=</w:t>
      </w:r>
      <w:r w:rsidRPr="002A4FC3">
        <w:rPr>
          <w:rFonts w:ascii="宋体" w:eastAsia="宋体" w:hAnsi="宋体" w:cs="宋体" w:hint="eastAsia"/>
          <w:color w:val="ECE47E"/>
          <w:sz w:val="27"/>
          <w:szCs w:val="27"/>
        </w:rPr>
        <w:t>"demoInfo"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t>@Override</w:t>
      </w:r>
      <w:r w:rsidRPr="002A4FC3">
        <w:rPr>
          <w:rFonts w:ascii="宋体" w:eastAsia="宋体" w:hAnsi="宋体" w:cs="宋体" w:hint="eastAsia"/>
          <w:color w:val="D9E577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 xml:space="preserve">public void </w:t>
      </w:r>
      <w:r w:rsidRPr="002A4FC3">
        <w:rPr>
          <w:rFonts w:ascii="宋体" w:eastAsia="宋体" w:hAnsi="宋体" w:cs="宋体" w:hint="eastAsia"/>
          <w:color w:val="A7EC21"/>
          <w:sz w:val="27"/>
          <w:szCs w:val="27"/>
        </w:rPr>
        <w:t>deleteFromCache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 xml:space="preserve">long </w:t>
      </w:r>
      <w:r w:rsidRPr="002A4FC3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 {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br/>
        <w:t xml:space="preserve">   </w:t>
      </w:r>
      <w:r w:rsidRPr="002A4FC3">
        <w:rPr>
          <w:rFonts w:ascii="宋体" w:eastAsia="宋体" w:hAnsi="宋体" w:cs="宋体" w:hint="eastAsia"/>
          <w:color w:val="52E3F6"/>
          <w:sz w:val="27"/>
          <w:szCs w:val="27"/>
        </w:rPr>
        <w:t>System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A4FC3">
        <w:rPr>
          <w:rFonts w:ascii="宋体" w:eastAsia="宋体" w:hAnsi="宋体" w:cs="宋体" w:hint="eastAsia"/>
          <w:b/>
          <w:bCs/>
          <w:i/>
          <w:iCs/>
          <w:color w:val="660E7A"/>
          <w:sz w:val="27"/>
          <w:szCs w:val="27"/>
        </w:rPr>
        <w:t>out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.</w:t>
      </w:r>
      <w:r w:rsidRPr="002A4FC3">
        <w:rPr>
          <w:rFonts w:ascii="宋体" w:eastAsia="宋体" w:hAnsi="宋体" w:cs="宋体" w:hint="eastAsia"/>
          <w:color w:val="A7EC21"/>
          <w:sz w:val="27"/>
          <w:szCs w:val="27"/>
        </w:rPr>
        <w:t>println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(</w:t>
      </w:r>
      <w:r w:rsidRPr="002A4FC3">
        <w:rPr>
          <w:rFonts w:ascii="宋体" w:eastAsia="宋体" w:hAnsi="宋体" w:cs="宋体" w:hint="eastAsia"/>
          <w:color w:val="ECE47E"/>
          <w:sz w:val="27"/>
          <w:szCs w:val="27"/>
        </w:rPr>
        <w:t>"DemoInfoServiceImpl.delete().从缓存中删除."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+</w:t>
      </w:r>
      <w:r w:rsidRPr="002A4FC3">
        <w:rPr>
          <w:rFonts w:ascii="宋体" w:eastAsia="宋体" w:hAnsi="宋体" w:cs="宋体" w:hint="eastAsia"/>
          <w:color w:val="BFA4A4"/>
          <w:sz w:val="27"/>
          <w:szCs w:val="27"/>
        </w:rPr>
        <w:t>id</w:t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)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t>;</w:t>
      </w:r>
      <w:r w:rsidRPr="002A4FC3">
        <w:rPr>
          <w:rFonts w:ascii="宋体" w:eastAsia="宋体" w:hAnsi="宋体" w:cs="宋体" w:hint="eastAsia"/>
          <w:color w:val="FF007F"/>
          <w:sz w:val="27"/>
          <w:szCs w:val="27"/>
        </w:rPr>
        <w:br/>
      </w:r>
      <w:r w:rsidRPr="002A4FC3">
        <w:rPr>
          <w:rFonts w:ascii="宋体" w:eastAsia="宋体" w:hAnsi="宋体" w:cs="宋体" w:hint="eastAsia"/>
          <w:color w:val="F9FAF4"/>
          <w:sz w:val="27"/>
          <w:szCs w:val="27"/>
        </w:rPr>
        <w:t>}</w:t>
      </w:r>
    </w:p>
    <w:p w14:paraId="2566CB64" w14:textId="77777777" w:rsidR="00D616DB" w:rsidRDefault="00D616DB" w:rsidP="007F440E"/>
    <w:p w14:paraId="73957DB6" w14:textId="77777777" w:rsidR="005124F2" w:rsidRDefault="00671B7D" w:rsidP="00D95DE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、浏览器访问</w:t>
      </w:r>
      <w:r w:rsidR="00C00817">
        <w:rPr>
          <w:rFonts w:hint="eastAsia"/>
        </w:rPr>
        <w:t>，会发现什么都没有删除</w:t>
      </w:r>
      <w:r w:rsidR="0047084A">
        <w:rPr>
          <w:rFonts w:hint="eastAsia"/>
        </w:rPr>
        <w:t>，哈哈，这里告诉你原因，因为删除必须知道</w:t>
      </w:r>
      <w:r w:rsidR="0047084A">
        <w:rPr>
          <w:rFonts w:hint="eastAsia"/>
        </w:rPr>
        <w:t xml:space="preserve"> key</w:t>
      </w:r>
      <w:r w:rsidR="0047084A">
        <w:rPr>
          <w:rFonts w:hint="eastAsia"/>
        </w:rPr>
        <w:t>的值，那么这里的生成策略</w:t>
      </w:r>
      <w:r w:rsidR="0047084A">
        <w:rPr>
          <w:rFonts w:hint="eastAsia"/>
        </w:rPr>
        <w:t>key</w:t>
      </w:r>
      <w:r w:rsidR="0047084A">
        <w:rPr>
          <w:rFonts w:hint="eastAsia"/>
        </w:rPr>
        <w:t>为</w:t>
      </w:r>
      <w:r w:rsidR="0047084A">
        <w:rPr>
          <w:rFonts w:hint="eastAsia"/>
        </w:rPr>
        <w:t xml:space="preserve"> </w:t>
      </w:r>
      <w:r w:rsidR="006C7412" w:rsidRPr="006C7412">
        <w:t>"com.hlj.service.impl.DemoInfoServiceImpl.findById(1)</w:t>
      </w:r>
      <w:r w:rsidR="006C7412">
        <w:rPr>
          <w:rFonts w:hint="eastAsia"/>
        </w:rPr>
        <w:t xml:space="preserve"> </w:t>
      </w:r>
      <w:r w:rsidR="00A63F50">
        <w:rPr>
          <w:rFonts w:hint="eastAsia"/>
        </w:rPr>
        <w:t>，你没有给这个</w:t>
      </w:r>
      <w:r w:rsidR="00A63F50">
        <w:rPr>
          <w:rFonts w:hint="eastAsia"/>
        </w:rPr>
        <w:t>key</w:t>
      </w:r>
      <w:r w:rsidR="00A63F50">
        <w:rPr>
          <w:rFonts w:hint="eastAsia"/>
        </w:rPr>
        <w:t>值，怎么可能删除呢，哈哈。</w:t>
      </w:r>
      <w:r w:rsidR="00A63F50" w:rsidRPr="00A63F50">
        <w:rPr>
          <w:rFonts w:hint="eastAsia"/>
          <w:color w:val="FF0000"/>
        </w:rPr>
        <w:t>后面讲</w:t>
      </w:r>
      <w:r w:rsidR="00A63F50" w:rsidRPr="00A63F50">
        <w:rPr>
          <w:rFonts w:hint="eastAsia"/>
          <w:color w:val="FF0000"/>
        </w:rPr>
        <w:t>Cacheable</w:t>
      </w:r>
      <w:r w:rsidR="00A63F50">
        <w:rPr>
          <w:rFonts w:hint="eastAsia"/>
          <w:color w:val="FF0000"/>
        </w:rPr>
        <w:t>属性的时候会知道的，那么你想问为什么</w:t>
      </w:r>
      <w:r w:rsidR="00A63F50">
        <w:rPr>
          <w:rFonts w:hint="eastAsia"/>
          <w:color w:val="FF0000"/>
        </w:rPr>
        <w:t>spring</w:t>
      </w:r>
      <w:r w:rsidR="00A63F50">
        <w:rPr>
          <w:rFonts w:hint="eastAsia"/>
          <w:color w:val="FF0000"/>
        </w:rPr>
        <w:t>自带的生成策略可以删，因为</w:t>
      </w:r>
      <w:r w:rsidR="00A63F50">
        <w:rPr>
          <w:rFonts w:hint="eastAsia"/>
          <w:color w:val="FF0000"/>
        </w:rPr>
        <w:t>spring</w:t>
      </w:r>
      <w:r w:rsidR="00A63F50">
        <w:rPr>
          <w:rFonts w:hint="eastAsia"/>
          <w:color w:val="FF0000"/>
        </w:rPr>
        <w:t>的生成策略中</w:t>
      </w:r>
      <w:r w:rsidR="00A63F50">
        <w:rPr>
          <w:rFonts w:hint="eastAsia"/>
          <w:color w:val="FF0000"/>
        </w:rPr>
        <w:t>id</w:t>
      </w:r>
      <w:r w:rsidR="00A63F50">
        <w:rPr>
          <w:rFonts w:hint="eastAsia"/>
          <w:color w:val="FF0000"/>
        </w:rPr>
        <w:t>是最关键的，它只识别</w:t>
      </w:r>
      <w:r w:rsidR="00A63F50">
        <w:rPr>
          <w:rFonts w:hint="eastAsia"/>
          <w:color w:val="FF0000"/>
        </w:rPr>
        <w:t>id</w:t>
      </w:r>
      <w:r w:rsidR="00A63F50">
        <w:rPr>
          <w:rFonts w:hint="eastAsia"/>
          <w:color w:val="FF0000"/>
        </w:rPr>
        <w:t>。其他的都不看。所以才会有两个对象存在报错的情况。</w:t>
      </w:r>
    </w:p>
    <w:p w14:paraId="4904ACC6" w14:textId="77777777" w:rsidR="00671B7D" w:rsidRPr="00671B7D" w:rsidRDefault="00671B7D" w:rsidP="00671B7D"/>
    <w:p w14:paraId="5364F2EF" w14:textId="77777777" w:rsidR="00D616DB" w:rsidRDefault="0027749D" w:rsidP="00D95DEC">
      <w:pPr>
        <w:pStyle w:val="4"/>
      </w:pPr>
      <w:hyperlink r:id="rId34" w:history="1">
        <w:r w:rsidR="00C00817" w:rsidRPr="0025525A">
          <w:rPr>
            <w:rStyle w:val="ab"/>
          </w:rPr>
          <w:t>http://localhost:8080/delete?id=1</w:t>
        </w:r>
      </w:hyperlink>
      <w:r w:rsidR="00C00817">
        <w:rPr>
          <w:rFonts w:hint="eastAsia"/>
        </w:rPr>
        <w:t xml:space="preserve"> </w:t>
      </w:r>
    </w:p>
    <w:p w14:paraId="62C88DD8" w14:textId="77777777" w:rsidR="00D616DB" w:rsidRDefault="00D616DB" w:rsidP="007F440E"/>
    <w:p w14:paraId="42F67B33" w14:textId="77777777" w:rsidR="00C00817" w:rsidRDefault="00C00817" w:rsidP="00C00817">
      <w:pPr>
        <w:jc w:val="center"/>
      </w:pPr>
      <w:r>
        <w:rPr>
          <w:noProof/>
        </w:rPr>
        <w:drawing>
          <wp:inline distT="0" distB="0" distL="0" distR="0" wp14:anchorId="509E075E" wp14:editId="598D82EE">
            <wp:extent cx="6505205" cy="24003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50520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244E" w14:textId="77777777" w:rsidR="00D95DEC" w:rsidRDefault="00D95DEC" w:rsidP="00D95DEC"/>
    <w:p w14:paraId="4C3A7078" w14:textId="77777777" w:rsidR="00D95DEC" w:rsidRDefault="00D95DEC" w:rsidP="00D95DEC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、不信，再访问浏览器，查看缓存，没有通过</w:t>
      </w:r>
      <w:r>
        <w:rPr>
          <w:rFonts w:hint="eastAsia"/>
        </w:rPr>
        <w:t>hql</w:t>
      </w:r>
      <w:r>
        <w:rPr>
          <w:rFonts w:hint="eastAsia"/>
        </w:rPr>
        <w:t>语句查看数据库，全是从缓存中拿到的</w:t>
      </w:r>
    </w:p>
    <w:p w14:paraId="78F984E8" w14:textId="77777777" w:rsidR="00D95DEC" w:rsidRPr="00D95DEC" w:rsidRDefault="00D95DEC" w:rsidP="00D95DEC"/>
    <w:p w14:paraId="176CA5E7" w14:textId="77777777" w:rsidR="00D95DEC" w:rsidRDefault="0027749D" w:rsidP="00D95DEC">
      <w:pPr>
        <w:pStyle w:val="4"/>
      </w:pPr>
      <w:hyperlink r:id="rId36" w:history="1">
        <w:r w:rsidR="00D95DEC" w:rsidRPr="0025525A">
          <w:rPr>
            <w:rStyle w:val="ab"/>
          </w:rPr>
          <w:t>http://localhost:8080/DemoInfo</w:t>
        </w:r>
      </w:hyperlink>
      <w:r w:rsidR="00D95DEC">
        <w:rPr>
          <w:rFonts w:hint="eastAsia"/>
        </w:rPr>
        <w:t xml:space="preserve"> </w:t>
      </w:r>
    </w:p>
    <w:p w14:paraId="3E255EDE" w14:textId="77777777" w:rsidR="00D95DEC" w:rsidRDefault="00D95DEC" w:rsidP="00D95DEC"/>
    <w:p w14:paraId="3AB53D38" w14:textId="77777777" w:rsidR="00D95DEC" w:rsidRPr="00D95DEC" w:rsidRDefault="00D95DEC" w:rsidP="00D95DEC">
      <w:pPr>
        <w:jc w:val="center"/>
      </w:pPr>
      <w:r>
        <w:rPr>
          <w:noProof/>
        </w:rPr>
        <w:drawing>
          <wp:inline distT="0" distB="0" distL="0" distR="0" wp14:anchorId="24E4BFE0" wp14:editId="76A1BEED">
            <wp:extent cx="8260052" cy="2066925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206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DEC" w:rsidRPr="00D95DE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D32A7" w14:textId="77777777" w:rsidR="0027749D" w:rsidRDefault="0027749D" w:rsidP="00422574">
      <w:pPr>
        <w:spacing w:after="0"/>
      </w:pPr>
      <w:r>
        <w:separator/>
      </w:r>
    </w:p>
  </w:endnote>
  <w:endnote w:type="continuationSeparator" w:id="0">
    <w:p w14:paraId="147463FB" w14:textId="77777777" w:rsidR="0027749D" w:rsidRDefault="0027749D" w:rsidP="004225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10941" w14:textId="77777777" w:rsidR="0027749D" w:rsidRDefault="0027749D" w:rsidP="00422574">
      <w:pPr>
        <w:spacing w:after="0"/>
      </w:pPr>
      <w:r>
        <w:separator/>
      </w:r>
    </w:p>
  </w:footnote>
  <w:footnote w:type="continuationSeparator" w:id="0">
    <w:p w14:paraId="6493635C" w14:textId="77777777" w:rsidR="0027749D" w:rsidRDefault="0027749D" w:rsidP="004225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887255"/>
    <w:rsid w:val="00005F34"/>
    <w:rsid w:val="00016F2F"/>
    <w:rsid w:val="00026D35"/>
    <w:rsid w:val="0004180B"/>
    <w:rsid w:val="00043DF9"/>
    <w:rsid w:val="0004676C"/>
    <w:rsid w:val="000A5F15"/>
    <w:rsid w:val="000B2495"/>
    <w:rsid w:val="000C2539"/>
    <w:rsid w:val="000C2763"/>
    <w:rsid w:val="000D7A1B"/>
    <w:rsid w:val="000E2FA3"/>
    <w:rsid w:val="00100F77"/>
    <w:rsid w:val="0017034F"/>
    <w:rsid w:val="00171CFE"/>
    <w:rsid w:val="00183C0F"/>
    <w:rsid w:val="001B0E9A"/>
    <w:rsid w:val="001D1D0B"/>
    <w:rsid w:val="001D3405"/>
    <w:rsid w:val="001D58DA"/>
    <w:rsid w:val="001E3C7B"/>
    <w:rsid w:val="002006F6"/>
    <w:rsid w:val="002104B1"/>
    <w:rsid w:val="002120DC"/>
    <w:rsid w:val="002239A8"/>
    <w:rsid w:val="002635CE"/>
    <w:rsid w:val="00276954"/>
    <w:rsid w:val="0027749D"/>
    <w:rsid w:val="002A4FC3"/>
    <w:rsid w:val="002A62DC"/>
    <w:rsid w:val="002B215B"/>
    <w:rsid w:val="002B7148"/>
    <w:rsid w:val="002E736D"/>
    <w:rsid w:val="0035520D"/>
    <w:rsid w:val="00360696"/>
    <w:rsid w:val="00362CB5"/>
    <w:rsid w:val="00384533"/>
    <w:rsid w:val="003A135B"/>
    <w:rsid w:val="003B3FA4"/>
    <w:rsid w:val="003F3C41"/>
    <w:rsid w:val="0041409D"/>
    <w:rsid w:val="004148EB"/>
    <w:rsid w:val="00417AF9"/>
    <w:rsid w:val="004207B0"/>
    <w:rsid w:val="004224AD"/>
    <w:rsid w:val="00422574"/>
    <w:rsid w:val="004233AC"/>
    <w:rsid w:val="00436984"/>
    <w:rsid w:val="00447FB4"/>
    <w:rsid w:val="00460C2A"/>
    <w:rsid w:val="004660C3"/>
    <w:rsid w:val="0047084A"/>
    <w:rsid w:val="00474876"/>
    <w:rsid w:val="004779C6"/>
    <w:rsid w:val="00497CE1"/>
    <w:rsid w:val="004A0A6F"/>
    <w:rsid w:val="004A4BF8"/>
    <w:rsid w:val="004B7C14"/>
    <w:rsid w:val="004C1AE6"/>
    <w:rsid w:val="004C3EB4"/>
    <w:rsid w:val="004E6167"/>
    <w:rsid w:val="00502E22"/>
    <w:rsid w:val="00506192"/>
    <w:rsid w:val="005124F2"/>
    <w:rsid w:val="00521FAF"/>
    <w:rsid w:val="0052233F"/>
    <w:rsid w:val="00546C5B"/>
    <w:rsid w:val="00556D8F"/>
    <w:rsid w:val="00573ECA"/>
    <w:rsid w:val="005A6700"/>
    <w:rsid w:val="005B1C6F"/>
    <w:rsid w:val="005B4314"/>
    <w:rsid w:val="00652878"/>
    <w:rsid w:val="00654130"/>
    <w:rsid w:val="00671B7D"/>
    <w:rsid w:val="00672576"/>
    <w:rsid w:val="0067441D"/>
    <w:rsid w:val="00681928"/>
    <w:rsid w:val="006958BF"/>
    <w:rsid w:val="006B4CE1"/>
    <w:rsid w:val="006C2811"/>
    <w:rsid w:val="006C7412"/>
    <w:rsid w:val="006D2A04"/>
    <w:rsid w:val="006D483D"/>
    <w:rsid w:val="00705E54"/>
    <w:rsid w:val="0070694F"/>
    <w:rsid w:val="00711CFD"/>
    <w:rsid w:val="00732CB4"/>
    <w:rsid w:val="00742CFF"/>
    <w:rsid w:val="00781990"/>
    <w:rsid w:val="00785DB4"/>
    <w:rsid w:val="0078798B"/>
    <w:rsid w:val="0079373D"/>
    <w:rsid w:val="007B2353"/>
    <w:rsid w:val="007C1837"/>
    <w:rsid w:val="007D0E18"/>
    <w:rsid w:val="007E1566"/>
    <w:rsid w:val="007F440E"/>
    <w:rsid w:val="007F4E91"/>
    <w:rsid w:val="00800982"/>
    <w:rsid w:val="0080126A"/>
    <w:rsid w:val="008149EB"/>
    <w:rsid w:val="0082141F"/>
    <w:rsid w:val="00837048"/>
    <w:rsid w:val="00856DC8"/>
    <w:rsid w:val="008662DA"/>
    <w:rsid w:val="00874E50"/>
    <w:rsid w:val="00887255"/>
    <w:rsid w:val="008A6936"/>
    <w:rsid w:val="008B4BDD"/>
    <w:rsid w:val="008F68B3"/>
    <w:rsid w:val="008F7F83"/>
    <w:rsid w:val="009312ED"/>
    <w:rsid w:val="0093722A"/>
    <w:rsid w:val="00945720"/>
    <w:rsid w:val="00955A48"/>
    <w:rsid w:val="00962C0C"/>
    <w:rsid w:val="00972242"/>
    <w:rsid w:val="00981DF8"/>
    <w:rsid w:val="00985736"/>
    <w:rsid w:val="009D2C9A"/>
    <w:rsid w:val="009D6529"/>
    <w:rsid w:val="009E0D5E"/>
    <w:rsid w:val="009F16B9"/>
    <w:rsid w:val="00A004E6"/>
    <w:rsid w:val="00A15577"/>
    <w:rsid w:val="00A17CB1"/>
    <w:rsid w:val="00A23CAB"/>
    <w:rsid w:val="00A47D54"/>
    <w:rsid w:val="00A605AD"/>
    <w:rsid w:val="00A63F50"/>
    <w:rsid w:val="00A63F56"/>
    <w:rsid w:val="00A727C0"/>
    <w:rsid w:val="00A8532B"/>
    <w:rsid w:val="00A931C4"/>
    <w:rsid w:val="00AD35E2"/>
    <w:rsid w:val="00AE788D"/>
    <w:rsid w:val="00B03012"/>
    <w:rsid w:val="00B04EBB"/>
    <w:rsid w:val="00B2362D"/>
    <w:rsid w:val="00B3753D"/>
    <w:rsid w:val="00B45016"/>
    <w:rsid w:val="00B74D92"/>
    <w:rsid w:val="00B902AF"/>
    <w:rsid w:val="00BA48DF"/>
    <w:rsid w:val="00BC622E"/>
    <w:rsid w:val="00BF5549"/>
    <w:rsid w:val="00C00817"/>
    <w:rsid w:val="00C06D00"/>
    <w:rsid w:val="00C13546"/>
    <w:rsid w:val="00C15C8D"/>
    <w:rsid w:val="00C20CE0"/>
    <w:rsid w:val="00C41B6E"/>
    <w:rsid w:val="00C501D0"/>
    <w:rsid w:val="00C51712"/>
    <w:rsid w:val="00C57E64"/>
    <w:rsid w:val="00C7249C"/>
    <w:rsid w:val="00C73158"/>
    <w:rsid w:val="00CB1508"/>
    <w:rsid w:val="00CD29B9"/>
    <w:rsid w:val="00CD33A5"/>
    <w:rsid w:val="00CD656B"/>
    <w:rsid w:val="00D007EC"/>
    <w:rsid w:val="00D174FA"/>
    <w:rsid w:val="00D17CA7"/>
    <w:rsid w:val="00D34EF9"/>
    <w:rsid w:val="00D40107"/>
    <w:rsid w:val="00D5237D"/>
    <w:rsid w:val="00D616DB"/>
    <w:rsid w:val="00D62D20"/>
    <w:rsid w:val="00D81BBF"/>
    <w:rsid w:val="00D95DEC"/>
    <w:rsid w:val="00DB0C47"/>
    <w:rsid w:val="00DD1BE9"/>
    <w:rsid w:val="00DE4339"/>
    <w:rsid w:val="00DF3707"/>
    <w:rsid w:val="00E01DAE"/>
    <w:rsid w:val="00E077C0"/>
    <w:rsid w:val="00E17C18"/>
    <w:rsid w:val="00E24D42"/>
    <w:rsid w:val="00EC0D37"/>
    <w:rsid w:val="00EE21AB"/>
    <w:rsid w:val="00F136C8"/>
    <w:rsid w:val="00F27AC8"/>
    <w:rsid w:val="00F33CF9"/>
    <w:rsid w:val="00F614FF"/>
    <w:rsid w:val="00FB6AF4"/>
    <w:rsid w:val="00F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FA35C"/>
  <w15:docId w15:val="{AD4CE55E-25C7-47AD-8284-0CD32632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paragraph" w:styleId="a9">
    <w:name w:val="Balloon Text"/>
    <w:basedOn w:val="a"/>
    <w:link w:val="aa"/>
    <w:uiPriority w:val="99"/>
    <w:semiHidden/>
    <w:rsid w:val="00887255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887255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F3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字符"/>
    <w:basedOn w:val="a0"/>
    <w:link w:val="HTML"/>
    <w:uiPriority w:val="99"/>
    <w:rsid w:val="003F3C41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9E0D5E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semiHidden/>
    <w:rsid w:val="004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semiHidden/>
    <w:rsid w:val="00422574"/>
    <w:rPr>
      <w:sz w:val="18"/>
      <w:szCs w:val="18"/>
    </w:rPr>
  </w:style>
  <w:style w:type="paragraph" w:styleId="ae">
    <w:name w:val="footer"/>
    <w:basedOn w:val="a"/>
    <w:link w:val="af"/>
    <w:uiPriority w:val="99"/>
    <w:semiHidden/>
    <w:rsid w:val="004225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semiHidden/>
    <w:rsid w:val="00422574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183C0F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183C0F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png"/><Relationship Id="rId21" Type="http://schemas.openxmlformats.org/officeDocument/2006/relationships/hyperlink" Target="http://localhost:8080/delete?id=2" TargetMode="External"/><Relationship Id="rId22" Type="http://schemas.openxmlformats.org/officeDocument/2006/relationships/image" Target="media/image11.png"/><Relationship Id="rId23" Type="http://schemas.openxmlformats.org/officeDocument/2006/relationships/hyperlink" Target="http://localhost:8080/test" TargetMode="External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hyperlink" Target="http://localhost:8080/DemoInfo" TargetMode="External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localhost:8080/DemoInfo" TargetMode="External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9" Type="http://schemas.openxmlformats.org/officeDocument/2006/relationships/hyperlink" Target="http://localhost:8080/test" TargetMode="Externa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image" Target="media/image19.png"/><Relationship Id="rId34" Type="http://schemas.openxmlformats.org/officeDocument/2006/relationships/hyperlink" Target="http://localhost:8080/delete?id=1" TargetMode="External"/><Relationship Id="rId35" Type="http://schemas.openxmlformats.org/officeDocument/2006/relationships/image" Target="media/image20.png"/><Relationship Id="rId36" Type="http://schemas.openxmlformats.org/officeDocument/2006/relationships/hyperlink" Target="http://localhost:8080/DemoInfo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localhost:8080/delete?id=1" TargetMode="External"/><Relationship Id="rId14" Type="http://schemas.openxmlformats.org/officeDocument/2006/relationships/hyperlink" Target="http://localhost:8080/delete?id=2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hyperlink" Target="http://localhost:8080/delete?id=1" TargetMode="External"/><Relationship Id="rId37" Type="http://schemas.openxmlformats.org/officeDocument/2006/relationships/image" Target="media/image21.png"/><Relationship Id="rId38" Type="http://schemas.openxmlformats.org/officeDocument/2006/relationships/fontTable" Target="fontTable.xml"/><Relationship Id="rId39" Type="http://schemas.openxmlformats.org/officeDocument/2006/relationships/glossaryDocument" Target="glossary/document.xml"/><Relationship Id="rId4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4AA"/>
    <w:rsid w:val="00030715"/>
    <w:rsid w:val="0011178B"/>
    <w:rsid w:val="00284C2E"/>
    <w:rsid w:val="002B50A2"/>
    <w:rsid w:val="00364E37"/>
    <w:rsid w:val="003B4347"/>
    <w:rsid w:val="003C4A07"/>
    <w:rsid w:val="003D2DBC"/>
    <w:rsid w:val="00415EF7"/>
    <w:rsid w:val="004503C2"/>
    <w:rsid w:val="004D5B2C"/>
    <w:rsid w:val="004F4A3E"/>
    <w:rsid w:val="00564E56"/>
    <w:rsid w:val="006B6E0E"/>
    <w:rsid w:val="006D1B7D"/>
    <w:rsid w:val="00752362"/>
    <w:rsid w:val="00883059"/>
    <w:rsid w:val="008A14BC"/>
    <w:rsid w:val="00A07318"/>
    <w:rsid w:val="00A551CC"/>
    <w:rsid w:val="00A614AA"/>
    <w:rsid w:val="00A959A7"/>
    <w:rsid w:val="00B8549E"/>
    <w:rsid w:val="00BD7F74"/>
    <w:rsid w:val="00C40180"/>
    <w:rsid w:val="00C665D0"/>
    <w:rsid w:val="00D65B64"/>
    <w:rsid w:val="00D66CBE"/>
    <w:rsid w:val="00D85C52"/>
    <w:rsid w:val="00DB6165"/>
    <w:rsid w:val="00E03470"/>
    <w:rsid w:val="00E04A47"/>
    <w:rsid w:val="00EA506B"/>
    <w:rsid w:val="00ED198B"/>
    <w:rsid w:val="00FC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4E3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spring boot redis注解缓存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3254534964</CategoryBBId1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199</TotalTime>
  <Pages>1</Pages>
  <Words>2063</Words>
  <Characters>11764</Characters>
  <Application>Microsoft Macintosh Word</Application>
  <DocSecurity>0</DocSecurity>
  <Lines>98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146</cp:revision>
  <dcterms:created xsi:type="dcterms:W3CDTF">2017-11-29T14:21:00Z</dcterms:created>
  <dcterms:modified xsi:type="dcterms:W3CDTF">2018-03-02T02:39:00Z</dcterms:modified>
</cp:coreProperties>
</file>