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572D02" w:rsidRDefault="004C6320" w:rsidP="004C6320">
          <w:pPr>
            <w:pStyle w:val="PublishStatus"/>
          </w:pPr>
          <w:r>
            <w:t>此文章已于</w:t>
          </w:r>
          <w:r>
            <w:t xml:space="preserve"> 16:33:10 2017/12/19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1B3B52">
              <w:pPr>
                <w:pStyle w:val="Publishwithline"/>
              </w:pPr>
              <w:r>
                <w:rPr>
                  <w:rFonts w:hint="eastAsia"/>
                </w:rPr>
                <w:t>排序</w:t>
              </w:r>
              <w:r>
                <w:t>算法</w:t>
              </w:r>
            </w:p>
          </w:sdtContent>
        </w:sdt>
        <w:p w:rsidR="00EF5ED6" w:rsidRDefault="00EF5ED6">
          <w:pPr>
            <w:pStyle w:val="underline"/>
          </w:pPr>
        </w:p>
        <w:p w:rsidR="00724492" w:rsidRDefault="00724492" w:rsidP="00724492">
          <w:pPr>
            <w:pStyle w:val="PadderBetweenTitleandProperties"/>
          </w:pPr>
        </w:p>
        <w:p w:rsidR="00724492" w:rsidRDefault="00724492" w:rsidP="00724492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84353616"/>
              <w:placeholder>
                <w:docPart w:val="84353616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面试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java</w:t>
              </w:r>
              <w:r>
                <w:rPr>
                  <w:rFonts w:ascii="微软雅黑" w:eastAsia="微软雅黑" w:hAnsi="微软雅黑" w:cs="微软雅黑" w:hint="eastAsia"/>
                </w:rPr>
                <w:t>面试</w:t>
              </w:r>
            </w:sdtContent>
          </w:sdt>
          <w:r>
            <w:t xml:space="preserve"> ; </w:t>
          </w:r>
          <w:sdt>
            <w:sdtPr>
              <w:id w:val="887304252"/>
              <w:placeholder>
                <w:docPart w:val="887304252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java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java</w:t>
              </w:r>
            </w:sdtContent>
          </w:sdt>
        </w:p>
        <w:p w:rsidR="00EF5ED6" w:rsidRDefault="004C6320">
          <w:pPr>
            <w:pStyle w:val="PadderBetweenControlandBody"/>
          </w:pPr>
        </w:p>
      </w:sdtContent>
    </w:sdt>
    <w:p w:rsidR="001B3B52" w:rsidRDefault="00117FA0" w:rsidP="008F0D25">
      <w:pPr>
        <w:pStyle w:val="2"/>
      </w:pPr>
      <w:r>
        <w:rPr>
          <w:rFonts w:hint="eastAsia"/>
        </w:rPr>
        <w:t>1</w:t>
      </w:r>
      <w:r w:rsidR="00026C39">
        <w:rPr>
          <w:rFonts w:hint="eastAsia"/>
        </w:rPr>
        <w:t>、</w:t>
      </w:r>
      <w:r w:rsidR="00026C39">
        <w:t>直接</w:t>
      </w:r>
      <w:r w:rsidR="00026C39">
        <w:rPr>
          <w:rFonts w:hint="eastAsia"/>
        </w:rPr>
        <w:t>插入</w:t>
      </w:r>
      <w:r w:rsidR="00026C39">
        <w:t>排序</w:t>
      </w:r>
      <w:bookmarkStart w:id="0" w:name="_GoBack"/>
      <w:bookmarkEnd w:id="0"/>
    </w:p>
    <w:p w:rsidR="00026C39" w:rsidRDefault="00026C39" w:rsidP="00026C39"/>
    <w:p w:rsidR="00026C39" w:rsidRDefault="00026C39" w:rsidP="00026C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23BB1">
        <w:rPr>
          <w:rFonts w:hint="eastAsia"/>
        </w:rPr>
        <w:t>解释</w:t>
      </w:r>
      <w:r w:rsidR="00F23BB1">
        <w:t>：</w:t>
      </w:r>
      <w:r w:rsidR="00F23BB1">
        <w:rPr>
          <w:rFonts w:hint="eastAsia"/>
        </w:rPr>
        <w:t>从</w:t>
      </w:r>
      <w:r w:rsidR="00F23BB1">
        <w:t>前到后，</w:t>
      </w:r>
      <w:r w:rsidR="00F23BB1">
        <w:rPr>
          <w:rFonts w:hint="eastAsia"/>
        </w:rPr>
        <w:t>依次</w:t>
      </w:r>
      <w:r w:rsidR="001F170C">
        <w:rPr>
          <w:rFonts w:hint="eastAsia"/>
        </w:rPr>
        <w:t>插入</w:t>
      </w:r>
      <w:r w:rsidR="001F170C">
        <w:t>进行</w:t>
      </w:r>
      <w:r w:rsidR="00F23BB1">
        <w:t>排序</w:t>
      </w:r>
    </w:p>
    <w:p w:rsidR="00026C39" w:rsidRPr="00026C39" w:rsidRDefault="00026C39" w:rsidP="00026C39"/>
    <w:p w:rsidR="00026C39" w:rsidRDefault="00026C39" w:rsidP="00026C39">
      <w:pPr>
        <w:jc w:val="center"/>
      </w:pPr>
      <w:r>
        <w:rPr>
          <w:noProof/>
        </w:rPr>
        <w:drawing>
          <wp:inline distT="0" distB="0" distL="0" distR="0" wp14:anchorId="4B80D2C3" wp14:editId="531EB3C0">
            <wp:extent cx="6828571" cy="4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57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39" w:rsidRDefault="00026C39" w:rsidP="00026C39"/>
    <w:p w:rsidR="00026C39" w:rsidRDefault="00026C39" w:rsidP="00026C3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、代码</w:t>
      </w:r>
    </w:p>
    <w:p w:rsidR="00C90658" w:rsidRPr="00C90658" w:rsidRDefault="00C90658" w:rsidP="00C90658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C90658" w:rsidTr="00C90658">
        <w:trPr>
          <w:trHeight w:val="842"/>
        </w:trPr>
        <w:tc>
          <w:tcPr>
            <w:tcW w:w="10243" w:type="dxa"/>
          </w:tcPr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/**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 1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、直接插入排序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    */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@Test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insertionSort() {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[] a = { 49, 38, 65, 97, 76, 13, 27, 50 };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插入排序开始：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print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tmp;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 = 1; i &lt; a.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length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 i++) {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 = i; j &gt; 0; j--) {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(a[j] &lt; a[j - 1]) {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tmp = a[j - 1];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a[j - 1] = a[j];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    a[j] = tmp;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    }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}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.printf(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第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+i+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趟排序结果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,"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print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最终插入排序结果：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print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(a);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"--------------------"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90658" w:rsidRDefault="00C90658" w:rsidP="00C9065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</w:t>
            </w:r>
          </w:p>
          <w:p w:rsidR="00C90658" w:rsidRDefault="00C90658" w:rsidP="00C90658">
            <w:pPr>
              <w:tabs>
                <w:tab w:val="left" w:pos="2663"/>
              </w:tabs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</w:p>
        </w:tc>
      </w:tr>
    </w:tbl>
    <w:p w:rsidR="00026C39" w:rsidRDefault="00026C39" w:rsidP="00026C39"/>
    <w:p w:rsidR="000F0661" w:rsidRDefault="000F0661" w:rsidP="008F0D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冒泡排序</w:t>
      </w:r>
    </w:p>
    <w:p w:rsidR="000F0661" w:rsidRDefault="000F0661" w:rsidP="000F0661"/>
    <w:p w:rsidR="000F0661" w:rsidRDefault="007106BC" w:rsidP="007106B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代码</w:t>
      </w:r>
    </w:p>
    <w:p w:rsidR="00E94716" w:rsidRPr="00E94716" w:rsidRDefault="00E94716" w:rsidP="00E94716"/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7"/>
      </w:tblGrid>
      <w:tr w:rsidR="00E94716" w:rsidRPr="00E94716" w:rsidTr="00E94716">
        <w:trPr>
          <w:trHeight w:val="910"/>
        </w:trPr>
        <w:tc>
          <w:tcPr>
            <w:tcW w:w="10637" w:type="dxa"/>
          </w:tcPr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94716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</w:t>
            </w:r>
            <w:r w:rsidRPr="00E94716">
              <w:rPr>
                <w:rFonts w:ascii="Consolas" w:hAnsi="Consolas" w:cs="Consolas"/>
                <w:color w:val="3F5FBF"/>
                <w:sz w:val="24"/>
                <w:szCs w:val="28"/>
              </w:rPr>
              <w:tab/>
            </w:r>
            <w:r w:rsidRPr="00E94716">
              <w:rPr>
                <w:rFonts w:ascii="Consolas" w:hAnsi="Consolas" w:cs="Consolas"/>
                <w:color w:val="3F5FBF"/>
                <w:sz w:val="24"/>
                <w:szCs w:val="28"/>
              </w:rPr>
              <w:t>冒泡排序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*/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94716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maopao(){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str[] = { 49, 38, 65, 97, 76, 13, 27, 50 };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E9471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"----------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冒泡排序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 xml:space="preserve"> 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开始：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---------"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i &lt;str.</w:t>
            </w:r>
            <w:r w:rsidRPr="00E94716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-1; i++){    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最多做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n-1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趟排序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 = 0 ;j &lt;str.</w:t>
            </w:r>
            <w:r w:rsidRPr="00E94716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- i - 1; j++){    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对当前无序区间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str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[0......length-i-1]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进行排序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(j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的范围很关键，这个范围是在逐步缩小的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)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(str[j] &gt; str[j + 1]){    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E94716">
              <w:rPr>
                <w:rFonts w:ascii="Consolas" w:hAnsi="Consolas" w:cs="Consolas"/>
                <w:color w:val="3F7F5F"/>
                <w:sz w:val="24"/>
                <w:szCs w:val="28"/>
              </w:rPr>
              <w:t>把小的值放到前面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temp = str[j];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str[j] = str[j + 1];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str[j + 1] = temp;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9471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 = i+1;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E9471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.printf(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第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+n+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趟排序结果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,"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94716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(str);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System.</w:t>
            </w:r>
            <w:r w:rsidRPr="00E94716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.print(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最终排序结果：</w:t>
            </w:r>
            <w:r w:rsidRPr="00E94716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E94716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>(str);</w:t>
            </w:r>
          </w:p>
          <w:p w:rsidR="00E94716" w:rsidRPr="00E94716" w:rsidRDefault="00E94716" w:rsidP="00E947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E947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E94716" w:rsidRPr="00E94716" w:rsidRDefault="00E94716" w:rsidP="00E94716">
            <w:pPr>
              <w:rPr>
                <w:sz w:val="24"/>
              </w:rPr>
            </w:pPr>
          </w:p>
          <w:p w:rsidR="00E94716" w:rsidRPr="00E94716" w:rsidRDefault="00E94716" w:rsidP="00E94716">
            <w:pPr>
              <w:rPr>
                <w:sz w:val="24"/>
              </w:rPr>
            </w:pPr>
          </w:p>
        </w:tc>
      </w:tr>
    </w:tbl>
    <w:p w:rsidR="00E94716" w:rsidRDefault="00E94716" w:rsidP="007106BC"/>
    <w:p w:rsidR="00985A96" w:rsidRDefault="00985A96" w:rsidP="008F0D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冒泡排序优化</w:t>
      </w:r>
    </w:p>
    <w:p w:rsidR="00985A96" w:rsidRPr="00985A96" w:rsidRDefault="00985A96" w:rsidP="00985A96"/>
    <w:tbl>
      <w:tblPr>
        <w:tblW w:w="0" w:type="auto"/>
        <w:tblInd w:w="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2"/>
      </w:tblGrid>
      <w:tr w:rsidR="00985A96" w:rsidRPr="00985A96" w:rsidTr="00985A96">
        <w:trPr>
          <w:trHeight w:val="1060"/>
        </w:trPr>
        <w:tc>
          <w:tcPr>
            <w:tcW w:w="12322" w:type="dxa"/>
          </w:tcPr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/*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>冒泡排序优化一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Pr="00985A9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* </w:t>
            </w:r>
            <w:r w:rsidRPr="00985A9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设置一个标记来标志一趟比较是否发生交换</w:t>
            </w:r>
            <w:r w:rsidRPr="00985A96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>如果没有发生交换，则数组已经有序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*/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color w:val="646464"/>
                <w:sz w:val="24"/>
                <w:szCs w:val="28"/>
              </w:rPr>
              <w:t>@</w:t>
            </w:r>
            <w:r w:rsidRPr="00985A96">
              <w:rPr>
                <w:rFonts w:ascii="Consolas" w:hAnsi="Consolas" w:cs="Consolas"/>
                <w:color w:val="646464"/>
                <w:sz w:val="24"/>
                <w:szCs w:val="28"/>
                <w:highlight w:val="lightGray"/>
              </w:rPr>
              <w:t>Test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bubbleSort1()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arr[] = { 49, 38, 65, 97, 76, 13, 27, 50 };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n = arr.</w:t>
            </w:r>
            <w:r w:rsidRPr="00985A96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tmp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flag = 0;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 = 0; i &lt; n; ++i)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flag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(j = 0; j &lt; n - 1 - i; ++j)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(arr[j] &gt; arr[j + 1])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flag = 1;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tmp = arr[j];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arr[j] = arr[j + 1];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arr[j + 1] = tmp;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(flag == 0)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break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>(arr);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/*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>冒泡排序优化二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</w:t>
            </w:r>
            <w:r w:rsidRPr="00442AE0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* </w:t>
            </w:r>
            <w:r w:rsidRPr="00442AE0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用一个变量记录下最后一个发生交换的位置，后面没有发生交换的已经有序</w:t>
            </w:r>
            <w:r w:rsidRPr="00985A96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>所以可以用这个值来作为下一次比较结束的位置</w:t>
            </w: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*/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color w:val="646464"/>
                <w:sz w:val="24"/>
                <w:szCs w:val="28"/>
              </w:rPr>
              <w:t>@</w:t>
            </w:r>
            <w:r w:rsidRPr="00985A96">
              <w:rPr>
                <w:rFonts w:ascii="Consolas" w:hAnsi="Consolas" w:cs="Consolas"/>
                <w:color w:val="646464"/>
                <w:sz w:val="24"/>
                <w:szCs w:val="28"/>
                <w:highlight w:val="lightGray"/>
              </w:rPr>
              <w:t>Test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bubbleSort2()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arr[] = { 49, 38, 65, 97, 76, 13, 27, 50 };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n = arr.</w:t>
            </w:r>
            <w:r w:rsidRPr="00985A96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k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tmp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flag = n;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(i = 0; i &lt; flag; ++i)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k = flag;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flag = 0;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(j = 0; j &lt; k; ++j)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985A96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(arr[j] &lt; arr[j + 1]) {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flag = j;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tmp = arr[j];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arr[j] = arr[j + 1];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arr[j + 1] = tmp;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985A96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>(arr);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985A96" w:rsidRPr="00985A96" w:rsidRDefault="00985A96" w:rsidP="00985A9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85A9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985A96" w:rsidRPr="00C17577" w:rsidRDefault="00C17577" w:rsidP="00C1757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</w:p>
        </w:tc>
      </w:tr>
    </w:tbl>
    <w:p w:rsidR="00C17577" w:rsidRDefault="00C17577" w:rsidP="00C17577"/>
    <w:p w:rsidR="001A30D4" w:rsidRDefault="001A30D4" w:rsidP="008F0D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、快速</w:t>
      </w:r>
      <w:r>
        <w:t>排序</w:t>
      </w:r>
    </w:p>
    <w:p w:rsidR="001A30D4" w:rsidRPr="001A30D4" w:rsidRDefault="001A30D4" w:rsidP="001A30D4"/>
    <w:p w:rsidR="001A30D4" w:rsidRPr="001A30D4" w:rsidRDefault="001A30D4" w:rsidP="001A30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图解：</w:t>
      </w:r>
      <w:r w:rsidR="0042287C">
        <w:rPr>
          <w:rFonts w:hint="eastAsia"/>
        </w:rPr>
        <w:t xml:space="preserve"> </w:t>
      </w:r>
      <w:r w:rsidR="0042287C">
        <w:rPr>
          <w:rFonts w:hint="eastAsia"/>
        </w:rPr>
        <w:t>一般</w:t>
      </w:r>
      <w:r w:rsidR="0042287C">
        <w:t>以</w:t>
      </w:r>
      <w:r w:rsidR="0042287C">
        <w:rPr>
          <w:rFonts w:hint="eastAsia"/>
        </w:rPr>
        <w:t>首元素</w:t>
      </w:r>
      <w:r w:rsidR="0042287C">
        <w:t>为枢纽，分别从两端向中间逼近，通过该枢纽与其他记录的比较和交换。</w:t>
      </w:r>
    </w:p>
    <w:p w:rsidR="001A30D4" w:rsidRPr="001A30D4" w:rsidRDefault="001A30D4" w:rsidP="001A30D4">
      <w:pPr>
        <w:jc w:val="center"/>
      </w:pPr>
      <w:r>
        <w:rPr>
          <w:noProof/>
        </w:rPr>
        <w:drawing>
          <wp:inline distT="0" distB="0" distL="0" distR="0" wp14:anchorId="61FBE20A" wp14:editId="147A0B80">
            <wp:extent cx="6314286" cy="33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16" w:rsidRDefault="00E94716" w:rsidP="007106BC"/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6"/>
      </w:tblGrid>
      <w:tr w:rsidR="001A30D4" w:rsidRPr="008B3F79" w:rsidTr="001A30D4">
        <w:trPr>
          <w:trHeight w:val="1114"/>
        </w:trPr>
        <w:tc>
          <w:tcPr>
            <w:tcW w:w="11466" w:type="dxa"/>
          </w:tcPr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/*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4.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>快速排序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*/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QuickSort(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[]a,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low,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high){ 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i=low,j=high;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(i&lt;j){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po = a[low];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(i&lt;j){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 &amp;&amp; po&lt;a[j]){   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>从后往前推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j++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j--;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(i&lt;j){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temp = a[i];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a[i] = a[j];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a[j] = temp;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i++;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 &amp;&amp; po&gt;a[i]){   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>从前往后推</w:t>
            </w:r>
            <w:r w:rsidRPr="008B3F79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i++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i++;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(i&lt;j){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temp = a[i];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a[i] = a[j];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a[j] = temp;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j--;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  </w:t>
            </w:r>
          </w:p>
          <w:p w:rsidR="00A16200" w:rsidRPr="00A16200" w:rsidRDefault="008B3F79" w:rsidP="00A1620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A16200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  <w:r w:rsidR="002F78BD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  </w:t>
            </w:r>
            <w:r w:rsidR="00A16200"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QuickSort(a,low,j-1);   //</w:t>
            </w:r>
            <w:r w:rsidR="00A16200"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从小到</w:t>
            </w:r>
            <w:r w:rsidR="00A16200"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J</w:t>
            </w:r>
          </w:p>
          <w:p w:rsidR="008B3F79" w:rsidRPr="00A16200" w:rsidRDefault="00A16200" w:rsidP="00A1620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16200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          </w:t>
            </w:r>
            <w:r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QuickSort(a,j+1,high);  //</w:t>
            </w:r>
            <w:r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从</w:t>
            </w:r>
            <w:r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J</w:t>
            </w:r>
            <w:r w:rsidRPr="00A16200">
              <w:rPr>
                <w:rFonts w:ascii="Consolas" w:hAnsi="Consolas" w:cs="Consolas"/>
                <w:color w:val="FF0000"/>
                <w:sz w:val="28"/>
                <w:szCs w:val="28"/>
                <w:highlight w:val="yellow"/>
              </w:rPr>
              <w:t>到到</w:t>
            </w:r>
            <w:r w:rsidR="008B3F79" w:rsidRPr="00A16200">
              <w:rPr>
                <w:rFonts w:ascii="Consolas" w:hAnsi="Consolas" w:cs="Consolas"/>
                <w:color w:val="FF0000"/>
                <w:sz w:val="24"/>
                <w:szCs w:val="28"/>
              </w:rPr>
              <w:t xml:space="preserve">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kspx(){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[]a = { 49, 38, 65, 97, 76, 13, 27, 50 };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low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0;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B3F7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  <w:u w:val="single"/>
              </w:rPr>
              <w:t>high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a.</w:t>
            </w:r>
            <w:r w:rsidRPr="008B3F79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>-1;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QuickSort(a, 0, a.</w:t>
            </w:r>
            <w:r w:rsidRPr="008B3F79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-1);  </w:t>
            </w:r>
          </w:p>
          <w:p w:rsidR="008B3F79" w:rsidRPr="008B3F79" w:rsidRDefault="008B3F79" w:rsidP="008B3F7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8B3F79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>(a);</w:t>
            </w:r>
          </w:p>
          <w:p w:rsidR="001A30D4" w:rsidRPr="008B3F79" w:rsidRDefault="008B3F79" w:rsidP="008B3F79">
            <w:pPr>
              <w:rPr>
                <w:sz w:val="24"/>
              </w:rPr>
            </w:pPr>
            <w:r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  <w:r w:rsidR="001A30D4" w:rsidRPr="008B3F7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</w:tc>
      </w:tr>
    </w:tbl>
    <w:p w:rsidR="00E94716" w:rsidRDefault="00E94716" w:rsidP="007106BC"/>
    <w:p w:rsidR="00645ABA" w:rsidRDefault="002F05CA" w:rsidP="008F0D2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希尔排序</w:t>
      </w:r>
    </w:p>
    <w:p w:rsidR="007F24DA" w:rsidRDefault="007F24DA" w:rsidP="007F24DA"/>
    <w:p w:rsidR="007F24DA" w:rsidRPr="007F24DA" w:rsidRDefault="007F24DA" w:rsidP="007F24DA">
      <w:r>
        <w:rPr>
          <w:rFonts w:hint="eastAsia"/>
        </w:rPr>
        <w:t>解释</w:t>
      </w:r>
      <w:r>
        <w:t>：</w:t>
      </w:r>
    </w:p>
    <w:p w:rsidR="002F05CA" w:rsidRPr="002F05CA" w:rsidRDefault="002F05CA" w:rsidP="002F05CA"/>
    <w:tbl>
      <w:tblPr>
        <w:tblW w:w="0" w:type="auto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72"/>
      </w:tblGrid>
      <w:tr w:rsidR="002F05CA" w:rsidRPr="0045773A" w:rsidTr="002F05CA">
        <w:trPr>
          <w:trHeight w:val="815"/>
        </w:trPr>
        <w:tc>
          <w:tcPr>
            <w:tcW w:w="11072" w:type="dxa"/>
          </w:tcPr>
          <w:p w:rsidR="0045773A" w:rsidRPr="0045773A" w:rsidRDefault="002F05C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="0045773A"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="0045773A"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>2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、希尔排序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.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最小缩量排序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比如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8/8 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>个数字</w:t>
            </w: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4 2 1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    */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45773A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sort(){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[] as = { 49, 38, 65, 97, 76, 13, 27, 50 };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45773A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45773A">
              <w:rPr>
                <w:rFonts w:ascii="Consolas" w:hAnsi="Consolas" w:cs="Consolas"/>
                <w:color w:val="2A00FF"/>
                <w:sz w:val="24"/>
                <w:szCs w:val="28"/>
              </w:rPr>
              <w:t>"----------</w:t>
            </w:r>
            <w:r w:rsidRPr="0045773A">
              <w:rPr>
                <w:rFonts w:ascii="Consolas" w:hAnsi="Consolas" w:cs="Consolas"/>
                <w:color w:val="2A00FF"/>
                <w:sz w:val="24"/>
                <w:szCs w:val="28"/>
              </w:rPr>
              <w:t>希尔排序开始：</w:t>
            </w:r>
            <w:r w:rsidRPr="0045773A">
              <w:rPr>
                <w:rFonts w:ascii="Consolas" w:hAnsi="Consolas" w:cs="Consolas"/>
                <w:color w:val="2A00FF"/>
                <w:sz w:val="24"/>
                <w:szCs w:val="28"/>
              </w:rPr>
              <w:t>---------"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(as);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增量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as.</w:t>
            </w:r>
            <w:r w:rsidRPr="0045773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/2;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while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&gt;=1){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i=0;i&lt;as.</w:t>
            </w:r>
            <w:r w:rsidRPr="0045773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;i++){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进行插入排序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j=i;j&lt;as.</w:t>
            </w:r>
            <w:r w:rsidRPr="0045773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-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;j=j+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){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(as[j]&gt;as[j+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]){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</w:t>
            </w:r>
            <w:r w:rsidRPr="0045773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temple = as[j];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as[j] = as[j+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];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    as[j+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] = temple;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    }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    }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}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45773A">
              <w:rPr>
                <w:rFonts w:ascii="Consolas" w:hAnsi="Consolas" w:cs="Consolas"/>
                <w:color w:val="3F7F5F"/>
                <w:sz w:val="24"/>
                <w:szCs w:val="28"/>
              </w:rPr>
              <w:t>设置新的增量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incr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/2;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45773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>(as);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</w:p>
          <w:p w:rsidR="0045773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2F05CA" w:rsidRPr="0045773A" w:rsidRDefault="0045773A" w:rsidP="0045773A">
            <w:pPr>
              <w:widowControl w:val="0"/>
              <w:autoSpaceDE w:val="0"/>
              <w:autoSpaceDN w:val="0"/>
              <w:adjustRightInd w:val="0"/>
              <w:spacing w:after="0"/>
              <w:ind w:firstLine="540"/>
              <w:rPr>
                <w:rFonts w:ascii="Consolas" w:hAnsi="Consolas" w:cs="Consolas"/>
                <w:sz w:val="24"/>
                <w:szCs w:val="28"/>
              </w:rPr>
            </w:pPr>
            <w:r w:rsidRPr="004577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</w:tc>
      </w:tr>
    </w:tbl>
    <w:p w:rsidR="002F05CA" w:rsidRDefault="002F05CA" w:rsidP="002F05CA"/>
    <w:p w:rsidR="0045773A" w:rsidRDefault="0045773A" w:rsidP="002F05CA"/>
    <w:p w:rsidR="0045773A" w:rsidRDefault="001D55B5" w:rsidP="008F0D2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简单选择排序</w:t>
      </w:r>
    </w:p>
    <w:p w:rsidR="001D55B5" w:rsidRDefault="001D55B5" w:rsidP="001D55B5"/>
    <w:p w:rsidR="001D55B5" w:rsidRDefault="007F24DA" w:rsidP="007F24DA">
      <w:pPr>
        <w:pStyle w:val="3"/>
      </w:pPr>
      <w:r>
        <w:rPr>
          <w:rFonts w:hint="eastAsia"/>
        </w:rPr>
        <w:t>解释</w:t>
      </w:r>
      <w:r>
        <w:t>：</w:t>
      </w:r>
      <w:r w:rsidRPr="007F24DA">
        <w:t>每次选择最小的放到最前面</w:t>
      </w:r>
    </w:p>
    <w:p w:rsidR="007F24DA" w:rsidRDefault="007F24DA" w:rsidP="007F24DA"/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2"/>
      </w:tblGrid>
      <w:tr w:rsidR="007F24DA" w:rsidRPr="007F24DA" w:rsidTr="007F24DA">
        <w:trPr>
          <w:trHeight w:val="1100"/>
        </w:trPr>
        <w:tc>
          <w:tcPr>
            <w:tcW w:w="12702" w:type="dxa"/>
          </w:tcPr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/* 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 4.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简单选择排序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每次选择最小的放到最前面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   */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SelectSort()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{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[]a = { 49, 38, 65, 97, 76, 13, 27, 50 };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aCount = a.</w:t>
            </w:r>
            <w:r w:rsidRPr="007F24DA">
              <w:rPr>
                <w:rFonts w:ascii="Consolas" w:hAnsi="Consolas" w:cs="Consolas"/>
                <w:color w:val="0000C0"/>
                <w:sz w:val="24"/>
                <w:szCs w:val="28"/>
              </w:rPr>
              <w:t>length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min;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 = 0; i &lt; aCount - 1; ++i)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min = i;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for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(</w:t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j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 + 1;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&lt; aCount; ++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j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)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(a[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] &lt; a[min])  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使得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min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总是指向最小元素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min =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j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(min != i)  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//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即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  <w:u w:val="single"/>
              </w:rPr>
              <w:t>min</w:t>
            </w:r>
            <w:r w:rsidRPr="007F24DA">
              <w:rPr>
                <w:rFonts w:ascii="Consolas" w:hAnsi="Consolas" w:cs="Consolas"/>
                <w:color w:val="3F7F5F"/>
                <w:sz w:val="24"/>
                <w:szCs w:val="28"/>
              </w:rPr>
              <w:t>有移动过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{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temp = a[i];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a[i] = a[min];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a[min] = temp;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7F24DA">
              <w:rPr>
                <w:rFonts w:ascii="Consolas" w:hAnsi="Consolas" w:cs="Consolas"/>
                <w:i/>
                <w:iCs/>
                <w:color w:val="000000"/>
                <w:sz w:val="24"/>
                <w:szCs w:val="28"/>
              </w:rPr>
              <w:t>print</w:t>
            </w: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>(a);</w:t>
            </w:r>
          </w:p>
          <w:p w:rsidR="007F24DA" w:rsidRPr="007F24DA" w:rsidRDefault="007F24DA" w:rsidP="007F24D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</w:t>
            </w:r>
          </w:p>
          <w:p w:rsidR="007F24DA" w:rsidRPr="007F24DA" w:rsidRDefault="007F24DA" w:rsidP="007F24DA">
            <w:pPr>
              <w:ind w:left="14"/>
              <w:rPr>
                <w:sz w:val="24"/>
              </w:rPr>
            </w:pPr>
            <w:r w:rsidRPr="007F24D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</w:tc>
      </w:tr>
    </w:tbl>
    <w:p w:rsidR="007F24DA" w:rsidRDefault="007F24DA" w:rsidP="001D55B5"/>
    <w:p w:rsidR="00A40E90" w:rsidRDefault="00183381" w:rsidP="00A40E90">
      <w:r>
        <w:rPr>
          <w:rFonts w:hint="eastAsia"/>
        </w:rPr>
        <w:t xml:space="preserve">        </w:t>
      </w:r>
    </w:p>
    <w:p w:rsidR="00A40E90" w:rsidRDefault="00A40E90" w:rsidP="008F0D25">
      <w:pPr>
        <w:pStyle w:val="2"/>
      </w:pPr>
      <w:r>
        <w:t>6</w:t>
      </w:r>
      <w:r>
        <w:rPr>
          <w:rFonts w:hint="eastAsia"/>
        </w:rPr>
        <w:t>、其他</w:t>
      </w:r>
      <w:r>
        <w:t>的排序</w:t>
      </w:r>
    </w:p>
    <w:p w:rsidR="00A40E90" w:rsidRPr="00A40E90" w:rsidRDefault="00A40E90" w:rsidP="00A40E90"/>
    <w:p w:rsidR="00A40E90" w:rsidRDefault="00A40E90" w:rsidP="00A40E90">
      <w:pPr>
        <w:pStyle w:val="3"/>
      </w:pPr>
      <w:r>
        <w:rPr>
          <w:rFonts w:hint="eastAsia"/>
        </w:rPr>
        <w:t>归并</w:t>
      </w:r>
      <w:r>
        <w:t>排序</w:t>
      </w:r>
    </w:p>
    <w:p w:rsidR="00414509" w:rsidRDefault="00A40E90" w:rsidP="00A40E90">
      <w:pPr>
        <w:pStyle w:val="3"/>
      </w:pPr>
      <w:r>
        <w:rPr>
          <w:rFonts w:hint="eastAsia"/>
        </w:rPr>
        <w:t>堆排序</w:t>
      </w:r>
    </w:p>
    <w:p w:rsidR="00414509" w:rsidRDefault="00414509" w:rsidP="00414509"/>
    <w:p w:rsidR="00414509" w:rsidRDefault="00414509" w:rsidP="00414509"/>
    <w:p w:rsidR="00414509" w:rsidRDefault="00414509" w:rsidP="00414509"/>
    <w:p w:rsidR="008F0D25" w:rsidRDefault="008F0D25" w:rsidP="008F0D25">
      <w:pPr>
        <w:pStyle w:val="1"/>
        <w:rPr>
          <w:rFonts w:hint="eastAsia"/>
        </w:rPr>
      </w:pPr>
      <w:r>
        <w:rPr>
          <w:rFonts w:hint="eastAsia"/>
        </w:rPr>
        <w:t>最短</w:t>
      </w:r>
      <w:r>
        <w:t>路径</w:t>
      </w:r>
      <w:r w:rsidR="00686789">
        <w:rPr>
          <w:rFonts w:hint="eastAsia"/>
        </w:rPr>
        <w:t>（不止</w:t>
      </w:r>
      <w:r w:rsidR="00686789">
        <w:t>一个，</w:t>
      </w:r>
      <w:r w:rsidR="00686789">
        <w:t>sb</w:t>
      </w:r>
      <w:r w:rsidR="00686789">
        <w:rPr>
          <w:rFonts w:hint="eastAsia"/>
        </w:rPr>
        <w:t>了</w:t>
      </w:r>
      <w:r w:rsidR="00686789">
        <w:t>吧，哈哈</w:t>
      </w:r>
      <w:r w:rsidR="00686789">
        <w:rPr>
          <w:rFonts w:hint="eastAsia"/>
        </w:rPr>
        <w:t>）</w:t>
      </w:r>
    </w:p>
    <w:p w:rsidR="008F0D25" w:rsidRDefault="008F0D25" w:rsidP="008F0D25">
      <w:pPr>
        <w:pStyle w:val="1"/>
      </w:pPr>
    </w:p>
    <w:p w:rsidR="008F0D25" w:rsidRDefault="008F0D25" w:rsidP="008F0D25">
      <w:pPr>
        <w:pStyle w:val="2"/>
      </w:pPr>
      <w:r w:rsidRPr="008F0D25">
        <w:rPr>
          <w:rFonts w:hint="eastAsia"/>
        </w:rPr>
        <w:t>1</w:t>
      </w:r>
      <w:r w:rsidRPr="008F0D25">
        <w:rPr>
          <w:rFonts w:hint="eastAsia"/>
        </w:rPr>
        <w:t>、最短路径寻找的方法</w:t>
      </w:r>
      <w:r w:rsidR="00183381" w:rsidRPr="008F0D25">
        <w:rPr>
          <w:rFonts w:hint="eastAsia"/>
        </w:rPr>
        <w:t xml:space="preserve">    </w:t>
      </w:r>
    </w:p>
    <w:p w:rsidR="008F0D25" w:rsidRDefault="008F0D25" w:rsidP="00686789"/>
    <w:p w:rsidR="00686789" w:rsidRDefault="00183381" w:rsidP="00686789">
      <w:pPr>
        <w:pStyle w:val="3"/>
      </w:pPr>
      <w:r w:rsidRPr="008F0D25">
        <w:t xml:space="preserve"> </w:t>
      </w:r>
      <w:r w:rsidR="00686789">
        <w:t>1</w:t>
      </w:r>
      <w:r w:rsidR="00686789">
        <w:rPr>
          <w:rFonts w:hint="eastAsia"/>
        </w:rPr>
        <w:t>、</w:t>
      </w:r>
      <w:r w:rsidR="00686789" w:rsidRPr="00686789">
        <w:t>具体图例与算法执行步骤：（就从</w:t>
      </w:r>
      <w:r w:rsidR="00686789" w:rsidRPr="00686789">
        <w:t>A</w:t>
      </w:r>
      <w:r w:rsidR="00686789" w:rsidRPr="00686789">
        <w:t>开始，到各节点的最短路径</w:t>
      </w:r>
      <w:r w:rsidR="00686789" w:rsidRPr="00686789">
        <w:t>)</w:t>
      </w:r>
      <w:r w:rsidR="00686789" w:rsidRPr="00686789">
        <w:t>。</w:t>
      </w:r>
    </w:p>
    <w:p w:rsidR="00686789" w:rsidRPr="00686789" w:rsidRDefault="00686789" w:rsidP="00686789">
      <w:pPr>
        <w:shd w:val="clear" w:color="auto" w:fill="FFFFFF"/>
        <w:spacing w:after="0" w:line="315" w:lineRule="atLeast"/>
        <w:rPr>
          <w:rFonts w:ascii="Tahoma" w:eastAsia="宋体" w:hAnsi="Tahoma" w:cs="Tahoma" w:hint="eastAsia"/>
          <w:color w:val="454545"/>
          <w:sz w:val="21"/>
          <w:szCs w:val="21"/>
        </w:rPr>
      </w:pPr>
    </w:p>
    <w:p w:rsidR="00686789" w:rsidRDefault="00686789" w:rsidP="00686789">
      <w:pPr>
        <w:jc w:val="center"/>
      </w:pPr>
      <w:r w:rsidRPr="0068678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23BDEF0" wp14:editId="7DE494EB">
            <wp:extent cx="3286760" cy="1941195"/>
            <wp:effectExtent l="0" t="0" r="8890" b="1905"/>
            <wp:docPr id="4" name="图片 4" descr="迪杰斯特拉算法(最短路径寻找的方法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迪杰斯特拉算法(最短路径寻找的方法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B1" w:rsidRPr="008F0D25" w:rsidRDefault="00686789" w:rsidP="00686789">
      <w:pPr>
        <w:jc w:val="center"/>
      </w:pPr>
      <w:r w:rsidRPr="00686789">
        <w:rPr>
          <w:rFonts w:ascii="simsun" w:eastAsia="宋体" w:hAnsi="simsun" w:cs="宋体" w:hint="eastAsia"/>
          <w:noProof/>
          <w:color w:val="3E73A0"/>
          <w:sz w:val="21"/>
          <w:szCs w:val="21"/>
          <w:shd w:val="clear" w:color="auto" w:fill="BCD3E5"/>
        </w:rPr>
        <w:drawing>
          <wp:inline distT="0" distB="0" distL="0" distR="0" wp14:anchorId="453205C3" wp14:editId="2B13F690">
            <wp:extent cx="5710555" cy="5288280"/>
            <wp:effectExtent l="0" t="0" r="4445" b="7620"/>
            <wp:docPr id="2" name="图片 2" descr="迪杰斯特拉算法(最短路径寻找的方法)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迪杰斯特拉算法(最短路径寻找的方法)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BB1" w:rsidRPr="008F0D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B3B52"/>
    <w:rsid w:val="00026C39"/>
    <w:rsid w:val="000612E9"/>
    <w:rsid w:val="000F0661"/>
    <w:rsid w:val="00100838"/>
    <w:rsid w:val="00117FA0"/>
    <w:rsid w:val="00183381"/>
    <w:rsid w:val="001A30D4"/>
    <w:rsid w:val="001B3B52"/>
    <w:rsid w:val="001D55B5"/>
    <w:rsid w:val="001F170C"/>
    <w:rsid w:val="0022739A"/>
    <w:rsid w:val="002F05CA"/>
    <w:rsid w:val="002F78BD"/>
    <w:rsid w:val="00356592"/>
    <w:rsid w:val="00414509"/>
    <w:rsid w:val="0042287C"/>
    <w:rsid w:val="00442AE0"/>
    <w:rsid w:val="0045773A"/>
    <w:rsid w:val="004C6320"/>
    <w:rsid w:val="00521ABC"/>
    <w:rsid w:val="00554A5C"/>
    <w:rsid w:val="00572D02"/>
    <w:rsid w:val="00645ABA"/>
    <w:rsid w:val="0066335D"/>
    <w:rsid w:val="00686789"/>
    <w:rsid w:val="007106BC"/>
    <w:rsid w:val="00724492"/>
    <w:rsid w:val="007E7DF2"/>
    <w:rsid w:val="007F24DA"/>
    <w:rsid w:val="008B3F79"/>
    <w:rsid w:val="008F0D25"/>
    <w:rsid w:val="008F7162"/>
    <w:rsid w:val="00985A96"/>
    <w:rsid w:val="00A16200"/>
    <w:rsid w:val="00A40E90"/>
    <w:rsid w:val="00C0339C"/>
    <w:rsid w:val="00C17577"/>
    <w:rsid w:val="00C90658"/>
    <w:rsid w:val="00CA661B"/>
    <w:rsid w:val="00D51DC8"/>
    <w:rsid w:val="00E307E2"/>
    <w:rsid w:val="00E94716"/>
    <w:rsid w:val="00EF5ED6"/>
    <w:rsid w:val="00F23BB1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C9832-4C8F-4ECF-9708-CD8F6BB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8F0D25"/>
    <w:pPr>
      <w:spacing w:before="200" w:after="0"/>
      <w:outlineLvl w:val="1"/>
    </w:pPr>
    <w:rPr>
      <w:rFonts w:ascii="Consolas" w:hAnsi="Consolas" w:cs="Consolas"/>
      <w:b/>
      <w:iCs/>
      <w:color w:val="000000"/>
      <w:sz w:val="36"/>
      <w:szCs w:val="28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8F0D25"/>
    <w:rPr>
      <w:rFonts w:ascii="Consolas" w:hAnsi="Consolas" w:cs="Consolas"/>
      <w:b/>
      <w:iCs/>
      <w:color w:val="000000"/>
      <w:sz w:val="36"/>
      <w:szCs w:val="28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f09a7160101th2g&amp;url=http://album.sina.com.cn/pic/002keSDYgy6HQiBKrbP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05E43A-DDF3-4ADB-BCB7-E91DB471F623}"/>
      </w:docPartPr>
      <w:docPartBody>
        <w:p w:rsidR="006F14E3" w:rsidRDefault="004B3011">
          <w:r w:rsidRPr="003F178E">
            <w:rPr>
              <w:rStyle w:val="a3"/>
              <w:rFonts w:hint="eastAsia"/>
            </w:rPr>
            <w:t>[</w:t>
          </w:r>
          <w:r w:rsidRPr="003F178E">
            <w:rPr>
              <w:rStyle w:val="a3"/>
              <w:rFonts w:hint="eastAsia"/>
            </w:rPr>
            <w:t>在此处输入文章标题</w:t>
          </w:r>
          <w:r w:rsidRPr="003F178E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4353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8CCDF-EFA1-4408-A8EC-C1A8C53B132B}"/>
      </w:docPartPr>
      <w:docPartBody>
        <w:p w:rsidR="004B3011" w:rsidRDefault="00187DA1">
          <w:r w:rsidRPr="00461656">
            <w:rPr>
              <w:rStyle w:val="a3"/>
              <w:rFonts w:hint="eastAsia"/>
            </w:rPr>
            <w:t>[</w:t>
          </w:r>
          <w:r w:rsidRPr="00461656">
            <w:rPr>
              <w:rStyle w:val="a3"/>
              <w:rFonts w:hint="eastAsia"/>
            </w:rPr>
            <w:t>选择一个类别或键入一个新类别</w:t>
          </w:r>
          <w:r w:rsidRPr="0046165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873042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5B8D07-B18E-4D80-98A1-D4FC3AFB7AD1}"/>
      </w:docPartPr>
      <w:docPartBody>
        <w:p w:rsidR="004B3011" w:rsidRDefault="00187DA1">
          <w:r w:rsidRPr="00461656">
            <w:rPr>
              <w:rStyle w:val="a3"/>
              <w:rFonts w:hint="eastAsia"/>
            </w:rPr>
            <w:t>[</w:t>
          </w:r>
          <w:r w:rsidRPr="00461656">
            <w:rPr>
              <w:rStyle w:val="a3"/>
              <w:rFonts w:hint="eastAsia"/>
            </w:rPr>
            <w:t>选择一个类别或键入一个新类别</w:t>
          </w:r>
          <w:r w:rsidRPr="0046165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2C"/>
    <w:rsid w:val="0014422C"/>
    <w:rsid w:val="00187DA1"/>
    <w:rsid w:val="004B3011"/>
    <w:rsid w:val="006F14E3"/>
    <w:rsid w:val="00834B75"/>
    <w:rsid w:val="00AF6F56"/>
    <w:rsid w:val="00B95113"/>
    <w:rsid w:val="00E3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0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排序算法</PostTitle>
  <PostDate>2017-12-19T03:19:14Z</PostDate>
  <PostID>78840668</PostID>
  <Category1>java面试</Category1>
  <Category2>java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84353616</CategoryBBId1>
  <CategoryBBId2>887304252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321</TotalTime>
  <Pages>1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37</cp:revision>
  <dcterms:created xsi:type="dcterms:W3CDTF">2017-12-15T09:40:00Z</dcterms:created>
  <dcterms:modified xsi:type="dcterms:W3CDTF">2017-12-19T08:40:00Z</dcterms:modified>
</cp:coreProperties>
</file>