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5C262F">
              <w:pPr>
                <w:pStyle w:val="Publishwithline"/>
              </w:pPr>
              <w:r w:rsidRPr="005C262F">
                <w:rPr>
                  <w:rFonts w:hint="eastAsia"/>
                </w:rPr>
                <w:t xml:space="preserve">spring redis </w:t>
              </w:r>
              <w:r w:rsidRPr="005C262F">
                <w:rPr>
                  <w:rFonts w:hint="eastAsia"/>
                </w:rPr>
                <w:t>注解开发</w:t>
              </w:r>
              <w:r w:rsidRPr="005C262F">
                <w:rPr>
                  <w:rFonts w:hint="eastAsia"/>
                </w:rPr>
                <w:t xml:space="preserve"> </w:t>
              </w:r>
              <w:r w:rsidRPr="005C262F">
                <w:rPr>
                  <w:rFonts w:hint="eastAsia"/>
                </w:rPr>
                <w:t>单片机</w:t>
              </w:r>
              <w:r w:rsidRPr="005C262F">
                <w:rPr>
                  <w:rFonts w:hint="eastAsia"/>
                </w:rPr>
                <w:t xml:space="preserve"> </w:t>
              </w:r>
              <w:r w:rsidRPr="005C262F">
                <w:rPr>
                  <w:rFonts w:hint="eastAsia"/>
                </w:rPr>
                <w:t>集群</w:t>
              </w:r>
              <w:r w:rsidRPr="005C262F">
                <w:rPr>
                  <w:rFonts w:hint="eastAsia"/>
                </w:rPr>
                <w:t xml:space="preserve"> </w:t>
              </w:r>
              <w:r w:rsidRPr="005C262F">
                <w:rPr>
                  <w:rFonts w:hint="eastAsia"/>
                </w:rPr>
                <w:t>主从复制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5C262F">
          <w:pPr>
            <w:pStyle w:val="PadderBetweenControlandBody"/>
          </w:pPr>
        </w:p>
      </w:sdtContent>
    </w:sdt>
    <w:p w:rsidR="00E4479A" w:rsidRDefault="007827A0" w:rsidP="007827A0">
      <w:pPr>
        <w:pStyle w:val="1"/>
      </w:pPr>
      <w:r>
        <w:rPr>
          <w:rFonts w:hint="eastAsia"/>
        </w:rPr>
        <w:t>失败</w:t>
      </w:r>
      <w:r>
        <w:t>记录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虽然最终没有成功，但是原理还是知道的</w:t>
      </w:r>
    </w:p>
    <w:p w:rsidR="007827A0" w:rsidRDefault="007827A0" w:rsidP="007827A0">
      <w:bookmarkStart w:id="0" w:name="_GoBack"/>
      <w:bookmarkEnd w:id="0"/>
    </w:p>
    <w:p w:rsidR="00F774A8" w:rsidRDefault="009F33BA" w:rsidP="009F33B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reids</w:t>
      </w:r>
      <w:r>
        <w:t>简单实现注解</w:t>
      </w:r>
    </w:p>
    <w:p w:rsidR="009F33BA" w:rsidRPr="00F774A8" w:rsidRDefault="00F774A8" w:rsidP="00421162">
      <w:r>
        <w:br/>
      </w:r>
      <w:hyperlink r:id="rId5" w:history="1">
        <w:r w:rsidRPr="00F774A8">
          <w:rPr>
            <w:rStyle w:val="a9"/>
            <w:sz w:val="28"/>
          </w:rPr>
          <w:t>http://blog.csdn.net/fighterandknight/article/details/53432276/</w:t>
        </w:r>
      </w:hyperlink>
    </w:p>
    <w:p w:rsidR="00F774A8" w:rsidRPr="00F774A8" w:rsidRDefault="00F774A8" w:rsidP="00F774A8"/>
    <w:p w:rsidR="007827A0" w:rsidRDefault="007827A0" w:rsidP="009F33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33BA">
        <w:rPr>
          <w:rFonts w:hint="eastAsia"/>
        </w:rPr>
        <w:t>导入相应</w:t>
      </w:r>
      <w:r w:rsidR="009F33BA">
        <w:t>依赖</w:t>
      </w:r>
    </w:p>
    <w:p w:rsidR="009F33BA" w:rsidRDefault="009F33BA" w:rsidP="009F33BA"/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ook w:val="0000" w:firstRow="0" w:lastRow="0" w:firstColumn="0" w:lastColumn="0" w:noHBand="0" w:noVBand="0"/>
      </w:tblPr>
      <w:tblGrid>
        <w:gridCol w:w="9681"/>
      </w:tblGrid>
      <w:tr w:rsidR="00665B84" w:rsidTr="00665B84">
        <w:trPr>
          <w:trHeight w:val="2154"/>
        </w:trPr>
        <w:tc>
          <w:tcPr>
            <w:tcW w:w="9681" w:type="dxa"/>
            <w:shd w:val="clear" w:color="auto" w:fill="000000" w:themeFill="text1"/>
          </w:tcPr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ind w:firstLineChars="550" w:firstLine="154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&lt;dependency&gt;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&lt;groupId&gt;redis.clients&lt;/groupId&gt;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&lt;artifactId&gt;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&lt;/artifactId&gt;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&lt;version&gt;2.8.1&lt;/version&gt;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&lt;/dependency&gt;</w:t>
            </w:r>
          </w:p>
          <w:p w:rsidR="00665B84" w:rsidRP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&lt;dependency&gt;</w:t>
            </w:r>
          </w:p>
          <w:p w:rsidR="00665B84" w:rsidRP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>&lt;groupId&gt;org.springframework.data&lt;/groupId&gt;</w:t>
            </w:r>
          </w:p>
          <w:p w:rsidR="00665B84" w:rsidRP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8"/>
                <w:szCs w:val="28"/>
              </w:rPr>
            </w:pP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&lt;artifactId&gt;spring-data-redis&lt;/artifactId&gt;</w:t>
            </w:r>
          </w:p>
          <w:p w:rsidR="00665B84" w:rsidRP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8"/>
                <w:szCs w:val="28"/>
              </w:rPr>
            </w:pP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 w:rsidRPr="00665B84"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&lt;version&gt;1.7.2.RELEASE&lt;/version&gt;</w:t>
            </w:r>
          </w:p>
          <w:p w:rsidR="00665B84" w:rsidRDefault="00665B84" w:rsidP="00665B84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&lt;/dependency&gt;</w:t>
            </w:r>
          </w:p>
        </w:tc>
      </w:tr>
    </w:tbl>
    <w:p w:rsidR="009F33BA" w:rsidRDefault="009F33BA" w:rsidP="009F33BA"/>
    <w:p w:rsidR="00665B84" w:rsidRDefault="00665B84" w:rsidP="009F33BA"/>
    <w:p w:rsidR="00665B84" w:rsidRDefault="000B042E" w:rsidP="000B042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redis</w:t>
      </w:r>
      <w:r>
        <w:t>配置</w:t>
      </w:r>
      <w:r w:rsidR="0087712B">
        <w:rPr>
          <w:rFonts w:hint="eastAsia"/>
        </w:rPr>
        <w:t>信息</w:t>
      </w:r>
      <w:r w:rsidR="0087712B">
        <w:rPr>
          <w:rFonts w:hint="eastAsia"/>
        </w:rPr>
        <w:t>propert</w:t>
      </w:r>
      <w:r w:rsidR="0087712B">
        <w:t>ies</w:t>
      </w:r>
    </w:p>
    <w:p w:rsidR="0087712B" w:rsidRPr="0087712B" w:rsidRDefault="0087712B" w:rsidP="0087712B"/>
    <w:tbl>
      <w:tblPr>
        <w:tblW w:w="0" w:type="auto"/>
        <w:tblInd w:w="29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1883"/>
      </w:tblGrid>
      <w:tr w:rsidR="0087712B" w:rsidTr="00C6231B">
        <w:trPr>
          <w:trHeight w:val="864"/>
        </w:trPr>
        <w:tc>
          <w:tcPr>
            <w:tcW w:w="11883" w:type="dxa"/>
            <w:shd w:val="clear" w:color="auto" w:fill="3B3838" w:themeFill="background2" w:themeFillShade="40"/>
          </w:tcPr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redis.host=127.0.0.1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redis.port=6379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redis.password=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redis.maxIdle=100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redis.maxActive=300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redis.maxWait=1000</w:t>
            </w:r>
          </w:p>
          <w:p w:rsidR="00C6231B" w:rsidRPr="00BF3CC1" w:rsidRDefault="00C6231B" w:rsidP="00C623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C000" w:themeColor="accent4"/>
                <w:sz w:val="28"/>
                <w:szCs w:val="28"/>
              </w:rPr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redis.testOnBorrow=true</w:t>
            </w:r>
          </w:p>
          <w:p w:rsidR="0087712B" w:rsidRDefault="00C6231B" w:rsidP="00C6231B">
            <w:pPr>
              <w:ind w:left="-37"/>
            </w:pPr>
            <w:r w:rsidRPr="00BF3CC1">
              <w:rPr>
                <w:rFonts w:ascii="Consolas" w:hAnsi="Consolas" w:cs="Consolas"/>
                <w:color w:val="FFC000" w:themeColor="accent4"/>
                <w:sz w:val="28"/>
                <w:szCs w:val="28"/>
              </w:rPr>
              <w:t>redis.timeout=10000</w:t>
            </w:r>
          </w:p>
        </w:tc>
      </w:tr>
    </w:tbl>
    <w:p w:rsidR="000B042E" w:rsidRDefault="000B042E" w:rsidP="000B042E"/>
    <w:p w:rsidR="00C6231B" w:rsidRDefault="00C6231B" w:rsidP="000B042E"/>
    <w:p w:rsidR="00BF3CC1" w:rsidRDefault="00077B3E" w:rsidP="00077B3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spring redis </w:t>
      </w:r>
      <w:r>
        <w:rPr>
          <w:rFonts w:hint="eastAsia"/>
        </w:rPr>
        <w:t>配置</w:t>
      </w:r>
      <w:r>
        <w:t>文件</w:t>
      </w:r>
    </w:p>
    <w:p w:rsidR="00077B3E" w:rsidRDefault="00077B3E" w:rsidP="00077B3E"/>
    <w:p w:rsidR="00077B3E" w:rsidRDefault="00077B3E" w:rsidP="00C246E0">
      <w:pPr>
        <w:pStyle w:val="3"/>
        <w:rPr>
          <w:rFonts w:ascii="Consolas" w:hAnsi="Consolas" w:cs="Consolas"/>
          <w:color w:val="auto"/>
          <w:sz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788A" w:rsidRPr="0063788A">
        <w:rPr>
          <w:rFonts w:ascii="Consolas" w:hAnsi="Consolas" w:cs="Consolas"/>
          <w:color w:val="FF0000"/>
          <w:sz w:val="28"/>
        </w:rPr>
        <w:t>poolConfig</w:t>
      </w:r>
      <w:r w:rsidR="0063788A">
        <w:rPr>
          <w:rFonts w:ascii="Consolas" w:hAnsi="Consolas" w:cs="Consolas"/>
          <w:color w:val="FF0000"/>
          <w:sz w:val="28"/>
        </w:rPr>
        <w:t xml:space="preserve"> </w:t>
      </w:r>
      <w:r w:rsidR="006C5B8C">
        <w:rPr>
          <w:rFonts w:ascii="Consolas" w:hAnsi="Consolas" w:cs="Consolas" w:hint="eastAsia"/>
          <w:color w:val="FF0000"/>
          <w:sz w:val="28"/>
        </w:rPr>
        <w:t>，</w:t>
      </w:r>
      <w:r w:rsidR="006C5B8C" w:rsidRPr="00A02D30">
        <w:rPr>
          <w:rFonts w:ascii="Consolas" w:hAnsi="Consolas" w:cs="Consolas"/>
          <w:color w:val="auto"/>
          <w:sz w:val="28"/>
        </w:rPr>
        <w:t>导入</w:t>
      </w:r>
      <w:r w:rsidR="006C5B8C" w:rsidRPr="00A02D30">
        <w:rPr>
          <w:rFonts w:ascii="Consolas" w:hAnsi="Consolas" w:cs="Consolas"/>
          <w:color w:val="auto"/>
          <w:sz w:val="28"/>
        </w:rPr>
        <w:t>reids</w:t>
      </w:r>
      <w:r w:rsidR="006C5B8C" w:rsidRPr="00A02D30">
        <w:rPr>
          <w:rFonts w:ascii="Consolas" w:hAnsi="Consolas" w:cs="Consolas" w:hint="eastAsia"/>
          <w:color w:val="auto"/>
          <w:sz w:val="28"/>
        </w:rPr>
        <w:t>信息</w:t>
      </w:r>
      <w:r w:rsidR="006C5B8C" w:rsidRPr="00A02D30">
        <w:rPr>
          <w:rFonts w:ascii="Consolas" w:hAnsi="Consolas" w:cs="Consolas"/>
          <w:color w:val="auto"/>
          <w:sz w:val="28"/>
        </w:rPr>
        <w:t>，注意新</w:t>
      </w:r>
      <w:r w:rsidR="006C5B8C" w:rsidRPr="00A02D30">
        <w:rPr>
          <w:rFonts w:ascii="Consolas" w:hAnsi="Consolas" w:cs="Consolas" w:hint="eastAsia"/>
          <w:color w:val="auto"/>
          <w:sz w:val="28"/>
        </w:rPr>
        <w:t>旧</w:t>
      </w:r>
      <w:r w:rsidR="006C5B8C" w:rsidRPr="00A02D30">
        <w:rPr>
          <w:rFonts w:ascii="Consolas" w:hAnsi="Consolas" w:cs="Consolas"/>
          <w:color w:val="auto"/>
          <w:sz w:val="28"/>
        </w:rPr>
        <w:t>版本</w:t>
      </w:r>
      <w:r w:rsidR="006C5B8C" w:rsidRPr="00A02D30">
        <w:rPr>
          <w:rFonts w:ascii="Consolas" w:hAnsi="Consolas" w:cs="Consolas" w:hint="eastAsia"/>
          <w:color w:val="auto"/>
          <w:sz w:val="28"/>
        </w:rPr>
        <w:t>参数</w:t>
      </w:r>
      <w:r w:rsidR="006C5B8C" w:rsidRPr="00A02D30">
        <w:rPr>
          <w:rFonts w:ascii="Consolas" w:hAnsi="Consolas" w:cs="Consolas"/>
          <w:color w:val="auto"/>
          <w:sz w:val="28"/>
        </w:rPr>
        <w:t>名字不一样哦</w:t>
      </w:r>
    </w:p>
    <w:p w:rsidR="00A02D30" w:rsidRDefault="00A02D30" w:rsidP="00A02D30"/>
    <w:p w:rsidR="00864A49" w:rsidRDefault="00864A49" w:rsidP="005821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64A49">
        <w:rPr>
          <w:color w:val="FF0000"/>
        </w:rPr>
        <w:t>JedisConnectionFactory</w:t>
      </w:r>
      <w:r>
        <w:rPr>
          <w:rFonts w:hint="eastAsia"/>
          <w:color w:val="FF0000"/>
        </w:rPr>
        <w:t>，</w:t>
      </w:r>
      <w:r w:rsidRPr="00864A49">
        <w:t>redis</w:t>
      </w:r>
      <w:r w:rsidRPr="00864A49">
        <w:t>连接</w:t>
      </w:r>
      <w:r>
        <w:rPr>
          <w:rFonts w:hint="eastAsia"/>
        </w:rPr>
        <w:t>工厂</w:t>
      </w:r>
      <w:r>
        <w:t>，将</w:t>
      </w:r>
      <w:r>
        <w:rPr>
          <w:rFonts w:hint="eastAsia"/>
        </w:rPr>
        <w:t>p</w:t>
      </w:r>
      <w:r>
        <w:t>oolConfig</w:t>
      </w:r>
      <w:r>
        <w:rPr>
          <w:rFonts w:hint="eastAsia"/>
        </w:rPr>
        <w:t>导入</w:t>
      </w:r>
      <w:r>
        <w:t>，并配置</w:t>
      </w:r>
      <w:r>
        <w:t>host</w:t>
      </w:r>
      <w:r>
        <w:t>，</w:t>
      </w:r>
      <w:r w:rsidR="00507049">
        <w:rPr>
          <w:rFonts w:hint="eastAsia"/>
        </w:rPr>
        <w:t>port</w:t>
      </w:r>
      <w:r w:rsidR="00507049">
        <w:t>，</w:t>
      </w:r>
      <w:r>
        <w:t>ip password</w:t>
      </w:r>
      <w:r>
        <w:t>等</w:t>
      </w:r>
    </w:p>
    <w:p w:rsidR="002E2CA9" w:rsidRDefault="002E2CA9" w:rsidP="002E2CA9"/>
    <w:p w:rsidR="002E2CA9" w:rsidRDefault="002E2CA9" w:rsidP="007038B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redis</w:t>
      </w:r>
      <w:r>
        <w:t>处理类</w:t>
      </w:r>
      <w:r>
        <w:rPr>
          <w:rFonts w:hint="eastAsia"/>
        </w:rPr>
        <w:t xml:space="preserve"> </w:t>
      </w:r>
      <w:r w:rsidRPr="002E2CA9">
        <w:rPr>
          <w:rFonts w:hint="eastAsia"/>
          <w:color w:val="FF0000"/>
        </w:rPr>
        <w:t>J</w:t>
      </w:r>
      <w:r w:rsidRPr="002E2CA9">
        <w:rPr>
          <w:color w:val="FF0000"/>
        </w:rPr>
        <w:t>edisTemplate</w:t>
      </w:r>
      <w:r>
        <w:t>,</w:t>
      </w:r>
      <w:r w:rsidR="00626368">
        <w:rPr>
          <w:rFonts w:hint="eastAsia"/>
        </w:rPr>
        <w:t>将</w:t>
      </w:r>
      <w:r w:rsidR="00626368">
        <w:t>连接</w:t>
      </w:r>
      <w:r w:rsidR="00626368">
        <w:rPr>
          <w:rFonts w:hint="eastAsia"/>
        </w:rPr>
        <w:t>工厂</w:t>
      </w:r>
      <w:r w:rsidR="00626368">
        <w:t>导入进来</w:t>
      </w:r>
      <w:r w:rsidR="000024E5">
        <w:rPr>
          <w:rFonts w:hint="eastAsia"/>
        </w:rPr>
        <w:t>，</w:t>
      </w:r>
      <w:r w:rsidR="000024E5">
        <w:t>（</w:t>
      </w:r>
      <w:r w:rsidR="000024E5">
        <w:rPr>
          <w:rFonts w:hint="eastAsia"/>
        </w:rPr>
        <w:t>spring</w:t>
      </w:r>
      <w:r w:rsidR="000024E5">
        <w:t xml:space="preserve"> boot</w:t>
      </w:r>
      <w:r w:rsidR="000024E5">
        <w:t>中用来处理</w:t>
      </w:r>
      <w:r w:rsidR="000024E5">
        <w:t>key</w:t>
      </w:r>
      <w:r w:rsidR="000024E5">
        <w:t>的序列</w:t>
      </w:r>
      <w:r w:rsidR="000024E5">
        <w:rPr>
          <w:rFonts w:hint="eastAsia"/>
        </w:rPr>
        <w:t>化</w:t>
      </w:r>
      <w:r w:rsidR="000024E5">
        <w:t>）</w:t>
      </w:r>
    </w:p>
    <w:p w:rsidR="007038B6" w:rsidRDefault="007038B6" w:rsidP="007038B6"/>
    <w:p w:rsidR="007038B6" w:rsidRPr="007038B6" w:rsidRDefault="007038B6" w:rsidP="0058218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缓存管理器</w:t>
      </w:r>
      <w:r>
        <w:rPr>
          <w:rFonts w:hint="eastAsia"/>
        </w:rPr>
        <w:t>，</w:t>
      </w:r>
      <w:r w:rsidR="0083268B">
        <w:rPr>
          <w:rFonts w:hint="eastAsia"/>
        </w:rPr>
        <w:t>配置</w:t>
      </w:r>
      <w:r w:rsidR="0083268B">
        <w:t>cache</w:t>
      </w:r>
      <w:r w:rsidR="00EE3BB2">
        <w:t>（</w:t>
      </w:r>
      <w:r w:rsidR="00EE3BB2" w:rsidRPr="00563B83">
        <w:rPr>
          <w:rFonts w:hint="eastAsia"/>
          <w:color w:val="FF0000"/>
          <w:highlight w:val="green"/>
        </w:rPr>
        <w:t>这个</w:t>
      </w:r>
      <w:r w:rsidR="00EE3BB2" w:rsidRPr="00563B83">
        <w:rPr>
          <w:color w:val="FF0000"/>
          <w:highlight w:val="green"/>
        </w:rPr>
        <w:t>时候，需要自己写一个</w:t>
      </w:r>
      <w:r w:rsidR="00EE3BB2" w:rsidRPr="00563B83">
        <w:rPr>
          <w:rFonts w:hint="eastAsia"/>
          <w:color w:val="FF0000"/>
          <w:highlight w:val="green"/>
        </w:rPr>
        <w:t>R</w:t>
      </w:r>
      <w:r w:rsidR="00EE3BB2" w:rsidRPr="00563B83">
        <w:rPr>
          <w:color w:val="FF0000"/>
          <w:highlight w:val="green"/>
        </w:rPr>
        <w:t>edisCach</w:t>
      </w:r>
      <w:r w:rsidR="00EE3BB2" w:rsidRPr="00563B83">
        <w:rPr>
          <w:rFonts w:hint="eastAsia"/>
          <w:color w:val="FF0000"/>
          <w:highlight w:val="green"/>
        </w:rPr>
        <w:t>类</w:t>
      </w:r>
      <w:r w:rsidR="00EE3BB2" w:rsidRPr="00563B83">
        <w:rPr>
          <w:color w:val="FF0000"/>
          <w:highlight w:val="green"/>
        </w:rPr>
        <w:t>，</w:t>
      </w:r>
      <w:r w:rsidR="0083268B" w:rsidRPr="00563B83">
        <w:rPr>
          <w:color w:val="FF0000"/>
          <w:highlight w:val="green"/>
        </w:rPr>
        <w:t>将</w:t>
      </w:r>
      <w:r w:rsidR="0083268B" w:rsidRPr="00563B83">
        <w:rPr>
          <w:rFonts w:hint="eastAsia"/>
          <w:color w:val="FF0000"/>
          <w:highlight w:val="green"/>
        </w:rPr>
        <w:t>J</w:t>
      </w:r>
      <w:r w:rsidR="0083268B" w:rsidRPr="00563B83">
        <w:rPr>
          <w:color w:val="FF0000"/>
          <w:highlight w:val="green"/>
        </w:rPr>
        <w:t xml:space="preserve">edisTemplate </w:t>
      </w:r>
      <w:r w:rsidR="0083268B" w:rsidRPr="00563B83">
        <w:rPr>
          <w:rFonts w:hint="eastAsia"/>
          <w:color w:val="FF0000"/>
          <w:highlight w:val="green"/>
        </w:rPr>
        <w:t>导入</w:t>
      </w:r>
      <w:r w:rsidR="0083268B" w:rsidRPr="00563B83">
        <w:rPr>
          <w:color w:val="FF0000"/>
          <w:highlight w:val="green"/>
        </w:rPr>
        <w:t>，</w:t>
      </w:r>
      <w:r w:rsidR="0083268B" w:rsidRPr="00563B83">
        <w:rPr>
          <w:rFonts w:hint="eastAsia"/>
          <w:color w:val="FF0000"/>
          <w:highlight w:val="green"/>
        </w:rPr>
        <w:t>并</w:t>
      </w:r>
      <w:r w:rsidR="0083268B" w:rsidRPr="00563B83">
        <w:rPr>
          <w:color w:val="FF0000"/>
          <w:highlight w:val="green"/>
        </w:rPr>
        <w:t>设置缓存位置名称</w:t>
      </w:r>
      <w:r w:rsidR="000D551A" w:rsidRPr="00563B83">
        <w:rPr>
          <w:rFonts w:hint="eastAsia"/>
          <w:color w:val="FF0000"/>
          <w:highlight w:val="green"/>
        </w:rPr>
        <w:t>name</w:t>
      </w:r>
      <w:r w:rsidR="0083268B" w:rsidRPr="00563B83">
        <w:rPr>
          <w:color w:val="FF0000"/>
          <w:highlight w:val="green"/>
        </w:rPr>
        <w:t>，</w:t>
      </w:r>
      <w:r w:rsidR="000D551A" w:rsidRPr="00563B83">
        <w:rPr>
          <w:rFonts w:hint="eastAsia"/>
          <w:color w:val="FF0000"/>
          <w:highlight w:val="green"/>
        </w:rPr>
        <w:t>（这里</w:t>
      </w:r>
      <w:r w:rsidR="000D551A" w:rsidRPr="00563B83">
        <w:rPr>
          <w:color w:val="FF0000"/>
          <w:highlight w:val="green"/>
        </w:rPr>
        <w:t>就是相当于</w:t>
      </w:r>
      <w:r w:rsidR="000D551A" w:rsidRPr="00563B83">
        <w:rPr>
          <w:rFonts w:hint="eastAsia"/>
          <w:color w:val="FF0000"/>
          <w:highlight w:val="green"/>
        </w:rPr>
        <w:t>E</w:t>
      </w:r>
      <w:r w:rsidR="000D551A" w:rsidRPr="00563B83">
        <w:rPr>
          <w:color w:val="FF0000"/>
          <w:highlight w:val="green"/>
        </w:rPr>
        <w:t xml:space="preserve">hcache </w:t>
      </w:r>
      <w:r w:rsidR="000D551A" w:rsidRPr="00563B83">
        <w:rPr>
          <w:rFonts w:hint="eastAsia"/>
          <w:color w:val="FF0000"/>
          <w:highlight w:val="green"/>
        </w:rPr>
        <w:t>管理</w:t>
      </w:r>
      <w:r w:rsidR="000D551A" w:rsidRPr="00563B83">
        <w:rPr>
          <w:color w:val="FF0000"/>
          <w:highlight w:val="green"/>
        </w:rPr>
        <w:t>管理工厂</w:t>
      </w:r>
      <w:r w:rsidR="000D551A" w:rsidRPr="00563B83">
        <w:rPr>
          <w:rFonts w:hint="eastAsia"/>
          <w:color w:val="FF0000"/>
          <w:highlight w:val="green"/>
        </w:rPr>
        <w:t>）</w:t>
      </w:r>
      <w:r w:rsidR="009E71E9">
        <w:rPr>
          <w:rFonts w:hint="eastAsia"/>
          <w:color w:val="FF0000"/>
        </w:rPr>
        <w:t>这个</w:t>
      </w:r>
      <w:r w:rsidR="009E71E9">
        <w:rPr>
          <w:color w:val="FF0000"/>
        </w:rPr>
        <w:t>时候还可以配置多个</w:t>
      </w:r>
      <w:r w:rsidR="009E71E9">
        <w:rPr>
          <w:color w:val="FF0000"/>
        </w:rPr>
        <w:t>redis</w:t>
      </w:r>
      <w:r w:rsidR="009E71E9">
        <w:rPr>
          <w:color w:val="FF0000"/>
        </w:rPr>
        <w:t>缓存名称</w:t>
      </w:r>
      <w:r w:rsidR="00EE3BB2">
        <w:t>）</w:t>
      </w:r>
    </w:p>
    <w:p w:rsidR="006C5B8C" w:rsidRPr="006C5B8C" w:rsidRDefault="006C5B8C" w:rsidP="006C5B8C"/>
    <w:tbl>
      <w:tblPr>
        <w:tblW w:w="0" w:type="auto"/>
        <w:tblInd w:w="92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2241"/>
      </w:tblGrid>
      <w:tr w:rsidR="00C246E0" w:rsidRPr="00164B9D" w:rsidTr="008B712D">
        <w:trPr>
          <w:trHeight w:val="801"/>
        </w:trPr>
        <w:tc>
          <w:tcPr>
            <w:tcW w:w="12241" w:type="dxa"/>
            <w:shd w:val="clear" w:color="auto" w:fill="3B3838" w:themeFill="background2" w:themeFillShade="40"/>
          </w:tcPr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A7EC21"/>
                <w:szCs w:val="28"/>
              </w:rPr>
              <w:t>&lt;?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version=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"1.0"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encoding=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"UTF-8"</w:t>
            </w:r>
            <w:r w:rsidRPr="00164B9D">
              <w:rPr>
                <w:rFonts w:ascii="Consolas" w:hAnsi="Consolas" w:cs="Consolas"/>
                <w:color w:val="A7EC21"/>
                <w:szCs w:val="28"/>
              </w:rPr>
              <w:t>?&gt;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>&lt;beans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"http://www.springframework.org/schema/beans"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xmlns:xsi=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"http://www.w3.org/2001/XMLSchema-instance"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xmlns:p=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"http://www.springframework.org/schema/p"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xmlns:context=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"http://www.springframework.org/schema/context"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xmlns:mvc=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"http://www.springframework.org/schema/mvc"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xmlns:cache=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"http://www.springframework.org/schema/cache"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xsi:schemaLocation=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"http://www.springframework.org/schema/beans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http://www.springframework.org/schema/beans/spring-beans-4.2.xsd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http://www.springframework.org/schema/context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http://www.springframework.org/schema/context/spring-context-4.2.xsd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http://www.springframework.org/schema/mvc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http://www.springframework.org/schema/mvc/spring-mvc-4.2.xsd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http://www.springframework.org/schema/cache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ECE47E"/>
                <w:szCs w:val="28"/>
              </w:rPr>
              <w:t xml:space="preserve">                        http://www.springframework.org/schema/cache/spring-cache-4.2.xsd"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&gt;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&lt;context:property-placeholder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location=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"classpath:redis-config.properties"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&lt;!--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启用缓存注解功能，这个是必须的，否则注解不会生效，另外，该注解一定要声明在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spring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主配置文件中才会生效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--&gt;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&lt;cache:annotation-driven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cache-manager=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"cacheManager"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&lt;!-- </w:t>
            </w:r>
            <w:r w:rsidRPr="00164B9D">
              <w:rPr>
                <w:rFonts w:ascii="Consolas" w:hAnsi="Consolas" w:cs="Consolas"/>
                <w:color w:val="FFFFFF"/>
                <w:szCs w:val="28"/>
                <w:u w:val="single"/>
              </w:rPr>
              <w:t>redis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相关配置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--&gt;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4E77D6">
              <w:rPr>
                <w:rFonts w:ascii="Consolas" w:hAnsi="Consolas" w:cs="Consolas"/>
                <w:color w:val="FF0000"/>
                <w:szCs w:val="28"/>
              </w:rPr>
              <w:t xml:space="preserve"> </w:t>
            </w:r>
            <w:r w:rsidRPr="004E77D6">
              <w:rPr>
                <w:rFonts w:ascii="Consolas" w:hAnsi="Consolas" w:cs="Consolas"/>
                <w:color w:val="FF0000"/>
                <w:szCs w:val="28"/>
                <w:highlight w:val="yellow"/>
              </w:rPr>
              <w:t>&lt;bean id="poolConfig" class="redis.clients.jedis.JedisPoolConfig"&gt;</w:t>
            </w:r>
            <w:r w:rsidRPr="004E77D6">
              <w:rPr>
                <w:rFonts w:ascii="Consolas" w:hAnsi="Consolas" w:cs="Consolas"/>
                <w:color w:val="FF0000"/>
                <w:szCs w:val="28"/>
              </w:rPr>
              <w:t xml:space="preserve">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"maxIdle"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value=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"${redis.maxIdle}"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"maxWaitMillis"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value=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"${redis.maxWait}"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"testOnBorrow"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value=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"${redis.testOnBorrow}"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&lt;/bean&gt;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A31B7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&lt;bean id="JedisConnectionFactory"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class=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"org.springframework.data.redis.connection.jedis.JedisConnectionFactory"</w:t>
            </w:r>
            <w:r w:rsidRPr="00164B9D">
              <w:rPr>
                <w:rFonts w:ascii="Consolas" w:hAnsi="Consolas" w:cs="Consolas"/>
                <w:szCs w:val="28"/>
              </w:rPr>
              <w:t xml:space="preserve">  </w:t>
            </w:r>
          </w:p>
          <w:p w:rsidR="00D957E1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szCs w:val="28"/>
              </w:rPr>
              <w:t xml:space="preserve">      </w:t>
            </w:r>
            <w:r w:rsidR="00D957E1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p:host-name=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"${redis.host}"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</w:p>
          <w:p w:rsidR="00D957E1" w:rsidRDefault="00A12328" w:rsidP="00D957E1">
            <w:pPr>
              <w:widowControl w:val="0"/>
              <w:autoSpaceDE w:val="0"/>
              <w:autoSpaceDN w:val="0"/>
              <w:adjustRightInd w:val="0"/>
              <w:spacing w:after="0"/>
              <w:ind w:firstLineChars="450" w:firstLine="99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>p:port=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"${redis.port}"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</w:p>
          <w:p w:rsidR="00D957E1" w:rsidRDefault="00A12328" w:rsidP="00D957E1">
            <w:pPr>
              <w:widowControl w:val="0"/>
              <w:autoSpaceDE w:val="0"/>
              <w:autoSpaceDN w:val="0"/>
              <w:adjustRightInd w:val="0"/>
              <w:spacing w:after="0"/>
              <w:ind w:firstLineChars="450" w:firstLine="99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>p:password=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"${redis.pass}"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</w:p>
          <w:p w:rsidR="00A12328" w:rsidRPr="00164B9D" w:rsidRDefault="00A12328" w:rsidP="00D957E1">
            <w:pPr>
              <w:widowControl w:val="0"/>
              <w:autoSpaceDE w:val="0"/>
              <w:autoSpaceDN w:val="0"/>
              <w:adjustRightInd w:val="0"/>
              <w:spacing w:after="0"/>
              <w:ind w:firstLineChars="450" w:firstLine="99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>p:pool-config-ref=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"poolConfig"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A12328" w:rsidRPr="00A31B7A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A31B7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   &lt;bean id="redisTemplate" class="org.springframework.data.redis.core.RedisTemplate"&gt;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"connectionFactory"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ref=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"JedisConnectionFactory"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/&gt;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&lt;/bean&gt;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&lt;!-- spring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自己的缓存管理器，这里定义了缓存位置名称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，即注解中的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value </w:t>
            </w:r>
            <w:r w:rsidR="003F5BD9">
              <w:rPr>
                <w:rFonts w:ascii="Consolas" w:hAnsi="Consolas" w:cs="Consolas" w:hint="eastAsia"/>
                <w:color w:val="FFFFFF"/>
                <w:szCs w:val="28"/>
              </w:rPr>
              <w:t>名称</w:t>
            </w:r>
            <w:r w:rsidR="00802EEF">
              <w:rPr>
                <w:rFonts w:ascii="Consolas" w:hAnsi="Consolas" w:cs="Consolas" w:hint="eastAsia"/>
                <w:color w:val="FFFFFF"/>
                <w:szCs w:val="28"/>
              </w:rPr>
              <w:t>和</w:t>
            </w:r>
            <w:r w:rsidR="00802EEF">
              <w:rPr>
                <w:rFonts w:ascii="Consolas" w:hAnsi="Consolas" w:cs="Consolas" w:hint="eastAsia"/>
                <w:color w:val="FFFFFF"/>
                <w:szCs w:val="28"/>
              </w:rPr>
              <w:t>E</w:t>
            </w:r>
            <w:r w:rsidR="00802EEF">
              <w:rPr>
                <w:rFonts w:ascii="Consolas" w:hAnsi="Consolas" w:cs="Consolas"/>
                <w:color w:val="FFFFFF"/>
                <w:szCs w:val="28"/>
              </w:rPr>
              <w:t>hcache</w:t>
            </w:r>
            <w:r w:rsidR="00802EEF">
              <w:rPr>
                <w:rFonts w:ascii="Consolas" w:hAnsi="Consolas" w:cs="Consolas"/>
                <w:color w:val="FFFFFF"/>
                <w:szCs w:val="28"/>
              </w:rPr>
              <w:t>有点像，是吧</w:t>
            </w:r>
            <w:r w:rsidR="00802EEF">
              <w:rPr>
                <w:rFonts w:ascii="Consolas" w:hAnsi="Consolas" w:cs="Consolas" w:hint="eastAsia"/>
                <w:color w:val="FFFFFF"/>
                <w:szCs w:val="28"/>
              </w:rPr>
              <w:t>，</w:t>
            </w:r>
            <w:r w:rsidR="00802EEF">
              <w:rPr>
                <w:rFonts w:ascii="Consolas" w:hAnsi="Consolas" w:cs="Consolas"/>
                <w:color w:val="FFFFFF"/>
                <w:szCs w:val="28"/>
              </w:rPr>
              <w:t>哈哈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--&gt;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A12328" w:rsidRPr="00A31B7A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  <w:highlight w:val="yellow"/>
              </w:rPr>
            </w:pPr>
            <w:r w:rsidRPr="00A31B7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    &lt;bean id="cacheManager" class="org.springframework.cache.support.SimpleCacheManager"&gt;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&lt;property</w:t>
            </w:r>
            <w:r w:rsidRPr="00164B9D">
              <w:rPr>
                <w:rFonts w:ascii="Consolas" w:hAnsi="Consolas" w:cs="Consolas"/>
                <w:szCs w:val="28"/>
              </w:rPr>
              <w:t xml:space="preserve"> 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>name=</w:t>
            </w:r>
            <w:r w:rsidRPr="00164B9D">
              <w:rPr>
                <w:rFonts w:ascii="Consolas" w:hAnsi="Consolas" w:cs="Consolas"/>
                <w:color w:val="ECE47E"/>
                <w:szCs w:val="28"/>
              </w:rPr>
              <w:t>"caches"</w:t>
            </w: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&lt;set&gt;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   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&lt;!-- 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>这里可以配置多个</w:t>
            </w:r>
            <w:r w:rsidRPr="00164B9D">
              <w:rPr>
                <w:rFonts w:ascii="Consolas" w:hAnsi="Consolas" w:cs="Consolas"/>
                <w:color w:val="FFFFFF"/>
                <w:szCs w:val="28"/>
                <w:u w:val="single"/>
              </w:rPr>
              <w:t>redis</w:t>
            </w:r>
            <w:r w:rsidRPr="00164B9D">
              <w:rPr>
                <w:rFonts w:ascii="Consolas" w:hAnsi="Consolas" w:cs="Consolas"/>
                <w:color w:val="FFFFFF"/>
                <w:szCs w:val="28"/>
              </w:rPr>
              <w:t xml:space="preserve"> --&gt;</w:t>
            </w:r>
          </w:p>
          <w:p w:rsidR="00027662" w:rsidRPr="00027662" w:rsidRDefault="00A12328" w:rsidP="000276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   </w:t>
            </w:r>
            <w:r w:rsidR="00027662" w:rsidRPr="0002766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027662" w:rsidRPr="0002766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&lt;bean class="com.cn.util.RedisCache"&gt;  </w:t>
            </w:r>
          </w:p>
          <w:p w:rsidR="00027662" w:rsidRPr="00027662" w:rsidRDefault="00027662" w:rsidP="000276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02766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                   &lt;property name="redisTemplate" ref="redisTemplate" /&gt;  </w:t>
            </w:r>
          </w:p>
          <w:p w:rsidR="00027662" w:rsidRPr="00027662" w:rsidRDefault="00027662" w:rsidP="000276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02766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                   &lt;property name="name" value="default"/&gt;  </w:t>
            </w:r>
          </w:p>
          <w:p w:rsidR="00B447E9" w:rsidRDefault="00027662" w:rsidP="000276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027662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               &lt;/bean&gt;</w:t>
            </w:r>
            <w:r w:rsidR="00A12328" w:rsidRPr="00027662">
              <w:rPr>
                <w:rFonts w:ascii="Consolas" w:hAnsi="Consolas" w:cs="Consolas"/>
                <w:color w:val="FF0000"/>
                <w:sz w:val="21"/>
                <w:szCs w:val="28"/>
              </w:rPr>
              <w:t xml:space="preserve"> </w:t>
            </w:r>
            <w:r w:rsidR="00A12328" w:rsidRPr="00027662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="00A12328"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</w:t>
            </w:r>
            <w:r w:rsidR="00A12328" w:rsidRPr="00BB07C5">
              <w:rPr>
                <w:rFonts w:ascii="Consolas" w:hAnsi="Consolas" w:cs="Consolas"/>
                <w:color w:val="FFFF00"/>
                <w:szCs w:val="28"/>
              </w:rPr>
              <w:t xml:space="preserve"> </w:t>
            </w:r>
          </w:p>
          <w:p w:rsidR="00A12328" w:rsidRPr="00BB07C5" w:rsidRDefault="00A12328" w:rsidP="00B447E9">
            <w:pPr>
              <w:widowControl w:val="0"/>
              <w:autoSpaceDE w:val="0"/>
              <w:autoSpaceDN w:val="0"/>
              <w:adjustRightInd w:val="0"/>
              <w:spacing w:after="0"/>
              <w:ind w:firstLineChars="850" w:firstLine="187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&lt;bean class="com.cn.util.RedisCache"&gt;  </w:t>
            </w:r>
          </w:p>
          <w:p w:rsidR="00A12328" w:rsidRPr="00BB07C5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                    &lt;property name="redisTemplate" ref="redisTemplate" /&gt;  </w:t>
            </w:r>
          </w:p>
          <w:p w:rsidR="00A12328" w:rsidRPr="00BB07C5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                    &lt;property name="name" value="common"/&gt;  </w:t>
            </w:r>
          </w:p>
          <w:p w:rsidR="00A12328" w:rsidRPr="00BB07C5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                    &lt;!-- common</w:t>
            </w:r>
            <w:r w:rsidRPr="00BB07C5">
              <w:rPr>
                <w:rFonts w:ascii="Consolas" w:hAnsi="Consolas" w:cs="Consolas"/>
                <w:color w:val="FFFF00"/>
                <w:szCs w:val="28"/>
              </w:rPr>
              <w:t>名称要在类或方法的注解中使用</w:t>
            </w: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--&gt;</w:t>
            </w:r>
          </w:p>
          <w:p w:rsidR="00A12328" w:rsidRPr="00BB07C5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00"/>
                <w:szCs w:val="28"/>
              </w:rPr>
            </w:pPr>
            <w:r w:rsidRPr="00BB07C5">
              <w:rPr>
                <w:rFonts w:ascii="Consolas" w:hAnsi="Consolas" w:cs="Consolas"/>
                <w:color w:val="FFFF00"/>
                <w:szCs w:val="28"/>
              </w:rPr>
              <w:t xml:space="preserve">                &lt;/bean&gt;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   &lt;/set&gt;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    &lt;/property&gt;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 &lt;/bean&gt;  </w:t>
            </w:r>
          </w:p>
          <w:p w:rsidR="00A12328" w:rsidRPr="00164B9D" w:rsidRDefault="00A12328" w:rsidP="00A1232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C246E0" w:rsidRPr="00164B9D" w:rsidRDefault="00A12328" w:rsidP="00A12328">
            <w:pPr>
              <w:ind w:left="-100"/>
            </w:pPr>
            <w:r w:rsidRPr="00164B9D">
              <w:rPr>
                <w:rFonts w:ascii="Consolas" w:hAnsi="Consolas" w:cs="Consolas"/>
                <w:color w:val="CFBFAD"/>
                <w:szCs w:val="28"/>
              </w:rPr>
              <w:t xml:space="preserve">&lt;/beans&gt;  </w:t>
            </w:r>
          </w:p>
        </w:tc>
      </w:tr>
    </w:tbl>
    <w:p w:rsidR="00C246E0" w:rsidRDefault="00C246E0" w:rsidP="00C246E0"/>
    <w:p w:rsidR="00CD075D" w:rsidRDefault="00CD075D" w:rsidP="00C246E0"/>
    <w:p w:rsidR="00CD075D" w:rsidRDefault="00CD075D" w:rsidP="00B017C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B522A" w:rsidRPr="009B522A">
        <w:rPr>
          <w:rFonts w:ascii="Consolas" w:hAnsi="Consolas" w:cs="Consolas"/>
          <w:color w:val="FF0000"/>
          <w:sz w:val="32"/>
          <w:szCs w:val="28"/>
        </w:rPr>
        <w:t>RedisCache</w:t>
      </w:r>
      <w:r>
        <w:rPr>
          <w:rFonts w:hint="eastAsia"/>
        </w:rPr>
        <w:t>为</w:t>
      </w:r>
      <w:r>
        <w:t>使用注解开发，缓存类</w:t>
      </w:r>
    </w:p>
    <w:p w:rsidR="00B017C1" w:rsidRDefault="00B017C1" w:rsidP="00B017C1"/>
    <w:tbl>
      <w:tblPr>
        <w:tblW w:w="0" w:type="auto"/>
        <w:tblInd w:w="205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1946"/>
      </w:tblGrid>
      <w:tr w:rsidR="00802C54" w:rsidRPr="00802C54" w:rsidTr="00802C54">
        <w:trPr>
          <w:trHeight w:val="664"/>
        </w:trPr>
        <w:tc>
          <w:tcPr>
            <w:tcW w:w="11946" w:type="dxa"/>
            <w:shd w:val="clear" w:color="auto" w:fill="3B3838" w:themeFill="background2" w:themeFillShade="40"/>
          </w:tcPr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class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RedisCache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implements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Cache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private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private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name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getRedisTemplate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setRedisTemplate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redisTemplate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setName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name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name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name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getName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name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getNativeCache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ValueWrapper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System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out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println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"get key"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toString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object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object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execute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RedisCallback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doInRedis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RedisConnection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DataAccessException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getBytes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value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get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if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value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toObject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value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object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!=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?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SimpleValueWrapper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: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put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value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System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out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println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"put key"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toString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valuef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value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liveTime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C48CFF"/>
                <w:szCs w:val="28"/>
              </w:rPr>
              <w:t>86400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execute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RedisCallback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doInRedis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RedisConnection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DataAccessException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keyb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getBytes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valueb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toByteArray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valuef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set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keyb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valueb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if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liveTime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C48CFF"/>
                <w:szCs w:val="28"/>
              </w:rPr>
              <w:t>0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   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expire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keyb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liveTime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C48CFF"/>
                <w:szCs w:val="28"/>
              </w:rPr>
              <w:t>1L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private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toByteArray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obj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bytes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ByteArrayOutputStream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bos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ByteArrayOutputStream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try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ObjectOutputStream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oos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ObjectOutputStream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bos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oos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writeObject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obj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oos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flush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bytes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toByteArray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oos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close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bos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close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catch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IOException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ex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ex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printStackTrace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bytes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private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toObject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byte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[]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obj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try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ByteArrayInputStream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bis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ByteArrayInputStream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ObjectInputStream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ois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ObjectInputStream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bis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obj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readObject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ois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close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bis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close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catch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IOException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ex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ex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printStackTrace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catch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ClassNotFoundException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ex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ex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printStackTrace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obj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evict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System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out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println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"del key"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final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keyf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toString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execute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RedisCallback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Long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doInRedis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RedisConnection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DataAccessException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del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keyf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getBytes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color w:val="FFFFFF"/>
                <w:szCs w:val="28"/>
              </w:rPr>
              <w:t>@Override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clear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System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>out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println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"clear key"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redisTemplate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execute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A7EC21"/>
                <w:szCs w:val="28"/>
              </w:rPr>
              <w:t>RedisCallback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color w:val="BFA4A4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String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doInRedis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RedisConnection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DataAccessException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 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connection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802C54">
              <w:rPr>
                <w:rFonts w:ascii="Consolas" w:hAnsi="Consolas" w:cs="Consolas"/>
                <w:color w:val="BED6FF"/>
                <w:szCs w:val="28"/>
              </w:rPr>
              <w:t>flushDb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    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ECE47E"/>
                <w:szCs w:val="28"/>
              </w:rPr>
              <w:t>"ok"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})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 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  <w:t xml:space="preserve">   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b/>
                <w:bCs/>
                <w:color w:val="BFA4A4"/>
                <w:szCs w:val="28"/>
              </w:rPr>
              <w:t>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BFA4A4"/>
                <w:szCs w:val="28"/>
              </w:rPr>
              <w:t>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get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Class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&lt;</w:t>
            </w:r>
            <w:r w:rsidRPr="00802C54">
              <w:rPr>
                <w:rFonts w:ascii="Consolas" w:hAnsi="Consolas" w:cs="Consolas"/>
                <w:b/>
                <w:bCs/>
                <w:color w:val="BFA4A4"/>
                <w:szCs w:val="28"/>
              </w:rPr>
              <w:t>T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&gt;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type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ValueWrapper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A7EC21"/>
                <w:szCs w:val="28"/>
              </w:rPr>
              <w:t>putIfAbsent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key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,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52E3F6"/>
                <w:szCs w:val="28"/>
              </w:rPr>
              <w:t>Object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79ABFF"/>
                <w:szCs w:val="28"/>
              </w:rPr>
              <w:t>value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return</w:t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802C54">
              <w:rPr>
                <w:rFonts w:ascii="Consolas" w:hAnsi="Consolas" w:cs="Consolas"/>
                <w:b/>
                <w:bCs/>
                <w:color w:val="FF007F"/>
                <w:szCs w:val="28"/>
              </w:rPr>
              <w:t>null</w:t>
            </w:r>
            <w:r w:rsidRPr="00802C54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  <w:p w:rsidR="00802C54" w:rsidRPr="00802C54" w:rsidRDefault="00802C54" w:rsidP="00802C5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802C54" w:rsidRPr="00802C54" w:rsidRDefault="00802C54" w:rsidP="00802C54">
            <w:r w:rsidRPr="00802C54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</w:tc>
      </w:tr>
    </w:tbl>
    <w:p w:rsidR="00B017C1" w:rsidRDefault="00B017C1" w:rsidP="00B017C1"/>
    <w:p w:rsidR="00530AAE" w:rsidRDefault="00530AAE" w:rsidP="00B017C1"/>
    <w:p w:rsidR="00530AAE" w:rsidRDefault="00530AAE" w:rsidP="009B522A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 xml:space="preserve">service </w:t>
      </w:r>
      <w:r>
        <w:rPr>
          <w:rFonts w:hint="eastAsia"/>
        </w:rPr>
        <w:t>使用</w:t>
      </w:r>
      <w:r>
        <w:t>注解开发</w:t>
      </w:r>
    </w:p>
    <w:p w:rsidR="000E7887" w:rsidRPr="000E7887" w:rsidRDefault="000E7887" w:rsidP="000E7887"/>
    <w:tbl>
      <w:tblPr>
        <w:tblW w:w="0" w:type="auto"/>
        <w:tblInd w:w="142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1595"/>
      </w:tblGrid>
      <w:tr w:rsidR="000E7887" w:rsidRPr="00D340F8" w:rsidTr="00076586">
        <w:trPr>
          <w:trHeight w:val="877"/>
        </w:trPr>
        <w:tc>
          <w:tcPr>
            <w:tcW w:w="11595" w:type="dxa"/>
            <w:shd w:val="clear" w:color="auto" w:fill="3B3838" w:themeFill="background2" w:themeFillShade="40"/>
          </w:tcPr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@Service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PersonService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@Autowired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PersonMapper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personMapper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 xml:space="preserve"> 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@Cacheable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"common"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"'id_'+#id"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Person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selectByPrimaryKey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"======================"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"======================"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"======================"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personMapper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selectByPrimaryKey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@CachePut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"common"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"#person.getName()"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insertSelective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Person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person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personMapper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insertSelective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person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"########################"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"########################"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"########################"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@CacheEvict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value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"common"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key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"'id_'+#id"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deleteByPrimaryKey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personMapper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deleteByPrimaryKey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"******************************"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"******************************"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"******************************"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A5244E" w:rsidRDefault="00A5244E" w:rsidP="00A5244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0E7887" w:rsidRPr="00D340F8" w:rsidRDefault="00A5244E" w:rsidP="00A5244E"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</w:tc>
      </w:tr>
    </w:tbl>
    <w:p w:rsidR="00530AAE" w:rsidRDefault="00530AAE" w:rsidP="00530AAE"/>
    <w:p w:rsidR="00FF2379" w:rsidRDefault="00FF2379" w:rsidP="00530AAE"/>
    <w:p w:rsidR="00FF2379" w:rsidRDefault="00A63515" w:rsidP="00A6351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代码位置</w:t>
      </w:r>
    </w:p>
    <w:p w:rsidR="00A63515" w:rsidRDefault="00A63515" w:rsidP="00A63515"/>
    <w:p w:rsidR="00744A31" w:rsidRDefault="00744A31" w:rsidP="00744A31">
      <w:pPr>
        <w:jc w:val="center"/>
      </w:pPr>
      <w:r>
        <w:rPr>
          <w:noProof/>
        </w:rPr>
        <w:drawing>
          <wp:inline distT="0" distB="0" distL="0" distR="0" wp14:anchorId="414F5E8A" wp14:editId="43283938">
            <wp:extent cx="3895725" cy="3981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8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4A31" w:rsidRDefault="00744A31" w:rsidP="00744A31"/>
    <w:p w:rsidR="00744A31" w:rsidRDefault="00F5188C" w:rsidP="00F5188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集群</w:t>
      </w:r>
      <w:r w:rsidR="00E368CD">
        <w:rPr>
          <w:rFonts w:hint="eastAsia"/>
        </w:rPr>
        <w:t xml:space="preserve"> </w:t>
      </w:r>
      <w:r w:rsidR="00E368CD">
        <w:rPr>
          <w:rFonts w:hint="eastAsia"/>
        </w:rPr>
        <w:t>注解</w:t>
      </w:r>
    </w:p>
    <w:p w:rsidR="00F5188C" w:rsidRDefault="00F5188C" w:rsidP="00F5188C"/>
    <w:p w:rsidR="00F5188C" w:rsidRPr="00F5188C" w:rsidRDefault="00F774A8" w:rsidP="00A901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、导入</w:t>
      </w:r>
      <w:r>
        <w:t>依赖包</w:t>
      </w:r>
    </w:p>
    <w:p w:rsidR="00A63515" w:rsidRDefault="00A63515" w:rsidP="00A63515"/>
    <w:p w:rsidR="005918BF" w:rsidRDefault="005918BF" w:rsidP="005918BF">
      <w:pPr>
        <w:pStyle w:val="2"/>
      </w:pPr>
      <w:r>
        <w:t>2</w:t>
      </w:r>
      <w:r>
        <w:rPr>
          <w:rFonts w:hint="eastAsia"/>
        </w:rPr>
        <w:t>、集群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 w:rsidRPr="001F33F4">
        <w:rPr>
          <w:rFonts w:hint="eastAsia"/>
          <w:color w:val="FF0000"/>
          <w:sz w:val="48"/>
        </w:rPr>
        <w:t xml:space="preserve"> </w:t>
      </w:r>
      <w:r w:rsidR="001F33F4" w:rsidRPr="001F33F4">
        <w:rPr>
          <w:rFonts w:ascii="Consolas" w:hAnsi="Consolas" w:cs="Consolas"/>
          <w:color w:val="FF0000"/>
          <w:sz w:val="32"/>
          <w:szCs w:val="28"/>
        </w:rPr>
        <w:t>redis-cluster.properties</w:t>
      </w:r>
    </w:p>
    <w:p w:rsidR="005918BF" w:rsidRPr="00D07044" w:rsidRDefault="005918BF" w:rsidP="005918BF"/>
    <w:tbl>
      <w:tblPr>
        <w:tblW w:w="0" w:type="auto"/>
        <w:tblInd w:w="54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9491"/>
      </w:tblGrid>
      <w:tr w:rsidR="005918BF" w:rsidTr="0022369B">
        <w:trPr>
          <w:trHeight w:val="1427"/>
        </w:trPr>
        <w:tc>
          <w:tcPr>
            <w:tcW w:w="9491" w:type="dxa"/>
            <w:shd w:val="clear" w:color="auto" w:fill="3B3838" w:themeFill="background2" w:themeFillShade="40"/>
          </w:tcPr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redis.host0=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redis.port0=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7000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redis.host1=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redis.port1=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7001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redis.host2=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redis.port2=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7002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redis.host3=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redis.port3=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7003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redis.host4=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redis.port4=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7004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redis.host5=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redis.port5=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7005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redis.maxRedirects=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redis.maxIdle=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30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redis.maxTotal=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100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redis.minIdle=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5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redis.maxWaitMillis=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30000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redis.testOnBorrow=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true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redis.testOnReturn=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true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redis.testWhileIdle=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true</w:t>
            </w:r>
          </w:p>
          <w:p w:rsidR="005918BF" w:rsidRDefault="005918BF" w:rsidP="0022369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redis.timeout=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3000</w:t>
            </w:r>
          </w:p>
          <w:p w:rsidR="005918BF" w:rsidRDefault="005918BF" w:rsidP="0022369B"/>
          <w:p w:rsidR="005918BF" w:rsidRDefault="005918BF" w:rsidP="0022369B">
            <w:pPr>
              <w:ind w:left="-62"/>
            </w:pPr>
          </w:p>
        </w:tc>
      </w:tr>
    </w:tbl>
    <w:p w:rsidR="005918BF" w:rsidRDefault="005918BF" w:rsidP="005918BF"/>
    <w:p w:rsidR="005918BF" w:rsidRPr="007762A8" w:rsidRDefault="005918BF" w:rsidP="005918BF"/>
    <w:p w:rsidR="005918BF" w:rsidRDefault="005918BF" w:rsidP="00A63515"/>
    <w:p w:rsidR="007762A8" w:rsidRDefault="00F247CB" w:rsidP="007762A8">
      <w:pPr>
        <w:pStyle w:val="2"/>
      </w:pPr>
      <w:r>
        <w:t>3</w:t>
      </w:r>
      <w:r w:rsidR="007762A8">
        <w:rPr>
          <w:rFonts w:hint="eastAsia"/>
        </w:rPr>
        <w:t>、</w:t>
      </w:r>
      <w:r w:rsidR="007762A8">
        <w:t>编辑</w:t>
      </w:r>
      <w:r w:rsidR="007762A8">
        <w:t>spring redis</w:t>
      </w:r>
      <w:r w:rsidR="00F53A3D">
        <w:t xml:space="preserve"> </w:t>
      </w:r>
      <w:r w:rsidR="00F53A3D">
        <w:rPr>
          <w:rFonts w:hint="eastAsia"/>
        </w:rPr>
        <w:t>配置</w:t>
      </w:r>
      <w:r w:rsidR="00F53A3D">
        <w:t>文件</w:t>
      </w:r>
    </w:p>
    <w:p w:rsidR="00F53A3D" w:rsidRDefault="00F53A3D" w:rsidP="00F53A3D"/>
    <w:p w:rsidR="00F53A3D" w:rsidRPr="00F53A3D" w:rsidRDefault="00F53A3D" w:rsidP="00F53A3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40DA">
        <w:rPr>
          <w:rFonts w:hint="eastAsia"/>
        </w:rPr>
        <w:t xml:space="preserve"> </w:t>
      </w:r>
      <w:r w:rsidR="00E53122">
        <w:rPr>
          <w:rFonts w:hint="eastAsia"/>
        </w:rPr>
        <w:t>相当于</w:t>
      </w:r>
      <w:r w:rsidR="00E53122">
        <w:rPr>
          <w:rFonts w:hint="eastAsia"/>
        </w:rPr>
        <w:t>jedis</w:t>
      </w:r>
      <w:r w:rsidR="00E53122">
        <w:t>连接</w:t>
      </w:r>
      <w:r w:rsidR="00E53122">
        <w:rPr>
          <w:rFonts w:hint="eastAsia"/>
        </w:rPr>
        <w:t>工厂中</w:t>
      </w:r>
      <w:r w:rsidR="00E53122">
        <w:t>添加的是一个</w:t>
      </w:r>
      <w:r w:rsidR="00E53122">
        <w:rPr>
          <w:rFonts w:hint="eastAsia"/>
        </w:rPr>
        <w:t>集群</w:t>
      </w:r>
      <w:r w:rsidR="00E53122">
        <w:t>信息，其他的和单片机其实是一样的</w:t>
      </w:r>
    </w:p>
    <w:p w:rsidR="007762A8" w:rsidRDefault="007762A8" w:rsidP="007762A8"/>
    <w:tbl>
      <w:tblPr>
        <w:tblW w:w="12579" w:type="dxa"/>
        <w:tblInd w:w="179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2579"/>
      </w:tblGrid>
      <w:tr w:rsidR="007762A8" w:rsidRPr="00F711EB" w:rsidTr="001B42FA">
        <w:trPr>
          <w:trHeight w:val="526"/>
        </w:trPr>
        <w:tc>
          <w:tcPr>
            <w:tcW w:w="12579" w:type="dxa"/>
            <w:shd w:val="clear" w:color="auto" w:fill="3B3838" w:themeFill="background2" w:themeFillShade="40"/>
          </w:tcPr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A7EC21"/>
                <w:sz w:val="24"/>
                <w:szCs w:val="28"/>
              </w:rPr>
              <w:t>&lt;?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version=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"1.0"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encoding=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"UTF-8"</w:t>
            </w:r>
            <w:r w:rsidRPr="00F711EB">
              <w:rPr>
                <w:rFonts w:ascii="Consolas" w:hAnsi="Consolas" w:cs="Consolas"/>
                <w:color w:val="A7EC21"/>
                <w:sz w:val="24"/>
                <w:szCs w:val="28"/>
              </w:rPr>
              <w:t>?&gt;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&lt;beans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"http://www.springframework.org/schema/beans"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xmlns:xsi=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"http://www.w3.org/2001/XMLSchema-instance"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xmlns:p=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"http://www.springframework.org/schema/p"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xmlns:context=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"http://www.springframework.org/schema/context"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xmlns:mvc=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"http://www.springframework.org/schema/mvc"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xmlns:cache=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"http://www.springframework.org/schema/cache"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xsi:schemaLocation=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"http://www.springframework.org/schema/beans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http://www.springframework.org/schema/beans/spring-beans-4.2.xsd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http://www.springframework.org/schema/context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http://www.springframework.org/schema/context/spring-context-4.2.xsd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http://www.springframework.org/schema/mvc  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http://www.springframework.org/schema/mvc/spring-mvc-4.2.xsd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http://www.springframework.org/schema/cache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http://www.springframework.org/schema/cache/spring-cache-4.2.xsd"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&lt;!--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引入配置文件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"propertyConfigurer"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"org.springframework.beans.factory.config.PropertyPlaceholderConfigurer"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"location"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"classpath:properties/redis-cluster.properties"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&lt;/bean&gt;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&lt;!--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启用缓存注解功能，这个是必须的，否则注解不会生效，另外，该注解一定要声明在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spring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主配置文件中才会生效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&lt;cache:annotation-driven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cache-manager=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"cacheManager"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"jedisPoolConfig"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"redis.clients.jedis.JedisPoolConfig"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"maxTotal"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"${redis.maxTotal}"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&lt;!--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最大空闲数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"maxIdle"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"${redis.maxIdle}"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&lt;!--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最大建立连接等待时间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"maxWaitMillis"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"${redis.maxWaitMillis}"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&lt;!--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是否在从池中取出连接前进行检验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,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如果检验失败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,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则从池中去除连接并尝试取出另一个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"testOnBorrow"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"${redis.testOnBorrow}"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"redisClusterConfiguration"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"org.springframework.data.redis.connection.RedisClusterConfiguration"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"maxRedirects"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"${redis.maxRedirects}"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&gt;&lt;/property&gt;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"clusterNodes"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&lt;set&gt;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A6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A6F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A6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A6F" w:rsidRDefault="00F711EB" w:rsidP="000F2A6F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 w:rsidR="000F2744">
              <w:rPr>
                <w:rFonts w:ascii="Consolas" w:hAnsi="Consolas" w:cs="Consolas"/>
                <w:color w:val="ECE47E"/>
                <w:sz w:val="24"/>
                <w:szCs w:val="28"/>
              </w:rPr>
              <w:t>0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F711EB" w:rsidRPr="00F711EB" w:rsidRDefault="00F711EB" w:rsidP="000F2A6F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476A39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476A39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476A39" w:rsidRDefault="00F711EB" w:rsidP="00476A39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 w:rsidR="000F2744">
              <w:rPr>
                <w:rFonts w:ascii="Consolas" w:hAnsi="Consolas" w:cs="Consolas"/>
                <w:color w:val="ECE47E"/>
                <w:sz w:val="24"/>
                <w:szCs w:val="28"/>
              </w:rPr>
              <w:t>0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F711EB" w:rsidRPr="00F711EB" w:rsidRDefault="00F711EB" w:rsidP="00476A39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F711EB" w:rsidRPr="00F711EB" w:rsidRDefault="00476A39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="00F711EB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0F2744" w:rsidRPr="00F711EB" w:rsidRDefault="00F711EB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0F2744"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0F2744"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"${redis.host1}"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"${redis.port1}"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Pr="00F711EB" w:rsidRDefault="00F711EB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0F2744"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0F2744"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2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2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2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2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0F2744" w:rsidRPr="00F711EB" w:rsidRDefault="00F711EB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0F2744"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0F2744"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3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3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0F2744" w:rsidRPr="00F711EB" w:rsidRDefault="00F711EB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0F2744"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0F2744"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0F2744"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50" w:firstLine="516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"${redis.host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4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0F2744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2100" w:firstLine="504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"${redis.port</w:t>
            </w:r>
            <w:r>
              <w:rPr>
                <w:rFonts w:ascii="Consolas" w:hAnsi="Consolas" w:cs="Consolas"/>
                <w:color w:val="ECE47E"/>
                <w:sz w:val="24"/>
                <w:szCs w:val="28"/>
              </w:rPr>
              <w:t>5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}"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ind w:firstLineChars="1250" w:firstLine="30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0F2744" w:rsidRPr="00F711EB" w:rsidRDefault="000F2744" w:rsidP="000F274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&lt;/set&gt;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&lt;/property&gt;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"jeidsConnectionFactory"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"org.springframework.data.redis.connection.jedis.JedisConnectionFactory"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"clusterConfig"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"redisClusterConfiguration"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&lt;constructor-arg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"poolConfig"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"jedisPoolConfig"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"password"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"${redis.password}"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"timeout"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"${redis.timeout}"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&lt;/bean&gt;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"redisTemplate"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"org.springframework.data.redis.core.RedisTemplate"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AC5D23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FF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&lt;!--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如果不配置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Serializer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，那么存储的时候缺省使用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String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，</w:t>
            </w:r>
          </w:p>
          <w:p w:rsidR="00F711EB" w:rsidRPr="00F711EB" w:rsidRDefault="00F711EB" w:rsidP="00AC5D23">
            <w:pPr>
              <w:widowControl w:val="0"/>
              <w:autoSpaceDE w:val="0"/>
              <w:autoSpaceDN w:val="0"/>
              <w:adjustRightInd w:val="0"/>
              <w:spacing w:after="0"/>
              <w:ind w:firstLineChars="650" w:firstLine="156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如果用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User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类型存储，那么会提示错误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User can't cast to String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！！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"connectionFactory"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"jeidsConnectionFactory"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570611" w:rsidRPr="00FF1A3B" w:rsidRDefault="00570611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100" w:firstLine="24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"keySerializer"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"org.springframework.data.redis.serializer.StringRedisSerializer"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&lt;/property&gt;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"valueSerializer"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1B42FA">
            <w:pPr>
              <w:widowControl w:val="0"/>
              <w:autoSpaceDE w:val="0"/>
              <w:autoSpaceDN w:val="0"/>
              <w:adjustRightInd w:val="0"/>
              <w:spacing w:after="0"/>
              <w:ind w:firstLineChars="250" w:firstLine="60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"org.springframework.data.redis.serializer.JdkSerializationRedisSerializer"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&lt;/property&gt;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"hashKeySerializer"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"org.springframework.data.redis.serializer.StringRedisSerializer"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&lt;/property&gt;  </w:t>
            </w:r>
          </w:p>
          <w:p w:rsidR="00F711EB" w:rsidRPr="00F711EB" w:rsidRDefault="00F711EB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"hashValueSerializer"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F711EB" w:rsidRPr="00F711EB" w:rsidRDefault="00F711EB" w:rsidP="00D54288">
            <w:pPr>
              <w:widowControl w:val="0"/>
              <w:autoSpaceDE w:val="0"/>
              <w:autoSpaceDN w:val="0"/>
              <w:adjustRightInd w:val="0"/>
              <w:spacing w:after="0"/>
              <w:ind w:firstLineChars="300" w:firstLine="7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"org.springframework.data.redis.serializer.JdkSerializationRedisSerializer"</w:t>
            </w:r>
            <w:r w:rsidR="001B42FA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</w:t>
            </w:r>
          </w:p>
          <w:p w:rsidR="00F711EB" w:rsidRPr="00F711EB" w:rsidRDefault="001B42FA" w:rsidP="00FF1A3B">
            <w:pPr>
              <w:widowControl w:val="0"/>
              <w:autoSpaceDE w:val="0"/>
              <w:autoSpaceDN w:val="0"/>
              <w:adjustRightInd w:val="0"/>
              <w:spacing w:after="0"/>
              <w:ind w:firstLineChars="50" w:firstLine="12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&lt;/property&gt;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&lt;!-- spring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自己的缓存管理器，这里定义了缓存位置名称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，即注解中的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value 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"cacheManager"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"org.springframework.cache.support.SimpleCacheManager"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"caches"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&lt;set&gt;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&lt;!-- 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>这里可以配置多个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redis</w:t>
            </w:r>
            <w:r w:rsidRPr="00F711E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--&gt;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&lt;bean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"com.redis.redis.RedisCache"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"redisTemplate"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"redisTemplate"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     &lt;property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"name"</w:t>
            </w:r>
            <w:r w:rsidRPr="00F711EB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F711EB">
              <w:rPr>
                <w:rFonts w:ascii="Consolas" w:hAnsi="Consolas" w:cs="Consolas"/>
                <w:color w:val="ECE47E"/>
                <w:sz w:val="24"/>
                <w:szCs w:val="28"/>
              </w:rPr>
              <w:t>"defaultCache"</w:t>
            </w: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&lt;/bean&gt;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&lt;/set&gt;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&lt;/property&gt;    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&lt;/bean&gt;</w:t>
            </w:r>
          </w:p>
          <w:p w:rsidR="00F711EB" w:rsidRPr="00F711EB" w:rsidRDefault="00F711EB" w:rsidP="00F711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7762A8" w:rsidRPr="00F711EB" w:rsidRDefault="00F711EB" w:rsidP="00F711EB">
            <w:pPr>
              <w:rPr>
                <w:sz w:val="24"/>
              </w:rPr>
            </w:pPr>
            <w:r w:rsidRPr="00F711EB">
              <w:rPr>
                <w:rFonts w:ascii="Consolas" w:hAnsi="Consolas" w:cs="Consolas"/>
                <w:color w:val="CFBFAD"/>
                <w:sz w:val="24"/>
                <w:szCs w:val="28"/>
              </w:rPr>
              <w:t>&lt;/beans&gt;</w:t>
            </w:r>
          </w:p>
        </w:tc>
      </w:tr>
    </w:tbl>
    <w:p w:rsidR="007762A8" w:rsidRDefault="007762A8" w:rsidP="007762A8"/>
    <w:p w:rsidR="003B2438" w:rsidRDefault="003B2438" w:rsidP="007762A8"/>
    <w:p w:rsidR="003B2438" w:rsidRDefault="009F6020" w:rsidP="009F60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代码位置</w:t>
      </w:r>
    </w:p>
    <w:p w:rsidR="00E214D4" w:rsidRPr="00E214D4" w:rsidRDefault="00E214D4" w:rsidP="00E214D4"/>
    <w:p w:rsidR="009F6020" w:rsidRDefault="00E214D4" w:rsidP="00E214D4">
      <w:pPr>
        <w:jc w:val="center"/>
      </w:pPr>
      <w:r>
        <w:rPr>
          <w:noProof/>
        </w:rPr>
        <w:drawing>
          <wp:inline distT="0" distB="0" distL="0" distR="0" wp14:anchorId="61F1624B" wp14:editId="327E1AE8">
            <wp:extent cx="3895725" cy="465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20" w:rsidRPr="009F6020" w:rsidRDefault="009F6020" w:rsidP="009F6020"/>
    <w:p w:rsidR="003B2438" w:rsidRDefault="003B2438" w:rsidP="009F602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主从复制，</w:t>
      </w:r>
      <w:r>
        <w:rPr>
          <w:rFonts w:hint="eastAsia"/>
        </w:rPr>
        <w:t>哨兵</w:t>
      </w:r>
      <w:r>
        <w:t>模式</w:t>
      </w:r>
    </w:p>
    <w:p w:rsidR="003176D5" w:rsidRDefault="003176D5" w:rsidP="003176D5"/>
    <w:p w:rsidR="003176D5" w:rsidRDefault="003176D5" w:rsidP="003176D5"/>
    <w:p w:rsidR="003176D5" w:rsidRDefault="003176D5" w:rsidP="003176D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主从复制配置文件</w:t>
      </w:r>
      <w:r w:rsidR="009B4938">
        <w:rPr>
          <w:rFonts w:hint="eastAsia"/>
        </w:rPr>
        <w:t xml:space="preserve"> </w:t>
      </w:r>
      <w:r w:rsidR="009B4938">
        <w:rPr>
          <w:rFonts w:hint="eastAsia"/>
        </w:rPr>
        <w:t>（这里</w:t>
      </w:r>
      <w:r w:rsidR="009B4938">
        <w:t>是添加了两个</w:t>
      </w:r>
      <w:r w:rsidR="009B4938">
        <w:t xml:space="preserve">redis </w:t>
      </w:r>
      <w:r w:rsidR="009B4938">
        <w:rPr>
          <w:rFonts w:hint="eastAsia"/>
        </w:rPr>
        <w:t>，</w:t>
      </w:r>
      <w:r w:rsidR="009B4938">
        <w:t>一个是</w:t>
      </w:r>
      <w:r w:rsidR="009B4938">
        <w:rPr>
          <w:rFonts w:hint="eastAsia"/>
        </w:rPr>
        <w:t>主</w:t>
      </w:r>
      <w:r w:rsidR="009B4938">
        <w:t>，一个是</w:t>
      </w:r>
      <w:r w:rsidR="009B4938">
        <w:t>slave</w:t>
      </w:r>
      <w:r w:rsidR="009B4938">
        <w:t>，下面的</w:t>
      </w:r>
      <w:r w:rsidR="009B4938">
        <w:t xml:space="preserve">mymaster </w:t>
      </w:r>
      <w:r w:rsidR="009B4938">
        <w:rPr>
          <w:rFonts w:hint="eastAsia"/>
        </w:rPr>
        <w:t>具体</w:t>
      </w:r>
      <w:r w:rsidR="009B4938">
        <w:t>看主从复制那个教程</w:t>
      </w:r>
      <w:r w:rsidR="009B4938">
        <w:rPr>
          <w:rFonts w:hint="eastAsia"/>
        </w:rPr>
        <w:t>）</w:t>
      </w:r>
    </w:p>
    <w:p w:rsidR="003176D5" w:rsidRDefault="003176D5" w:rsidP="003176D5"/>
    <w:tbl>
      <w:tblPr>
        <w:tblW w:w="0" w:type="auto"/>
        <w:tblInd w:w="154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1007"/>
      </w:tblGrid>
      <w:tr w:rsidR="003176D5" w:rsidTr="003176D5">
        <w:trPr>
          <w:trHeight w:val="639"/>
        </w:trPr>
        <w:tc>
          <w:tcPr>
            <w:tcW w:w="11007" w:type="dxa"/>
            <w:shd w:val="clear" w:color="auto" w:fill="3B3838" w:themeFill="background2" w:themeFillShade="40"/>
          </w:tcPr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# 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settings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#sentinel1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IP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和端口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sentinel1.host=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192.168.1.233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sentinel1.port=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26379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#sentinel2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IP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和端口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sentinel2.host=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192.168.1.233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sentinel2.port=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26378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im.hs.server.redis.maxIdle=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500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#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最大连接数，超过此连接时操作</w:t>
            </w:r>
            <w:r>
              <w:rPr>
                <w:rFonts w:ascii="Consolas" w:hAnsi="Consolas" w:cs="Consolas"/>
                <w:color w:val="FFFFFF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会报错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im.hs.server.redis.maxTotal=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5000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im.hs.server.redis.maxWaitTime=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1000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im.hs.server.redis.testOnBorrow=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#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最小闲置连接数，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spring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启动的时候自动建立该数目的连接供应用程序使用，不够的时候会申请。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3176D5" w:rsidRDefault="003176D5" w:rsidP="003176D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im.hs.server.redis.minIdle=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300</w:t>
            </w:r>
          </w:p>
          <w:p w:rsidR="003176D5" w:rsidRDefault="003176D5" w:rsidP="003176D5"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im.hs.server.redis.sentinel.masterName=</w:t>
            </w:r>
            <w:r>
              <w:rPr>
                <w:rFonts w:ascii="Consolas" w:hAnsi="Consolas" w:cs="Consolas"/>
                <w:color w:val="ECE47E"/>
                <w:sz w:val="28"/>
                <w:szCs w:val="28"/>
                <w:u w:val="single"/>
              </w:rPr>
              <w:t>mymaster</w:t>
            </w:r>
          </w:p>
        </w:tc>
      </w:tr>
    </w:tbl>
    <w:p w:rsidR="003176D5" w:rsidRDefault="003176D5" w:rsidP="003176D5"/>
    <w:p w:rsidR="0067263F" w:rsidRDefault="0067263F" w:rsidP="003176D5"/>
    <w:p w:rsidR="0067263F" w:rsidRDefault="00E935D3" w:rsidP="00E935D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F71F9">
        <w:rPr>
          <w:rFonts w:hint="eastAsia"/>
        </w:rPr>
        <w:t>spring</w:t>
      </w:r>
      <w:r w:rsidR="006F71F9">
        <w:t xml:space="preserve"> redis </w:t>
      </w:r>
      <w:r w:rsidR="006F71F9">
        <w:rPr>
          <w:rFonts w:hint="eastAsia"/>
        </w:rPr>
        <w:t>配置</w:t>
      </w:r>
      <w:r w:rsidR="006F71F9">
        <w:t>文件</w:t>
      </w:r>
      <w:r w:rsidR="005B4BEE">
        <w:rPr>
          <w:rFonts w:hint="eastAsia"/>
        </w:rPr>
        <w:t>（</w:t>
      </w:r>
      <w:r w:rsidR="004A07AC">
        <w:rPr>
          <w:rFonts w:hint="eastAsia"/>
        </w:rPr>
        <w:t>这里</w:t>
      </w:r>
      <w:r w:rsidR="004A07AC">
        <w:t>没有添加</w:t>
      </w:r>
      <w:r w:rsidR="005B4BEE">
        <w:rPr>
          <w:rFonts w:hint="eastAsia"/>
        </w:rPr>
        <w:t>缓存</w:t>
      </w:r>
      <w:r w:rsidR="005B4BEE">
        <w:t>管理器</w:t>
      </w:r>
      <w:r w:rsidR="005B4BEE">
        <w:rPr>
          <w:rFonts w:hint="eastAsia"/>
        </w:rPr>
        <w:t>）</w:t>
      </w:r>
    </w:p>
    <w:p w:rsidR="00151A96" w:rsidRPr="00151A96" w:rsidRDefault="00151A96" w:rsidP="00151A96"/>
    <w:tbl>
      <w:tblPr>
        <w:tblW w:w="12324" w:type="dxa"/>
        <w:tblInd w:w="292" w:type="dxa"/>
        <w:shd w:val="clear" w:color="auto" w:fill="3B3838" w:themeFill="background2" w:themeFillShade="40"/>
        <w:tblLook w:val="0000" w:firstRow="0" w:lastRow="0" w:firstColumn="0" w:lastColumn="0" w:noHBand="0" w:noVBand="0"/>
      </w:tblPr>
      <w:tblGrid>
        <w:gridCol w:w="12324"/>
      </w:tblGrid>
      <w:tr w:rsidR="00151A96" w:rsidRPr="00151A96" w:rsidTr="00151A96">
        <w:trPr>
          <w:trHeight w:val="776"/>
        </w:trPr>
        <w:tc>
          <w:tcPr>
            <w:tcW w:w="12324" w:type="dxa"/>
            <w:shd w:val="clear" w:color="auto" w:fill="3B3838" w:themeFill="background2" w:themeFillShade="40"/>
          </w:tcPr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A7EC21"/>
                <w:sz w:val="24"/>
                <w:szCs w:val="28"/>
              </w:rPr>
              <w:t>&lt;?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version=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"1.0"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encoding=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"UTF-8"</w:t>
            </w:r>
            <w:r w:rsidRPr="00151A96">
              <w:rPr>
                <w:rFonts w:ascii="Consolas" w:hAnsi="Consolas" w:cs="Consolas"/>
                <w:color w:val="A7EC21"/>
                <w:sz w:val="24"/>
                <w:szCs w:val="28"/>
              </w:rPr>
              <w:t>?&gt;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&lt;beans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"http://www.springframework.org/schema/beans"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xmlns:xsi=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"http://www.w3.org/2001/XMLSchema-instance"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xmlns:p=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"http://www.springframework.org/schema/p"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xmlns:context=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"http://www.springframework.org/schema/context"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xmlns:mvc=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"http://www.springframework.org/schema/mvc"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xmlns:tx=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"http://www.springframework.org/schema/tx"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xsi:schemaLocation=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"http://www.springframework.org/schema/beans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http://www.springframework.org/schema/beans/spring-beans-4.0.xsd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http://www.springframework.org/schema/tx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http://www.springframework.org/schema/tx/spring-tx-4.0.xsd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http://www.springframework.org/schema/context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http://www.springframework.org/schema/context/spring-context-4.0.xsd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http://www.springframework.org/schema/mvc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 xml:space="preserve">                            http://www.springframework.org/schema/mvc/spring-mvc-4.0.xsd"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"poolConfig"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"redis.clients.jedis.JedisPoolConfig"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"maxTotal"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"${im.hs.server.redis.maxTotal}"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"minIdle"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"${im.hs.server.redis.minIdle}"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"maxWaitMillis"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"${im.hs.server.redis.maxWaitTime}"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"maxIdle"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"${im.hs.server.redis.maxIdle}"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"testOnBorrow"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"${im.hs.server.redis.testOnBorrow}"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"testOnReturn"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"true"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"testWhileIdle"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"true"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/&gt;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&lt;/bean&gt;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</w:t>
            </w:r>
          </w:p>
          <w:p w:rsidR="00151A96" w:rsidRPr="00151A96" w:rsidRDefault="00151A96" w:rsidP="002B3DC8">
            <w:pPr>
              <w:widowControl w:val="0"/>
              <w:autoSpaceDE w:val="0"/>
              <w:autoSpaceDN w:val="0"/>
              <w:adjustRightInd w:val="0"/>
              <w:spacing w:after="0"/>
              <w:ind w:leftChars="750" w:left="2250" w:hangingChars="250" w:hanging="60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"redisSentinelConfiguration"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"org.springframework.data.redis.connection.RedisSentinelConfiguration"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"master"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"name"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"${im.hs.server.redis.sentinel.masterName}"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&lt;/bean&gt;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9C183C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&lt;/property&gt;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"sentinels"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&lt;set&gt;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"${sentinel1.host}"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&gt;&lt;/constructor-arg&gt;</w:t>
            </w:r>
          </w:p>
          <w:p w:rsidR="00151A96" w:rsidRPr="00151A96" w:rsidRDefault="00151A96" w:rsidP="00E3281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E3281D">
              <w:rPr>
                <w:rFonts w:ascii="Consolas" w:hAnsi="Consolas" w:cs="Consolas"/>
                <w:sz w:val="24"/>
                <w:szCs w:val="28"/>
              </w:rPr>
              <w:t xml:space="preserve">        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"${sentinel1.port}"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&gt;&lt;/constructor-arg&gt;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E3281D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&lt;/bean&gt;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&lt;bean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"org.springframework.data.redis.connection.RedisNode"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"host"</w:t>
            </w:r>
            <w:r w:rsidR="00151A96"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="00151A96"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"${sentinel2.host}"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&gt;&lt;/constructor-arg&gt;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 &lt;constructor-arg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"port"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value=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"${sentinel2.port}"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&gt;&lt;/constructor-arg&gt;</w:t>
            </w:r>
          </w:p>
          <w:p w:rsidR="00151A96" w:rsidRPr="00151A96" w:rsidRDefault="00E3281D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   </w:t>
            </w:r>
            <w:r w:rsidR="00151A96"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&lt;/bean&gt;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    &lt;/set&gt;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&lt;/property&gt;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&lt;/bean&gt;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"jeidsConnectionFactory"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"org.springframework.data.redis.connection.jedis.JedisConnectionFactory"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E3281D" w:rsidRDefault="00151A96" w:rsidP="00E3281D">
            <w:pPr>
              <w:widowControl w:val="0"/>
              <w:autoSpaceDE w:val="0"/>
              <w:autoSpaceDN w:val="0"/>
              <w:adjustRightInd w:val="0"/>
              <w:spacing w:after="0"/>
              <w:ind w:leftChars="1250" w:left="5630" w:hangingChars="1200" w:hanging="288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&lt;constructor-arg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"sentinelConfig"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</w:p>
          <w:p w:rsidR="00E3281D" w:rsidRDefault="00151A96" w:rsidP="00E3281D">
            <w:pPr>
              <w:widowControl w:val="0"/>
              <w:autoSpaceDE w:val="0"/>
              <w:autoSpaceDN w:val="0"/>
              <w:adjustRightInd w:val="0"/>
              <w:spacing w:after="0"/>
              <w:ind w:leftChars="2200" w:left="5440" w:hangingChars="250" w:hanging="60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"redisSentinelConfiguration"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E3281D">
            <w:pPr>
              <w:widowControl w:val="0"/>
              <w:autoSpaceDE w:val="0"/>
              <w:autoSpaceDN w:val="0"/>
              <w:adjustRightInd w:val="0"/>
              <w:spacing w:after="0"/>
              <w:ind w:leftChars="1250" w:left="5630" w:hangingChars="1200" w:hanging="288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&lt;/constructor-arg&gt;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</w:t>
            </w:r>
            <w:r w:rsidR="002E418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       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&lt;constructor-arg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"poolConfig"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"poolConfig"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&gt;&lt;/constructor-arg&gt;  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&lt;/bean&gt;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&lt;bean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id=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"redisTemplate"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class=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"org.springframework.data.redis.core.RedisTemplate"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&gt;</w:t>
            </w:r>
          </w:p>
          <w:p w:rsidR="00151A96" w:rsidRP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&lt;property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name=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"connectionFactory"</w:t>
            </w:r>
            <w:r w:rsidRPr="00151A9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ref=</w:t>
            </w:r>
            <w:r w:rsidRPr="00151A96">
              <w:rPr>
                <w:rFonts w:ascii="Consolas" w:hAnsi="Consolas" w:cs="Consolas"/>
                <w:color w:val="ECE47E"/>
                <w:sz w:val="24"/>
                <w:szCs w:val="28"/>
              </w:rPr>
              <w:t>"jeidsConnectionFactory"</w:t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/&gt;</w:t>
            </w:r>
          </w:p>
          <w:p w:rsidR="00151A96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&lt;/bean&gt;</w:t>
            </w:r>
          </w:p>
          <w:p w:rsidR="007C1235" w:rsidRPr="00151A96" w:rsidRDefault="007C1235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20A39" w:rsidRDefault="00151A96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4"/>
                <w:szCs w:val="28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   </w:t>
            </w:r>
          </w:p>
          <w:p w:rsidR="00A20A39" w:rsidRDefault="00A20A39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 w:val="24"/>
                <w:szCs w:val="28"/>
              </w:rPr>
            </w:pPr>
          </w:p>
          <w:p w:rsidR="00A20A39" w:rsidRPr="00151A96" w:rsidRDefault="00A20A39" w:rsidP="00151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51A96" w:rsidRPr="00151A96" w:rsidRDefault="00151A96" w:rsidP="00151A96">
            <w:pPr>
              <w:rPr>
                <w:sz w:val="24"/>
              </w:rPr>
            </w:pPr>
            <w:r w:rsidRPr="00151A96">
              <w:rPr>
                <w:rFonts w:ascii="Consolas" w:hAnsi="Consolas" w:cs="Consolas"/>
                <w:color w:val="CFBFAD"/>
                <w:sz w:val="24"/>
                <w:szCs w:val="28"/>
              </w:rPr>
              <w:t>&lt;/beans&gt;</w:t>
            </w:r>
          </w:p>
        </w:tc>
      </w:tr>
    </w:tbl>
    <w:p w:rsidR="006F71F9" w:rsidRDefault="006F71F9" w:rsidP="006F71F9"/>
    <w:p w:rsidR="00753E0D" w:rsidRDefault="00753E0D" w:rsidP="00753E0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代码位置</w:t>
      </w:r>
    </w:p>
    <w:p w:rsidR="00753E0D" w:rsidRDefault="00753E0D" w:rsidP="00753E0D"/>
    <w:p w:rsidR="00753E0D" w:rsidRPr="00753E0D" w:rsidRDefault="00753E0D" w:rsidP="00753E0D"/>
    <w:p w:rsidR="00753E0D" w:rsidRPr="00753E0D" w:rsidRDefault="00753E0D" w:rsidP="00753E0D"/>
    <w:sectPr w:rsidR="00753E0D" w:rsidRPr="00753E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479A"/>
    <w:rsid w:val="000024E5"/>
    <w:rsid w:val="00025055"/>
    <w:rsid w:val="00027662"/>
    <w:rsid w:val="000636D5"/>
    <w:rsid w:val="00067658"/>
    <w:rsid w:val="00076586"/>
    <w:rsid w:val="00077B3E"/>
    <w:rsid w:val="000B042E"/>
    <w:rsid w:val="000D551A"/>
    <w:rsid w:val="000E7887"/>
    <w:rsid w:val="000F1573"/>
    <w:rsid w:val="000F2744"/>
    <w:rsid w:val="000F2A6F"/>
    <w:rsid w:val="00137AB0"/>
    <w:rsid w:val="00151A96"/>
    <w:rsid w:val="00164B9D"/>
    <w:rsid w:val="00193BC5"/>
    <w:rsid w:val="00195C3E"/>
    <w:rsid w:val="001A1A7D"/>
    <w:rsid w:val="001B42FA"/>
    <w:rsid w:val="001C20CF"/>
    <w:rsid w:val="001D2380"/>
    <w:rsid w:val="001F33F4"/>
    <w:rsid w:val="00217483"/>
    <w:rsid w:val="002449D5"/>
    <w:rsid w:val="00254F1D"/>
    <w:rsid w:val="002B3DC8"/>
    <w:rsid w:val="002E2CA9"/>
    <w:rsid w:val="002E4182"/>
    <w:rsid w:val="00304EEE"/>
    <w:rsid w:val="00314D49"/>
    <w:rsid w:val="003176D5"/>
    <w:rsid w:val="00323ACF"/>
    <w:rsid w:val="00327DBB"/>
    <w:rsid w:val="00375735"/>
    <w:rsid w:val="00391B88"/>
    <w:rsid w:val="003978F7"/>
    <w:rsid w:val="003A4830"/>
    <w:rsid w:val="003B1B45"/>
    <w:rsid w:val="003B2438"/>
    <w:rsid w:val="003F019F"/>
    <w:rsid w:val="003F5BD9"/>
    <w:rsid w:val="00421162"/>
    <w:rsid w:val="00476A39"/>
    <w:rsid w:val="004A07AC"/>
    <w:rsid w:val="004E184D"/>
    <w:rsid w:val="004E77D6"/>
    <w:rsid w:val="00502A0F"/>
    <w:rsid w:val="00507049"/>
    <w:rsid w:val="00530AAE"/>
    <w:rsid w:val="005340CB"/>
    <w:rsid w:val="00551BF1"/>
    <w:rsid w:val="00554A5C"/>
    <w:rsid w:val="00563B83"/>
    <w:rsid w:val="00570611"/>
    <w:rsid w:val="00582188"/>
    <w:rsid w:val="005826DB"/>
    <w:rsid w:val="005918BF"/>
    <w:rsid w:val="005B1377"/>
    <w:rsid w:val="005B4BEE"/>
    <w:rsid w:val="005C262F"/>
    <w:rsid w:val="005C6553"/>
    <w:rsid w:val="005F2944"/>
    <w:rsid w:val="006118EA"/>
    <w:rsid w:val="00626368"/>
    <w:rsid w:val="0063788A"/>
    <w:rsid w:val="00640F51"/>
    <w:rsid w:val="0066335D"/>
    <w:rsid w:val="00665B84"/>
    <w:rsid w:val="0067263F"/>
    <w:rsid w:val="006B6F1A"/>
    <w:rsid w:val="006C4727"/>
    <w:rsid w:val="006C5B8C"/>
    <w:rsid w:val="006D08DC"/>
    <w:rsid w:val="006F71F9"/>
    <w:rsid w:val="007038B6"/>
    <w:rsid w:val="00744A31"/>
    <w:rsid w:val="00753E0D"/>
    <w:rsid w:val="0076035F"/>
    <w:rsid w:val="007762A8"/>
    <w:rsid w:val="007827A0"/>
    <w:rsid w:val="007C1235"/>
    <w:rsid w:val="007D0F57"/>
    <w:rsid w:val="007E4715"/>
    <w:rsid w:val="007F2A0E"/>
    <w:rsid w:val="00802C54"/>
    <w:rsid w:val="00802EEF"/>
    <w:rsid w:val="008118C3"/>
    <w:rsid w:val="0083268B"/>
    <w:rsid w:val="00837DAA"/>
    <w:rsid w:val="00864A49"/>
    <w:rsid w:val="0087712B"/>
    <w:rsid w:val="008873FB"/>
    <w:rsid w:val="008B712D"/>
    <w:rsid w:val="008E306A"/>
    <w:rsid w:val="008E7209"/>
    <w:rsid w:val="00906542"/>
    <w:rsid w:val="0091774E"/>
    <w:rsid w:val="00926345"/>
    <w:rsid w:val="009540DA"/>
    <w:rsid w:val="00956746"/>
    <w:rsid w:val="00977D57"/>
    <w:rsid w:val="009866F6"/>
    <w:rsid w:val="009A545F"/>
    <w:rsid w:val="009B4938"/>
    <w:rsid w:val="009B522A"/>
    <w:rsid w:val="009C183C"/>
    <w:rsid w:val="009E71E9"/>
    <w:rsid w:val="009F33BA"/>
    <w:rsid w:val="009F6020"/>
    <w:rsid w:val="00A02D30"/>
    <w:rsid w:val="00A12328"/>
    <w:rsid w:val="00A153DB"/>
    <w:rsid w:val="00A20A39"/>
    <w:rsid w:val="00A31B7A"/>
    <w:rsid w:val="00A5244E"/>
    <w:rsid w:val="00A63515"/>
    <w:rsid w:val="00A901CB"/>
    <w:rsid w:val="00AC5D23"/>
    <w:rsid w:val="00B017C1"/>
    <w:rsid w:val="00B056FF"/>
    <w:rsid w:val="00B2387B"/>
    <w:rsid w:val="00B447E9"/>
    <w:rsid w:val="00BB07C5"/>
    <w:rsid w:val="00BB2BF2"/>
    <w:rsid w:val="00BB68AC"/>
    <w:rsid w:val="00BE6568"/>
    <w:rsid w:val="00BE72EA"/>
    <w:rsid w:val="00BF3CC1"/>
    <w:rsid w:val="00C04787"/>
    <w:rsid w:val="00C246E0"/>
    <w:rsid w:val="00C32A7C"/>
    <w:rsid w:val="00C535F5"/>
    <w:rsid w:val="00C6231B"/>
    <w:rsid w:val="00C95BD5"/>
    <w:rsid w:val="00CC76C4"/>
    <w:rsid w:val="00CD075D"/>
    <w:rsid w:val="00D07044"/>
    <w:rsid w:val="00D16148"/>
    <w:rsid w:val="00D317F4"/>
    <w:rsid w:val="00D340F8"/>
    <w:rsid w:val="00D51DC8"/>
    <w:rsid w:val="00D54288"/>
    <w:rsid w:val="00D625D4"/>
    <w:rsid w:val="00D957E1"/>
    <w:rsid w:val="00DC1DBD"/>
    <w:rsid w:val="00DD0D33"/>
    <w:rsid w:val="00DF031C"/>
    <w:rsid w:val="00E214D4"/>
    <w:rsid w:val="00E3281D"/>
    <w:rsid w:val="00E368CD"/>
    <w:rsid w:val="00E3781E"/>
    <w:rsid w:val="00E434D2"/>
    <w:rsid w:val="00E4479A"/>
    <w:rsid w:val="00E53122"/>
    <w:rsid w:val="00E935D3"/>
    <w:rsid w:val="00EA27A9"/>
    <w:rsid w:val="00ED651C"/>
    <w:rsid w:val="00EE3BB2"/>
    <w:rsid w:val="00EF3B87"/>
    <w:rsid w:val="00EF5ED6"/>
    <w:rsid w:val="00F247CB"/>
    <w:rsid w:val="00F5188C"/>
    <w:rsid w:val="00F53A3D"/>
    <w:rsid w:val="00F5724D"/>
    <w:rsid w:val="00F61484"/>
    <w:rsid w:val="00F711EB"/>
    <w:rsid w:val="00F739C0"/>
    <w:rsid w:val="00F774A8"/>
    <w:rsid w:val="00F81010"/>
    <w:rsid w:val="00FF1A3B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20DD5-2700-4670-BAAB-AC3B978D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F77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blog.csdn.net/fighterandknight/article/details/5343227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11E987-39CE-4AEE-9BEA-A732D942CBB1}"/>
      </w:docPartPr>
      <w:docPartBody>
        <w:p w:rsidR="00C30904" w:rsidRDefault="00FC0FB1">
          <w:r w:rsidRPr="00F052B6">
            <w:rPr>
              <w:rStyle w:val="a3"/>
              <w:rFonts w:hint="eastAsia"/>
            </w:rPr>
            <w:t>[</w:t>
          </w:r>
          <w:r w:rsidRPr="00F052B6">
            <w:rPr>
              <w:rStyle w:val="a3"/>
              <w:rFonts w:hint="eastAsia"/>
            </w:rPr>
            <w:t>在此处输入文章标题</w:t>
          </w:r>
          <w:r w:rsidRPr="00F052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B"/>
    <w:rsid w:val="006D6AF5"/>
    <w:rsid w:val="00B617DC"/>
    <w:rsid w:val="00C30904"/>
    <w:rsid w:val="00DD10BF"/>
    <w:rsid w:val="00DF7BCB"/>
    <w:rsid w:val="00F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0F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redis 注解开发 单片机 集群 主从复制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168</TotalTime>
  <Pages>1</Pages>
  <Words>2800</Words>
  <Characters>15965</Characters>
  <Application>Microsoft Office Word</Application>
  <DocSecurity>0</DocSecurity>
  <Lines>133</Lines>
  <Paragraphs>37</Paragraphs>
  <ScaleCrop>false</ScaleCrop>
  <Company/>
  <LinksUpToDate>false</LinksUpToDate>
  <CharactersWithSpaces>18728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194</cp:revision>
  <dcterms:created xsi:type="dcterms:W3CDTF">2017-12-07T07:01:00Z</dcterms:created>
  <dcterms:modified xsi:type="dcterms:W3CDTF">2017-12-08T08:56:00Z</dcterms:modified>
</cp:coreProperties>
</file>