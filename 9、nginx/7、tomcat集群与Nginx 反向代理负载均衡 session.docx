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936408" w:rsidRDefault="00936408" w:rsidP="00936408">
          <w:pPr>
            <w:pStyle w:val="PublishStatus"/>
          </w:pPr>
          <w:r>
            <w:t>此文章已于</w:t>
          </w:r>
          <w:r>
            <w:t xml:space="preserve"> 12:46:41 2017/11/27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66023F">
              <w:pPr>
                <w:pStyle w:val="Publishwithline"/>
              </w:pPr>
              <w:r>
                <w:rPr>
                  <w:rFonts w:hint="eastAsia"/>
                </w:rPr>
                <w:t>tomcat</w:t>
              </w:r>
              <w:r>
                <w:rPr>
                  <w:rFonts w:hint="eastAsia"/>
                </w:rPr>
                <w:t>集群与</w:t>
              </w:r>
              <w:r>
                <w:rPr>
                  <w:rFonts w:hint="eastAsia"/>
                </w:rPr>
                <w:t xml:space="preserve">Nginx </w:t>
              </w:r>
              <w:r>
                <w:rPr>
                  <w:rFonts w:hint="eastAsia"/>
                </w:rPr>
                <w:t>反向代理负载均衡</w:t>
              </w:r>
              <w:r>
                <w:rPr>
                  <w:rFonts w:hint="eastAsia"/>
                </w:rPr>
                <w:t xml:space="preserve"> session</w:t>
              </w:r>
            </w:p>
          </w:sdtContent>
        </w:sdt>
        <w:p w:rsidR="00EF5ED6" w:rsidRDefault="00EF5ED6">
          <w:pPr>
            <w:pStyle w:val="underline"/>
          </w:pPr>
        </w:p>
        <w:p w:rsidR="00F454DE" w:rsidRDefault="00F454DE" w:rsidP="00F454DE">
          <w:pPr>
            <w:pStyle w:val="PadderBetweenTitleandProperties"/>
          </w:pPr>
        </w:p>
        <w:p w:rsidR="00F454DE" w:rsidRDefault="00F454DE" w:rsidP="001861C9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33391508"/>
              <w:placeholder>
                <w:docPart w:val="33391508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服务器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rPr>
                  <w:rFonts w:ascii="微软雅黑" w:eastAsia="微软雅黑" w:hAnsi="微软雅黑" w:cs="微软雅黑" w:hint="eastAsia"/>
                </w:rPr>
                <w:t>服务器</w:t>
              </w:r>
            </w:sdtContent>
          </w:sdt>
          <w:r w:rsidR="001861C9">
            <w:t xml:space="preserve"> ; </w:t>
          </w:r>
          <w:sdt>
            <w:sdtPr>
              <w:id w:val="1614170972"/>
              <w:placeholder>
                <w:docPart w:val="1614170972"/>
              </w:placeholder>
              <w:showingPlcHdr/>
              <w:dataBinding w:prefixMappings="xmlns:ns0 = 'http://www.microsoft.com/Office/Word/BlogTool'" w:xpath="/ns0:BlogPostInfo/ns0:Category2" w:storeItemID="{5F329CAD-B019-4FA6-9FEF-74898909AD20}"/>
              <w:comboBox w:lastValue="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1861C9" w:rsidRPr="00A633DD">
                <w:rPr>
                  <w:rStyle w:val="a3"/>
                  <w:rFonts w:hint="eastAsia"/>
                </w:rPr>
                <w:t>[</w:t>
              </w:r>
              <w:r w:rsidR="001861C9" w:rsidRPr="00A633DD">
                <w:rPr>
                  <w:rStyle w:val="a3"/>
                  <w:rFonts w:ascii="微软雅黑" w:eastAsia="微软雅黑" w:hAnsi="微软雅黑" w:cs="微软雅黑" w:hint="eastAsia"/>
                </w:rPr>
                <w:t>选择一个类别或键入一个新类别</w:t>
              </w:r>
              <w:r w:rsidR="001861C9" w:rsidRPr="00A633DD">
                <w:rPr>
                  <w:rStyle w:val="a3"/>
                  <w:rFonts w:hint="eastAsia"/>
                </w:rPr>
                <w:t>]</w:t>
              </w:r>
            </w:sdtContent>
          </w:sdt>
        </w:p>
        <w:p w:rsidR="003971DE" w:rsidRDefault="007A41AB">
          <w:pPr>
            <w:pStyle w:val="PadderBetweenControlandBody"/>
          </w:pPr>
        </w:p>
      </w:sdtContent>
    </w:sdt>
    <w:p w:rsidR="00EF5ED6" w:rsidRDefault="003971DE" w:rsidP="003971D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、新建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相同的</w:t>
      </w:r>
      <w:r>
        <w:t>web</w:t>
      </w:r>
      <w:r>
        <w:t>项目，只有</w:t>
      </w:r>
      <w:r>
        <w:t>index</w:t>
      </w:r>
      <w:r>
        <w:t>中有点区别，这也是为了方便观察</w:t>
      </w:r>
    </w:p>
    <w:p w:rsidR="003971DE" w:rsidRPr="00325680" w:rsidRDefault="003971DE" w:rsidP="003971DE"/>
    <w:p w:rsidR="00326ED9" w:rsidRDefault="00326ED9" w:rsidP="00326ED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项目如下</w:t>
      </w:r>
    </w:p>
    <w:p w:rsidR="00326ED9" w:rsidRPr="00326ED9" w:rsidRDefault="00326ED9" w:rsidP="00326ED9"/>
    <w:p w:rsidR="00326ED9" w:rsidRDefault="00326ED9" w:rsidP="00326ED9">
      <w:pPr>
        <w:jc w:val="center"/>
      </w:pPr>
      <w:r>
        <w:rPr>
          <w:noProof/>
        </w:rPr>
        <w:drawing>
          <wp:inline distT="0" distB="0" distL="0" distR="0" wp14:anchorId="62D6C2E5" wp14:editId="63B55B32">
            <wp:extent cx="5884357" cy="28450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958" cy="285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D9" w:rsidRDefault="00326ED9" w:rsidP="00326ED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编辑</w:t>
      </w:r>
      <w:r>
        <w:t>index.jsp</w:t>
      </w:r>
      <w:r w:rsidR="004D268F">
        <w:t>,</w:t>
      </w:r>
      <w:r w:rsidR="004D268F">
        <w:rPr>
          <w:rFonts w:hint="eastAsia"/>
        </w:rPr>
        <w:t>只有</w:t>
      </w:r>
      <w:r w:rsidR="004D268F">
        <w:t>后面的</w:t>
      </w:r>
      <w:r w:rsidR="004D268F">
        <w:t xml:space="preserve">tomcat3 </w:t>
      </w:r>
      <w:r w:rsidR="004D268F">
        <w:rPr>
          <w:rFonts w:hint="eastAsia"/>
        </w:rPr>
        <w:t>是</w:t>
      </w:r>
      <w:r w:rsidR="004D268F">
        <w:t>不一样的，分别为</w:t>
      </w:r>
      <w:r w:rsidR="004D268F">
        <w:t>tomcat1</w:t>
      </w:r>
      <w:r w:rsidR="004D268F">
        <w:rPr>
          <w:rFonts w:hint="eastAsia"/>
        </w:rPr>
        <w:t>、</w:t>
      </w:r>
      <w:r w:rsidR="004D268F">
        <w:t>tomcat2</w:t>
      </w:r>
      <w:r w:rsidR="004D268F">
        <w:rPr>
          <w:rFonts w:hint="eastAsia"/>
        </w:rPr>
        <w:t>、</w:t>
      </w:r>
      <w:r w:rsidR="004D268F">
        <w:t>tomcat3</w:t>
      </w:r>
    </w:p>
    <w:p w:rsidR="009B1326" w:rsidRPr="009B1326" w:rsidRDefault="009B1326" w:rsidP="009B1326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31"/>
      </w:tblGrid>
      <w:tr w:rsidR="009B1326" w:rsidRPr="009B1326" w:rsidTr="009B1326">
        <w:trPr>
          <w:trHeight w:val="806"/>
        </w:trPr>
        <w:tc>
          <w:tcPr>
            <w:tcW w:w="10831" w:type="dxa"/>
          </w:tcPr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body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h1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font</w:t>
            </w:r>
            <w:r w:rsidRPr="009B132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B1326">
              <w:rPr>
                <w:rFonts w:ascii="Consolas" w:hAnsi="Consolas" w:cs="Consolas"/>
                <w:color w:val="7F007F"/>
                <w:sz w:val="24"/>
                <w:szCs w:val="28"/>
              </w:rPr>
              <w:t>color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B1326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"red"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Session serviced by 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tomcat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font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h1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table</w:t>
            </w:r>
            <w:r w:rsidRPr="009B132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B1326">
              <w:rPr>
                <w:rFonts w:ascii="Consolas" w:hAnsi="Consolas" w:cs="Consolas"/>
                <w:color w:val="7F007F"/>
                <w:sz w:val="24"/>
                <w:szCs w:val="28"/>
                <w:u w:val="single"/>
              </w:rPr>
              <w:t>aligh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B1326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"center"</w:t>
            </w:r>
            <w:r w:rsidRPr="009B132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B1326">
              <w:rPr>
                <w:rFonts w:ascii="Consolas" w:hAnsi="Consolas" w:cs="Consolas"/>
                <w:color w:val="7F007F"/>
                <w:sz w:val="24"/>
                <w:szCs w:val="28"/>
              </w:rPr>
              <w:t>border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B1326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"1"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Session ID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&lt;%=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session.getId() 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%</w:t>
            </w:r>
            <w:r w:rsidRPr="004D268F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&gt;-----tomcat3&lt;/td&gt;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&lt;%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session.setAttribute(</w:t>
            </w:r>
            <w:r w:rsidRPr="009B1326">
              <w:rPr>
                <w:rFonts w:ascii="Consolas" w:hAnsi="Consolas" w:cs="Consolas"/>
                <w:color w:val="2A00FF"/>
                <w:sz w:val="24"/>
                <w:szCs w:val="28"/>
              </w:rPr>
              <w:t>"abc"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,</w:t>
            </w:r>
            <w:r w:rsidRPr="009B1326">
              <w:rPr>
                <w:rFonts w:ascii="Consolas" w:hAnsi="Consolas" w:cs="Consolas"/>
                <w:color w:val="2A00FF"/>
                <w:sz w:val="24"/>
                <w:szCs w:val="28"/>
              </w:rPr>
              <w:t>"abc"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%&gt;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>Created on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&lt;%=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session.getCreationTime() </w:t>
            </w:r>
            <w:r w:rsidRPr="009B1326">
              <w:rPr>
                <w:rFonts w:ascii="Consolas" w:hAnsi="Consolas" w:cs="Consolas"/>
                <w:color w:val="BF5F3F"/>
                <w:sz w:val="24"/>
                <w:szCs w:val="28"/>
              </w:rPr>
              <w:t>%&gt;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td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tr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table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B1326" w:rsidRPr="009B1326" w:rsidRDefault="009B1326" w:rsidP="009B1326">
            <w:pPr>
              <w:rPr>
                <w:sz w:val="24"/>
              </w:rPr>
            </w:pPr>
            <w:r w:rsidRPr="009B132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B1326">
              <w:rPr>
                <w:rFonts w:ascii="Consolas" w:hAnsi="Consolas" w:cs="Consolas"/>
                <w:color w:val="3F7F7F"/>
                <w:sz w:val="24"/>
                <w:szCs w:val="28"/>
              </w:rPr>
              <w:t>body</w:t>
            </w:r>
            <w:r w:rsidRPr="009B132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B1326" w:rsidRPr="009B1326" w:rsidRDefault="009B1326" w:rsidP="009B1326">
            <w:pPr>
              <w:rPr>
                <w:sz w:val="24"/>
              </w:rPr>
            </w:pPr>
          </w:p>
        </w:tc>
      </w:tr>
    </w:tbl>
    <w:p w:rsidR="00326ED9" w:rsidRDefault="00326ED9" w:rsidP="00326ED9"/>
    <w:p w:rsidR="004D268F" w:rsidRPr="00C52FE1" w:rsidRDefault="004D268F" w:rsidP="00D97F7F">
      <w:pPr>
        <w:pStyle w:val="2"/>
        <w:rPr>
          <w:sz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web</w:t>
      </w:r>
      <w:r>
        <w:rPr>
          <w:rFonts w:hint="eastAsia"/>
        </w:rPr>
        <w:t>.xml</w:t>
      </w:r>
      <w:r w:rsidR="00D97F7F">
        <w:rPr>
          <w:rFonts w:hint="eastAsia"/>
        </w:rPr>
        <w:t>实现</w:t>
      </w:r>
      <w:r>
        <w:t>session</w:t>
      </w:r>
      <w:r>
        <w:t>复制</w:t>
      </w:r>
      <w:r w:rsidR="00C52FE1">
        <w:rPr>
          <w:rFonts w:hint="eastAsia"/>
        </w:rPr>
        <w:t>，</w:t>
      </w:r>
      <w:r w:rsidR="00C52FE1">
        <w:t>添加</w:t>
      </w:r>
      <w:r w:rsidR="00C52FE1" w:rsidRPr="00C52FE1">
        <w:rPr>
          <w:color w:val="000000"/>
          <w:sz w:val="24"/>
        </w:rPr>
        <w:t xml:space="preserve"> </w:t>
      </w:r>
      <w:r w:rsidR="00C52FE1" w:rsidRPr="00C52FE1">
        <w:rPr>
          <w:color w:val="FF0000"/>
          <w:sz w:val="32"/>
        </w:rPr>
        <w:t xml:space="preserve"> &lt;distributable/&gt;  </w:t>
      </w:r>
      <w:r w:rsidR="00C52FE1" w:rsidRPr="00C52FE1">
        <w:rPr>
          <w:color w:val="000000"/>
          <w:sz w:val="24"/>
        </w:rPr>
        <w:t xml:space="preserve">   </w:t>
      </w:r>
      <w:r w:rsidR="00C52FE1">
        <w:rPr>
          <w:rFonts w:hint="eastAsia"/>
        </w:rPr>
        <w:t>标签</w:t>
      </w:r>
    </w:p>
    <w:p w:rsidR="00C52FE1" w:rsidRPr="00C52FE1" w:rsidRDefault="00C52FE1" w:rsidP="00C52FE1"/>
    <w:tbl>
      <w:tblPr>
        <w:tblW w:w="0" w:type="auto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6"/>
      </w:tblGrid>
      <w:tr w:rsidR="00C52FE1" w:rsidRPr="00C52FE1" w:rsidTr="00C52FE1">
        <w:trPr>
          <w:trHeight w:val="380"/>
        </w:trPr>
        <w:tc>
          <w:tcPr>
            <w:tcW w:w="10566" w:type="dxa"/>
          </w:tcPr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&lt;?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xml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version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"1.0"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encoding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"UTF-8"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?&gt;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web-app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xmlns:xsi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 xml:space="preserve">"http://www.w3.org/2001/XMLSchema-instance"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xmlns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"http://java.sun.com/xml/ns/javaee"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xsi:schemaLocation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"http://java.sun.com/xml/ns/javaee http://java.sun.com/xml/ns/javaee/web-app_3_0.xsd"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id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"WebApp_ID"</w:t>
            </w:r>
            <w:r w:rsidRPr="00C52FE1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7F007F"/>
                <w:sz w:val="24"/>
                <w:szCs w:val="28"/>
              </w:rPr>
              <w:t>version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C52FE1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"3.0"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display-name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NginxTomcatSession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display-name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 &lt;distributable/&gt;  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</w:t>
            </w:r>
          </w:p>
          <w:p w:rsidR="00C52FE1" w:rsidRPr="0075197C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</w:pP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&lt;!--   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前加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&lt;distributable /&gt; 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标签</w:t>
            </w:r>
          </w:p>
          <w:p w:rsidR="00C52FE1" w:rsidRPr="0075197C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</w:pP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ab/>
            </w:r>
            <w:r w:rsidR="00A566E2"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 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(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这个是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  <w:u w:val="single"/>
              </w:rPr>
              <w:t>tomcat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进行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session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复制所必须的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,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否则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session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不能进行复制</w:t>
            </w: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!)</w:t>
            </w:r>
          </w:p>
          <w:p w:rsidR="00C52FE1" w:rsidRPr="0075197C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75197C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 --&gt;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welcome-file-list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index.html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index.htm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index.jsp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default.html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default.htm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>default.jsp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52FE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welcome-file-list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C52FE1" w:rsidRPr="00C52FE1" w:rsidRDefault="00C52FE1" w:rsidP="00C52FE1">
            <w:pPr>
              <w:rPr>
                <w:sz w:val="24"/>
              </w:rPr>
            </w:pP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C52FE1">
              <w:rPr>
                <w:rFonts w:ascii="Consolas" w:hAnsi="Consolas" w:cs="Consolas"/>
                <w:color w:val="3F7F7F"/>
                <w:sz w:val="24"/>
                <w:szCs w:val="28"/>
              </w:rPr>
              <w:t>web-app</w:t>
            </w:r>
            <w:r w:rsidRPr="00C52FE1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</w:tc>
      </w:tr>
    </w:tbl>
    <w:p w:rsidR="00C52FE1" w:rsidRDefault="00C52FE1" w:rsidP="004D268F"/>
    <w:p w:rsidR="00D97F7F" w:rsidRDefault="00D97F7F" w:rsidP="00D97F7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tomcat</w:t>
      </w:r>
      <w:r>
        <w:t>服务器</w:t>
      </w:r>
    </w:p>
    <w:p w:rsidR="00D97F7F" w:rsidRDefault="00D97F7F" w:rsidP="00D97F7F"/>
    <w:p w:rsidR="00D97F7F" w:rsidRDefault="00D97F7F" w:rsidP="00D97F7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tomcat</w:t>
      </w:r>
      <w:r>
        <w:t>服务器位置</w:t>
      </w:r>
    </w:p>
    <w:p w:rsidR="00EE516E" w:rsidRPr="00EE516E" w:rsidRDefault="00EE516E" w:rsidP="00EE516E"/>
    <w:p w:rsidR="00D97F7F" w:rsidRDefault="00EE516E" w:rsidP="00EE516E">
      <w:pPr>
        <w:jc w:val="center"/>
      </w:pPr>
      <w:r>
        <w:rPr>
          <w:noProof/>
        </w:rPr>
        <w:drawing>
          <wp:inline distT="0" distB="0" distL="0" distR="0" wp14:anchorId="05F5F1BA" wp14:editId="0DD0879B">
            <wp:extent cx="5747545" cy="2185686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452" cy="219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6E" w:rsidRDefault="00EE516E" w:rsidP="00EE516E"/>
    <w:p w:rsidR="00EE516E" w:rsidRDefault="00EE516E" w:rsidP="00EE516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修改各自服务器的端口</w:t>
      </w:r>
    </w:p>
    <w:p w:rsidR="00EE516E" w:rsidRDefault="00EE516E" w:rsidP="00EE516E"/>
    <w:p w:rsidR="000B6520" w:rsidRDefault="00EE516E" w:rsidP="000B652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B6520" w:rsidRPr="000B6520">
        <w:t> </w:t>
      </w:r>
      <w:r w:rsidR="000B6520" w:rsidRPr="000B6520">
        <w:t>更改</w:t>
      </w:r>
      <w:r w:rsidR="000B6520" w:rsidRPr="000B6520">
        <w:t>server</w:t>
      </w:r>
      <w:r w:rsidR="000B6520" w:rsidRPr="000B6520">
        <w:t>和</w:t>
      </w:r>
      <w:r w:rsidR="000B6520" w:rsidRPr="000B6520">
        <w:t>Connector</w:t>
      </w:r>
      <w:r w:rsidR="000B6520" w:rsidRPr="000B6520">
        <w:t>端口</w:t>
      </w:r>
      <w:r w:rsidR="000B6520">
        <w:t>.</w:t>
      </w:r>
    </w:p>
    <w:p w:rsidR="000B6520" w:rsidRPr="000B6520" w:rsidRDefault="000B6520" w:rsidP="000B6520"/>
    <w:p w:rsidR="000B6520" w:rsidRDefault="000B6520" w:rsidP="000B6520">
      <w:pPr>
        <w:pStyle w:val="4"/>
        <w:ind w:firstLine="720"/>
      </w:pPr>
      <w:r>
        <w:t>1</w:t>
      </w:r>
      <w:r>
        <w:rPr>
          <w:rFonts w:hint="eastAsia"/>
        </w:rPr>
        <w:t>、</w:t>
      </w:r>
      <w:r w:rsidRPr="000B6520">
        <w:t xml:space="preserve">tomcat1 </w:t>
      </w:r>
      <w:r w:rsidRPr="000B6520">
        <w:t>中</w:t>
      </w:r>
      <w:r w:rsidRPr="000B6520">
        <w:t>server</w:t>
      </w:r>
      <w:r w:rsidRPr="000B6520">
        <w:t>的端口为</w:t>
      </w:r>
      <w:r w:rsidRPr="000B6520">
        <w:t>18005,Connector</w:t>
      </w:r>
      <w:r w:rsidRPr="000B6520">
        <w:t>端口为</w:t>
      </w:r>
      <w:r w:rsidRPr="000B6520">
        <w:t>18080,</w:t>
      </w:r>
      <w:r w:rsidRPr="000B6520">
        <w:t>；</w:t>
      </w:r>
    </w:p>
    <w:p w:rsidR="000B6520" w:rsidRPr="000B6520" w:rsidRDefault="000B6520" w:rsidP="000B6520"/>
    <w:p w:rsidR="000B6520" w:rsidRDefault="000B6520" w:rsidP="000B6520">
      <w:pPr>
        <w:pStyle w:val="4"/>
        <w:ind w:firstLine="720"/>
      </w:pPr>
      <w:r>
        <w:t>2</w:t>
      </w:r>
      <w:r>
        <w:rPr>
          <w:rFonts w:hint="eastAsia"/>
        </w:rPr>
        <w:t>、</w:t>
      </w:r>
      <w:r w:rsidRPr="000B6520">
        <w:t>tomcat2</w:t>
      </w:r>
      <w:r w:rsidRPr="000B6520">
        <w:t>的分别是</w:t>
      </w:r>
      <w:r w:rsidRPr="000B6520">
        <w:t>28005,28080</w:t>
      </w:r>
    </w:p>
    <w:p w:rsidR="000B6520" w:rsidRPr="000B6520" w:rsidRDefault="000B6520" w:rsidP="000B6520"/>
    <w:p w:rsidR="000B6520" w:rsidRDefault="000B6520" w:rsidP="000B6520">
      <w:pPr>
        <w:pStyle w:val="4"/>
        <w:ind w:firstLine="720"/>
      </w:pPr>
      <w:r>
        <w:t>3</w:t>
      </w:r>
      <w:r>
        <w:rPr>
          <w:rFonts w:hint="eastAsia"/>
        </w:rPr>
        <w:t>、</w:t>
      </w:r>
      <w:r w:rsidRPr="000B6520">
        <w:t>tomcat3</w:t>
      </w:r>
      <w:r w:rsidRPr="000B6520">
        <w:t>分别是</w:t>
      </w:r>
      <w:r w:rsidRPr="000B6520">
        <w:t>38085 ,38080</w:t>
      </w:r>
    </w:p>
    <w:p w:rsidR="000B6520" w:rsidRDefault="000B6520" w:rsidP="000B6520"/>
    <w:p w:rsidR="005F49A9" w:rsidRDefault="005F49A9" w:rsidP="005F49A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、修改</w:t>
      </w:r>
      <w:r>
        <w:t>server.xml</w:t>
      </w:r>
      <w:r>
        <w:rPr>
          <w:rFonts w:hint="eastAsia"/>
        </w:rPr>
        <w:t>中</w:t>
      </w:r>
      <w:r>
        <w:t>为了实现</w:t>
      </w:r>
      <w:r>
        <w:t>session</w:t>
      </w:r>
      <w:r>
        <w:t>复制功能</w:t>
      </w:r>
    </w:p>
    <w:p w:rsidR="002852C9" w:rsidRPr="000B6520" w:rsidRDefault="002852C9" w:rsidP="000B6520"/>
    <w:p w:rsidR="005F49A9" w:rsidRPr="00074293" w:rsidRDefault="005F49A9" w:rsidP="005F49A9">
      <w:pPr>
        <w:pStyle w:val="4"/>
        <w:ind w:firstLine="720"/>
        <w:rPr>
          <w:color w:val="FF0000"/>
        </w:rPr>
      </w:pPr>
      <w:r w:rsidRPr="00074293">
        <w:rPr>
          <w:color w:val="FF0000"/>
        </w:rPr>
        <w:t>1</w:t>
      </w:r>
      <w:r w:rsidRPr="00074293">
        <w:rPr>
          <w:rFonts w:hint="eastAsia"/>
          <w:color w:val="FF0000"/>
        </w:rPr>
        <w:t>、</w:t>
      </w:r>
      <w:r w:rsidRPr="00074293">
        <w:rPr>
          <w:color w:val="FF0000"/>
        </w:rPr>
        <w:t>取消</w:t>
      </w:r>
      <w:r w:rsidRPr="00074293">
        <w:rPr>
          <w:color w:val="FF0000"/>
        </w:rPr>
        <w:t>Cluster</w:t>
      </w:r>
      <w:r w:rsidRPr="00074293">
        <w:rPr>
          <w:color w:val="FF0000"/>
        </w:rPr>
        <w:t>节点的注释</w:t>
      </w:r>
      <w:r w:rsidRPr="00074293">
        <w:rPr>
          <w:color w:val="FF0000"/>
        </w:rPr>
        <w:t xml:space="preserve">. </w:t>
      </w:r>
      <w:r w:rsidR="00A87016" w:rsidRPr="00074293">
        <w:rPr>
          <w:color w:val="FF0000"/>
        </w:rPr>
        <w:t xml:space="preserve"> </w:t>
      </w:r>
      <w:r w:rsidR="00A87016" w:rsidRPr="00074293">
        <w:rPr>
          <w:rFonts w:hint="eastAsia"/>
          <w:color w:val="FF0000"/>
        </w:rPr>
        <w:t>（也就是</w:t>
      </w:r>
      <w:r w:rsidR="00A87016" w:rsidRPr="00074293">
        <w:rPr>
          <w:color w:val="FF0000"/>
        </w:rPr>
        <w:t>添加集群</w:t>
      </w:r>
      <w:r w:rsidR="00A87016" w:rsidRPr="00074293">
        <w:rPr>
          <w:rFonts w:hint="eastAsia"/>
          <w:color w:val="FF0000"/>
        </w:rPr>
        <w:t>）</w:t>
      </w:r>
    </w:p>
    <w:p w:rsidR="005F49A9" w:rsidRPr="005F49A9" w:rsidRDefault="005F49A9" w:rsidP="005F49A9"/>
    <w:p w:rsidR="005F49A9" w:rsidRPr="000B6520" w:rsidRDefault="005F49A9" w:rsidP="005F49A9">
      <w:pPr>
        <w:pStyle w:val="4"/>
        <w:ind w:firstLine="720"/>
      </w:pPr>
      <w:r>
        <w:t>2</w:t>
      </w:r>
      <w:r>
        <w:rPr>
          <w:rFonts w:hint="eastAsia"/>
        </w:rPr>
        <w:t>、</w:t>
      </w:r>
      <w:r w:rsidRPr="000B6520">
        <w:t>保持每个</w:t>
      </w:r>
      <w:r w:rsidRPr="000B6520">
        <w:t xml:space="preserve">Engine </w:t>
      </w:r>
      <w:r w:rsidRPr="000B6520">
        <w:t>节点</w:t>
      </w:r>
      <w:r w:rsidRPr="000B6520">
        <w:t>jvmRoute</w:t>
      </w:r>
      <w:r w:rsidRPr="000B6520">
        <w:t>的值是相同的</w:t>
      </w:r>
      <w:r w:rsidRPr="000B6520">
        <w:t>.</w:t>
      </w:r>
      <w:r w:rsidR="005C6564">
        <w:t xml:space="preserve"> </w:t>
      </w:r>
      <w:r w:rsidR="005C6564">
        <w:rPr>
          <w:rFonts w:hint="eastAsia"/>
        </w:rPr>
        <w:t>（</w:t>
      </w:r>
      <w:r w:rsidR="005C6564">
        <w:rPr>
          <w:rFonts w:hint="eastAsia"/>
        </w:rPr>
        <w:t>sessionid</w:t>
      </w:r>
      <w:r w:rsidR="005C6564">
        <w:t>的后缀</w:t>
      </w:r>
      <w:r w:rsidR="005C6564">
        <w:rPr>
          <w:rFonts w:hint="eastAsia"/>
        </w:rPr>
        <w:t>）</w:t>
      </w:r>
    </w:p>
    <w:p w:rsidR="000B6520" w:rsidRPr="005F49A9" w:rsidRDefault="000B6520" w:rsidP="000B6520"/>
    <w:p w:rsidR="000B6520" w:rsidRDefault="00A40B83" w:rsidP="00A40B83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tomcat1 </w:t>
      </w:r>
      <w:r>
        <w:rPr>
          <w:rFonts w:hint="eastAsia"/>
        </w:rPr>
        <w:t>中</w:t>
      </w:r>
      <w:r>
        <w:t>的的</w:t>
      </w:r>
      <w:r>
        <w:t>sever.xml</w:t>
      </w:r>
    </w:p>
    <w:p w:rsidR="00C620D7" w:rsidRPr="00C620D7" w:rsidRDefault="00C620D7" w:rsidP="00C620D7"/>
    <w:tbl>
      <w:tblPr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14"/>
      </w:tblGrid>
      <w:tr w:rsidR="00C620D7" w:rsidTr="00A94FC6">
        <w:trPr>
          <w:trHeight w:val="1544"/>
        </w:trPr>
        <w:tc>
          <w:tcPr>
            <w:tcW w:w="10314" w:type="dxa"/>
          </w:tcPr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>&lt;?xml version='1.0' encoding='utf-8'?&gt;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 w:rsidRPr="00A94FC6">
              <w:rPr>
                <w:color w:val="FF0000"/>
              </w:rPr>
              <w:t>&lt;Server port="18005" s</w:t>
            </w:r>
            <w:r>
              <w:t>hutdown="SHUTDOWN"&gt;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&lt;Listener className="org.apache.catalina.core.AprLifecycleListener" SSLEngine="on"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&lt;Listener className="org.apache.catalina.core.JasperListener"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&lt;Listener className="org.apache.catalina.core.JreMemoryLeakPreventionListener"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&lt;Listener className="org.apache.catalina.mbeans.ServerLifecycleListener"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&lt;Listener className="org.apache.catalina.mbeans.GlobalResourcesLifecycleListener"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&lt;GlobalNamingResources&gt;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&lt;Resource name="UserDatabase" auth="Container"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type="org.apache.catalina.UserDatabase"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description="User database that can be updated and saved"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factory="org.apache.catalina.users.MemoryUserDatabaseFactory"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pathname="conf/tomcat-users.xml"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&lt;/GlobalNamingResources&gt;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&lt;Service name="Catalina"&gt;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</w:t>
            </w:r>
            <w:r w:rsidRPr="00A94FC6">
              <w:rPr>
                <w:color w:val="FF0000"/>
              </w:rPr>
              <w:t xml:space="preserve">  &lt;Connector port="18080" </w:t>
            </w:r>
            <w:r>
              <w:t xml:space="preserve">protocol="HTTP/1.1" 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connectionTimeout="20000" 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redirectPort="8443" /&gt;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</w:t>
            </w:r>
            <w:r w:rsidRPr="00A94FC6">
              <w:rPr>
                <w:color w:val="FF0000"/>
              </w:rPr>
              <w:t xml:space="preserve"> &lt;Connector port="18009" </w:t>
            </w:r>
            <w:r>
              <w:t>protocol="AJP/1.3" redirectPort="8443" /&gt;</w:t>
            </w:r>
          </w:p>
          <w:p w:rsidR="00C620D7" w:rsidRPr="00A94FC6" w:rsidRDefault="00C620D7" w:rsidP="00C620D7">
            <w:pPr>
              <w:pStyle w:val="a8"/>
              <w:shd w:val="clear" w:color="auto" w:fill="FFFFFF"/>
              <w:spacing w:after="0"/>
              <w:ind w:left="-34"/>
              <w:rPr>
                <w:color w:val="FF0000"/>
              </w:rPr>
            </w:pPr>
            <w:r>
              <w:t xml:space="preserve">       &lt;Engine name="Catalina" defaultHost="localhost"</w:t>
            </w:r>
            <w:r w:rsidRPr="00A94FC6">
              <w:rPr>
                <w:color w:val="FF0000"/>
              </w:rPr>
              <w:t xml:space="preserve"> </w:t>
            </w:r>
            <w:r w:rsidRPr="00F07803">
              <w:rPr>
                <w:color w:val="FF0000"/>
                <w:highlight w:val="green"/>
              </w:rPr>
              <w:t>jvmRoute="jvm1"&gt;</w:t>
            </w:r>
          </w:p>
          <w:p w:rsidR="00C620D7" w:rsidRPr="00A94FC6" w:rsidRDefault="00C620D7" w:rsidP="00C620D7">
            <w:pPr>
              <w:pStyle w:val="a8"/>
              <w:shd w:val="clear" w:color="auto" w:fill="FFFFFF"/>
              <w:spacing w:after="0"/>
              <w:ind w:left="-34"/>
              <w:rPr>
                <w:color w:val="FF0000"/>
              </w:rPr>
            </w:pPr>
            <w:r>
              <w:t xml:space="preserve">     </w:t>
            </w:r>
            <w:r w:rsidRPr="00A94FC6">
              <w:rPr>
                <w:color w:val="FF0000"/>
              </w:rPr>
              <w:t xml:space="preserve">  </w:t>
            </w:r>
            <w:r w:rsidRPr="00F07803">
              <w:rPr>
                <w:color w:val="FF0000"/>
                <w:highlight w:val="green"/>
              </w:rPr>
              <w:t>&lt;Cluster className="org.apache.catalina.ha.tcp.SimpleTcpCluster"/&gt;</w:t>
            </w:r>
            <w:r w:rsidRPr="00A94FC6">
              <w:rPr>
                <w:color w:val="FF0000"/>
              </w:rPr>
              <w:t xml:space="preserve">  </w:t>
            </w:r>
          </w:p>
          <w:p w:rsidR="00C620D7" w:rsidRPr="00A94FC6" w:rsidRDefault="00C620D7" w:rsidP="00C620D7">
            <w:pPr>
              <w:pStyle w:val="a8"/>
              <w:shd w:val="clear" w:color="auto" w:fill="FFFFFF"/>
              <w:spacing w:after="0"/>
              <w:ind w:left="-34"/>
              <w:rPr>
                <w:color w:val="FF0000"/>
              </w:rPr>
            </w:pPr>
            <w:r>
              <w:t xml:space="preserve">     </w:t>
            </w:r>
            <w:r w:rsidRPr="00A94FC6">
              <w:rPr>
                <w:color w:val="FF0000"/>
              </w:rPr>
              <w:t xml:space="preserve">  &lt;Realm className="org.apache.catalina.realm.LockOutRealm"&gt;  </w:t>
            </w:r>
          </w:p>
          <w:p w:rsidR="00C620D7" w:rsidRPr="00A94FC6" w:rsidRDefault="00C620D7" w:rsidP="00C620D7">
            <w:pPr>
              <w:pStyle w:val="a8"/>
              <w:shd w:val="clear" w:color="auto" w:fill="FFFFFF"/>
              <w:spacing w:after="0"/>
              <w:ind w:left="-34"/>
              <w:rPr>
                <w:color w:val="FF0000"/>
              </w:rPr>
            </w:pPr>
            <w:r w:rsidRPr="00A94FC6">
              <w:rPr>
                <w:color w:val="FF0000"/>
              </w:rPr>
              <w:t xml:space="preserve">           &lt;Realm className="org.apache.catalina.realm.UserDatabaseRealm"  resourceName="UserDatabase"/&gt;  </w:t>
            </w:r>
          </w:p>
          <w:p w:rsidR="00C620D7" w:rsidRPr="00A94FC6" w:rsidRDefault="00C620D7" w:rsidP="00C620D7">
            <w:pPr>
              <w:pStyle w:val="a8"/>
              <w:shd w:val="clear" w:color="auto" w:fill="FFFFFF"/>
              <w:spacing w:after="0"/>
              <w:ind w:left="-34"/>
              <w:rPr>
                <w:color w:val="FF0000"/>
              </w:rPr>
            </w:pPr>
            <w:r w:rsidRPr="00A94FC6">
              <w:rPr>
                <w:color w:val="FF0000"/>
              </w:rPr>
              <w:t xml:space="preserve">        &lt;/Realm&gt;  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&lt;Host name="localhost"  appBase="webapps" unpackWARs="true" autoDeploy="true"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       xmlValidation="false" xmlNamespaceAware="false"&gt;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   &lt;/Host&gt;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    &lt;/Engine&gt;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 xml:space="preserve"> &lt;/Service&gt;  </w:t>
            </w:r>
          </w:p>
          <w:p w:rsidR="00C620D7" w:rsidRDefault="00C620D7" w:rsidP="00C620D7">
            <w:pPr>
              <w:pStyle w:val="a8"/>
              <w:shd w:val="clear" w:color="auto" w:fill="FFFFFF"/>
              <w:spacing w:after="0"/>
              <w:ind w:left="-34"/>
            </w:pPr>
            <w:r>
              <w:t>&lt;/Server&gt;</w:t>
            </w:r>
          </w:p>
        </w:tc>
      </w:tr>
    </w:tbl>
    <w:p w:rsidR="00EE516E" w:rsidRDefault="00EE516E" w:rsidP="00F07803"/>
    <w:p w:rsidR="004B39CB" w:rsidRDefault="004B39CB" w:rsidP="004B39C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、布置</w:t>
      </w:r>
      <w:r>
        <w:t>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项目分部到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服务器上去</w:t>
      </w:r>
    </w:p>
    <w:p w:rsidR="000303E2" w:rsidRPr="000303E2" w:rsidRDefault="000303E2" w:rsidP="000303E2"/>
    <w:p w:rsidR="004B39CB" w:rsidRDefault="000303E2" w:rsidP="003426A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、项目</w:t>
      </w:r>
      <w:r>
        <w:t>位置</w:t>
      </w:r>
    </w:p>
    <w:p w:rsidR="003426AD" w:rsidRPr="003426AD" w:rsidRDefault="003426AD" w:rsidP="003426AD"/>
    <w:p w:rsidR="003426AD" w:rsidRDefault="003426AD" w:rsidP="003426AD">
      <w:pPr>
        <w:jc w:val="center"/>
      </w:pPr>
      <w:r>
        <w:rPr>
          <w:noProof/>
        </w:rPr>
        <w:drawing>
          <wp:inline distT="0" distB="0" distL="0" distR="0" wp14:anchorId="21F0A03D" wp14:editId="0B1B85FE">
            <wp:extent cx="5148978" cy="30755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844" cy="307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AD" w:rsidRPr="003426AD" w:rsidRDefault="003426AD" w:rsidP="003426AD">
      <w:pPr>
        <w:jc w:val="center"/>
      </w:pPr>
      <w:r>
        <w:rPr>
          <w:noProof/>
        </w:rPr>
        <w:drawing>
          <wp:inline distT="0" distB="0" distL="0" distR="0" wp14:anchorId="0AAEEA36" wp14:editId="735BCFF0">
            <wp:extent cx="5098694" cy="2915474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183" cy="29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E2" w:rsidRPr="000303E2" w:rsidRDefault="000303E2" w:rsidP="003426AD">
      <w:pPr>
        <w:jc w:val="center"/>
      </w:pPr>
      <w:r>
        <w:rPr>
          <w:noProof/>
        </w:rPr>
        <w:drawing>
          <wp:inline distT="0" distB="0" distL="0" distR="0" wp14:anchorId="3CF66A73" wp14:editId="2B4D7F2B">
            <wp:extent cx="5064904" cy="263347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624" cy="26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CB" w:rsidRDefault="004B39CB" w:rsidP="003426AD"/>
    <w:p w:rsidR="003426AD" w:rsidRDefault="003426AD" w:rsidP="003426A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xml</w:t>
      </w:r>
      <w:r>
        <w:rPr>
          <w:rFonts w:hint="eastAsia"/>
        </w:rPr>
        <w:t>方式</w:t>
      </w:r>
      <w:r>
        <w:t>启动，这里不讲解</w:t>
      </w:r>
    </w:p>
    <w:p w:rsidR="003426AD" w:rsidRPr="003426AD" w:rsidRDefault="003426AD" w:rsidP="003426AD"/>
    <w:p w:rsidR="003426AD" w:rsidRDefault="003426AD" w:rsidP="004B39CB"/>
    <w:p w:rsidR="004B39CB" w:rsidRDefault="004B39CB" w:rsidP="004B39CB"/>
    <w:p w:rsidR="004B39CB" w:rsidRPr="004B39CB" w:rsidRDefault="004B39CB" w:rsidP="004B39CB"/>
    <w:p w:rsidR="00F07803" w:rsidRDefault="00F07803" w:rsidP="004B39C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nginx</w:t>
      </w:r>
      <w:r>
        <w:t>配置</w:t>
      </w:r>
    </w:p>
    <w:p w:rsidR="00F07803" w:rsidRDefault="00F07803" w:rsidP="00F07803"/>
    <w:p w:rsidR="00F07803" w:rsidRDefault="00F07803" w:rsidP="00B1231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F60CB">
        <w:rPr>
          <w:rFonts w:hint="eastAsia"/>
        </w:rPr>
        <w:t>负载均衡</w:t>
      </w:r>
    </w:p>
    <w:p w:rsidR="00CF60CB" w:rsidRPr="00CF60CB" w:rsidRDefault="00CF60CB" w:rsidP="00CF60CB"/>
    <w:tbl>
      <w:tblPr>
        <w:tblW w:w="0" w:type="auto"/>
        <w:tblInd w:w="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4"/>
      </w:tblGrid>
      <w:tr w:rsidR="00CF60CB" w:rsidTr="00CF60CB">
        <w:trPr>
          <w:trHeight w:val="1106"/>
        </w:trPr>
        <w:tc>
          <w:tcPr>
            <w:tcW w:w="8824" w:type="dxa"/>
          </w:tcPr>
          <w:p w:rsidR="00CF60CB" w:rsidRDefault="00CF60CB" w:rsidP="00CF60CB">
            <w:r>
              <w:t xml:space="preserve">   upstream mysite {  </w:t>
            </w:r>
          </w:p>
          <w:p w:rsidR="00CF60CB" w:rsidRDefault="00CF60CB" w:rsidP="00CF60CB">
            <w:r>
              <w:t xml:space="preserve">    </w:t>
            </w:r>
            <w:r w:rsidRPr="00336464">
              <w:rPr>
                <w:color w:val="FF0000"/>
              </w:rPr>
              <w:t xml:space="preserve"> </w:t>
            </w:r>
            <w:r w:rsidRPr="00336464">
              <w:rPr>
                <w:color w:val="FF0000"/>
                <w:highlight w:val="green"/>
              </w:rPr>
              <w:t>server localhost:18080</w:t>
            </w:r>
            <w:r w:rsidRPr="00336464">
              <w:rPr>
                <w:color w:val="FF0000"/>
              </w:rPr>
              <w:t xml:space="preserve"> </w:t>
            </w:r>
            <w:r>
              <w:t xml:space="preserve">weight=5;  </w:t>
            </w:r>
          </w:p>
          <w:p w:rsidR="00CF60CB" w:rsidRDefault="00CF60CB" w:rsidP="00CF60CB">
            <w:r>
              <w:t xml:space="preserve">     server localhost:28080 weight=5;  </w:t>
            </w:r>
          </w:p>
          <w:p w:rsidR="00CF60CB" w:rsidRDefault="00CF60CB" w:rsidP="00CF60CB">
            <w:r>
              <w:t xml:space="preserve">     server localhost:38080 weight=5;  </w:t>
            </w:r>
          </w:p>
          <w:p w:rsidR="00CF60CB" w:rsidRDefault="00CF60CB" w:rsidP="00CF60CB">
            <w:r>
              <w:t xml:space="preserve">   }</w:t>
            </w:r>
          </w:p>
        </w:tc>
      </w:tr>
    </w:tbl>
    <w:p w:rsidR="00CF60CB" w:rsidRDefault="00CF60CB" w:rsidP="00CF60CB"/>
    <w:p w:rsidR="00336464" w:rsidRDefault="00336464" w:rsidP="003364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、反向</w:t>
      </w:r>
      <w:r>
        <w:t>代理</w:t>
      </w:r>
      <w:r w:rsidR="00A004FA">
        <w:rPr>
          <w:rFonts w:hint="eastAsia"/>
        </w:rPr>
        <w:t>，</w:t>
      </w:r>
      <w:r w:rsidR="00A004FA">
        <w:t>一定要记得添加</w:t>
      </w:r>
      <w:r w:rsidR="00A004FA">
        <w:rPr>
          <w:rFonts w:hint="eastAsia"/>
        </w:rPr>
        <w:t>下面</w:t>
      </w:r>
      <w:r w:rsidR="00A004FA">
        <w:t>的</w:t>
      </w:r>
      <w:r w:rsidR="00A004FA">
        <w:t xml:space="preserve">timeout   </w:t>
      </w:r>
      <w:r w:rsidR="00A004FA">
        <w:rPr>
          <w:rFonts w:hint="eastAsia"/>
        </w:rPr>
        <w:t>，</w:t>
      </w:r>
      <w:r w:rsidR="00A004FA">
        <w:t>否则浏览器会太慢</w:t>
      </w:r>
    </w:p>
    <w:p w:rsidR="00336464" w:rsidRPr="00336464" w:rsidRDefault="00336464" w:rsidP="00336464"/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01"/>
      </w:tblGrid>
      <w:tr w:rsidR="00336464" w:rsidTr="00336464">
        <w:trPr>
          <w:trHeight w:val="910"/>
        </w:trPr>
        <w:tc>
          <w:tcPr>
            <w:tcW w:w="8801" w:type="dxa"/>
          </w:tcPr>
          <w:p w:rsidR="00336464" w:rsidRDefault="00336464" w:rsidP="00336464">
            <w:pPr>
              <w:ind w:left="-57"/>
            </w:pPr>
            <w:r>
              <w:t>server {</w:t>
            </w:r>
          </w:p>
          <w:p w:rsidR="00336464" w:rsidRDefault="00336464" w:rsidP="00336464">
            <w:pPr>
              <w:ind w:left="-57"/>
            </w:pPr>
            <w:r>
              <w:t xml:space="preserve">        listen       80;</w:t>
            </w:r>
          </w:p>
          <w:p w:rsidR="00336464" w:rsidRDefault="00336464" w:rsidP="00336464">
            <w:pPr>
              <w:ind w:left="-57"/>
            </w:pPr>
            <w:r>
              <w:rPr>
                <w:rFonts w:hint="eastAsia"/>
              </w:rPr>
              <w:t xml:space="preserve">        server_name localhost;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336464" w:rsidRDefault="00336464" w:rsidP="00336464">
            <w:pPr>
              <w:ind w:left="-57"/>
            </w:pPr>
            <w:r>
              <w:t xml:space="preserve">        root   E:/workspace/NginxTest/NginxRoot;</w:t>
            </w:r>
          </w:p>
          <w:p w:rsidR="00336464" w:rsidRDefault="00336464" w:rsidP="00336464">
            <w:pPr>
              <w:ind w:left="-57"/>
            </w:pPr>
            <w:r>
              <w:t xml:space="preserve">        index  index.html index.htm;</w:t>
            </w:r>
          </w:p>
          <w:p w:rsidR="00336464" w:rsidRDefault="00336464" w:rsidP="00336464">
            <w:pPr>
              <w:ind w:left="-57"/>
            </w:pPr>
            <w:r>
              <w:t xml:space="preserve">       </w:t>
            </w:r>
          </w:p>
          <w:p w:rsidR="00336464" w:rsidRDefault="00336464" w:rsidP="00336464">
            <w:pPr>
              <w:ind w:left="-57"/>
            </w:pPr>
            <w:r>
              <w:t xml:space="preserve">        location / {</w:t>
            </w:r>
          </w:p>
          <w:p w:rsidR="00336464" w:rsidRDefault="00336464" w:rsidP="00336464">
            <w:pPr>
              <w:ind w:left="-57"/>
            </w:pPr>
            <w:r>
              <w:rPr>
                <w:rFonts w:hint="eastAsia"/>
              </w:rPr>
              <w:t xml:space="preserve">      </w:t>
            </w:r>
            <w:r w:rsidRPr="00F37801">
              <w:rPr>
                <w:color w:val="FF0000"/>
              </w:rPr>
              <w:t xml:space="preserve"> </w:t>
            </w:r>
            <w:r w:rsidRPr="00F37801">
              <w:rPr>
                <w:rFonts w:hint="eastAsia"/>
                <w:color w:val="FF0000"/>
              </w:rPr>
              <w:t xml:space="preserve">  #</w:t>
            </w:r>
            <w:r w:rsidRPr="00F37801">
              <w:rPr>
                <w:rFonts w:hint="eastAsia"/>
                <w:color w:val="FF0000"/>
              </w:rPr>
              <w:t>添加如下</w:t>
            </w:r>
            <w:r w:rsidRPr="00F37801">
              <w:rPr>
                <w:rFonts w:hint="eastAsia"/>
                <w:color w:val="FF0000"/>
              </w:rPr>
              <w:t>3</w:t>
            </w:r>
            <w:r w:rsidRPr="00F37801">
              <w:rPr>
                <w:rFonts w:hint="eastAsia"/>
                <w:color w:val="FF0000"/>
              </w:rPr>
              <w:t>个配置后</w:t>
            </w:r>
            <w:r w:rsidRPr="00F37801">
              <w:rPr>
                <w:rFonts w:hint="eastAsia"/>
                <w:color w:val="FF0000"/>
              </w:rPr>
              <w:t>,</w:t>
            </w:r>
            <w:r w:rsidRPr="00F37801">
              <w:rPr>
                <w:rFonts w:hint="eastAsia"/>
                <w:color w:val="FF0000"/>
              </w:rPr>
              <w:t>浏览器访问的时候切换速度会很快，此时配置是</w:t>
            </w:r>
            <w:r w:rsidRPr="00F37801">
              <w:rPr>
                <w:rFonts w:hint="eastAsia"/>
                <w:color w:val="FF0000"/>
              </w:rPr>
              <w:t>1</w:t>
            </w:r>
            <w:r w:rsidRPr="00F37801">
              <w:rPr>
                <w:rFonts w:hint="eastAsia"/>
                <w:color w:val="FF0000"/>
              </w:rPr>
              <w:t>秒</w:t>
            </w:r>
            <w:r w:rsidRPr="00F37801">
              <w:rPr>
                <w:rFonts w:hint="eastAsia"/>
                <w:color w:val="FF0000"/>
              </w:rPr>
              <w:t xml:space="preserve">  </w:t>
            </w:r>
          </w:p>
          <w:p w:rsidR="00336464" w:rsidRDefault="00336464" w:rsidP="00336464">
            <w:pPr>
              <w:ind w:left="-57"/>
            </w:pPr>
            <w:r>
              <w:t xml:space="preserve">         proxy_connect_timeout   1;   </w:t>
            </w:r>
          </w:p>
          <w:p w:rsidR="00336464" w:rsidRDefault="00336464" w:rsidP="00336464">
            <w:pPr>
              <w:ind w:left="-57"/>
            </w:pPr>
            <w:r>
              <w:t xml:space="preserve">         proxy_send_timeout      1;  </w:t>
            </w:r>
          </w:p>
          <w:p w:rsidR="00336464" w:rsidRDefault="00336464" w:rsidP="00336464">
            <w:pPr>
              <w:ind w:left="-57"/>
            </w:pPr>
            <w:r>
              <w:t xml:space="preserve">         proxy_read_timeout      1;  </w:t>
            </w:r>
          </w:p>
          <w:p w:rsidR="00336464" w:rsidRDefault="00336464" w:rsidP="00336464">
            <w:pPr>
              <w:ind w:left="-57"/>
            </w:pPr>
            <w:r>
              <w:t xml:space="preserve">     </w:t>
            </w:r>
            <w:r w:rsidRPr="00336464">
              <w:rPr>
                <w:color w:val="FF0000"/>
              </w:rPr>
              <w:t xml:space="preserve">   </w:t>
            </w:r>
            <w:r w:rsidRPr="00336464">
              <w:rPr>
                <w:color w:val="FF0000"/>
                <w:highlight w:val="green"/>
              </w:rPr>
              <w:t>proxy_pass http://mysite;</w:t>
            </w:r>
          </w:p>
          <w:p w:rsidR="00336464" w:rsidRDefault="00336464" w:rsidP="00336464">
            <w:pPr>
              <w:ind w:left="-57"/>
            </w:pPr>
            <w:r>
              <w:t xml:space="preserve">      }</w:t>
            </w:r>
          </w:p>
        </w:tc>
      </w:tr>
    </w:tbl>
    <w:p w:rsidR="00336464" w:rsidRDefault="00336464" w:rsidP="00336464"/>
    <w:p w:rsidR="004B39CB" w:rsidRDefault="004B39CB" w:rsidP="00336464"/>
    <w:p w:rsidR="004B39CB" w:rsidRDefault="004B39CB" w:rsidP="004B39C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、开始</w:t>
      </w:r>
      <w:r>
        <w:t>测试</w:t>
      </w:r>
    </w:p>
    <w:p w:rsidR="004B39CB" w:rsidRPr="004B39CB" w:rsidRDefault="004B39CB" w:rsidP="004B39CB"/>
    <w:p w:rsidR="004B39CB" w:rsidRDefault="004B39CB" w:rsidP="004B39C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、启动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tomcat</w:t>
      </w:r>
    </w:p>
    <w:p w:rsidR="003E2F90" w:rsidRPr="003E2F90" w:rsidRDefault="003E2F90" w:rsidP="003E2F90"/>
    <w:p w:rsidR="004D28AB" w:rsidRDefault="003E2F90" w:rsidP="003E2F90">
      <w:pPr>
        <w:pStyle w:val="3"/>
      </w:pPr>
      <w:r>
        <w:rPr>
          <w:rFonts w:hint="eastAsia"/>
        </w:rPr>
        <w:t>解释</w:t>
      </w:r>
      <w:r>
        <w:t>：</w:t>
      </w:r>
      <w:r w:rsidR="004D28AB">
        <w:t>会观察到其实这</w:t>
      </w:r>
      <w:r w:rsidR="004D28AB">
        <w:rPr>
          <w:rFonts w:hint="eastAsia"/>
        </w:rPr>
        <w:t>3</w:t>
      </w:r>
      <w:r w:rsidR="004D28AB">
        <w:rPr>
          <w:rFonts w:hint="eastAsia"/>
        </w:rPr>
        <w:t>个</w:t>
      </w:r>
      <w:r w:rsidR="004D28AB">
        <w:t>tomcat</w:t>
      </w:r>
      <w:r w:rsidR="004D28AB">
        <w:t>的</w:t>
      </w:r>
      <w:r w:rsidR="004D28AB">
        <w:t>session</w:t>
      </w:r>
      <w:r w:rsidR="004D28AB">
        <w:t>是</w:t>
      </w:r>
      <w:r w:rsidR="004D28AB">
        <w:rPr>
          <w:rFonts w:hint="eastAsia"/>
        </w:rPr>
        <w:t>一致</w:t>
      </w:r>
      <w:r w:rsidR="004D28AB">
        <w:t>的，因为我们已经完成</w:t>
      </w:r>
      <w:r w:rsidR="004D28AB">
        <w:t>session</w:t>
      </w:r>
      <w:r w:rsidR="004D28AB">
        <w:t>复制了</w:t>
      </w:r>
    </w:p>
    <w:p w:rsidR="004D28AB" w:rsidRPr="004D28AB" w:rsidRDefault="004D28AB" w:rsidP="004D28AB"/>
    <w:p w:rsidR="004D28AB" w:rsidRDefault="004D28AB" w:rsidP="004D28AB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tomcat1</w:t>
      </w:r>
    </w:p>
    <w:p w:rsidR="004D28AB" w:rsidRPr="004D28AB" w:rsidRDefault="004D28AB" w:rsidP="004D28AB"/>
    <w:p w:rsidR="004D28AB" w:rsidRPr="004D28AB" w:rsidRDefault="004D28AB" w:rsidP="004D28AB">
      <w:pPr>
        <w:jc w:val="center"/>
      </w:pPr>
      <w:r>
        <w:rPr>
          <w:noProof/>
        </w:rPr>
        <w:drawing>
          <wp:inline distT="0" distB="0" distL="0" distR="0" wp14:anchorId="1A51FA71" wp14:editId="34DA75DB">
            <wp:extent cx="5923809" cy="2047619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AB" w:rsidRDefault="004D28AB" w:rsidP="004D28A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tomcat2</w:t>
      </w:r>
    </w:p>
    <w:p w:rsidR="004D28AB" w:rsidRDefault="004D28AB" w:rsidP="004D28AB">
      <w:pPr>
        <w:jc w:val="center"/>
      </w:pPr>
      <w:r>
        <w:rPr>
          <w:noProof/>
        </w:rPr>
        <w:drawing>
          <wp:inline distT="0" distB="0" distL="0" distR="0" wp14:anchorId="503D61EC" wp14:editId="344A50BE">
            <wp:extent cx="5657143" cy="2066667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AB" w:rsidRDefault="004D28AB" w:rsidP="004D28AB">
      <w:pPr>
        <w:pStyle w:val="4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omcat3</w:t>
      </w:r>
    </w:p>
    <w:p w:rsidR="004D28AB" w:rsidRPr="004D28AB" w:rsidRDefault="004D28AB" w:rsidP="004D28AB"/>
    <w:p w:rsidR="004D28AB" w:rsidRDefault="004D28AB" w:rsidP="004D28AB">
      <w:pPr>
        <w:jc w:val="center"/>
      </w:pPr>
      <w:r>
        <w:rPr>
          <w:noProof/>
        </w:rPr>
        <w:drawing>
          <wp:inline distT="0" distB="0" distL="0" distR="0" wp14:anchorId="46416D1D" wp14:editId="311B623C">
            <wp:extent cx="6161905" cy="20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1905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AB" w:rsidRDefault="004D28AB" w:rsidP="00E62288"/>
    <w:p w:rsidR="00E62288" w:rsidRDefault="00E62288" w:rsidP="00E6228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nginx</w:t>
      </w:r>
      <w:r>
        <w:rPr>
          <w:rFonts w:hint="eastAsia"/>
        </w:rPr>
        <w:t>，</w:t>
      </w:r>
      <w:r>
        <w:t>实现负载均衡</w:t>
      </w:r>
      <w:bookmarkStart w:id="0" w:name="_GoBack"/>
      <w:bookmarkEnd w:id="0"/>
    </w:p>
    <w:p w:rsidR="0041143F" w:rsidRPr="0041143F" w:rsidRDefault="0041143F" w:rsidP="0041143F"/>
    <w:p w:rsidR="0041143F" w:rsidRPr="0041143F" w:rsidRDefault="0041143F" w:rsidP="0041143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随便</w:t>
      </w:r>
      <w:r>
        <w:rPr>
          <w:rFonts w:hint="eastAsia"/>
        </w:rPr>
        <w:t>刷新</w:t>
      </w:r>
      <w:r>
        <w:t>，会发现</w:t>
      </w:r>
      <w:r>
        <w:t>tomcat</w:t>
      </w:r>
      <w:r>
        <w:t>服务器再</w:t>
      </w:r>
      <w:r>
        <w:rPr>
          <w:rFonts w:hint="eastAsia"/>
        </w:rPr>
        <w:t>变化</w:t>
      </w:r>
      <w:r>
        <w:t>，但是</w:t>
      </w:r>
      <w:r>
        <w:t>session</w:t>
      </w:r>
      <w:r>
        <w:rPr>
          <w:rFonts w:hint="eastAsia"/>
        </w:rPr>
        <w:t>没有</w:t>
      </w:r>
      <w:r>
        <w:t>变化</w:t>
      </w:r>
    </w:p>
    <w:p w:rsidR="00E62288" w:rsidRDefault="00E62288" w:rsidP="00E62288"/>
    <w:p w:rsidR="00E62288" w:rsidRDefault="0041143F" w:rsidP="00E62288">
      <w:r>
        <w:rPr>
          <w:noProof/>
        </w:rPr>
        <w:drawing>
          <wp:inline distT="0" distB="0" distL="0" distR="0" wp14:anchorId="000172AC" wp14:editId="224D6821">
            <wp:extent cx="6571429" cy="2142857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1429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3F" w:rsidRDefault="0041143F" w:rsidP="00E62288">
      <w:r>
        <w:rPr>
          <w:noProof/>
        </w:rPr>
        <w:drawing>
          <wp:inline distT="0" distB="0" distL="0" distR="0" wp14:anchorId="18BEB35A" wp14:editId="6B6916E4">
            <wp:extent cx="5619048" cy="2152381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52" w:rsidRDefault="00B03252" w:rsidP="00E62288"/>
    <w:p w:rsidR="00B03252" w:rsidRDefault="00B03252" w:rsidP="00E62288"/>
    <w:p w:rsidR="0041143F" w:rsidRDefault="003D5E87" w:rsidP="003D5E8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如果是</w:t>
      </w:r>
      <w:r>
        <w:t>ip_hash</w:t>
      </w:r>
    </w:p>
    <w:p w:rsidR="003D5E87" w:rsidRDefault="003D5E87" w:rsidP="003D5E87"/>
    <w:p w:rsidR="00983641" w:rsidRPr="0052572E" w:rsidRDefault="00983641" w:rsidP="00983641">
      <w:pPr>
        <w:pStyle w:val="3"/>
      </w:pPr>
      <w:r>
        <w:rPr>
          <w:rFonts w:hint="eastAsia"/>
        </w:rPr>
        <w:t>解释</w:t>
      </w:r>
      <w:r>
        <w:t>：每个请求按访问</w:t>
      </w:r>
      <w:r>
        <w:t>ip</w:t>
      </w:r>
      <w:r>
        <w:t>的</w:t>
      </w:r>
      <w:r>
        <w:t>hash</w:t>
      </w:r>
      <w:r>
        <w:t>结果分配，这样每个访客</w:t>
      </w:r>
      <w:r w:rsidRPr="00680769">
        <w:rPr>
          <w:highlight w:val="yellow"/>
        </w:rPr>
        <w:t>固定访问一个后端服务器，</w:t>
      </w:r>
      <w:r w:rsidRPr="00900F16">
        <w:rPr>
          <w:highlight w:val="green"/>
        </w:rPr>
        <w:t>可以解决</w:t>
      </w:r>
      <w:r w:rsidRPr="00900F16">
        <w:rPr>
          <w:highlight w:val="green"/>
        </w:rPr>
        <w:t>session</w:t>
      </w:r>
      <w:r w:rsidRPr="00900F16">
        <w:rPr>
          <w:highlight w:val="green"/>
        </w:rPr>
        <w:t>不能跨</w:t>
      </w:r>
      <w:r>
        <w:t>服务器的问题。</w:t>
      </w:r>
      <w:r>
        <w:t> </w:t>
      </w:r>
      <w:r>
        <w:br/>
      </w:r>
      <w:r>
        <w:t>如果后端服务器</w:t>
      </w:r>
      <w:r>
        <w:t>down</w:t>
      </w:r>
      <w:r>
        <w:t>掉，要手工</w:t>
      </w:r>
      <w:r>
        <w:t>down</w:t>
      </w:r>
      <w:r>
        <w:t>掉。（</w:t>
      </w:r>
      <w:r>
        <w:t xml:space="preserve">www.jbxue.com </w:t>
      </w:r>
      <w:r>
        <w:t>整理）</w:t>
      </w:r>
    </w:p>
    <w:p w:rsidR="00983641" w:rsidRDefault="003D5E87" w:rsidP="00983641">
      <w:r>
        <w:t> </w:t>
      </w:r>
    </w:p>
    <w:tbl>
      <w:tblPr>
        <w:tblpPr w:leftFromText="180" w:rightFromText="180" w:vertAnchor="text" w:tblpX="243" w:tblpY="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58"/>
      </w:tblGrid>
      <w:tr w:rsidR="00C00E95" w:rsidTr="00C00E95">
        <w:trPr>
          <w:trHeight w:val="1267"/>
        </w:trPr>
        <w:tc>
          <w:tcPr>
            <w:tcW w:w="6958" w:type="dxa"/>
          </w:tcPr>
          <w:p w:rsidR="00C00E95" w:rsidRDefault="00C00E95" w:rsidP="00C00E95">
            <w:r>
              <w:t xml:space="preserve">   upstream mysite { </w:t>
            </w:r>
          </w:p>
          <w:p w:rsidR="00C00E95" w:rsidRDefault="00C00E95" w:rsidP="00C00E95">
            <w:r>
              <w:t xml:space="preserve">     ip_hash;  </w:t>
            </w:r>
          </w:p>
          <w:p w:rsidR="00C00E95" w:rsidRDefault="00C00E95" w:rsidP="00C00E95">
            <w:r>
              <w:t xml:space="preserve">     server localhost:18080 weight=5;  </w:t>
            </w:r>
          </w:p>
          <w:p w:rsidR="00C00E95" w:rsidRDefault="00C00E95" w:rsidP="00C00E95">
            <w:r>
              <w:t xml:space="preserve">     server localhost:28080 weight=5;  </w:t>
            </w:r>
          </w:p>
          <w:p w:rsidR="00C00E95" w:rsidRDefault="00C00E95" w:rsidP="00C00E95">
            <w:r>
              <w:t xml:space="preserve">     server localhost:38080 weight=5;  </w:t>
            </w:r>
          </w:p>
          <w:p w:rsidR="00C00E95" w:rsidRDefault="00C00E95" w:rsidP="00C00E95">
            <w:r>
              <w:t xml:space="preserve">   }</w:t>
            </w:r>
          </w:p>
        </w:tc>
      </w:tr>
    </w:tbl>
    <w:p w:rsidR="004D28AB" w:rsidRDefault="003D5E87" w:rsidP="00983641">
      <w:r>
        <w:br/>
      </w:r>
    </w:p>
    <w:p w:rsidR="00F611C5" w:rsidRDefault="00F611C5" w:rsidP="00F611C5"/>
    <w:p w:rsidR="00930F15" w:rsidRDefault="00930F15" w:rsidP="00F611C5"/>
    <w:p w:rsidR="00930F15" w:rsidRDefault="00930F15" w:rsidP="00F611C5"/>
    <w:p w:rsidR="00930F15" w:rsidRDefault="00930F15" w:rsidP="00F611C5"/>
    <w:p w:rsidR="00930F15" w:rsidRDefault="00930F15" w:rsidP="00F611C5"/>
    <w:p w:rsidR="00930F15" w:rsidRDefault="00930F15" w:rsidP="00F611C5"/>
    <w:p w:rsidR="00930F15" w:rsidRDefault="00930F15" w:rsidP="00F9587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、无论</w:t>
      </w:r>
      <w:r>
        <w:t>怎么刷新都是访问的</w:t>
      </w:r>
      <w:r>
        <w:t>tomcat3</w:t>
      </w:r>
      <w:r>
        <w:rPr>
          <w:rFonts w:hint="eastAsia"/>
        </w:rPr>
        <w:t>服务器</w:t>
      </w:r>
      <w:r w:rsidR="001B2144">
        <w:rPr>
          <w:rFonts w:hint="eastAsia"/>
        </w:rPr>
        <w:t>，</w:t>
      </w:r>
      <w:r w:rsidR="001B2144">
        <w:t>当然是随机访问的</w:t>
      </w:r>
      <w:r w:rsidR="001B2144">
        <w:t>tomcat3</w:t>
      </w:r>
    </w:p>
    <w:p w:rsidR="00930F15" w:rsidRDefault="00930F15" w:rsidP="00F611C5"/>
    <w:p w:rsidR="00930F15" w:rsidRDefault="00930F15" w:rsidP="00F611C5">
      <w:r>
        <w:rPr>
          <w:noProof/>
        </w:rPr>
        <w:drawing>
          <wp:inline distT="0" distB="0" distL="0" distR="0" wp14:anchorId="60B94C42" wp14:editId="5B6A2013">
            <wp:extent cx="6266667" cy="2219048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6667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80" w:rsidRDefault="00325680" w:rsidP="00F611C5"/>
    <w:p w:rsidR="00325680" w:rsidRDefault="00325680" w:rsidP="00325680">
      <w:pPr>
        <w:pStyle w:val="1"/>
      </w:pPr>
      <w:r>
        <w:rPr>
          <w:rFonts w:hint="eastAsia"/>
        </w:rPr>
        <w:t>参考</w:t>
      </w:r>
      <w:r>
        <w:t>网站</w:t>
      </w:r>
    </w:p>
    <w:p w:rsidR="00325680" w:rsidRDefault="007A41AB" w:rsidP="00F611C5">
      <w:hyperlink r:id="rId16" w:history="1">
        <w:r w:rsidR="00325680" w:rsidRPr="00244AE8">
          <w:rPr>
            <w:rStyle w:val="a9"/>
          </w:rPr>
          <w:t>http://blog.csdn.net/yulei_qq/article/details/52759323</w:t>
        </w:r>
      </w:hyperlink>
    </w:p>
    <w:p w:rsidR="00325680" w:rsidRPr="00F611C5" w:rsidRDefault="00325680" w:rsidP="00F611C5"/>
    <w:sectPr w:rsidR="00325680" w:rsidRPr="00F611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6023F"/>
    <w:rsid w:val="00004ECB"/>
    <w:rsid w:val="0002543F"/>
    <w:rsid w:val="000303E2"/>
    <w:rsid w:val="00074293"/>
    <w:rsid w:val="000B6520"/>
    <w:rsid w:val="001861C9"/>
    <w:rsid w:val="001B2144"/>
    <w:rsid w:val="001C2142"/>
    <w:rsid w:val="001E79ED"/>
    <w:rsid w:val="002657C9"/>
    <w:rsid w:val="002852C9"/>
    <w:rsid w:val="00325680"/>
    <w:rsid w:val="00326ED9"/>
    <w:rsid w:val="00336464"/>
    <w:rsid w:val="003426AD"/>
    <w:rsid w:val="003444C3"/>
    <w:rsid w:val="00344F16"/>
    <w:rsid w:val="003971DE"/>
    <w:rsid w:val="003D5E87"/>
    <w:rsid w:val="003E2F90"/>
    <w:rsid w:val="00404390"/>
    <w:rsid w:val="0041143F"/>
    <w:rsid w:val="004B39CB"/>
    <w:rsid w:val="004B6DAD"/>
    <w:rsid w:val="004D268F"/>
    <w:rsid w:val="004D28AB"/>
    <w:rsid w:val="00554A5C"/>
    <w:rsid w:val="0056381E"/>
    <w:rsid w:val="005C6564"/>
    <w:rsid w:val="005F49A9"/>
    <w:rsid w:val="0066023F"/>
    <w:rsid w:val="0066335D"/>
    <w:rsid w:val="0075197C"/>
    <w:rsid w:val="007A41AB"/>
    <w:rsid w:val="00930F15"/>
    <w:rsid w:val="00936408"/>
    <w:rsid w:val="00983641"/>
    <w:rsid w:val="009B1326"/>
    <w:rsid w:val="00A004FA"/>
    <w:rsid w:val="00A40B83"/>
    <w:rsid w:val="00A566E2"/>
    <w:rsid w:val="00A87016"/>
    <w:rsid w:val="00A94FC6"/>
    <w:rsid w:val="00B03252"/>
    <w:rsid w:val="00B1231A"/>
    <w:rsid w:val="00C00E95"/>
    <w:rsid w:val="00C0712B"/>
    <w:rsid w:val="00C52FE1"/>
    <w:rsid w:val="00C620D7"/>
    <w:rsid w:val="00CF60CB"/>
    <w:rsid w:val="00D51DC8"/>
    <w:rsid w:val="00D97F7F"/>
    <w:rsid w:val="00DF55F4"/>
    <w:rsid w:val="00E62288"/>
    <w:rsid w:val="00EE516E"/>
    <w:rsid w:val="00EF5ED6"/>
    <w:rsid w:val="00F07803"/>
    <w:rsid w:val="00F37801"/>
    <w:rsid w:val="00F454DE"/>
    <w:rsid w:val="00F611C5"/>
    <w:rsid w:val="00F739C0"/>
    <w:rsid w:val="00F95871"/>
    <w:rsid w:val="00F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48CBD-57F4-46E1-9A62-F0AEAF30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325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yulei_qq/article/details/5275932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0A589E-7398-451F-9CC5-5CC854B8D526}"/>
      </w:docPartPr>
      <w:docPartBody>
        <w:p w:rsidR="00375858" w:rsidRDefault="003A015A">
          <w:r w:rsidRPr="00CC415E">
            <w:rPr>
              <w:rStyle w:val="a3"/>
              <w:rFonts w:hint="eastAsia"/>
            </w:rPr>
            <w:t>[</w:t>
          </w:r>
          <w:r w:rsidRPr="00CC415E">
            <w:rPr>
              <w:rStyle w:val="a3"/>
              <w:rFonts w:hint="eastAsia"/>
            </w:rPr>
            <w:t>在此处输入文章标题</w:t>
          </w:r>
          <w:r w:rsidRPr="00CC415E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3915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7ECF1E-2FB4-43FF-89C4-44B12FFF1AE0}"/>
      </w:docPartPr>
      <w:docPartBody>
        <w:p w:rsidR="00375858" w:rsidRDefault="002D0750">
          <w:r w:rsidRPr="00A633DD">
            <w:rPr>
              <w:rStyle w:val="a3"/>
              <w:rFonts w:hint="eastAsia"/>
            </w:rPr>
            <w:t>[</w:t>
          </w:r>
          <w:r w:rsidRPr="00A633DD">
            <w:rPr>
              <w:rStyle w:val="a3"/>
              <w:rFonts w:hint="eastAsia"/>
            </w:rPr>
            <w:t>选择一个类别或键入一个新类别</w:t>
          </w:r>
          <w:r w:rsidRPr="00A633DD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6141709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534E7E-9C78-4A07-9F9C-FB0156A28DC6}"/>
      </w:docPartPr>
      <w:docPartBody>
        <w:p w:rsidR="00375858" w:rsidRDefault="002D0750">
          <w:r w:rsidRPr="00A633DD">
            <w:rPr>
              <w:rStyle w:val="a3"/>
              <w:rFonts w:hint="eastAsia"/>
            </w:rPr>
            <w:t>[</w:t>
          </w:r>
          <w:r w:rsidRPr="00A633DD">
            <w:rPr>
              <w:rStyle w:val="a3"/>
              <w:rFonts w:hint="eastAsia"/>
            </w:rPr>
            <w:t>选择一个类别或键入一个新类别</w:t>
          </w:r>
          <w:r w:rsidRPr="00A633DD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50"/>
    <w:rsid w:val="00095F74"/>
    <w:rsid w:val="00194813"/>
    <w:rsid w:val="002D0750"/>
    <w:rsid w:val="00300914"/>
    <w:rsid w:val="00375858"/>
    <w:rsid w:val="003A015A"/>
    <w:rsid w:val="00C22744"/>
    <w:rsid w:val="00CC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01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tomcat集群与Nginx 反向代理负载均衡 session</PostTitle>
  <PostDate>2017-11-27T04:46:41Z</PostDate>
  <PostID>78643832</PostID>
  <Category1>服务器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33391508</CategoryBBId1>
  <CategoryBBId2>1614170972</CategoryBBId2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32</TotalTime>
  <Pages>1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66</cp:revision>
  <dcterms:created xsi:type="dcterms:W3CDTF">2017-11-27T03:03:00Z</dcterms:created>
  <dcterms:modified xsi:type="dcterms:W3CDTF">2017-11-27T06:27:00Z</dcterms:modified>
</cp:coreProperties>
</file>