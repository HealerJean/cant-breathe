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Content>
            <w:p w:rsidR="00EF5ED6" w:rsidRDefault="00CE4510">
              <w:pPr>
                <w:pStyle w:val="Publishwithline"/>
              </w:pPr>
              <w:r w:rsidRPr="00CE4510">
                <w:rPr>
                  <w:rFonts w:hint="eastAsia"/>
                </w:rPr>
                <w:t>14</w:t>
              </w:r>
              <w:r w:rsidRPr="00CE4510">
                <w:rPr>
                  <w:rFonts w:hint="eastAsia"/>
                </w:rPr>
                <w:t>、</w:t>
              </w:r>
              <w:r w:rsidRPr="00CE4510">
                <w:rPr>
                  <w:rFonts w:hint="eastAsia"/>
                </w:rPr>
                <w:t>CentOS</w:t>
              </w:r>
              <w:r w:rsidRPr="00CE4510">
                <w:rPr>
                  <w:rFonts w:hint="eastAsia"/>
                </w:rPr>
                <w:t>下搭建</w:t>
              </w:r>
              <w:r w:rsidRPr="00CE4510">
                <w:rPr>
                  <w:rFonts w:hint="eastAsia"/>
                </w:rPr>
                <w:t>DNS</w:t>
              </w:r>
              <w:r w:rsidRPr="00CE4510">
                <w:rPr>
                  <w:rFonts w:hint="eastAsia"/>
                </w:rPr>
                <w:t>服务器</w:t>
              </w:r>
            </w:p>
          </w:sdtContent>
        </w:sdt>
        <w:p w:rsidR="00EF5ED6" w:rsidRDefault="00EF5ED6">
          <w:pPr>
            <w:pStyle w:val="underline"/>
          </w:pPr>
        </w:p>
        <w:p w:rsidR="00EF5ED6" w:rsidRDefault="004C58DC">
          <w:pPr>
            <w:pStyle w:val="PadderBetweenControlandBody"/>
          </w:pPr>
        </w:p>
      </w:sdtContent>
    </w:sdt>
    <w:p w:rsidR="009B4E8A" w:rsidRDefault="009B4E8A" w:rsidP="00F10BBF">
      <w:pPr>
        <w:pStyle w:val="2"/>
      </w:pPr>
      <w:r w:rsidRPr="009B4E8A">
        <w:rPr>
          <w:rFonts w:hint="eastAsia"/>
        </w:rPr>
        <w:br/>
        <w:t>1. 安装bind</w:t>
      </w:r>
    </w:p>
    <w:p w:rsidR="009B4E8A" w:rsidRPr="009B4E8A" w:rsidRDefault="009B4E8A" w:rsidP="009B4E8A">
      <w:pPr>
        <w:rPr>
          <w:rFonts w:hint="eastAsia"/>
        </w:rPr>
      </w:pPr>
    </w:p>
    <w:p w:rsidR="009B4E8A" w:rsidRDefault="009B4E8A" w:rsidP="00F10BBF">
      <w:pPr>
        <w:pStyle w:val="3"/>
        <w:rPr>
          <w:rFonts w:hint="eastAsia"/>
        </w:rPr>
      </w:pPr>
      <w:r w:rsidRPr="009B4E8A">
        <w:rPr>
          <w:rFonts w:hint="eastAsia"/>
        </w:rPr>
        <w:t xml:space="preserve"># </w:t>
      </w:r>
      <w:r w:rsidR="00C05755" w:rsidRPr="00C05755">
        <w:t xml:space="preserve"> yum -y install bind*</w:t>
      </w:r>
    </w:p>
    <w:p w:rsidR="00F10BBF" w:rsidRPr="00F10BBF" w:rsidRDefault="00F10BBF" w:rsidP="00F10BBF">
      <w:pPr>
        <w:rPr>
          <w:rFonts w:hint="eastAsia"/>
        </w:rPr>
      </w:pPr>
      <w:bookmarkStart w:id="0" w:name="_GoBack"/>
      <w:bookmarkEnd w:id="0"/>
    </w:p>
    <w:p w:rsidR="00F10BBF" w:rsidRDefault="00F10BBF" w:rsidP="009B4E8A">
      <w:pPr>
        <w:spacing w:after="0"/>
        <w:rPr>
          <w:rFonts w:ascii="微软雅黑" w:eastAsia="微软雅黑" w:hAnsi="微软雅黑" w:cs="宋体"/>
          <w:color w:val="454545"/>
          <w:sz w:val="21"/>
          <w:szCs w:val="21"/>
          <w:shd w:val="clear" w:color="auto" w:fill="FFFFFF"/>
        </w:rPr>
      </w:pPr>
    </w:p>
    <w:p w:rsidR="009B4E8A" w:rsidRPr="009B4E8A" w:rsidRDefault="00F10BBF" w:rsidP="009B4E8A">
      <w:pPr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7B9912B7" wp14:editId="24E956CD">
            <wp:extent cx="5447619" cy="1819048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7619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4E8A" w:rsidRPr="009B4E8A">
        <w:rPr>
          <w:rFonts w:ascii="微软雅黑" w:eastAsia="微软雅黑" w:hAnsi="微软雅黑" w:cs="宋体" w:hint="eastAsia"/>
          <w:color w:val="454545"/>
          <w:sz w:val="21"/>
          <w:szCs w:val="21"/>
          <w:shd w:val="clear" w:color="auto" w:fill="FFFFFF"/>
        </w:rPr>
        <w:br/>
      </w:r>
    </w:p>
    <w:p w:rsidR="009B4E8A" w:rsidRDefault="009B4E8A" w:rsidP="00F10BBF">
      <w:pPr>
        <w:pStyle w:val="2"/>
      </w:pPr>
      <w:r w:rsidRPr="009B4E8A">
        <w:rPr>
          <w:rFonts w:hint="eastAsia"/>
        </w:rPr>
        <w:t>2. 修改/etc/named.conf配置文件</w:t>
      </w:r>
    </w:p>
    <w:p w:rsidR="00F10BBF" w:rsidRPr="00F10BBF" w:rsidRDefault="00F10BBF" w:rsidP="00F10BBF">
      <w:pPr>
        <w:rPr>
          <w:rFonts w:hint="eastAsia"/>
        </w:rPr>
      </w:pPr>
    </w:p>
    <w:p w:rsidR="009B4E8A" w:rsidRPr="009B4E8A" w:rsidRDefault="009B4E8A" w:rsidP="00F10BBF">
      <w:pPr>
        <w:pStyle w:val="3"/>
        <w:rPr>
          <w:rFonts w:hint="eastAsia"/>
          <w:sz w:val="24"/>
          <w:szCs w:val="24"/>
        </w:rPr>
      </w:pPr>
      <w:r w:rsidRPr="009B4E8A">
        <w:rPr>
          <w:rFonts w:hint="eastAsia"/>
        </w:rPr>
        <w:t>vi /etc/named.conf</w:t>
      </w:r>
    </w:p>
    <w:p w:rsidR="00F10BBF" w:rsidRDefault="00F10BBF"/>
    <w:tbl>
      <w:tblPr>
        <w:tblW w:w="0" w:type="auto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06"/>
      </w:tblGrid>
      <w:tr w:rsidR="00DE473F" w:rsidRPr="00DE473F" w:rsidTr="00DE473F">
        <w:tblPrEx>
          <w:tblCellMar>
            <w:top w:w="0" w:type="dxa"/>
            <w:bottom w:w="0" w:type="dxa"/>
          </w:tblCellMar>
        </w:tblPrEx>
        <w:trPr>
          <w:trHeight w:val="365"/>
        </w:trPr>
        <w:tc>
          <w:tcPr>
            <w:tcW w:w="10306" w:type="dxa"/>
          </w:tcPr>
          <w:p w:rsidR="00DE473F" w:rsidRPr="00DE473F" w:rsidRDefault="00DE473F" w:rsidP="00DE473F">
            <w:pPr>
              <w:ind w:left="-65"/>
              <w:rPr>
                <w:sz w:val="18"/>
              </w:rPr>
            </w:pPr>
            <w:r w:rsidRPr="00DE473F">
              <w:rPr>
                <w:sz w:val="18"/>
              </w:rPr>
              <w:t xml:space="preserve">//  </w:t>
            </w:r>
          </w:p>
          <w:p w:rsidR="00DE473F" w:rsidRPr="00DE473F" w:rsidRDefault="00DE473F" w:rsidP="00DE473F">
            <w:pPr>
              <w:ind w:left="-65"/>
              <w:rPr>
                <w:sz w:val="18"/>
              </w:rPr>
            </w:pPr>
            <w:r w:rsidRPr="00DE473F">
              <w:rPr>
                <w:sz w:val="18"/>
              </w:rPr>
              <w:t xml:space="preserve">// named.conf  </w:t>
            </w:r>
          </w:p>
          <w:p w:rsidR="00DE473F" w:rsidRPr="00DE473F" w:rsidRDefault="00DE473F" w:rsidP="00DE473F">
            <w:pPr>
              <w:ind w:left="-65"/>
              <w:rPr>
                <w:sz w:val="18"/>
              </w:rPr>
            </w:pPr>
          </w:p>
          <w:p w:rsidR="00DE473F" w:rsidRPr="00DE473F" w:rsidRDefault="00DE473F" w:rsidP="00DE473F">
            <w:pPr>
              <w:ind w:left="-65"/>
              <w:rPr>
                <w:sz w:val="18"/>
              </w:rPr>
            </w:pPr>
            <w:r w:rsidRPr="00DE473F">
              <w:rPr>
                <w:sz w:val="18"/>
              </w:rPr>
              <w:t xml:space="preserve">options {  </w:t>
            </w:r>
          </w:p>
          <w:p w:rsidR="00DE473F" w:rsidRPr="00DE473F" w:rsidRDefault="00DE473F" w:rsidP="00DE473F">
            <w:pPr>
              <w:ind w:left="-65"/>
              <w:rPr>
                <w:rFonts w:hint="eastAsia"/>
                <w:sz w:val="18"/>
              </w:rPr>
            </w:pPr>
            <w:r w:rsidRPr="00DE473F">
              <w:rPr>
                <w:rFonts w:hint="eastAsia"/>
                <w:sz w:val="18"/>
              </w:rPr>
              <w:t xml:space="preserve">      </w:t>
            </w:r>
            <w:r w:rsidRPr="00DE473F">
              <w:rPr>
                <w:rFonts w:hint="eastAsia"/>
                <w:color w:val="FF0000"/>
                <w:sz w:val="18"/>
              </w:rPr>
              <w:t xml:space="preserve">  listen-on port 53 { any; }; //</w:t>
            </w:r>
            <w:r w:rsidRPr="00DE473F">
              <w:rPr>
                <w:rFonts w:hint="eastAsia"/>
                <w:color w:val="FF0000"/>
                <w:sz w:val="18"/>
              </w:rPr>
              <w:t>开启监听端口</w:t>
            </w:r>
            <w:r w:rsidRPr="00DE473F">
              <w:rPr>
                <w:rFonts w:hint="eastAsia"/>
                <w:color w:val="FF0000"/>
                <w:sz w:val="18"/>
              </w:rPr>
              <w:t>53</w:t>
            </w:r>
            <w:r w:rsidRPr="00DE473F">
              <w:rPr>
                <w:rFonts w:hint="eastAsia"/>
                <w:color w:val="FF0000"/>
                <w:sz w:val="18"/>
              </w:rPr>
              <w:t>，接受任意</w:t>
            </w:r>
            <w:r w:rsidRPr="00DE473F">
              <w:rPr>
                <w:rFonts w:hint="eastAsia"/>
                <w:color w:val="FF0000"/>
                <w:sz w:val="18"/>
              </w:rPr>
              <w:t>IP</w:t>
            </w:r>
            <w:r w:rsidRPr="00DE473F">
              <w:rPr>
                <w:rFonts w:hint="eastAsia"/>
                <w:color w:val="FF0000"/>
                <w:sz w:val="18"/>
              </w:rPr>
              <w:t>连接</w:t>
            </w:r>
            <w:r w:rsidRPr="00DE473F">
              <w:rPr>
                <w:rFonts w:hint="eastAsia"/>
                <w:color w:val="FF0000"/>
                <w:sz w:val="18"/>
              </w:rPr>
              <w:t xml:space="preserve">  </w:t>
            </w:r>
          </w:p>
          <w:p w:rsidR="00DE473F" w:rsidRPr="00DE473F" w:rsidRDefault="00DE473F" w:rsidP="00DE473F">
            <w:pPr>
              <w:ind w:left="-65"/>
              <w:rPr>
                <w:rFonts w:hint="eastAsia"/>
                <w:sz w:val="18"/>
              </w:rPr>
            </w:pPr>
            <w:r w:rsidRPr="00DE473F">
              <w:rPr>
                <w:rFonts w:hint="eastAsia"/>
                <w:sz w:val="18"/>
              </w:rPr>
              <w:t xml:space="preserve">        listen-on-v6 port 53 { ::1; };  //</w:t>
            </w:r>
            <w:r w:rsidRPr="00DE473F">
              <w:rPr>
                <w:rFonts w:hint="eastAsia"/>
                <w:sz w:val="18"/>
              </w:rPr>
              <w:t>支持</w:t>
            </w:r>
            <w:r w:rsidRPr="00DE473F">
              <w:rPr>
                <w:rFonts w:hint="eastAsia"/>
                <w:sz w:val="18"/>
              </w:rPr>
              <w:t xml:space="preserve">IP V6  </w:t>
            </w:r>
          </w:p>
          <w:p w:rsidR="00DE473F" w:rsidRPr="00DE473F" w:rsidRDefault="00DE473F" w:rsidP="00DE473F">
            <w:pPr>
              <w:ind w:left="-65"/>
              <w:rPr>
                <w:rFonts w:hint="eastAsia"/>
                <w:sz w:val="18"/>
              </w:rPr>
            </w:pPr>
            <w:r w:rsidRPr="00DE473F">
              <w:rPr>
                <w:rFonts w:hint="eastAsia"/>
                <w:sz w:val="18"/>
              </w:rPr>
              <w:t xml:space="preserve">     </w:t>
            </w:r>
            <w:r w:rsidRPr="00DE473F">
              <w:rPr>
                <w:rFonts w:hint="eastAsia"/>
                <w:color w:val="FF0000"/>
                <w:sz w:val="18"/>
              </w:rPr>
              <w:t xml:space="preserve">   directory       "/var/named";   //</w:t>
            </w:r>
            <w:r w:rsidRPr="00DE473F">
              <w:rPr>
                <w:rFonts w:hint="eastAsia"/>
                <w:color w:val="FF0000"/>
                <w:sz w:val="18"/>
              </w:rPr>
              <w:t>所有的正向反向区域文件都在这个目录下创建</w:t>
            </w:r>
            <w:r w:rsidRPr="00DE473F">
              <w:rPr>
                <w:rFonts w:hint="eastAsia"/>
                <w:color w:val="FF0000"/>
                <w:sz w:val="18"/>
              </w:rPr>
              <w:t xml:space="preserve">  </w:t>
            </w:r>
          </w:p>
          <w:p w:rsidR="00DE473F" w:rsidRPr="00DE473F" w:rsidRDefault="00DE473F" w:rsidP="00DE473F">
            <w:pPr>
              <w:ind w:left="-65"/>
              <w:rPr>
                <w:sz w:val="18"/>
              </w:rPr>
            </w:pPr>
            <w:r w:rsidRPr="00DE473F">
              <w:rPr>
                <w:sz w:val="18"/>
              </w:rPr>
              <w:t xml:space="preserve">        dump-file       "/var/named/data/cache_dump.db";  </w:t>
            </w:r>
          </w:p>
          <w:p w:rsidR="00DE473F" w:rsidRPr="00DE473F" w:rsidRDefault="00DE473F" w:rsidP="00DE473F">
            <w:pPr>
              <w:ind w:left="-65"/>
              <w:rPr>
                <w:sz w:val="18"/>
              </w:rPr>
            </w:pPr>
            <w:r w:rsidRPr="00DE473F">
              <w:rPr>
                <w:sz w:val="18"/>
              </w:rPr>
              <w:t xml:space="preserve">        statistics-file "/var/named/data/named_stats.txt";  </w:t>
            </w:r>
          </w:p>
          <w:p w:rsidR="00DE473F" w:rsidRPr="00DE473F" w:rsidRDefault="00DE473F" w:rsidP="00DE473F">
            <w:pPr>
              <w:ind w:left="-65"/>
              <w:rPr>
                <w:sz w:val="18"/>
              </w:rPr>
            </w:pPr>
            <w:r w:rsidRPr="00DE473F">
              <w:rPr>
                <w:sz w:val="18"/>
              </w:rPr>
              <w:t xml:space="preserve">        memstatistics-file "/var/named/data/named_mem_stats.txt";  </w:t>
            </w:r>
          </w:p>
          <w:p w:rsidR="00DE473F" w:rsidRPr="00DE473F" w:rsidRDefault="00DE473F" w:rsidP="00DE473F">
            <w:pPr>
              <w:ind w:left="-65"/>
              <w:rPr>
                <w:rFonts w:hint="eastAsia"/>
                <w:sz w:val="18"/>
              </w:rPr>
            </w:pPr>
            <w:r w:rsidRPr="00DE473F">
              <w:rPr>
                <w:rFonts w:hint="eastAsia"/>
                <w:sz w:val="18"/>
              </w:rPr>
              <w:t xml:space="preserve">        </w:t>
            </w:r>
            <w:r w:rsidRPr="00DE473F">
              <w:rPr>
                <w:rFonts w:hint="eastAsia"/>
                <w:sz w:val="18"/>
                <w:highlight w:val="yellow"/>
              </w:rPr>
              <w:t>allow-query     { 0.0.0.0/0; }; //</w:t>
            </w:r>
            <w:r w:rsidRPr="00DE473F">
              <w:rPr>
                <w:rFonts w:hint="eastAsia"/>
                <w:sz w:val="18"/>
                <w:highlight w:val="yellow"/>
              </w:rPr>
              <w:t>允许任意</w:t>
            </w:r>
            <w:r w:rsidRPr="00DE473F">
              <w:rPr>
                <w:rFonts w:hint="eastAsia"/>
                <w:sz w:val="18"/>
                <w:highlight w:val="yellow"/>
              </w:rPr>
              <w:t>IP</w:t>
            </w:r>
            <w:r w:rsidRPr="00DE473F">
              <w:rPr>
                <w:rFonts w:hint="eastAsia"/>
                <w:sz w:val="18"/>
                <w:highlight w:val="yellow"/>
              </w:rPr>
              <w:t>查询</w:t>
            </w:r>
            <w:r w:rsidRPr="00DE473F">
              <w:rPr>
                <w:rFonts w:hint="eastAsia"/>
                <w:sz w:val="18"/>
              </w:rPr>
              <w:t xml:space="preserve">  </w:t>
            </w:r>
          </w:p>
          <w:p w:rsidR="00DE473F" w:rsidRPr="00DE473F" w:rsidRDefault="00DE473F" w:rsidP="00DE473F">
            <w:pPr>
              <w:ind w:left="-65"/>
              <w:rPr>
                <w:sz w:val="18"/>
              </w:rPr>
            </w:pPr>
            <w:r w:rsidRPr="00DE473F">
              <w:rPr>
                <w:sz w:val="18"/>
              </w:rPr>
              <w:t xml:space="preserve">        recursion yes;  </w:t>
            </w:r>
          </w:p>
          <w:p w:rsidR="00DE473F" w:rsidRPr="00DE473F" w:rsidRDefault="00DE473F" w:rsidP="00DE473F">
            <w:pPr>
              <w:ind w:left="-65"/>
              <w:rPr>
                <w:sz w:val="18"/>
              </w:rPr>
            </w:pPr>
            <w:r w:rsidRPr="00DE473F">
              <w:rPr>
                <w:sz w:val="18"/>
              </w:rPr>
              <w:t xml:space="preserve">  </w:t>
            </w:r>
          </w:p>
          <w:p w:rsidR="00DE473F" w:rsidRPr="00DE473F" w:rsidRDefault="00DE473F" w:rsidP="00DE473F">
            <w:pPr>
              <w:ind w:left="-65"/>
              <w:rPr>
                <w:sz w:val="18"/>
              </w:rPr>
            </w:pPr>
            <w:r w:rsidRPr="00DE473F">
              <w:rPr>
                <w:sz w:val="18"/>
              </w:rPr>
              <w:t xml:space="preserve">        dnssec-enable yes;  </w:t>
            </w:r>
          </w:p>
          <w:p w:rsidR="00DE473F" w:rsidRPr="00DE473F" w:rsidRDefault="00DE473F" w:rsidP="00DE473F">
            <w:pPr>
              <w:ind w:left="-65"/>
              <w:rPr>
                <w:sz w:val="18"/>
              </w:rPr>
            </w:pPr>
            <w:r w:rsidRPr="00DE473F">
              <w:rPr>
                <w:sz w:val="18"/>
              </w:rPr>
              <w:t xml:space="preserve">        dnssec-validation yes;  </w:t>
            </w:r>
          </w:p>
          <w:p w:rsidR="00DE473F" w:rsidRPr="00DE473F" w:rsidRDefault="00DE473F" w:rsidP="00DE473F">
            <w:pPr>
              <w:ind w:left="-65"/>
              <w:rPr>
                <w:sz w:val="18"/>
              </w:rPr>
            </w:pPr>
            <w:r w:rsidRPr="00DE473F">
              <w:rPr>
                <w:sz w:val="18"/>
              </w:rPr>
              <w:t xml:space="preserve">        dnssec-lookaside auto;  </w:t>
            </w:r>
          </w:p>
          <w:p w:rsidR="00DE473F" w:rsidRPr="00DE473F" w:rsidRDefault="00DE473F" w:rsidP="00DE473F">
            <w:pPr>
              <w:ind w:left="-65"/>
              <w:rPr>
                <w:sz w:val="18"/>
              </w:rPr>
            </w:pPr>
            <w:r w:rsidRPr="00DE473F">
              <w:rPr>
                <w:sz w:val="18"/>
              </w:rPr>
              <w:t xml:space="preserve">  </w:t>
            </w:r>
          </w:p>
          <w:p w:rsidR="00DE473F" w:rsidRPr="00DE473F" w:rsidRDefault="00DE473F" w:rsidP="00DE473F">
            <w:pPr>
              <w:ind w:left="-65"/>
              <w:rPr>
                <w:sz w:val="18"/>
              </w:rPr>
            </w:pPr>
            <w:r w:rsidRPr="00DE473F">
              <w:rPr>
                <w:sz w:val="18"/>
              </w:rPr>
              <w:t xml:space="preserve">        /* Path to ISC DLV key */  </w:t>
            </w:r>
          </w:p>
          <w:p w:rsidR="00DE473F" w:rsidRPr="00DE473F" w:rsidRDefault="00DE473F" w:rsidP="00DE473F">
            <w:pPr>
              <w:ind w:left="-65"/>
              <w:rPr>
                <w:rFonts w:hint="eastAsia"/>
                <w:sz w:val="18"/>
              </w:rPr>
            </w:pPr>
            <w:r w:rsidRPr="00DE473F">
              <w:rPr>
                <w:sz w:val="18"/>
              </w:rPr>
              <w:t xml:space="preserve">        bindkeys-file "/etc/named.iscdlv.</w:t>
            </w:r>
            <w:r>
              <w:rPr>
                <w:sz w:val="18"/>
              </w:rPr>
              <w:t xml:space="preserve">key";  </w:t>
            </w:r>
          </w:p>
          <w:p w:rsidR="00DE473F" w:rsidRPr="00DE473F" w:rsidRDefault="00DE473F" w:rsidP="00DE473F">
            <w:pPr>
              <w:ind w:left="-65"/>
              <w:rPr>
                <w:sz w:val="18"/>
              </w:rPr>
            </w:pPr>
            <w:r w:rsidRPr="00DE473F">
              <w:rPr>
                <w:sz w:val="18"/>
              </w:rPr>
              <w:t xml:space="preserve">        managed-keys-directory "/var/named/dynamic";  </w:t>
            </w:r>
          </w:p>
          <w:p w:rsidR="00DE473F" w:rsidRPr="00DE473F" w:rsidRDefault="00DE473F" w:rsidP="00DE473F">
            <w:pPr>
              <w:ind w:left="-65"/>
              <w:rPr>
                <w:sz w:val="18"/>
              </w:rPr>
            </w:pPr>
            <w:r w:rsidRPr="00DE473F">
              <w:rPr>
                <w:sz w:val="18"/>
              </w:rPr>
              <w:t xml:space="preserve">};  </w:t>
            </w:r>
          </w:p>
          <w:p w:rsidR="00DE473F" w:rsidRPr="00DE473F" w:rsidRDefault="00DE473F" w:rsidP="00DE473F">
            <w:pPr>
              <w:ind w:left="-65"/>
              <w:rPr>
                <w:sz w:val="18"/>
              </w:rPr>
            </w:pPr>
            <w:r w:rsidRPr="00DE473F">
              <w:rPr>
                <w:sz w:val="18"/>
              </w:rPr>
              <w:t xml:space="preserve">  </w:t>
            </w:r>
          </w:p>
          <w:p w:rsidR="00DE473F" w:rsidRPr="00DE473F" w:rsidRDefault="00DE473F" w:rsidP="00DE473F">
            <w:pPr>
              <w:ind w:left="-65"/>
              <w:rPr>
                <w:sz w:val="18"/>
              </w:rPr>
            </w:pPr>
            <w:r w:rsidRPr="00DE473F">
              <w:rPr>
                <w:sz w:val="18"/>
              </w:rPr>
              <w:t xml:space="preserve">logging {  </w:t>
            </w:r>
          </w:p>
          <w:p w:rsidR="00DE473F" w:rsidRPr="00DE473F" w:rsidRDefault="00DE473F" w:rsidP="00DE473F">
            <w:pPr>
              <w:ind w:left="-65"/>
              <w:rPr>
                <w:sz w:val="18"/>
              </w:rPr>
            </w:pPr>
            <w:r w:rsidRPr="00DE473F">
              <w:rPr>
                <w:sz w:val="18"/>
              </w:rPr>
              <w:t xml:space="preserve">        channel default_debug {  </w:t>
            </w:r>
          </w:p>
          <w:p w:rsidR="00DE473F" w:rsidRPr="00DE473F" w:rsidRDefault="00DE473F" w:rsidP="00DE473F">
            <w:pPr>
              <w:ind w:left="-65"/>
              <w:rPr>
                <w:sz w:val="18"/>
              </w:rPr>
            </w:pPr>
            <w:r w:rsidRPr="00DE473F">
              <w:rPr>
                <w:sz w:val="18"/>
              </w:rPr>
              <w:t xml:space="preserve">                file "data/named.run";  </w:t>
            </w:r>
          </w:p>
          <w:p w:rsidR="00DE473F" w:rsidRPr="00DE473F" w:rsidRDefault="00DE473F" w:rsidP="00DE473F">
            <w:pPr>
              <w:ind w:left="-65"/>
              <w:rPr>
                <w:sz w:val="18"/>
              </w:rPr>
            </w:pPr>
            <w:r w:rsidRPr="00DE473F">
              <w:rPr>
                <w:sz w:val="18"/>
              </w:rPr>
              <w:t xml:space="preserve">                severity dynamic;  </w:t>
            </w:r>
          </w:p>
          <w:p w:rsidR="00DE473F" w:rsidRPr="00DE473F" w:rsidRDefault="00DE473F" w:rsidP="00DE473F">
            <w:pPr>
              <w:ind w:left="-65"/>
              <w:rPr>
                <w:sz w:val="18"/>
              </w:rPr>
            </w:pPr>
            <w:r w:rsidRPr="00DE473F">
              <w:rPr>
                <w:sz w:val="18"/>
              </w:rPr>
              <w:t xml:space="preserve">        };  </w:t>
            </w:r>
          </w:p>
          <w:p w:rsidR="00DE473F" w:rsidRPr="00DE473F" w:rsidRDefault="00DE473F" w:rsidP="00DE473F">
            <w:pPr>
              <w:ind w:left="-65"/>
              <w:rPr>
                <w:sz w:val="18"/>
              </w:rPr>
            </w:pPr>
            <w:r w:rsidRPr="00DE473F">
              <w:rPr>
                <w:sz w:val="18"/>
              </w:rPr>
              <w:t xml:space="preserve">};  </w:t>
            </w:r>
          </w:p>
          <w:p w:rsidR="00DE473F" w:rsidRPr="00DE473F" w:rsidRDefault="00DE473F" w:rsidP="00DE473F">
            <w:pPr>
              <w:ind w:left="-65"/>
              <w:rPr>
                <w:sz w:val="18"/>
              </w:rPr>
            </w:pPr>
            <w:r w:rsidRPr="00DE473F">
              <w:rPr>
                <w:sz w:val="18"/>
              </w:rPr>
              <w:t xml:space="preserve">  </w:t>
            </w:r>
          </w:p>
          <w:p w:rsidR="00DE473F" w:rsidRPr="00DE473F" w:rsidRDefault="00DE473F" w:rsidP="00DE473F">
            <w:pPr>
              <w:ind w:left="-65"/>
              <w:rPr>
                <w:sz w:val="18"/>
              </w:rPr>
            </w:pPr>
            <w:r w:rsidRPr="00DE473F">
              <w:rPr>
                <w:sz w:val="18"/>
              </w:rPr>
              <w:t xml:space="preserve">zone "." IN {  </w:t>
            </w:r>
          </w:p>
          <w:p w:rsidR="00DE473F" w:rsidRPr="00DE473F" w:rsidRDefault="00DE473F" w:rsidP="00DE473F">
            <w:pPr>
              <w:ind w:left="-65"/>
              <w:rPr>
                <w:sz w:val="18"/>
              </w:rPr>
            </w:pPr>
            <w:r w:rsidRPr="00DE473F">
              <w:rPr>
                <w:sz w:val="18"/>
              </w:rPr>
              <w:t xml:space="preserve">        type hint;  </w:t>
            </w:r>
          </w:p>
          <w:p w:rsidR="00DE473F" w:rsidRPr="00DE473F" w:rsidRDefault="00DE473F" w:rsidP="00DE473F">
            <w:pPr>
              <w:ind w:left="-65"/>
              <w:rPr>
                <w:sz w:val="18"/>
              </w:rPr>
            </w:pPr>
            <w:r w:rsidRPr="00DE473F">
              <w:rPr>
                <w:sz w:val="18"/>
              </w:rPr>
              <w:t xml:space="preserve">        file "named.ca";  </w:t>
            </w:r>
          </w:p>
          <w:p w:rsidR="00DE473F" w:rsidRPr="00DE473F" w:rsidRDefault="00DE473F" w:rsidP="00DE473F">
            <w:pPr>
              <w:ind w:left="-65"/>
              <w:rPr>
                <w:sz w:val="18"/>
              </w:rPr>
            </w:pPr>
            <w:r w:rsidRPr="00DE473F">
              <w:rPr>
                <w:sz w:val="18"/>
              </w:rPr>
              <w:t xml:space="preserve">};  </w:t>
            </w:r>
          </w:p>
          <w:p w:rsidR="00DE473F" w:rsidRPr="00DE473F" w:rsidRDefault="00DE473F" w:rsidP="00DE473F">
            <w:pPr>
              <w:ind w:left="-65"/>
              <w:rPr>
                <w:sz w:val="18"/>
              </w:rPr>
            </w:pPr>
            <w:r w:rsidRPr="00DE473F">
              <w:rPr>
                <w:sz w:val="18"/>
              </w:rPr>
              <w:t xml:space="preserve">  </w:t>
            </w:r>
          </w:p>
          <w:p w:rsidR="00DE473F" w:rsidRPr="00DE473F" w:rsidRDefault="00DE473F" w:rsidP="00DE473F">
            <w:pPr>
              <w:ind w:left="-65"/>
              <w:rPr>
                <w:rFonts w:hint="eastAsia"/>
                <w:sz w:val="18"/>
              </w:rPr>
            </w:pPr>
            <w:r w:rsidRPr="00DE473F">
              <w:rPr>
                <w:rFonts w:hint="eastAsia"/>
                <w:sz w:val="18"/>
              </w:rPr>
              <w:t>include "/etc/named.rfc1912.zones"; //</w:t>
            </w:r>
            <w:r w:rsidRPr="00DE473F">
              <w:rPr>
                <w:rFonts w:hint="eastAsia"/>
                <w:sz w:val="18"/>
              </w:rPr>
              <w:t>主要配置文件</w:t>
            </w:r>
            <w:r w:rsidRPr="00DE473F">
              <w:rPr>
                <w:rFonts w:hint="eastAsia"/>
                <w:sz w:val="18"/>
              </w:rPr>
              <w:t xml:space="preserve">  </w:t>
            </w:r>
          </w:p>
          <w:p w:rsidR="00DE473F" w:rsidRPr="00DE473F" w:rsidRDefault="00DE473F" w:rsidP="00DE473F">
            <w:pPr>
              <w:ind w:left="-65"/>
              <w:rPr>
                <w:rFonts w:hint="eastAsia"/>
                <w:sz w:val="18"/>
              </w:rPr>
            </w:pPr>
            <w:r w:rsidRPr="00DE473F">
              <w:rPr>
                <w:sz w:val="18"/>
              </w:rPr>
              <w:t xml:space="preserve">include "/etc/named.root.key";  </w:t>
            </w:r>
          </w:p>
        </w:tc>
      </w:tr>
    </w:tbl>
    <w:p w:rsidR="00DE473F" w:rsidRDefault="00DE473F"/>
    <w:p w:rsidR="003A22C2" w:rsidRDefault="003A22C2"/>
    <w:p w:rsidR="00DE473F" w:rsidRDefault="003A22C2" w:rsidP="003A22C2">
      <w:pPr>
        <w:pStyle w:val="2"/>
        <w:rPr>
          <w:b w:val="0"/>
          <w:bCs w:val="0"/>
        </w:rPr>
      </w:pPr>
      <w:r w:rsidRPr="003A22C2">
        <w:rPr>
          <w:rFonts w:hint="eastAsia"/>
          <w:b w:val="0"/>
          <w:bCs w:val="0"/>
        </w:rPr>
        <w:t>3. 修改/etc/named.rfc1912.zones文件，添加realhostip.com的正向和反向区域</w:t>
      </w:r>
    </w:p>
    <w:p w:rsidR="003A22C2" w:rsidRDefault="003A22C2" w:rsidP="003A22C2"/>
    <w:p w:rsidR="003A22C2" w:rsidRDefault="003A22C2" w:rsidP="003A22C2">
      <w:r>
        <w:rPr>
          <w:rFonts w:hint="eastAsia"/>
        </w:rPr>
        <w:t>我的</w:t>
      </w:r>
      <w:r>
        <w:t>vps ip</w:t>
      </w:r>
      <w:r>
        <w:t>和</w:t>
      </w:r>
      <w:r>
        <w:rPr>
          <w:rFonts w:hint="eastAsia"/>
        </w:rPr>
        <w:t>域名</w:t>
      </w:r>
      <w:r>
        <w:t>为：</w:t>
      </w:r>
    </w:p>
    <w:p w:rsidR="00C10158" w:rsidRDefault="00C10158" w:rsidP="003A22C2">
      <w:r>
        <w:rPr>
          <w:noProof/>
        </w:rPr>
        <w:drawing>
          <wp:inline distT="0" distB="0" distL="0" distR="0" wp14:anchorId="54E1E5A2" wp14:editId="06E95943">
            <wp:extent cx="10266667" cy="1019048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66667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158" w:rsidRPr="003A22C2" w:rsidRDefault="00C10158" w:rsidP="003A22C2">
      <w:pPr>
        <w:rPr>
          <w:rFonts w:hint="eastAsia"/>
        </w:rPr>
      </w:pPr>
    </w:p>
    <w:tbl>
      <w:tblPr>
        <w:tblW w:w="0" w:type="auto"/>
        <w:tblInd w:w="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33"/>
      </w:tblGrid>
      <w:tr w:rsidR="003A22C2" w:rsidTr="003A22C2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9833" w:type="dxa"/>
          </w:tcPr>
          <w:p w:rsidR="003A22C2" w:rsidRDefault="003A22C2" w:rsidP="003A22C2">
            <w:pPr>
              <w:rPr>
                <w:rFonts w:hint="eastAsia"/>
              </w:rPr>
            </w:pPr>
            <w:r>
              <w:rPr>
                <w:rFonts w:hint="eastAsia"/>
              </w:rPr>
              <w:t>//realhostip.com</w:t>
            </w:r>
            <w:r>
              <w:rPr>
                <w:rFonts w:hint="eastAsia"/>
              </w:rPr>
              <w:t>的正向区域</w:t>
            </w:r>
            <w:r>
              <w:rPr>
                <w:rFonts w:hint="eastAsia"/>
              </w:rPr>
              <w:t xml:space="preserve">  </w:t>
            </w:r>
          </w:p>
          <w:p w:rsidR="003A22C2" w:rsidRDefault="003A22C2" w:rsidP="003A22C2">
            <w:r>
              <w:t xml:space="preserve">zone "realhostip.com" IN {  </w:t>
            </w:r>
          </w:p>
          <w:p w:rsidR="003A22C2" w:rsidRDefault="003A22C2" w:rsidP="003A22C2">
            <w:r>
              <w:t xml:space="preserve">        type master;  </w:t>
            </w:r>
          </w:p>
          <w:p w:rsidR="003A22C2" w:rsidRDefault="003A22C2" w:rsidP="003A22C2">
            <w:r>
              <w:t xml:space="preserve">        </w:t>
            </w:r>
            <w:r w:rsidRPr="00A47570">
              <w:rPr>
                <w:color w:val="FF0000"/>
              </w:rPr>
              <w:t>file "named.</w:t>
            </w:r>
            <w:r w:rsidR="00FA49A8" w:rsidRPr="00A47570">
              <w:rPr>
                <w:color w:val="FF0000"/>
              </w:rPr>
              <w:t>h.healerjean</w:t>
            </w:r>
            <w:r w:rsidRPr="00A47570">
              <w:rPr>
                <w:color w:val="FF0000"/>
              </w:rPr>
              <w:t>.</w:t>
            </w:r>
            <w:r w:rsidR="00FA49A8" w:rsidRPr="00A47570">
              <w:rPr>
                <w:color w:val="FF0000"/>
              </w:rPr>
              <w:t>top</w:t>
            </w:r>
            <w:r w:rsidRPr="00A47570">
              <w:rPr>
                <w:color w:val="FF0000"/>
              </w:rPr>
              <w:t xml:space="preserve">";  </w:t>
            </w:r>
          </w:p>
          <w:p w:rsidR="003A22C2" w:rsidRDefault="003A22C2" w:rsidP="003A22C2">
            <w:r>
              <w:t xml:space="preserve">        allow-update { none; };  </w:t>
            </w:r>
          </w:p>
          <w:p w:rsidR="003A22C2" w:rsidRDefault="003A22C2" w:rsidP="003A22C2">
            <w:r>
              <w:t xml:space="preserve">};  </w:t>
            </w:r>
          </w:p>
          <w:p w:rsidR="003A22C2" w:rsidRDefault="003A22C2" w:rsidP="003A22C2">
            <w:pPr>
              <w:rPr>
                <w:rFonts w:hint="eastAsia"/>
              </w:rPr>
            </w:pPr>
            <w:r>
              <w:rPr>
                <w:rFonts w:hint="eastAsia"/>
              </w:rPr>
              <w:t>//realhostip.com</w:t>
            </w:r>
            <w:r>
              <w:rPr>
                <w:rFonts w:hint="eastAsia"/>
              </w:rPr>
              <w:t>的反向区域</w:t>
            </w:r>
            <w:r>
              <w:rPr>
                <w:rFonts w:hint="eastAsia"/>
              </w:rPr>
              <w:t xml:space="preserve">  </w:t>
            </w:r>
          </w:p>
          <w:p w:rsidR="003A22C2" w:rsidRDefault="00FA49A8" w:rsidP="003A22C2">
            <w:r>
              <w:t>zon</w:t>
            </w:r>
            <w:r w:rsidRPr="00A47570">
              <w:rPr>
                <w:color w:val="FF0000"/>
              </w:rPr>
              <w:t>e "155.122.176</w:t>
            </w:r>
            <w:r w:rsidR="003A22C2" w:rsidRPr="00A47570">
              <w:rPr>
                <w:color w:val="FF0000"/>
              </w:rPr>
              <w:t>.in</w:t>
            </w:r>
            <w:r w:rsidR="003A22C2">
              <w:t xml:space="preserve">-addr.arpa" IN {  </w:t>
            </w:r>
          </w:p>
          <w:p w:rsidR="003A22C2" w:rsidRDefault="003A22C2" w:rsidP="003A22C2">
            <w:r>
              <w:t xml:space="preserve">        type master;  </w:t>
            </w:r>
          </w:p>
          <w:p w:rsidR="003A22C2" w:rsidRDefault="00FA49A8" w:rsidP="003A22C2">
            <w:r>
              <w:t xml:space="preserve">      </w:t>
            </w:r>
            <w:r w:rsidRPr="00A47570">
              <w:rPr>
                <w:color w:val="FF0000"/>
              </w:rPr>
              <w:t xml:space="preserve">  file "176.122</w:t>
            </w:r>
            <w:r w:rsidR="003A22C2" w:rsidRPr="00A47570">
              <w:rPr>
                <w:color w:val="FF0000"/>
              </w:rPr>
              <w:t>.1</w:t>
            </w:r>
            <w:r w:rsidRPr="00A47570">
              <w:rPr>
                <w:color w:val="FF0000"/>
              </w:rPr>
              <w:t>55</w:t>
            </w:r>
            <w:r w:rsidR="003A22C2" w:rsidRPr="00A47570">
              <w:rPr>
                <w:color w:val="FF0000"/>
              </w:rPr>
              <w:t xml:space="preserve">.arpa";  </w:t>
            </w:r>
          </w:p>
          <w:p w:rsidR="003A22C2" w:rsidRDefault="003A22C2" w:rsidP="003A22C2">
            <w:r>
              <w:t xml:space="preserve">        allow-update { none; };  </w:t>
            </w:r>
          </w:p>
          <w:p w:rsidR="003A22C2" w:rsidRDefault="003A22C2" w:rsidP="003A22C2">
            <w:pPr>
              <w:rPr>
                <w:rFonts w:hint="eastAsia"/>
              </w:rPr>
            </w:pPr>
            <w:r>
              <w:t xml:space="preserve">};  </w:t>
            </w:r>
          </w:p>
        </w:tc>
      </w:tr>
    </w:tbl>
    <w:p w:rsidR="00DE473F" w:rsidRDefault="00DE473F"/>
    <w:p w:rsidR="00293F56" w:rsidRDefault="00293F56">
      <w:pPr>
        <w:rPr>
          <w:rFonts w:hint="eastAsia"/>
        </w:rPr>
      </w:pPr>
    </w:p>
    <w:sectPr w:rsidR="00293F5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23692A"/>
    <w:multiLevelType w:val="multilevel"/>
    <w:tmpl w:val="9BE06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0"/>
  <w:doNotDisplayPageBoundaries/>
  <w:bordersDoNotSurroundHeader/>
  <w:bordersDoNotSurroundFooter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CE4510"/>
    <w:rsid w:val="00293F56"/>
    <w:rsid w:val="003A22C2"/>
    <w:rsid w:val="004C58DC"/>
    <w:rsid w:val="00554A5C"/>
    <w:rsid w:val="005B3429"/>
    <w:rsid w:val="00606058"/>
    <w:rsid w:val="0066335D"/>
    <w:rsid w:val="009B4E8A"/>
    <w:rsid w:val="00A47570"/>
    <w:rsid w:val="00C05755"/>
    <w:rsid w:val="00C10158"/>
    <w:rsid w:val="00CE4510"/>
    <w:rsid w:val="00D51DC8"/>
    <w:rsid w:val="00DE473F"/>
    <w:rsid w:val="00EF5ED6"/>
    <w:rsid w:val="00F10BBF"/>
    <w:rsid w:val="00F739C0"/>
    <w:rsid w:val="00FA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9EED5C-9AE4-44F7-9C62-32F5E9905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Char"/>
    <w:autoRedefine/>
    <w:uiPriority w:val="5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Char"/>
    <w:autoRedefine/>
    <w:uiPriority w:val="6"/>
    <w:qFormat/>
    <w:rsid w:val="003A22C2"/>
    <w:pPr>
      <w:spacing w:before="200" w:after="0"/>
      <w:outlineLvl w:val="1"/>
    </w:pPr>
    <w:rPr>
      <w:rFonts w:ascii="微软雅黑" w:eastAsia="微软雅黑" w:hAnsi="微软雅黑" w:cstheme="majorBidi"/>
      <w:b/>
      <w:bCs/>
      <w:color w:val="454545"/>
      <w:sz w:val="21"/>
      <w:szCs w:val="21"/>
      <w:shd w:val="clear" w:color="auto" w:fill="FFFFFF"/>
    </w:rPr>
  </w:style>
  <w:style w:type="paragraph" w:styleId="3">
    <w:name w:val="heading 3"/>
    <w:basedOn w:val="a"/>
    <w:next w:val="a"/>
    <w:link w:val="3Char"/>
    <w:autoRedefine/>
    <w:uiPriority w:val="7"/>
    <w:qFormat/>
    <w:rsid w:val="0066335D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paragraph" w:styleId="4">
    <w:name w:val="heading 4"/>
    <w:basedOn w:val="a"/>
    <w:next w:val="a"/>
    <w:link w:val="4Char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Char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character" w:customStyle="1" w:styleId="1Char">
    <w:name w:val="标题 1 Char"/>
    <w:basedOn w:val="a0"/>
    <w:link w:val="1"/>
    <w:uiPriority w:val="5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Char">
    <w:name w:val="标题 2 Char"/>
    <w:basedOn w:val="a0"/>
    <w:link w:val="2"/>
    <w:uiPriority w:val="6"/>
    <w:rsid w:val="003A22C2"/>
    <w:rPr>
      <w:rFonts w:ascii="微软雅黑" w:eastAsia="微软雅黑" w:hAnsi="微软雅黑" w:cstheme="majorBidi"/>
      <w:b/>
      <w:bCs/>
      <w:color w:val="454545"/>
      <w:sz w:val="21"/>
      <w:szCs w:val="21"/>
    </w:rPr>
  </w:style>
  <w:style w:type="character" w:customStyle="1" w:styleId="3Char">
    <w:name w:val="标题 3 Char"/>
    <w:basedOn w:val="a0"/>
    <w:link w:val="3"/>
    <w:uiPriority w:val="7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character" w:customStyle="1" w:styleId="5Char">
    <w:name w:val="标题 5 Char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C057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0575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85FE946-9A77-4CC8-A304-1FEA5C8D0197}"/>
      </w:docPartPr>
      <w:docPartBody>
        <w:p w:rsidR="00000000" w:rsidRDefault="00A6142F">
          <w:r w:rsidRPr="00421EFB">
            <w:rPr>
              <w:rStyle w:val="a3"/>
              <w:rFonts w:hint="eastAsia"/>
            </w:rPr>
            <w:t>[</w:t>
          </w:r>
          <w:r w:rsidRPr="00421EFB">
            <w:rPr>
              <w:rStyle w:val="a3"/>
              <w:rFonts w:hint="eastAsia"/>
            </w:rPr>
            <w:t>在此处输入文章标题</w:t>
          </w:r>
          <w:r w:rsidRPr="00421EFB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42F"/>
    <w:rsid w:val="0024716E"/>
    <w:rsid w:val="00A6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6142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14、CentOS下搭建DNS服务器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47</TotalTime>
  <Pages>1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13</cp:revision>
  <dcterms:created xsi:type="dcterms:W3CDTF">2017-11-24T07:10:00Z</dcterms:created>
  <dcterms:modified xsi:type="dcterms:W3CDTF">2017-11-24T10:35:00Z</dcterms:modified>
</cp:coreProperties>
</file>