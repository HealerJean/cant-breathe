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:rsidR="0047595D" w:rsidRDefault="0047595D" w:rsidP="0047595D">
          <w:pPr>
            <w:pStyle w:val="PublishStatus"/>
          </w:pPr>
          <w:r>
            <w:t>此文章已于</w:t>
          </w:r>
          <w:r>
            <w:t xml:space="preserve"> 19:19:56 2017/11/19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901E0F">
              <w:pPr>
                <w:pStyle w:val="Publishwithline"/>
              </w:pPr>
              <w:r>
                <w:t>Core</w:t>
              </w:r>
              <w:r>
                <w:t>的介绍和中文分词器的使用</w:t>
              </w:r>
            </w:p>
          </w:sdtContent>
        </w:sdt>
        <w:p w:rsidR="00DB0C47" w:rsidRDefault="00DB0C47">
          <w:pPr>
            <w:pStyle w:val="underline"/>
          </w:pPr>
        </w:p>
        <w:p w:rsidR="00DB0C47" w:rsidRDefault="0058117C">
          <w:pPr>
            <w:pStyle w:val="PadderBetweenControlandBody"/>
          </w:pPr>
        </w:p>
      </w:sdtContent>
    </w:sdt>
    <w:p w:rsidR="00B3132B" w:rsidRPr="00B3132B" w:rsidRDefault="00B3132B" w:rsidP="00B3132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Core Admin</w:t>
      </w:r>
    </w:p>
    <w:p w:rsidR="00B3132B" w:rsidRPr="00EE53DB" w:rsidRDefault="00A07467" w:rsidP="00B06538">
      <w:pPr>
        <w:pStyle w:val="2"/>
        <w:ind w:firstLine="720"/>
        <w:rPr>
          <w:sz w:val="32"/>
        </w:rPr>
      </w:pPr>
      <w:r w:rsidRPr="00EE53DB">
        <w:rPr>
          <w:rFonts w:hint="eastAsia"/>
          <w:sz w:val="32"/>
        </w:rPr>
        <w:t>1</w:t>
      </w:r>
      <w:r w:rsidRPr="00EE53DB">
        <w:rPr>
          <w:rFonts w:hint="eastAsia"/>
          <w:sz w:val="32"/>
        </w:rPr>
        <w:t>、</w:t>
      </w:r>
      <w:r w:rsidR="00B3132B" w:rsidRPr="00EE53DB">
        <w:rPr>
          <w:rFonts w:hint="eastAsia"/>
          <w:sz w:val="32"/>
        </w:rPr>
        <w:t>解释：配置管理</w:t>
      </w:r>
      <w:r w:rsidR="00B3132B" w:rsidRPr="00EE53DB">
        <w:rPr>
          <w:rFonts w:hint="eastAsia"/>
          <w:sz w:val="32"/>
        </w:rPr>
        <w:t>solrcore</w:t>
      </w:r>
      <w:r w:rsidR="00B3132B" w:rsidRPr="00EE53DB">
        <w:rPr>
          <w:rFonts w:hint="eastAsia"/>
          <w:sz w:val="32"/>
        </w:rPr>
        <w:t>的功能。每个</w:t>
      </w:r>
      <w:r w:rsidR="00B3132B" w:rsidRPr="00EE53DB">
        <w:rPr>
          <w:rFonts w:hint="eastAsia"/>
          <w:sz w:val="32"/>
        </w:rPr>
        <w:t>solr</w:t>
      </w:r>
      <w:r w:rsidR="00B3132B" w:rsidRPr="00EE53DB">
        <w:rPr>
          <w:rFonts w:hint="eastAsia"/>
          <w:sz w:val="32"/>
        </w:rPr>
        <w:t>服务可以有多个</w:t>
      </w:r>
      <w:r w:rsidR="00B3132B" w:rsidRPr="00EE53DB">
        <w:rPr>
          <w:rFonts w:hint="eastAsia"/>
          <w:sz w:val="32"/>
        </w:rPr>
        <w:t>solrcore</w:t>
      </w:r>
      <w:r w:rsidR="00B3132B" w:rsidRPr="00EE53DB">
        <w:rPr>
          <w:rFonts w:hint="eastAsia"/>
          <w:sz w:val="32"/>
        </w:rPr>
        <w:t>每个</w:t>
      </w:r>
      <w:r w:rsidR="00B3132B" w:rsidRPr="00EE53DB">
        <w:rPr>
          <w:rFonts w:hint="eastAsia"/>
          <w:sz w:val="32"/>
        </w:rPr>
        <w:t>solrcore</w:t>
      </w:r>
      <w:r w:rsidR="00B3132B" w:rsidRPr="00EE53DB">
        <w:rPr>
          <w:rFonts w:hint="eastAsia"/>
          <w:sz w:val="32"/>
        </w:rPr>
        <w:t>是独立的索引库。类似于</w:t>
      </w:r>
      <w:r w:rsidR="00B3132B" w:rsidRPr="00EE53DB">
        <w:rPr>
          <w:rFonts w:hint="eastAsia"/>
          <w:sz w:val="32"/>
        </w:rPr>
        <w:t>mysql</w:t>
      </w:r>
      <w:r w:rsidR="00B3132B" w:rsidRPr="00EE53DB">
        <w:rPr>
          <w:rFonts w:hint="eastAsia"/>
          <w:sz w:val="32"/>
        </w:rPr>
        <w:t>的数据库。</w:t>
      </w:r>
    </w:p>
    <w:p w:rsidR="00DB0C47" w:rsidRDefault="00B3132B" w:rsidP="00682EF8">
      <w:pPr>
        <w:jc w:val="center"/>
      </w:pPr>
      <w:r>
        <w:rPr>
          <w:noProof/>
        </w:rPr>
        <w:drawing>
          <wp:inline distT="0" distB="0" distL="0" distR="0" wp14:anchorId="44AAE1B4" wp14:editId="5537E14F">
            <wp:extent cx="5486400" cy="2580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67" w:rsidRDefault="00EE53DB" w:rsidP="00EE53D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07467">
        <w:rPr>
          <w:rFonts w:hint="eastAsia"/>
        </w:rPr>
        <w:t>添加</w:t>
      </w:r>
      <w:r w:rsidR="00A07467">
        <w:rPr>
          <w:rFonts w:hint="eastAsia"/>
        </w:rPr>
        <w:t>core</w:t>
      </w:r>
    </w:p>
    <w:p w:rsidR="00A07467" w:rsidRDefault="00A07467" w:rsidP="00B06538">
      <w:pPr>
        <w:pStyle w:val="3"/>
        <w:ind w:firstLine="720"/>
      </w:pPr>
      <w:r>
        <w:rPr>
          <w:rFonts w:hint="eastAsia"/>
        </w:rPr>
        <w:t>第一步：把</w:t>
      </w:r>
      <w:r w:rsidR="00EE53DB">
        <w:rPr>
          <w:rFonts w:hint="eastAsia"/>
        </w:rPr>
        <w:t>core</w:t>
      </w:r>
      <w:r>
        <w:rPr>
          <w:rFonts w:hint="eastAsia"/>
        </w:rPr>
        <w:t>复制一份改名为</w:t>
      </w:r>
      <w:r w:rsidR="00EE53DB">
        <w:rPr>
          <w:rFonts w:hint="eastAsia"/>
        </w:rPr>
        <w:t>core</w:t>
      </w:r>
      <w:r>
        <w:rPr>
          <w:rFonts w:hint="eastAsia"/>
        </w:rPr>
        <w:t>2</w:t>
      </w:r>
    </w:p>
    <w:p w:rsidR="00682EF8" w:rsidRDefault="00682EF8" w:rsidP="00682EF8">
      <w:pPr>
        <w:jc w:val="center"/>
      </w:pPr>
      <w:r>
        <w:rPr>
          <w:noProof/>
        </w:rPr>
        <w:drawing>
          <wp:inline distT="0" distB="0" distL="0" distR="0" wp14:anchorId="0F218576" wp14:editId="54711A49">
            <wp:extent cx="4247619" cy="28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F8" w:rsidRPr="00682EF8" w:rsidRDefault="00682EF8" w:rsidP="00682EF8"/>
    <w:p w:rsidR="00A07467" w:rsidRDefault="00A07467" w:rsidP="00B06538">
      <w:pPr>
        <w:pStyle w:val="3"/>
        <w:ind w:firstLine="720"/>
      </w:pPr>
      <w:r>
        <w:rPr>
          <w:rFonts w:hint="eastAsia"/>
        </w:rPr>
        <w:t>第二步：修改</w:t>
      </w:r>
      <w:r w:rsidR="00EE53DB">
        <w:rPr>
          <w:rFonts w:hint="eastAsia"/>
        </w:rPr>
        <w:t>core</w:t>
      </w:r>
      <w:r>
        <w:rPr>
          <w:rFonts w:hint="eastAsia"/>
        </w:rPr>
        <w:t>2</w:t>
      </w:r>
      <w:r>
        <w:rPr>
          <w:rFonts w:hint="eastAsia"/>
        </w:rPr>
        <w:t>下的</w:t>
      </w:r>
      <w:r>
        <w:rPr>
          <w:rFonts w:hint="eastAsia"/>
        </w:rPr>
        <w:t>core.properties</w:t>
      </w:r>
      <w:r>
        <w:rPr>
          <w:rFonts w:hint="eastAsia"/>
        </w:rPr>
        <w:t>文件，修改</w:t>
      </w:r>
      <w:r>
        <w:rPr>
          <w:rFonts w:hint="eastAsia"/>
        </w:rPr>
        <w:t>name=</w:t>
      </w:r>
      <w:r w:rsidR="00046295">
        <w:rPr>
          <w:rFonts w:hint="eastAsia"/>
        </w:rPr>
        <w:t>core</w:t>
      </w:r>
      <w:r>
        <w:rPr>
          <w:rFonts w:hint="eastAsia"/>
        </w:rPr>
        <w:t>2</w:t>
      </w:r>
    </w:p>
    <w:p w:rsidR="00682EF8" w:rsidRPr="00682EF8" w:rsidRDefault="00682EF8" w:rsidP="005D093D"/>
    <w:tbl>
      <w:tblPr>
        <w:tblW w:w="0" w:type="auto"/>
        <w:jc w:val="center"/>
        <w:tblInd w:w="1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2"/>
      </w:tblGrid>
      <w:tr w:rsidR="00682EF8" w:rsidTr="005D093D">
        <w:trPr>
          <w:trHeight w:val="978"/>
          <w:jc w:val="center"/>
        </w:trPr>
        <w:tc>
          <w:tcPr>
            <w:tcW w:w="8056" w:type="dxa"/>
            <w:tcBorders>
              <w:top w:val="nil"/>
              <w:left w:val="nil"/>
              <w:bottom w:val="nil"/>
              <w:right w:val="nil"/>
            </w:tcBorders>
            <w:shd w:val="clear" w:color="auto" w:fill="0F243E" w:themeFill="text2" w:themeFillShade="80"/>
          </w:tcPr>
          <w:p w:rsidR="00682EF8" w:rsidRDefault="00682EF8" w:rsidP="005D093D">
            <w:r>
              <w:t>#Written by CorePropertiesLocator</w:t>
            </w:r>
          </w:p>
          <w:p w:rsidR="00682EF8" w:rsidRDefault="00682EF8" w:rsidP="005D093D">
            <w:r>
              <w:t>#Sun Nov 05 00:46:02 CST 2017</w:t>
            </w:r>
          </w:p>
          <w:p w:rsidR="00682EF8" w:rsidRPr="00682EF8" w:rsidRDefault="00682EF8" w:rsidP="005D093D">
            <w:pPr>
              <w:rPr>
                <w:color w:val="FF0000"/>
              </w:rPr>
            </w:pPr>
            <w:r w:rsidRPr="00682EF8">
              <w:rPr>
                <w:color w:val="FF0000"/>
                <w:highlight w:val="yellow"/>
              </w:rPr>
              <w:t>name=core2</w:t>
            </w:r>
          </w:p>
          <w:p w:rsidR="00682EF8" w:rsidRDefault="00682EF8" w:rsidP="005D093D">
            <w:r>
              <w:t>config=solrconfig.xml</w:t>
            </w:r>
          </w:p>
          <w:p w:rsidR="00682EF8" w:rsidRDefault="00682EF8" w:rsidP="005D093D">
            <w:r>
              <w:t>schema=schema.xml</w:t>
            </w:r>
          </w:p>
          <w:p w:rsidR="00682EF8" w:rsidRDefault="00682EF8" w:rsidP="005D093D">
            <w:r>
              <w:t>dataDir=data</w:t>
            </w:r>
          </w:p>
        </w:tc>
      </w:tr>
    </w:tbl>
    <w:p w:rsidR="00A07467" w:rsidRDefault="00A07467" w:rsidP="00B06538">
      <w:pPr>
        <w:pStyle w:val="3"/>
        <w:ind w:firstLine="720"/>
      </w:pPr>
      <w:r>
        <w:rPr>
          <w:rFonts w:hint="eastAsia"/>
        </w:rPr>
        <w:t>第三步：重新启动</w:t>
      </w:r>
      <w:r>
        <w:rPr>
          <w:rFonts w:hint="eastAsia"/>
        </w:rPr>
        <w:t>tomcat</w:t>
      </w:r>
      <w:r w:rsidR="005D093D">
        <w:rPr>
          <w:rFonts w:hint="eastAsia"/>
        </w:rPr>
        <w:t>,</w:t>
      </w:r>
      <w:r w:rsidR="005D093D">
        <w:rPr>
          <w:rFonts w:hint="eastAsia"/>
        </w:rPr>
        <w:t>刷新页面，自动出现了</w:t>
      </w:r>
      <w:r w:rsidR="005D093D">
        <w:rPr>
          <w:rFonts w:hint="eastAsia"/>
        </w:rPr>
        <w:t>core2</w:t>
      </w:r>
    </w:p>
    <w:p w:rsidR="005D093D" w:rsidRPr="005D093D" w:rsidRDefault="005D093D" w:rsidP="005D093D"/>
    <w:p w:rsidR="005D093D" w:rsidRDefault="005D093D" w:rsidP="005D093D">
      <w:pPr>
        <w:jc w:val="center"/>
      </w:pPr>
      <w:r>
        <w:rPr>
          <w:noProof/>
        </w:rPr>
        <w:drawing>
          <wp:inline distT="0" distB="0" distL="0" distR="0" wp14:anchorId="32301F0E" wp14:editId="2F3390E6">
            <wp:extent cx="5486400" cy="28143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81" w:rsidRDefault="00A77981" w:rsidP="00A7798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Core selecter</w:t>
      </w:r>
      <w:r>
        <w:rPr>
          <w:rFonts w:hint="eastAsia"/>
        </w:rPr>
        <w:t>，选择要管理的索引库</w:t>
      </w:r>
    </w:p>
    <w:p w:rsidR="00A77981" w:rsidRDefault="00A77981" w:rsidP="00A77981"/>
    <w:p w:rsidR="004137EF" w:rsidRDefault="00A77981" w:rsidP="00A77981">
      <w:pPr>
        <w:jc w:val="center"/>
      </w:pPr>
      <w:r>
        <w:rPr>
          <w:noProof/>
        </w:rPr>
        <w:drawing>
          <wp:inline distT="0" distB="0" distL="0" distR="0" wp14:anchorId="7A5E7FDB" wp14:editId="5D687570">
            <wp:extent cx="4019048" cy="5752381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5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C41" w:rsidRDefault="001C5C41" w:rsidP="001C5C41"/>
    <w:p w:rsidR="001C5C41" w:rsidRDefault="001C5C41" w:rsidP="001C5C41"/>
    <w:p w:rsidR="00B06538" w:rsidRDefault="001C5C41" w:rsidP="00B0653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06538" w:rsidRPr="00B06538">
        <w:t>Analysis</w:t>
      </w:r>
    </w:p>
    <w:p w:rsidR="001C5C41" w:rsidRDefault="001C5C41" w:rsidP="00B06538">
      <w:pPr>
        <w:pStyle w:val="3"/>
        <w:ind w:firstLine="720"/>
      </w:pPr>
      <w:r>
        <w:rPr>
          <w:rFonts w:hint="eastAsia"/>
        </w:rPr>
        <w:t>查看某个域的分析效果。</w:t>
      </w:r>
    </w:p>
    <w:p w:rsidR="004137EF" w:rsidRPr="001C5C41" w:rsidRDefault="004137EF" w:rsidP="001C5C41"/>
    <w:p w:rsidR="001C5C41" w:rsidRDefault="00B06538" w:rsidP="00B06538">
      <w:pPr>
        <w:jc w:val="center"/>
      </w:pPr>
      <w:r>
        <w:rPr>
          <w:noProof/>
        </w:rPr>
        <w:drawing>
          <wp:inline distT="0" distB="0" distL="0" distR="0" wp14:anchorId="28D04E54" wp14:editId="411B62BB">
            <wp:extent cx="5486400" cy="2098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38" w:rsidRDefault="00B06538" w:rsidP="00B0653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Dataimport</w:t>
      </w:r>
    </w:p>
    <w:p w:rsidR="00B06538" w:rsidRDefault="00B06538" w:rsidP="00B06538">
      <w:pPr>
        <w:pStyle w:val="3"/>
        <w:ind w:firstLine="720"/>
      </w:pPr>
      <w:r>
        <w:rPr>
          <w:rFonts w:hint="eastAsia"/>
        </w:rPr>
        <w:t>把数据库中的数据批量导入到索引库中使用的功能。需要手工配置</w:t>
      </w:r>
    </w:p>
    <w:p w:rsidR="00B06538" w:rsidRDefault="00B06538" w:rsidP="00B0653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Documents</w:t>
      </w:r>
    </w:p>
    <w:p w:rsidR="00B06538" w:rsidRDefault="00B06538" w:rsidP="00B06538">
      <w:pPr>
        <w:pStyle w:val="3"/>
        <w:ind w:firstLine="720"/>
      </w:pPr>
      <w:r>
        <w:rPr>
          <w:rFonts w:hint="eastAsia"/>
        </w:rPr>
        <w:t>实现对索引库的</w:t>
      </w:r>
      <w:r w:rsidRPr="001051F5">
        <w:rPr>
          <w:rFonts w:hint="eastAsia"/>
          <w:color w:val="FF0000"/>
        </w:rPr>
        <w:t>增删改</w:t>
      </w:r>
      <w:r>
        <w:rPr>
          <w:rFonts w:hint="eastAsia"/>
        </w:rPr>
        <w:t>操作。</w:t>
      </w:r>
      <w:r w:rsidR="001051F5">
        <w:rPr>
          <w:rFonts w:hint="eastAsia"/>
        </w:rPr>
        <w:t>没查哦</w:t>
      </w:r>
    </w:p>
    <w:p w:rsidR="00E404B2" w:rsidRDefault="00E404B2" w:rsidP="00E404B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测试样品</w:t>
      </w:r>
    </w:p>
    <w:p w:rsidR="00E404B2" w:rsidRDefault="00E404B2" w:rsidP="00E404B2"/>
    <w:tbl>
      <w:tblPr>
        <w:tblW w:w="0" w:type="auto"/>
        <w:jc w:val="center"/>
        <w:shd w:val="clear" w:color="auto" w:fill="0D0D0D" w:themeFill="text1" w:themeFillTint="F2"/>
        <w:tblLook w:val="0000" w:firstRow="0" w:lastRow="0" w:firstColumn="0" w:lastColumn="0" w:noHBand="0" w:noVBand="0"/>
      </w:tblPr>
      <w:tblGrid>
        <w:gridCol w:w="7675"/>
      </w:tblGrid>
      <w:tr w:rsidR="00E404B2" w:rsidTr="00E404B2">
        <w:trPr>
          <w:trHeight w:val="1685"/>
          <w:jc w:val="center"/>
        </w:trPr>
        <w:tc>
          <w:tcPr>
            <w:tcW w:w="7675" w:type="dxa"/>
            <w:shd w:val="clear" w:color="auto" w:fill="0D0D0D" w:themeFill="text1" w:themeFillTint="F2"/>
          </w:tcPr>
          <w:p w:rsidR="00E404B2" w:rsidRPr="00E404B2" w:rsidRDefault="00E404B2" w:rsidP="00E404B2">
            <w:r w:rsidRPr="00E404B2">
              <w:t>{ "id": "HeaelerJean", "title": "zhangyujin" }</w:t>
            </w:r>
          </w:p>
          <w:p w:rsidR="00E404B2" w:rsidRDefault="00E404B2" w:rsidP="00E404B2"/>
          <w:p w:rsidR="00E404B2" w:rsidRDefault="00E404B2" w:rsidP="00E404B2"/>
          <w:p w:rsidR="00E404B2" w:rsidRDefault="00E404B2" w:rsidP="00E404B2"/>
        </w:tc>
      </w:tr>
    </w:tbl>
    <w:p w:rsidR="00E404B2" w:rsidRPr="00E404B2" w:rsidRDefault="00E404B2" w:rsidP="00E404B2"/>
    <w:p w:rsidR="00D21FBD" w:rsidRPr="00D21FBD" w:rsidRDefault="00D21FBD" w:rsidP="00D21FBD"/>
    <w:p w:rsidR="00B06538" w:rsidRDefault="00B06538" w:rsidP="00D21FBD">
      <w:pPr>
        <w:jc w:val="center"/>
      </w:pPr>
      <w:r>
        <w:rPr>
          <w:noProof/>
        </w:rPr>
        <w:drawing>
          <wp:inline distT="0" distB="0" distL="0" distR="0">
            <wp:extent cx="5262245" cy="34937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538" w:rsidRPr="00B06538" w:rsidRDefault="00B06538" w:rsidP="00B06538"/>
    <w:p w:rsidR="001C5C41" w:rsidRPr="001C5C41" w:rsidRDefault="001C5C41" w:rsidP="001C5C41"/>
    <w:p w:rsidR="00AA6DF0" w:rsidRDefault="00AA6DF0" w:rsidP="00AA6DF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Query</w:t>
      </w:r>
    </w:p>
    <w:p w:rsidR="00AA6DF0" w:rsidRDefault="00AA6DF0" w:rsidP="00AA6DF0">
      <w:pPr>
        <w:pStyle w:val="3"/>
        <w:ind w:firstLine="720"/>
      </w:pPr>
      <w:r>
        <w:rPr>
          <w:rFonts w:hint="eastAsia"/>
        </w:rPr>
        <w:t>查询索引使用的功能</w:t>
      </w:r>
    </w:p>
    <w:p w:rsidR="00D21FBD" w:rsidRPr="00D21FBD" w:rsidRDefault="00D21FBD" w:rsidP="00D21FBD"/>
    <w:p w:rsidR="00AA6DF0" w:rsidRDefault="00E404B2" w:rsidP="00D21FBD">
      <w:pPr>
        <w:jc w:val="center"/>
      </w:pPr>
      <w:r>
        <w:rPr>
          <w:noProof/>
        </w:rPr>
        <w:drawing>
          <wp:inline distT="0" distB="0" distL="0" distR="0" wp14:anchorId="013D52EC" wp14:editId="09C6638C">
            <wp:extent cx="5486400" cy="37769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E9" w:rsidRDefault="009E3D50" w:rsidP="005C7AE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C7AE9">
        <w:rPr>
          <w:rFonts w:hint="eastAsia"/>
        </w:rPr>
        <w:t>Schema.xml</w:t>
      </w:r>
    </w:p>
    <w:p w:rsidR="005C7AE9" w:rsidRDefault="005C7AE9" w:rsidP="005C7AE9">
      <w:pPr>
        <w:ind w:firstLine="720"/>
        <w:rPr>
          <w:b/>
          <w:sz w:val="32"/>
        </w:rPr>
      </w:pPr>
      <w:r w:rsidRPr="005C7AE9">
        <w:rPr>
          <w:rFonts w:hint="eastAsia"/>
          <w:b/>
          <w:sz w:val="32"/>
        </w:rPr>
        <w:t>解释、在</w:t>
      </w:r>
      <w:r w:rsidRPr="005C7AE9">
        <w:rPr>
          <w:rFonts w:hint="eastAsia"/>
          <w:b/>
          <w:sz w:val="32"/>
        </w:rPr>
        <w:t>solr</w:t>
      </w:r>
      <w:r w:rsidRPr="005C7AE9">
        <w:rPr>
          <w:rFonts w:hint="eastAsia"/>
          <w:b/>
          <w:sz w:val="32"/>
        </w:rPr>
        <w:t>中域必须先定义后使用，不能随便起名字。所有的域都是定义在</w:t>
      </w:r>
      <w:r w:rsidRPr="005C7AE9">
        <w:rPr>
          <w:rFonts w:hint="eastAsia"/>
          <w:b/>
          <w:sz w:val="32"/>
        </w:rPr>
        <w:t>schema.xml</w:t>
      </w:r>
      <w:r w:rsidRPr="005C7AE9">
        <w:rPr>
          <w:rFonts w:hint="eastAsia"/>
          <w:b/>
          <w:sz w:val="32"/>
        </w:rPr>
        <w:t>中。</w:t>
      </w:r>
      <w:r w:rsidR="00737F15">
        <w:rPr>
          <w:rFonts w:hint="eastAsia"/>
          <w:b/>
          <w:sz w:val="32"/>
        </w:rPr>
        <w:t>在这个版本</w:t>
      </w:r>
      <w:r w:rsidR="00650DBD">
        <w:rPr>
          <w:rFonts w:hint="eastAsia"/>
          <w:b/>
          <w:sz w:val="32"/>
        </w:rPr>
        <w:t>solr</w:t>
      </w:r>
      <w:r w:rsidR="00737F15">
        <w:rPr>
          <w:rFonts w:hint="eastAsia"/>
          <w:b/>
          <w:sz w:val="32"/>
        </w:rPr>
        <w:t>中和配置到了</w:t>
      </w:r>
      <w:r w:rsidR="00737F15" w:rsidRPr="00737F15">
        <w:rPr>
          <w:b/>
          <w:sz w:val="32"/>
        </w:rPr>
        <w:t>managed-schema</w:t>
      </w:r>
      <w:r w:rsidR="00737F15">
        <w:rPr>
          <w:rFonts w:hint="eastAsia"/>
          <w:b/>
          <w:sz w:val="32"/>
        </w:rPr>
        <w:t xml:space="preserve"> </w:t>
      </w:r>
      <w:r w:rsidR="00737F15">
        <w:rPr>
          <w:rFonts w:hint="eastAsia"/>
          <w:b/>
          <w:sz w:val="32"/>
        </w:rPr>
        <w:t>文件中</w:t>
      </w:r>
    </w:p>
    <w:p w:rsidR="00737F15" w:rsidRDefault="00B770E1" w:rsidP="00B770E1">
      <w:pPr>
        <w:ind w:firstLine="720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0C7A9A4E" wp14:editId="567E5CDB">
            <wp:extent cx="5400000" cy="43142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15" w:rsidRDefault="00737F15" w:rsidP="005C7AE9">
      <w:pPr>
        <w:ind w:firstLine="720"/>
        <w:rPr>
          <w:b/>
          <w:sz w:val="32"/>
        </w:rPr>
      </w:pPr>
    </w:p>
    <w:p w:rsidR="00737F15" w:rsidRPr="005C7AE9" w:rsidRDefault="00737F15" w:rsidP="00E15574">
      <w:pPr>
        <w:ind w:firstLine="720"/>
        <w:jc w:val="center"/>
        <w:rPr>
          <w:b/>
          <w:sz w:val="32"/>
        </w:rPr>
      </w:pPr>
    </w:p>
    <w:p w:rsidR="00E15574" w:rsidRDefault="006A0D47" w:rsidP="00C76F22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C7AE9">
        <w:rPr>
          <w:rFonts w:hint="eastAsia"/>
        </w:rPr>
        <w:t>Field</w:t>
      </w:r>
    </w:p>
    <w:p w:rsidR="00C76F22" w:rsidRPr="00C76F22" w:rsidRDefault="00C76F22" w:rsidP="00C76F22"/>
    <w:p w:rsidR="005C7AE9" w:rsidRPr="00E15574" w:rsidRDefault="005C7AE9" w:rsidP="00E15574">
      <w:pPr>
        <w:ind w:firstLine="720"/>
        <w:rPr>
          <w:b/>
        </w:rPr>
      </w:pPr>
      <w:r w:rsidRPr="00E15574">
        <w:rPr>
          <w:rFonts w:hint="eastAsia"/>
          <w:b/>
        </w:rPr>
        <w:t>域的定义</w:t>
      </w:r>
    </w:p>
    <w:p w:rsidR="005C7AE9" w:rsidRPr="00E15574" w:rsidRDefault="005C7AE9" w:rsidP="00E15574">
      <w:pPr>
        <w:ind w:firstLine="720"/>
        <w:rPr>
          <w:b/>
        </w:rPr>
      </w:pPr>
      <w:r w:rsidRPr="00E15574">
        <w:rPr>
          <w:rFonts w:hint="eastAsia"/>
          <w:b/>
        </w:rPr>
        <w:t>Name</w:t>
      </w:r>
      <w:r w:rsidRPr="00E15574">
        <w:rPr>
          <w:rFonts w:hint="eastAsia"/>
          <w:b/>
        </w:rPr>
        <w:t>：域的名称</w:t>
      </w:r>
    </w:p>
    <w:p w:rsidR="005C7AE9" w:rsidRPr="00E15574" w:rsidRDefault="005C7AE9" w:rsidP="00E15574">
      <w:pPr>
        <w:ind w:firstLine="720"/>
        <w:rPr>
          <w:b/>
        </w:rPr>
      </w:pPr>
      <w:r w:rsidRPr="00E15574">
        <w:rPr>
          <w:rFonts w:hint="eastAsia"/>
          <w:b/>
        </w:rPr>
        <w:t>Type</w:t>
      </w:r>
      <w:r w:rsidRPr="00E15574">
        <w:rPr>
          <w:rFonts w:hint="eastAsia"/>
          <w:b/>
        </w:rPr>
        <w:t>：域的类型</w:t>
      </w:r>
    </w:p>
    <w:p w:rsidR="005C7AE9" w:rsidRPr="00E15574" w:rsidRDefault="005C7AE9" w:rsidP="00E15574">
      <w:pPr>
        <w:ind w:firstLine="720"/>
        <w:rPr>
          <w:b/>
        </w:rPr>
      </w:pPr>
      <w:r w:rsidRPr="00E15574">
        <w:rPr>
          <w:rFonts w:hint="eastAsia"/>
          <w:b/>
        </w:rPr>
        <w:t>Indexed</w:t>
      </w:r>
      <w:r w:rsidRPr="00E15574">
        <w:rPr>
          <w:rFonts w:hint="eastAsia"/>
          <w:b/>
        </w:rPr>
        <w:t>：是否索引</w:t>
      </w:r>
    </w:p>
    <w:p w:rsidR="005C7AE9" w:rsidRPr="00E15574" w:rsidRDefault="005C7AE9" w:rsidP="00E15574">
      <w:pPr>
        <w:ind w:firstLine="720"/>
        <w:rPr>
          <w:b/>
        </w:rPr>
      </w:pPr>
      <w:r w:rsidRPr="00E15574">
        <w:rPr>
          <w:rFonts w:hint="eastAsia"/>
          <w:b/>
        </w:rPr>
        <w:t>Stored</w:t>
      </w:r>
      <w:r w:rsidRPr="00E15574">
        <w:rPr>
          <w:rFonts w:hint="eastAsia"/>
          <w:b/>
        </w:rPr>
        <w:t>：是否存储</w:t>
      </w:r>
      <w:r w:rsidR="001F5152">
        <w:rPr>
          <w:rFonts w:hint="eastAsia"/>
          <w:b/>
        </w:rPr>
        <w:t>，</w:t>
      </w:r>
      <w:r w:rsidR="00314CDB" w:rsidRPr="00E15574">
        <w:rPr>
          <w:rFonts w:hint="eastAsia"/>
          <w:b/>
        </w:rPr>
        <w:t xml:space="preserve"> </w:t>
      </w:r>
    </w:p>
    <w:p w:rsidR="005C7AE9" w:rsidRDefault="005C7AE9" w:rsidP="00E15574">
      <w:pPr>
        <w:ind w:firstLine="720"/>
      </w:pPr>
      <w:r w:rsidRPr="00E15574">
        <w:rPr>
          <w:rFonts w:hint="eastAsia"/>
          <w:b/>
        </w:rPr>
        <w:t>multiValued</w:t>
      </w:r>
      <w:r w:rsidRPr="00E15574">
        <w:rPr>
          <w:rFonts w:hint="eastAsia"/>
          <w:b/>
        </w:rPr>
        <w:t>：是否多值。在一个域下存储多个值。一个域下存储一个数组</w:t>
      </w:r>
      <w:r>
        <w:rPr>
          <w:rFonts w:hint="eastAsia"/>
        </w:rPr>
        <w:t>。</w:t>
      </w:r>
      <w:r w:rsidR="00314CDB">
        <w:rPr>
          <w:rFonts w:hint="eastAsia"/>
        </w:rPr>
        <w:t>用法</w:t>
      </w:r>
      <w:r w:rsidR="00314CDB">
        <w:rPr>
          <w:rFonts w:hint="eastAsia"/>
          <w:b/>
        </w:rPr>
        <w:t>（比如一个商品的图片是多张的情况）</w:t>
      </w:r>
    </w:p>
    <w:p w:rsidR="005C7AE9" w:rsidRDefault="00C76F22" w:rsidP="00C76F22">
      <w:pPr>
        <w:jc w:val="center"/>
      </w:pPr>
      <w:r>
        <w:rPr>
          <w:noProof/>
        </w:rPr>
        <w:drawing>
          <wp:inline distT="0" distB="0" distL="0" distR="0" wp14:anchorId="5781B6FE" wp14:editId="2656008C">
            <wp:extent cx="5486400" cy="26727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155" w:type="dxa"/>
        <w:shd w:val="clear" w:color="auto" w:fill="0D0D0D" w:themeFill="text1" w:themeFillTint="F2"/>
        <w:tblLook w:val="0000" w:firstRow="0" w:lastRow="0" w:firstColumn="0" w:lastColumn="0" w:noHBand="0" w:noVBand="0"/>
      </w:tblPr>
      <w:tblGrid>
        <w:gridCol w:w="8701"/>
      </w:tblGrid>
      <w:tr w:rsidR="00C91AD5" w:rsidTr="00B51A33">
        <w:trPr>
          <w:trHeight w:val="706"/>
          <w:jc w:val="center"/>
        </w:trPr>
        <w:tc>
          <w:tcPr>
            <w:tcW w:w="12702" w:type="dxa"/>
            <w:shd w:val="clear" w:color="auto" w:fill="0D0D0D" w:themeFill="text1" w:themeFillTint="F2"/>
          </w:tcPr>
          <w:p w:rsidR="00C91AD5" w:rsidRDefault="00C91AD5" w:rsidP="00C91AD5">
            <w:r w:rsidRPr="00C91AD5">
              <w:t xml:space="preserve">&lt;field name="title" type="text_general" indexed="true" stored="true" </w:t>
            </w:r>
            <w:r w:rsidRPr="00C91AD5">
              <w:rPr>
                <w:color w:val="FF0000"/>
                <w:sz w:val="28"/>
              </w:rPr>
              <w:t>multiValued="true"</w:t>
            </w:r>
            <w:r w:rsidRPr="00C91AD5">
              <w:t>/&gt;</w:t>
            </w:r>
          </w:p>
        </w:tc>
      </w:tr>
    </w:tbl>
    <w:p w:rsidR="005C7AE9" w:rsidRDefault="005C7AE9" w:rsidP="005C7AE9"/>
    <w:p w:rsidR="00C91AD5" w:rsidRDefault="00C91AD5" w:rsidP="00C91AD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</w:t>
      </w:r>
    </w:p>
    <w:p w:rsidR="00B51A33" w:rsidRPr="00B51A33" w:rsidRDefault="00B51A33" w:rsidP="00B51A3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、添加</w:t>
      </w:r>
    </w:p>
    <w:p w:rsidR="00C91AD5" w:rsidRPr="00C91AD5" w:rsidRDefault="00C91AD5" w:rsidP="00C91AD5"/>
    <w:tbl>
      <w:tblPr>
        <w:tblW w:w="0" w:type="auto"/>
        <w:jc w:val="center"/>
        <w:tblInd w:w="617" w:type="dxa"/>
        <w:shd w:val="clear" w:color="auto" w:fill="0D0D0D" w:themeFill="text1" w:themeFillTint="F2"/>
        <w:tblLook w:val="0000" w:firstRow="0" w:lastRow="0" w:firstColumn="0" w:lastColumn="0" w:noHBand="0" w:noVBand="0"/>
      </w:tblPr>
      <w:tblGrid>
        <w:gridCol w:w="8239"/>
      </w:tblGrid>
      <w:tr w:rsidR="00B51A33" w:rsidTr="001E1CBE">
        <w:trPr>
          <w:trHeight w:val="869"/>
          <w:jc w:val="center"/>
        </w:trPr>
        <w:tc>
          <w:tcPr>
            <w:tcW w:w="9822" w:type="dxa"/>
            <w:shd w:val="clear" w:color="auto" w:fill="0D0D0D" w:themeFill="text1" w:themeFillTint="F2"/>
          </w:tcPr>
          <w:p w:rsidR="00B51A33" w:rsidRDefault="00B51A33" w:rsidP="00B51A33">
            <w:pPr>
              <w:pStyle w:val="1"/>
            </w:pPr>
            <w:r w:rsidRPr="00B51A33">
              <w:t>{"id":"123","title":["title1","title2"]}</w:t>
            </w:r>
          </w:p>
        </w:tc>
      </w:tr>
    </w:tbl>
    <w:p w:rsidR="00A07467" w:rsidRDefault="00A07467"/>
    <w:p w:rsidR="00B51A33" w:rsidRDefault="00B51A33" w:rsidP="00B51A33">
      <w:pPr>
        <w:jc w:val="center"/>
      </w:pPr>
      <w:r>
        <w:rPr>
          <w:noProof/>
        </w:rPr>
        <w:drawing>
          <wp:inline distT="0" distB="0" distL="0" distR="0" wp14:anchorId="6183E47F" wp14:editId="3CD2AC35">
            <wp:extent cx="4361905" cy="505714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33" w:rsidRDefault="00B51A33" w:rsidP="00B51A33">
      <w:pPr>
        <w:pStyle w:val="4"/>
        <w:ind w:firstLine="720"/>
      </w:pPr>
      <w:r>
        <w:rPr>
          <w:rFonts w:hint="eastAsia"/>
        </w:rPr>
        <w:t>2</w:t>
      </w:r>
      <w:r>
        <w:rPr>
          <w:rFonts w:hint="eastAsia"/>
        </w:rPr>
        <w:t>、查询，成功</w:t>
      </w:r>
    </w:p>
    <w:p w:rsidR="00CA5E4F" w:rsidRDefault="00B51A33" w:rsidP="00CA5E4F">
      <w:pPr>
        <w:jc w:val="center"/>
      </w:pPr>
      <w:r>
        <w:rPr>
          <w:noProof/>
        </w:rPr>
        <w:drawing>
          <wp:inline distT="0" distB="0" distL="0" distR="0" wp14:anchorId="6C6F2307" wp14:editId="23650103">
            <wp:extent cx="5486400" cy="456374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4F" w:rsidRDefault="00CA5E4F" w:rsidP="00CA5E4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、动态域</w:t>
      </w:r>
      <w:r>
        <w:rPr>
          <w:rFonts w:hint="eastAsia"/>
        </w:rPr>
        <w:t>dynamicField</w:t>
      </w:r>
    </w:p>
    <w:p w:rsidR="00CA5E4F" w:rsidRDefault="00CA5E4F" w:rsidP="00CA5E4F">
      <w:pPr>
        <w:rPr>
          <w:b/>
        </w:rPr>
      </w:pPr>
    </w:p>
    <w:p w:rsidR="005D66D9" w:rsidRPr="00CA5E4F" w:rsidRDefault="005D66D9" w:rsidP="005D66D9">
      <w:pPr>
        <w:jc w:val="center"/>
        <w:rPr>
          <w:b/>
        </w:rPr>
      </w:pPr>
      <w:r>
        <w:rPr>
          <w:noProof/>
        </w:rPr>
        <w:drawing>
          <wp:inline distT="0" distB="0" distL="0" distR="0" wp14:anchorId="54FC1286" wp14:editId="6F88EB0A">
            <wp:extent cx="5486400" cy="201739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4F" w:rsidRPr="00CA5E4F" w:rsidRDefault="00CA5E4F" w:rsidP="00CA5E4F">
      <w:pPr>
        <w:ind w:firstLine="720"/>
        <w:rPr>
          <w:b/>
        </w:rPr>
      </w:pPr>
      <w:r w:rsidRPr="00CA5E4F">
        <w:rPr>
          <w:rFonts w:hint="eastAsia"/>
          <w:b/>
        </w:rPr>
        <w:t>Name</w:t>
      </w:r>
      <w:r w:rsidRPr="00CA5E4F">
        <w:rPr>
          <w:rFonts w:hint="eastAsia"/>
          <w:b/>
        </w:rPr>
        <w:t>：动态域的名称的表达式，域的名称只需要和表达式向匹配就可以使用。</w:t>
      </w:r>
    </w:p>
    <w:p w:rsidR="00CA5E4F" w:rsidRPr="00CA5E4F" w:rsidRDefault="00CA5E4F" w:rsidP="00CA5E4F">
      <w:pPr>
        <w:ind w:firstLine="720"/>
        <w:rPr>
          <w:b/>
        </w:rPr>
      </w:pPr>
      <w:r w:rsidRPr="00CA5E4F">
        <w:rPr>
          <w:rFonts w:hint="eastAsia"/>
          <w:b/>
        </w:rPr>
        <w:t>Type</w:t>
      </w:r>
      <w:r w:rsidRPr="00CA5E4F">
        <w:rPr>
          <w:rFonts w:hint="eastAsia"/>
          <w:b/>
        </w:rPr>
        <w:t>：域的类型</w:t>
      </w:r>
    </w:p>
    <w:p w:rsidR="00CA5E4F" w:rsidRPr="00CA5E4F" w:rsidRDefault="00CA5E4F" w:rsidP="00CA5E4F">
      <w:pPr>
        <w:ind w:firstLine="720"/>
        <w:rPr>
          <w:b/>
        </w:rPr>
      </w:pPr>
      <w:r w:rsidRPr="00CA5E4F">
        <w:rPr>
          <w:rFonts w:hint="eastAsia"/>
          <w:b/>
        </w:rPr>
        <w:t>Indexed</w:t>
      </w:r>
      <w:r w:rsidRPr="00CA5E4F">
        <w:rPr>
          <w:rFonts w:hint="eastAsia"/>
          <w:b/>
        </w:rPr>
        <w:t>：是否索引</w:t>
      </w:r>
    </w:p>
    <w:p w:rsidR="00CA5E4F" w:rsidRPr="00CA5E4F" w:rsidRDefault="00CA5E4F" w:rsidP="00CA5E4F">
      <w:pPr>
        <w:ind w:firstLine="720"/>
        <w:rPr>
          <w:b/>
        </w:rPr>
      </w:pPr>
      <w:r w:rsidRPr="00CA5E4F">
        <w:rPr>
          <w:rFonts w:hint="eastAsia"/>
          <w:b/>
        </w:rPr>
        <w:t>Stored</w:t>
      </w:r>
      <w:r w:rsidRPr="00CA5E4F">
        <w:rPr>
          <w:rFonts w:hint="eastAsia"/>
          <w:b/>
        </w:rPr>
        <w:t>：是否存储</w:t>
      </w:r>
    </w:p>
    <w:p w:rsidR="00CA5E4F" w:rsidRPr="00CA5E4F" w:rsidRDefault="00CA5E4F" w:rsidP="00CA5E4F">
      <w:pPr>
        <w:ind w:firstLine="720"/>
        <w:rPr>
          <w:b/>
        </w:rPr>
      </w:pPr>
      <w:r w:rsidRPr="00CA5E4F">
        <w:rPr>
          <w:rFonts w:hint="eastAsia"/>
          <w:b/>
        </w:rPr>
        <w:t>multiValued</w:t>
      </w:r>
      <w:r w:rsidRPr="00CA5E4F">
        <w:rPr>
          <w:rFonts w:hint="eastAsia"/>
          <w:b/>
        </w:rPr>
        <w:t>：是否多值。</w:t>
      </w:r>
    </w:p>
    <w:p w:rsidR="00CA5E4F" w:rsidRDefault="005D66D9" w:rsidP="001E1CBE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、测试</w:t>
      </w:r>
    </w:p>
    <w:p w:rsidR="001E1CBE" w:rsidRDefault="001E1CBE" w:rsidP="001E1CBE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、测试样品</w:t>
      </w:r>
    </w:p>
    <w:p w:rsidR="001E1CBE" w:rsidRDefault="001E1CBE" w:rsidP="001E1CBE"/>
    <w:tbl>
      <w:tblPr>
        <w:tblW w:w="0" w:type="auto"/>
        <w:jc w:val="center"/>
        <w:tblInd w:w="834" w:type="dxa"/>
        <w:tblLook w:val="0000" w:firstRow="0" w:lastRow="0" w:firstColumn="0" w:lastColumn="0" w:noHBand="0" w:noVBand="0"/>
      </w:tblPr>
      <w:tblGrid>
        <w:gridCol w:w="8022"/>
      </w:tblGrid>
      <w:tr w:rsidR="001E1CBE" w:rsidTr="001E1CBE">
        <w:trPr>
          <w:trHeight w:val="652"/>
          <w:jc w:val="center"/>
        </w:trPr>
        <w:tc>
          <w:tcPr>
            <w:tcW w:w="9917" w:type="dxa"/>
            <w:shd w:val="clear" w:color="auto" w:fill="0D0D0D" w:themeFill="text1" w:themeFillTint="F2"/>
          </w:tcPr>
          <w:p w:rsidR="001E1CBE" w:rsidRDefault="001E1CBE" w:rsidP="001E1CBE">
            <w:r w:rsidRPr="001E1CBE">
              <w:t xml:space="preserve">   &lt;dynamicField name="*_i"  type="int"    indexed="true"  stored="true"/&gt;</w:t>
            </w:r>
          </w:p>
        </w:tc>
      </w:tr>
    </w:tbl>
    <w:p w:rsidR="005D66D9" w:rsidRPr="005D66D9" w:rsidRDefault="001E1CBE" w:rsidP="001E1CBE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、添加</w:t>
      </w:r>
    </w:p>
    <w:tbl>
      <w:tblPr>
        <w:tblW w:w="0" w:type="auto"/>
        <w:jc w:val="center"/>
        <w:tblInd w:w="644" w:type="dxa"/>
        <w:shd w:val="clear" w:color="auto" w:fill="0D0D0D" w:themeFill="text1" w:themeFillTint="F2"/>
        <w:tblLook w:val="0000" w:firstRow="0" w:lastRow="0" w:firstColumn="0" w:lastColumn="0" w:noHBand="0" w:noVBand="0"/>
      </w:tblPr>
      <w:tblGrid>
        <w:gridCol w:w="8212"/>
      </w:tblGrid>
      <w:tr w:rsidR="001E1CBE" w:rsidTr="006D7E7F">
        <w:trPr>
          <w:trHeight w:val="445"/>
          <w:jc w:val="center"/>
        </w:trPr>
        <w:tc>
          <w:tcPr>
            <w:tcW w:w="9835" w:type="dxa"/>
            <w:shd w:val="clear" w:color="auto" w:fill="0D0D0D" w:themeFill="text1" w:themeFillTint="F2"/>
          </w:tcPr>
          <w:p w:rsidR="001E1CBE" w:rsidRPr="00CA5E4F" w:rsidRDefault="001E1CBE" w:rsidP="001E1CBE">
            <w:r w:rsidRPr="001E1CBE">
              <w:rPr>
                <w:rFonts w:hint="eastAsia"/>
              </w:rPr>
              <w:t>{"id":"123","title":"</w:t>
            </w:r>
            <w:r w:rsidRPr="001E1CBE">
              <w:rPr>
                <w:rFonts w:hint="eastAsia"/>
              </w:rPr>
              <w:t>标题</w:t>
            </w:r>
            <w:r w:rsidRPr="001E1CBE">
              <w:rPr>
                <w:rFonts w:hint="eastAsia"/>
              </w:rPr>
              <w:t>","userId_i":"456"}</w:t>
            </w:r>
          </w:p>
          <w:p w:rsidR="001E1CBE" w:rsidRDefault="001E1CBE" w:rsidP="001E1CBE">
            <w:pPr>
              <w:jc w:val="center"/>
            </w:pPr>
          </w:p>
        </w:tc>
      </w:tr>
      <w:tr w:rsidR="006D7E7F" w:rsidTr="006D7E7F">
        <w:trPr>
          <w:trHeight w:val="74"/>
          <w:jc w:val="center"/>
        </w:trPr>
        <w:tc>
          <w:tcPr>
            <w:tcW w:w="9835" w:type="dxa"/>
            <w:shd w:val="clear" w:color="auto" w:fill="0D0D0D" w:themeFill="text1" w:themeFillTint="F2"/>
          </w:tcPr>
          <w:p w:rsidR="006D7E7F" w:rsidRPr="001E1CBE" w:rsidRDefault="006D7E7F" w:rsidP="001E1CBE"/>
        </w:tc>
      </w:tr>
    </w:tbl>
    <w:p w:rsidR="006D7E7F" w:rsidRDefault="006D7E7F" w:rsidP="006D7E7F">
      <w:pPr>
        <w:jc w:val="center"/>
      </w:pPr>
      <w:r>
        <w:rPr>
          <w:noProof/>
        </w:rPr>
        <w:drawing>
          <wp:inline distT="0" distB="0" distL="0" distR="0" wp14:anchorId="43F0D8A0" wp14:editId="09B33EA1">
            <wp:extent cx="4142857" cy="50761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7F" w:rsidRDefault="006D7E7F" w:rsidP="001E1CBE"/>
    <w:p w:rsidR="00CA5E4F" w:rsidRDefault="006D7E7F" w:rsidP="006D7E7F">
      <w:pPr>
        <w:pStyle w:val="3"/>
        <w:ind w:left="720" w:firstLine="720"/>
      </w:pPr>
      <w:r>
        <w:rPr>
          <w:rFonts w:hint="eastAsia"/>
        </w:rPr>
        <w:t>3</w:t>
      </w:r>
      <w:r w:rsidR="001E1CBE">
        <w:rPr>
          <w:rFonts w:hint="eastAsia"/>
        </w:rPr>
        <w:t>、查询，成功</w:t>
      </w:r>
    </w:p>
    <w:p w:rsidR="006D7E7F" w:rsidRPr="006D7E7F" w:rsidRDefault="006D7E7F" w:rsidP="006D7E7F"/>
    <w:p w:rsidR="001E1CBE" w:rsidRDefault="006D7E7F" w:rsidP="006D7E7F">
      <w:pPr>
        <w:jc w:val="center"/>
      </w:pPr>
      <w:r>
        <w:rPr>
          <w:noProof/>
        </w:rPr>
        <w:drawing>
          <wp:inline distT="0" distB="0" distL="0" distR="0" wp14:anchorId="5C9ED725" wp14:editId="0D5254EE">
            <wp:extent cx="5486400" cy="415163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7F" w:rsidRDefault="006D7E7F" w:rsidP="006D7E7F">
      <w:pPr>
        <w:jc w:val="center"/>
      </w:pPr>
    </w:p>
    <w:p w:rsidR="00A92671" w:rsidRDefault="00A92671" w:rsidP="00A9267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uniqueKey</w:t>
      </w:r>
    </w:p>
    <w:p w:rsidR="00B770E1" w:rsidRPr="00B770E1" w:rsidRDefault="00E1541C" w:rsidP="00E1541C">
      <w:pPr>
        <w:tabs>
          <w:tab w:val="left" w:pos="1956"/>
        </w:tabs>
      </w:pPr>
      <w:r>
        <w:tab/>
      </w:r>
    </w:p>
    <w:p w:rsidR="00A92671" w:rsidRPr="00A92671" w:rsidRDefault="00A92671" w:rsidP="00A92671">
      <w:pPr>
        <w:ind w:firstLine="720"/>
        <w:rPr>
          <w:b/>
        </w:rPr>
      </w:pPr>
      <w:r w:rsidRPr="00A92671">
        <w:rPr>
          <w:rFonts w:hint="eastAsia"/>
          <w:b/>
        </w:rPr>
        <w:t>解释：文档的唯一</w:t>
      </w:r>
      <w:r w:rsidRPr="00A92671">
        <w:rPr>
          <w:rFonts w:hint="eastAsia"/>
          <w:b/>
        </w:rPr>
        <w:t>id</w:t>
      </w:r>
      <w:r w:rsidRPr="00A92671">
        <w:rPr>
          <w:rFonts w:hint="eastAsia"/>
          <w:b/>
        </w:rPr>
        <w:t>，每个</w:t>
      </w:r>
      <w:r w:rsidRPr="00A92671">
        <w:rPr>
          <w:rFonts w:hint="eastAsia"/>
          <w:b/>
        </w:rPr>
        <w:t>document</w:t>
      </w:r>
      <w:r w:rsidRPr="00A92671">
        <w:rPr>
          <w:rFonts w:hint="eastAsia"/>
          <w:b/>
        </w:rPr>
        <w:t>必须有一个</w:t>
      </w:r>
      <w:r w:rsidRPr="00A92671">
        <w:rPr>
          <w:rFonts w:hint="eastAsia"/>
          <w:b/>
        </w:rPr>
        <w:t>id</w:t>
      </w:r>
      <w:r w:rsidRPr="00A92671">
        <w:rPr>
          <w:rFonts w:hint="eastAsia"/>
          <w:b/>
        </w:rPr>
        <w:t>域，相当于数据库中表的主键。</w:t>
      </w:r>
    </w:p>
    <w:p w:rsidR="00A92671" w:rsidRDefault="00A92671" w:rsidP="00A92671"/>
    <w:p w:rsidR="006D7E7F" w:rsidRDefault="00A92671" w:rsidP="00A92671">
      <w:pPr>
        <w:jc w:val="center"/>
      </w:pPr>
      <w:r>
        <w:rPr>
          <w:noProof/>
        </w:rPr>
        <w:drawing>
          <wp:inline distT="0" distB="0" distL="0" distR="0" wp14:anchorId="6BD64392" wp14:editId="791EF39E">
            <wp:extent cx="5486400" cy="1143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71" w:rsidRDefault="00A92671" w:rsidP="00A9267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copyField</w:t>
      </w:r>
    </w:p>
    <w:p w:rsidR="00B770E1" w:rsidRPr="00B770E1" w:rsidRDefault="00B770E1" w:rsidP="00B770E1"/>
    <w:p w:rsidR="00A92671" w:rsidRPr="00B770E1" w:rsidRDefault="00A92671" w:rsidP="00B770E1">
      <w:pPr>
        <w:ind w:firstLine="720"/>
        <w:rPr>
          <w:b/>
          <w:color w:val="FF0000"/>
        </w:rPr>
      </w:pPr>
      <w:r w:rsidRPr="00A92671">
        <w:rPr>
          <w:rFonts w:hint="eastAsia"/>
          <w:b/>
        </w:rPr>
        <w:t>解释：复制域，功能就是在添加文档的时候自动的把源域的内容复制到目标域。</w:t>
      </w:r>
      <w:r w:rsidRPr="00B770E1">
        <w:rPr>
          <w:rFonts w:hint="eastAsia"/>
          <w:b/>
          <w:color w:val="FF0000"/>
        </w:rPr>
        <w:t>可以把目标域作为默认搜索域可以提高查询的性能。</w:t>
      </w:r>
    </w:p>
    <w:p w:rsidR="00A92671" w:rsidRPr="00B770E1" w:rsidRDefault="00A92671" w:rsidP="00B770E1">
      <w:pPr>
        <w:ind w:firstLine="720"/>
        <w:rPr>
          <w:b/>
          <w:color w:val="FF0000"/>
        </w:rPr>
      </w:pPr>
      <w:r w:rsidRPr="00B770E1">
        <w:rPr>
          <w:rFonts w:hint="eastAsia"/>
          <w:b/>
          <w:color w:val="FF0000"/>
        </w:rPr>
        <w:t>Source</w:t>
      </w:r>
      <w:r w:rsidRPr="00B770E1">
        <w:rPr>
          <w:rFonts w:hint="eastAsia"/>
          <w:b/>
          <w:color w:val="FF0000"/>
        </w:rPr>
        <w:t>：源域</w:t>
      </w:r>
    </w:p>
    <w:p w:rsidR="00A92671" w:rsidRPr="00B770E1" w:rsidRDefault="00A92671" w:rsidP="00B770E1">
      <w:pPr>
        <w:ind w:firstLine="720"/>
        <w:rPr>
          <w:b/>
        </w:rPr>
      </w:pPr>
      <w:r w:rsidRPr="00B770E1">
        <w:rPr>
          <w:rFonts w:hint="eastAsia"/>
          <w:b/>
        </w:rPr>
        <w:t>Dest</w:t>
      </w:r>
      <w:r w:rsidRPr="00B770E1">
        <w:rPr>
          <w:rFonts w:hint="eastAsia"/>
          <w:b/>
        </w:rPr>
        <w:t>：目标域</w:t>
      </w:r>
    </w:p>
    <w:p w:rsidR="00A92671" w:rsidRDefault="00B770E1" w:rsidP="00B770E1">
      <w:pPr>
        <w:jc w:val="center"/>
      </w:pPr>
      <w:r>
        <w:rPr>
          <w:noProof/>
        </w:rPr>
        <w:drawing>
          <wp:inline distT="0" distB="0" distL="0" distR="0" wp14:anchorId="6F09D556" wp14:editId="18FA7737">
            <wp:extent cx="5486400" cy="15557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0E1" w:rsidRDefault="00B770E1" w:rsidP="00B770E1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fieldType</w:t>
      </w:r>
    </w:p>
    <w:p w:rsidR="00E148C5" w:rsidRPr="00E148C5" w:rsidRDefault="00E148C5" w:rsidP="00E148C5"/>
    <w:p w:rsidR="00B770E1" w:rsidRPr="00B770E1" w:rsidRDefault="00B770E1" w:rsidP="00B770E1">
      <w:pPr>
        <w:ind w:firstLine="720"/>
        <w:rPr>
          <w:b/>
        </w:rPr>
      </w:pPr>
      <w:r w:rsidRPr="00B770E1">
        <w:rPr>
          <w:rFonts w:hint="eastAsia"/>
          <w:b/>
        </w:rPr>
        <w:t>解释：域类型的定义。</w:t>
      </w:r>
    </w:p>
    <w:p w:rsidR="00B770E1" w:rsidRPr="00B770E1" w:rsidRDefault="00B770E1" w:rsidP="00B770E1">
      <w:pPr>
        <w:ind w:firstLine="720"/>
        <w:rPr>
          <w:b/>
        </w:rPr>
      </w:pPr>
      <w:r w:rsidRPr="00B770E1">
        <w:rPr>
          <w:rFonts w:hint="eastAsia"/>
          <w:b/>
        </w:rPr>
        <w:t>Name</w:t>
      </w:r>
      <w:r w:rsidRPr="00B770E1">
        <w:rPr>
          <w:rFonts w:hint="eastAsia"/>
          <w:b/>
        </w:rPr>
        <w:t>：域的名称</w:t>
      </w:r>
    </w:p>
    <w:p w:rsidR="00B770E1" w:rsidRPr="00B770E1" w:rsidRDefault="00B770E1" w:rsidP="00B770E1">
      <w:pPr>
        <w:ind w:firstLine="720"/>
        <w:rPr>
          <w:b/>
        </w:rPr>
      </w:pPr>
      <w:r w:rsidRPr="00B770E1">
        <w:rPr>
          <w:rFonts w:hint="eastAsia"/>
          <w:b/>
        </w:rPr>
        <w:t>Class</w:t>
      </w:r>
      <w:r w:rsidRPr="00B770E1">
        <w:rPr>
          <w:rFonts w:hint="eastAsia"/>
          <w:b/>
        </w:rPr>
        <w:t>：对应的</w:t>
      </w:r>
      <w:r w:rsidRPr="00B770E1">
        <w:rPr>
          <w:rFonts w:hint="eastAsia"/>
          <w:b/>
        </w:rPr>
        <w:t xml:space="preserve">java </w:t>
      </w:r>
      <w:r w:rsidRPr="00B770E1">
        <w:rPr>
          <w:rFonts w:hint="eastAsia"/>
          <w:b/>
        </w:rPr>
        <w:t>的类，是对应的域的实际类型。</w:t>
      </w:r>
    </w:p>
    <w:p w:rsidR="00B770E1" w:rsidRPr="001B42DA" w:rsidRDefault="00B770E1" w:rsidP="00B770E1">
      <w:pPr>
        <w:ind w:firstLine="720"/>
        <w:rPr>
          <w:b/>
          <w:color w:val="FF0000"/>
        </w:rPr>
      </w:pPr>
      <w:r w:rsidRPr="001B42DA">
        <w:rPr>
          <w:rFonts w:hint="eastAsia"/>
          <w:b/>
          <w:color w:val="FF0000"/>
          <w:highlight w:val="yellow"/>
        </w:rPr>
        <w:t>可以定义一个</w:t>
      </w:r>
      <w:r w:rsidRPr="001B42DA">
        <w:rPr>
          <w:rFonts w:hint="eastAsia"/>
          <w:b/>
          <w:color w:val="FF0000"/>
          <w:highlight w:val="yellow"/>
        </w:rPr>
        <w:t>fieldtype</w:t>
      </w:r>
      <w:r w:rsidRPr="001B42DA">
        <w:rPr>
          <w:rFonts w:hint="eastAsia"/>
          <w:b/>
          <w:color w:val="FF0000"/>
          <w:highlight w:val="yellow"/>
        </w:rPr>
        <w:t>使用中文分析器这样就可以满足业务需求。</w:t>
      </w:r>
      <w:r w:rsidRPr="001B42DA">
        <w:rPr>
          <w:rFonts w:hint="eastAsia"/>
          <w:b/>
          <w:color w:val="FF0000"/>
          <w:highlight w:val="yellow"/>
        </w:rPr>
        <w:t>Class</w:t>
      </w:r>
      <w:r w:rsidRPr="001B42DA">
        <w:rPr>
          <w:rFonts w:hint="eastAsia"/>
          <w:b/>
          <w:color w:val="FF0000"/>
          <w:highlight w:val="yellow"/>
        </w:rPr>
        <w:t>必须是</w:t>
      </w:r>
      <w:r w:rsidRPr="001B42DA">
        <w:rPr>
          <w:rFonts w:hint="eastAsia"/>
          <w:b/>
          <w:color w:val="FF0000"/>
          <w:highlight w:val="yellow"/>
        </w:rPr>
        <w:t>class="solr.TextField"</w:t>
      </w:r>
    </w:p>
    <w:p w:rsidR="001B42DA" w:rsidRDefault="001B42DA" w:rsidP="001B42DA">
      <w:pPr>
        <w:jc w:val="center"/>
      </w:pPr>
      <w:r>
        <w:rPr>
          <w:noProof/>
        </w:rPr>
        <w:drawing>
          <wp:inline distT="0" distB="0" distL="0" distR="0" wp14:anchorId="01C2C151" wp14:editId="49887750">
            <wp:extent cx="5486400" cy="13576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09" w:rsidRDefault="001B42DA" w:rsidP="001B42DA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、配置中文分析器</w:t>
      </w:r>
    </w:p>
    <w:p w:rsidR="001B42DA" w:rsidRPr="00EE4209" w:rsidRDefault="005F2955" w:rsidP="00EE4209">
      <w:pPr>
        <w:pStyle w:val="2"/>
        <w:rPr>
          <w:sz w:val="32"/>
        </w:rPr>
      </w:pPr>
      <w:r w:rsidRPr="00EE4209">
        <w:rPr>
          <w:rFonts w:hint="eastAsia"/>
          <w:sz w:val="32"/>
        </w:rPr>
        <w:t>（这里我的</w:t>
      </w:r>
      <w:r w:rsidRPr="00EE4209">
        <w:rPr>
          <w:rFonts w:hint="eastAsia"/>
          <w:sz w:val="32"/>
        </w:rPr>
        <w:t>solr</w:t>
      </w:r>
      <w:r w:rsidR="00EE4209" w:rsidRPr="00EE4209">
        <w:rPr>
          <w:rFonts w:hint="eastAsia"/>
          <w:sz w:val="32"/>
        </w:rPr>
        <w:t>6.6.0</w:t>
      </w:r>
      <w:r w:rsidRPr="00EE4209">
        <w:rPr>
          <w:rFonts w:hint="eastAsia"/>
          <w:sz w:val="32"/>
        </w:rPr>
        <w:t>版本太高，分词器不支持了</w:t>
      </w:r>
      <w:r w:rsidR="00EE4209" w:rsidRPr="00EE4209">
        <w:rPr>
          <w:rFonts w:hint="eastAsia"/>
          <w:sz w:val="32"/>
        </w:rPr>
        <w:t>，所以使用的</w:t>
      </w:r>
      <w:r w:rsidR="00EE4209" w:rsidRPr="00EE4209">
        <w:rPr>
          <w:rFonts w:hint="eastAsia"/>
          <w:sz w:val="32"/>
        </w:rPr>
        <w:t>5.5.0</w:t>
      </w:r>
      <w:r w:rsidR="00EE4209">
        <w:rPr>
          <w:rFonts w:hint="eastAsia"/>
          <w:sz w:val="32"/>
        </w:rPr>
        <w:t>，而且下载的</w:t>
      </w:r>
      <w:r w:rsidR="00EE4209">
        <w:rPr>
          <w:rFonts w:hint="eastAsia"/>
          <w:sz w:val="32"/>
        </w:rPr>
        <w:t>jar</w:t>
      </w:r>
      <w:r w:rsidR="00EE4209">
        <w:rPr>
          <w:rFonts w:hint="eastAsia"/>
          <w:sz w:val="32"/>
        </w:rPr>
        <w:t>也他么不行，后来网上找了一个</w:t>
      </w:r>
      <w:r w:rsidR="00EE4209">
        <w:rPr>
          <w:rFonts w:hint="eastAsia"/>
          <w:sz w:val="32"/>
        </w:rPr>
        <w:t>jar</w:t>
      </w:r>
      <w:r w:rsidR="00EE4209">
        <w:rPr>
          <w:rFonts w:hint="eastAsia"/>
          <w:sz w:val="32"/>
        </w:rPr>
        <w:t>才成功</w:t>
      </w:r>
      <w:r w:rsidR="00EE4209" w:rsidRPr="00EE4209">
        <w:rPr>
          <w:sz w:val="32"/>
        </w:rPr>
        <w:t>ik-analyzer-solr5-5.x.jar</w:t>
      </w:r>
      <w:r w:rsidRPr="00EE4209">
        <w:rPr>
          <w:rFonts w:hint="eastAsia"/>
          <w:sz w:val="32"/>
        </w:rPr>
        <w:t>）</w:t>
      </w:r>
    </w:p>
    <w:p w:rsidR="001B42DA" w:rsidRPr="001B42DA" w:rsidRDefault="001B42DA" w:rsidP="001B42DA"/>
    <w:p w:rsidR="001B42DA" w:rsidRDefault="001B42DA" w:rsidP="001B42DA">
      <w:pPr>
        <w:ind w:firstLine="720"/>
        <w:rPr>
          <w:b/>
        </w:rPr>
      </w:pPr>
      <w:r w:rsidRPr="001B42DA">
        <w:rPr>
          <w:rFonts w:hint="eastAsia"/>
          <w:b/>
        </w:rPr>
        <w:t>解释：需要自定义一个</w:t>
      </w:r>
      <w:r w:rsidRPr="001B42DA">
        <w:rPr>
          <w:rFonts w:hint="eastAsia"/>
          <w:b/>
        </w:rPr>
        <w:t>fieldType</w:t>
      </w:r>
      <w:r w:rsidRPr="001B42DA">
        <w:rPr>
          <w:rFonts w:hint="eastAsia"/>
          <w:b/>
        </w:rPr>
        <w:t>，并且</w:t>
      </w:r>
      <w:r w:rsidRPr="001B42DA">
        <w:rPr>
          <w:rFonts w:hint="eastAsia"/>
          <w:b/>
        </w:rPr>
        <w:t>class</w:t>
      </w:r>
      <w:r w:rsidRPr="001B42DA">
        <w:rPr>
          <w:rFonts w:hint="eastAsia"/>
          <w:b/>
        </w:rPr>
        <w:t>是</w:t>
      </w:r>
      <w:r w:rsidRPr="001B42DA">
        <w:rPr>
          <w:rFonts w:hint="eastAsia"/>
          <w:b/>
        </w:rPr>
        <w:t>solr.TextField</w:t>
      </w:r>
      <w:r w:rsidRPr="001B42DA">
        <w:rPr>
          <w:rFonts w:hint="eastAsia"/>
          <w:b/>
        </w:rPr>
        <w:t>。中文分析器使用的是</w:t>
      </w:r>
      <w:r w:rsidRPr="001B42DA">
        <w:rPr>
          <w:rFonts w:hint="eastAsia"/>
          <w:b/>
        </w:rPr>
        <w:t>IK-Analyzer</w:t>
      </w:r>
      <w:r w:rsidRPr="001B42DA">
        <w:rPr>
          <w:rFonts w:hint="eastAsia"/>
          <w:b/>
        </w:rPr>
        <w:t>。</w:t>
      </w:r>
    </w:p>
    <w:p w:rsidR="00D0596B" w:rsidRDefault="00D0596B" w:rsidP="00D0596B">
      <w:pPr>
        <w:pStyle w:val="3"/>
        <w:rPr>
          <w:sz w:val="32"/>
        </w:rPr>
      </w:pPr>
      <w:r w:rsidRPr="00D0596B">
        <w:rPr>
          <w:rFonts w:hint="eastAsia"/>
          <w:sz w:val="32"/>
        </w:rPr>
        <w:t>1</w:t>
      </w:r>
      <w:r w:rsidRPr="00D0596B">
        <w:rPr>
          <w:rFonts w:hint="eastAsia"/>
          <w:sz w:val="32"/>
        </w:rPr>
        <w:t>、：把</w:t>
      </w:r>
      <w:r w:rsidR="00EE4209" w:rsidRPr="00EE4209">
        <w:rPr>
          <w:sz w:val="32"/>
        </w:rPr>
        <w:t>ik-analyzer-solr5-5.x.jar</w:t>
      </w:r>
      <w:r w:rsidRPr="00D0596B">
        <w:rPr>
          <w:rFonts w:hint="eastAsia"/>
          <w:sz w:val="32"/>
        </w:rPr>
        <w:t>添加到</w:t>
      </w:r>
      <w:r w:rsidRPr="00D0596B">
        <w:rPr>
          <w:rFonts w:hint="eastAsia"/>
          <w:sz w:val="32"/>
        </w:rPr>
        <w:t>solr</w:t>
      </w:r>
      <w:r w:rsidRPr="00D0596B">
        <w:rPr>
          <w:rFonts w:hint="eastAsia"/>
          <w:sz w:val="32"/>
        </w:rPr>
        <w:t>工程的</w:t>
      </w:r>
      <w:r w:rsidRPr="00D0596B">
        <w:rPr>
          <w:rFonts w:hint="eastAsia"/>
          <w:sz w:val="32"/>
        </w:rPr>
        <w:t>lib</w:t>
      </w:r>
      <w:r w:rsidRPr="00D0596B">
        <w:rPr>
          <w:rFonts w:hint="eastAsia"/>
          <w:sz w:val="32"/>
        </w:rPr>
        <w:t>文件夹下。</w:t>
      </w:r>
    </w:p>
    <w:p w:rsidR="00D0596B" w:rsidRPr="00D0596B" w:rsidRDefault="00D0596B" w:rsidP="00D0596B"/>
    <w:p w:rsidR="00D0596B" w:rsidRPr="00D0596B" w:rsidRDefault="00EE4209" w:rsidP="00D0596B">
      <w:pPr>
        <w:jc w:val="center"/>
      </w:pPr>
      <w:r>
        <w:rPr>
          <w:noProof/>
        </w:rPr>
        <w:drawing>
          <wp:inline distT="0" distB="0" distL="0" distR="0" wp14:anchorId="52384883" wp14:editId="1F335A37">
            <wp:extent cx="5428571" cy="2190476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6B" w:rsidRDefault="00D0596B" w:rsidP="00D0596B">
      <w:pPr>
        <w:pStyle w:val="3"/>
        <w:rPr>
          <w:sz w:val="32"/>
        </w:rPr>
      </w:pPr>
      <w:r w:rsidRPr="00D0596B">
        <w:rPr>
          <w:rFonts w:hint="eastAsia"/>
          <w:sz w:val="32"/>
        </w:rPr>
        <w:t>2</w:t>
      </w:r>
      <w:r w:rsidRPr="00D0596B">
        <w:rPr>
          <w:rFonts w:hint="eastAsia"/>
          <w:sz w:val="32"/>
        </w:rPr>
        <w:t>、：把配置文件和自定义词典和停用词词典添加到</w:t>
      </w:r>
      <w:r w:rsidRPr="00D0596B">
        <w:rPr>
          <w:rFonts w:hint="eastAsia"/>
          <w:sz w:val="32"/>
        </w:rPr>
        <w:t>solr</w:t>
      </w:r>
      <w:r w:rsidRPr="00D0596B">
        <w:rPr>
          <w:rFonts w:hint="eastAsia"/>
          <w:sz w:val="32"/>
        </w:rPr>
        <w:t>工程的</w:t>
      </w:r>
      <w:r w:rsidRPr="00D0596B">
        <w:rPr>
          <w:rFonts w:hint="eastAsia"/>
          <w:sz w:val="32"/>
        </w:rPr>
        <w:t>classpath</w:t>
      </w:r>
      <w:r w:rsidRPr="00D0596B">
        <w:rPr>
          <w:rFonts w:hint="eastAsia"/>
          <w:sz w:val="32"/>
        </w:rPr>
        <w:t>下。注意词典的字符集是</w:t>
      </w:r>
      <w:r w:rsidRPr="00D0596B">
        <w:rPr>
          <w:rFonts w:hint="eastAsia"/>
          <w:sz w:val="32"/>
        </w:rPr>
        <w:t>utf-8</w:t>
      </w:r>
      <w:r w:rsidRPr="00D0596B">
        <w:rPr>
          <w:rFonts w:hint="eastAsia"/>
          <w:sz w:val="32"/>
        </w:rPr>
        <w:t>。</w:t>
      </w:r>
    </w:p>
    <w:p w:rsidR="00E1541C" w:rsidRPr="00E1541C" w:rsidRDefault="00E1541C" w:rsidP="00E1541C">
      <w:pPr>
        <w:jc w:val="center"/>
      </w:pPr>
      <w:r>
        <w:rPr>
          <w:noProof/>
        </w:rPr>
        <w:drawing>
          <wp:inline distT="0" distB="0" distL="0" distR="0" wp14:anchorId="06A93D22" wp14:editId="3CF67C3B">
            <wp:extent cx="5486400" cy="252603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6B" w:rsidRDefault="00D0596B" w:rsidP="00E1541C">
      <w:pPr>
        <w:pStyle w:val="3"/>
      </w:pPr>
      <w:r w:rsidRPr="00D0596B">
        <w:rPr>
          <w:rFonts w:hint="eastAsia"/>
          <w:sz w:val="32"/>
        </w:rPr>
        <w:t>3</w:t>
      </w:r>
      <w:r w:rsidRPr="00D0596B">
        <w:rPr>
          <w:rFonts w:hint="eastAsia"/>
          <w:sz w:val="32"/>
        </w:rPr>
        <w:t>、：在</w:t>
      </w:r>
      <w:r w:rsidRPr="00D0596B">
        <w:rPr>
          <w:rFonts w:hint="eastAsia"/>
          <w:sz w:val="32"/>
        </w:rPr>
        <w:t>schema.xml</w:t>
      </w:r>
      <w:r w:rsidRPr="00D0596B">
        <w:rPr>
          <w:rFonts w:hint="eastAsia"/>
          <w:sz w:val="32"/>
        </w:rPr>
        <w:t>中添加一个自定义的</w:t>
      </w:r>
      <w:r w:rsidRPr="00D0596B">
        <w:rPr>
          <w:rFonts w:hint="eastAsia"/>
          <w:sz w:val="32"/>
        </w:rPr>
        <w:t>fieldType</w:t>
      </w:r>
      <w:r w:rsidRPr="00D0596B">
        <w:rPr>
          <w:rFonts w:hint="eastAsia"/>
          <w:sz w:val="32"/>
        </w:rPr>
        <w:t>。</w:t>
      </w:r>
      <w:r w:rsidR="00E1541C">
        <w:rPr>
          <w:rFonts w:hint="eastAsia"/>
        </w:rPr>
        <w:t>，</w:t>
      </w:r>
      <w:r>
        <w:rPr>
          <w:rFonts w:hint="eastAsia"/>
        </w:rPr>
        <w:t>定义</w:t>
      </w:r>
      <w:r>
        <w:rPr>
          <w:rFonts w:hint="eastAsia"/>
        </w:rPr>
        <w:t>field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使用</w:t>
      </w:r>
      <w:r>
        <w:rPr>
          <w:rFonts w:hint="eastAsia"/>
        </w:rPr>
        <w:t>text_ik</w:t>
      </w:r>
    </w:p>
    <w:p w:rsidR="00E1541C" w:rsidRDefault="00E1541C" w:rsidP="00E1541C"/>
    <w:tbl>
      <w:tblPr>
        <w:tblW w:w="0" w:type="auto"/>
        <w:jc w:val="center"/>
        <w:tblInd w:w="440" w:type="dxa"/>
        <w:shd w:val="clear" w:color="auto" w:fill="0D0D0D" w:themeFill="text1" w:themeFillTint="F2"/>
        <w:tblLook w:val="0000" w:firstRow="0" w:lastRow="0" w:firstColumn="0" w:lastColumn="0" w:noHBand="0" w:noVBand="0"/>
      </w:tblPr>
      <w:tblGrid>
        <w:gridCol w:w="8416"/>
      </w:tblGrid>
      <w:tr w:rsidR="00E1541C" w:rsidTr="000D33F0">
        <w:trPr>
          <w:trHeight w:val="1345"/>
          <w:jc w:val="center"/>
        </w:trPr>
        <w:tc>
          <w:tcPr>
            <w:tcW w:w="11425" w:type="dxa"/>
            <w:shd w:val="clear" w:color="auto" w:fill="0D0D0D" w:themeFill="text1" w:themeFillTint="F2"/>
          </w:tcPr>
          <w:p w:rsidR="00E1541C" w:rsidRDefault="00E1541C" w:rsidP="00E1541C">
            <w:r>
              <w:t xml:space="preserve">   &lt;!-- IKAnalyzer--&gt;</w:t>
            </w:r>
          </w:p>
          <w:p w:rsidR="00E1541C" w:rsidRDefault="00E1541C" w:rsidP="00E1541C">
            <w:r>
              <w:t xml:space="preserve">    &lt;!--IKAnalyzer Field--&gt;</w:t>
            </w:r>
          </w:p>
          <w:p w:rsidR="00E1541C" w:rsidRDefault="00E1541C" w:rsidP="00E1541C">
            <w:r>
              <w:t xml:space="preserve">   &lt;field name="title_ik" </w:t>
            </w:r>
            <w:r w:rsidRPr="00442941">
              <w:rPr>
                <w:color w:val="FF0000"/>
              </w:rPr>
              <w:t xml:space="preserve">type="text_ik" </w:t>
            </w:r>
            <w:r>
              <w:t>indexed="true" stored="true" /&gt;</w:t>
            </w:r>
          </w:p>
          <w:p w:rsidR="00E1541C" w:rsidRDefault="00E1541C" w:rsidP="00E1541C">
            <w:r>
              <w:t xml:space="preserve">   &lt;field name="content_ik" </w:t>
            </w:r>
            <w:r w:rsidRPr="00442941">
              <w:rPr>
                <w:color w:val="FF0000"/>
              </w:rPr>
              <w:t>type="text_ik"</w:t>
            </w:r>
            <w:r>
              <w:t xml:space="preserve"> indexed="true" stored="false" multiValued="true"/&gt;</w:t>
            </w:r>
          </w:p>
          <w:p w:rsidR="00E1541C" w:rsidRDefault="00E1541C" w:rsidP="00E1541C"/>
          <w:p w:rsidR="00E1541C" w:rsidRDefault="00E1541C" w:rsidP="00E1541C">
            <w:r>
              <w:t xml:space="preserve">  &lt;fieldType</w:t>
            </w:r>
            <w:r w:rsidRPr="00442941">
              <w:rPr>
                <w:color w:val="FF0000"/>
              </w:rPr>
              <w:t xml:space="preserve"> name="text_ik</w:t>
            </w:r>
            <w:r>
              <w:t>"</w:t>
            </w:r>
            <w:r w:rsidRPr="00E1541C">
              <w:rPr>
                <w:color w:val="FF0000"/>
              </w:rPr>
              <w:t xml:space="preserve"> </w:t>
            </w:r>
            <w:r w:rsidRPr="00E1541C">
              <w:rPr>
                <w:color w:val="FF0000"/>
                <w:highlight w:val="yellow"/>
              </w:rPr>
              <w:t>class="solr.TextField"</w:t>
            </w:r>
            <w:r>
              <w:t>&gt;</w:t>
            </w:r>
          </w:p>
          <w:p w:rsidR="00E1541C" w:rsidRDefault="00E1541C" w:rsidP="00E1541C">
            <w:r>
              <w:t xml:space="preserve">    &lt;analyzer class="org.wltea.analyzer.lucene.IKAnalyzer"/&gt;</w:t>
            </w:r>
          </w:p>
          <w:p w:rsidR="00E1541C" w:rsidRDefault="00E1541C" w:rsidP="00E1541C">
            <w:r>
              <w:t xml:space="preserve">  &lt;/fieldType&gt;</w:t>
            </w:r>
          </w:p>
          <w:p w:rsidR="00E1541C" w:rsidRDefault="00E1541C" w:rsidP="00E1541C"/>
          <w:p w:rsidR="00E1541C" w:rsidRDefault="00E1541C" w:rsidP="00E1541C"/>
        </w:tc>
      </w:tr>
    </w:tbl>
    <w:p w:rsidR="00E1541C" w:rsidRDefault="00E1541C" w:rsidP="00E1541C"/>
    <w:p w:rsidR="00D0596B" w:rsidRDefault="00442941" w:rsidP="0044294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0596B">
        <w:rPr>
          <w:rFonts w:hint="eastAsia"/>
        </w:rPr>
        <w:t>：重新启动</w:t>
      </w:r>
      <w:r w:rsidR="00D0596B">
        <w:rPr>
          <w:rFonts w:hint="eastAsia"/>
        </w:rPr>
        <w:t>tomcat</w:t>
      </w:r>
    </w:p>
    <w:p w:rsidR="003C4612" w:rsidRPr="003C4612" w:rsidRDefault="003C4612" w:rsidP="003C4612"/>
    <w:p w:rsidR="00EE4209" w:rsidRPr="00EE4209" w:rsidRDefault="003C4612" w:rsidP="00EE4209">
      <w:pPr>
        <w:ind w:firstLine="720"/>
      </w:pPr>
      <w:r>
        <w:rPr>
          <w:rFonts w:hint="eastAsia"/>
        </w:rPr>
        <w:t>访问：</w:t>
      </w:r>
      <w:hyperlink r:id="rId28" w:history="1">
        <w:r w:rsidR="00EE4209" w:rsidRPr="00781368">
          <w:rPr>
            <w:rStyle w:val="aa"/>
          </w:rPr>
          <w:t>http://127.0.0.1:8080/solr/admin.htm</w:t>
        </w:r>
      </w:hyperlink>
    </w:p>
    <w:p w:rsidR="00442941" w:rsidRPr="00442941" w:rsidRDefault="00EE4209" w:rsidP="00996FDD">
      <w:r>
        <w:rPr>
          <w:noProof/>
        </w:rPr>
        <w:drawing>
          <wp:inline distT="0" distB="0" distL="0" distR="0" wp14:anchorId="14DBC328" wp14:editId="54EC1635">
            <wp:extent cx="5486400" cy="16656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6B" w:rsidRPr="00D0596B" w:rsidRDefault="00D0596B" w:rsidP="001B42DA">
      <w:pPr>
        <w:ind w:firstLine="720"/>
        <w:rPr>
          <w:b/>
        </w:rPr>
      </w:pPr>
    </w:p>
    <w:p w:rsidR="003C4612" w:rsidRDefault="003C4612" w:rsidP="003C4612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、设置业务系统</w:t>
      </w:r>
      <w:r>
        <w:rPr>
          <w:rFonts w:hint="eastAsia"/>
        </w:rPr>
        <w:t>Field</w:t>
      </w:r>
    </w:p>
    <w:p w:rsidR="003C4612" w:rsidRPr="003C4612" w:rsidRDefault="003C4612" w:rsidP="003C4612"/>
    <w:p w:rsidR="003C4612" w:rsidRPr="003C4612" w:rsidRDefault="003C4612" w:rsidP="003C4612">
      <w:pPr>
        <w:ind w:firstLine="420"/>
        <w:rPr>
          <w:b/>
          <w:sz w:val="24"/>
        </w:rPr>
      </w:pPr>
      <w:r w:rsidRPr="003C4612">
        <w:rPr>
          <w:rFonts w:hint="eastAsia"/>
          <w:b/>
          <w:sz w:val="24"/>
        </w:rPr>
        <w:t>解释</w:t>
      </w:r>
      <w:r w:rsidRPr="003C4612">
        <w:rPr>
          <w:rFonts w:hint="eastAsia"/>
          <w:b/>
          <w:sz w:val="24"/>
        </w:rPr>
        <w:t>:</w:t>
      </w:r>
      <w:r w:rsidRPr="003C4612">
        <w:rPr>
          <w:rFonts w:hint="eastAsia"/>
          <w:b/>
          <w:sz w:val="24"/>
        </w:rPr>
        <w:t>如果不使用</w:t>
      </w:r>
      <w:r w:rsidRPr="003C4612">
        <w:rPr>
          <w:rFonts w:hint="eastAsia"/>
          <w:b/>
          <w:sz w:val="24"/>
        </w:rPr>
        <w:t>Solr</w:t>
      </w:r>
      <w:r w:rsidRPr="003C4612">
        <w:rPr>
          <w:rFonts w:hint="eastAsia"/>
          <w:b/>
          <w:sz w:val="24"/>
        </w:rPr>
        <w:t>提供的</w:t>
      </w:r>
      <w:r w:rsidRPr="003C4612">
        <w:rPr>
          <w:rFonts w:hint="eastAsia"/>
          <w:b/>
          <w:sz w:val="24"/>
        </w:rPr>
        <w:t>Field</w:t>
      </w:r>
      <w:r w:rsidRPr="003C4612">
        <w:rPr>
          <w:rFonts w:hint="eastAsia"/>
          <w:b/>
          <w:sz w:val="24"/>
        </w:rPr>
        <w:t>可以针对具体的业务需要自定义一套</w:t>
      </w:r>
      <w:r w:rsidRPr="003C4612">
        <w:rPr>
          <w:rFonts w:hint="eastAsia"/>
          <w:b/>
          <w:sz w:val="24"/>
        </w:rPr>
        <w:t>Field</w:t>
      </w:r>
      <w:r w:rsidRPr="003C4612">
        <w:rPr>
          <w:rFonts w:hint="eastAsia"/>
          <w:b/>
          <w:sz w:val="24"/>
        </w:rPr>
        <w:t>，如下是商品信息</w:t>
      </w:r>
      <w:r w:rsidRPr="003C4612">
        <w:rPr>
          <w:rFonts w:hint="eastAsia"/>
          <w:b/>
          <w:sz w:val="24"/>
        </w:rPr>
        <w:t>Field</w:t>
      </w:r>
      <w:r w:rsidRPr="003C4612">
        <w:rPr>
          <w:rFonts w:hint="eastAsia"/>
          <w:b/>
          <w:sz w:val="24"/>
        </w:rPr>
        <w:t>：</w:t>
      </w:r>
    </w:p>
    <w:tbl>
      <w:tblPr>
        <w:tblW w:w="0" w:type="auto"/>
        <w:tblInd w:w="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 w:themeFill="text1"/>
        <w:tblLook w:val="0000" w:firstRow="0" w:lastRow="0" w:firstColumn="0" w:lastColumn="0" w:noHBand="0" w:noVBand="0"/>
      </w:tblPr>
      <w:tblGrid>
        <w:gridCol w:w="8497"/>
      </w:tblGrid>
      <w:tr w:rsidR="00996FDD" w:rsidTr="00996FDD">
        <w:trPr>
          <w:trHeight w:val="2160"/>
        </w:trPr>
        <w:tc>
          <w:tcPr>
            <w:tcW w:w="11126" w:type="dxa"/>
            <w:shd w:val="clear" w:color="auto" w:fill="000000" w:themeFill="text1"/>
          </w:tcPr>
          <w:p w:rsidR="00996FDD" w:rsidRDefault="00996FDD" w:rsidP="00996FDD">
            <w:r>
              <w:t>&lt;!--product--&gt;</w:t>
            </w:r>
          </w:p>
          <w:p w:rsidR="00996FDD" w:rsidRDefault="00996FDD" w:rsidP="00996FDD">
            <w:r>
              <w:t xml:space="preserve">   &lt;field name="product_name" type="text_ik" indexed="true" stored="true"/&gt;</w:t>
            </w:r>
          </w:p>
          <w:p w:rsidR="00996FDD" w:rsidRDefault="00996FDD" w:rsidP="00996FDD">
            <w:r>
              <w:t xml:space="preserve">   &lt;field name="product_price"  type="float" indexed="true" stored="true"/&gt;</w:t>
            </w:r>
          </w:p>
          <w:p w:rsidR="00996FDD" w:rsidRDefault="00996FDD" w:rsidP="00996FDD">
            <w:r>
              <w:t xml:space="preserve">   &lt;field name="product_description" type="text_ik" indexed="true" stored="false" /&gt;</w:t>
            </w:r>
          </w:p>
          <w:p w:rsidR="00996FDD" w:rsidRDefault="00996FDD" w:rsidP="00996FDD">
            <w:r>
              <w:t xml:space="preserve">   &lt;field name="product_picture" type="string" indexed="false" stored="true" /&gt;</w:t>
            </w:r>
          </w:p>
          <w:p w:rsidR="00996FDD" w:rsidRDefault="00996FDD" w:rsidP="00996FDD">
            <w:r>
              <w:t xml:space="preserve">   &lt;field name="product_catalog_name" type="string" indexed="true" stored="true" /&gt;</w:t>
            </w:r>
          </w:p>
          <w:p w:rsidR="00996FDD" w:rsidRDefault="00996FDD" w:rsidP="00996FDD">
            <w:bookmarkStart w:id="0" w:name="_GoBack"/>
            <w:bookmarkEnd w:id="0"/>
          </w:p>
          <w:p w:rsidR="00996FDD" w:rsidRDefault="00996FDD" w:rsidP="00996FDD">
            <w:r>
              <w:t xml:space="preserve">   &lt;field name="product_keywords" type="text_ik" indexed="true" stored="false" multiValued="true"/&gt;</w:t>
            </w:r>
          </w:p>
          <w:p w:rsidR="00996FDD" w:rsidRDefault="00996FDD" w:rsidP="00996FDD">
            <w:r>
              <w:t xml:space="preserve">   &lt;copyField source="product_name" dest="product_keywords"/&gt;</w:t>
            </w:r>
          </w:p>
          <w:p w:rsidR="00996FDD" w:rsidRDefault="00996FDD" w:rsidP="00996FDD">
            <w:r>
              <w:t xml:space="preserve">   &lt;copyField source="product_description" dest="product_keywords"/&gt;</w:t>
            </w:r>
          </w:p>
        </w:tc>
      </w:tr>
    </w:tbl>
    <w:p w:rsidR="00996FDD" w:rsidRDefault="00996FDD" w:rsidP="00C76F22"/>
    <w:p w:rsidR="00996FDD" w:rsidRPr="003C4612" w:rsidRDefault="00996FDD" w:rsidP="00C76F22"/>
    <w:sectPr w:rsidR="00996FDD" w:rsidRPr="003C461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17C" w:rsidRDefault="0058117C" w:rsidP="00A302E9">
      <w:pPr>
        <w:spacing w:after="0"/>
      </w:pPr>
      <w:r>
        <w:separator/>
      </w:r>
    </w:p>
  </w:endnote>
  <w:endnote w:type="continuationSeparator" w:id="0">
    <w:p w:rsidR="0058117C" w:rsidRDefault="0058117C" w:rsidP="00A302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17C" w:rsidRDefault="0058117C" w:rsidP="00A302E9">
      <w:pPr>
        <w:spacing w:after="0"/>
      </w:pPr>
      <w:r>
        <w:separator/>
      </w:r>
    </w:p>
  </w:footnote>
  <w:footnote w:type="continuationSeparator" w:id="0">
    <w:p w:rsidR="0058117C" w:rsidRDefault="0058117C" w:rsidP="00A302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65664B"/>
    <w:rsid w:val="00046295"/>
    <w:rsid w:val="000B6A4B"/>
    <w:rsid w:val="000D33F0"/>
    <w:rsid w:val="001051F5"/>
    <w:rsid w:val="001B42DA"/>
    <w:rsid w:val="001C5C41"/>
    <w:rsid w:val="001E1CBE"/>
    <w:rsid w:val="001F5152"/>
    <w:rsid w:val="00314CDB"/>
    <w:rsid w:val="003C4612"/>
    <w:rsid w:val="004137EF"/>
    <w:rsid w:val="00442941"/>
    <w:rsid w:val="0047595D"/>
    <w:rsid w:val="004A7D60"/>
    <w:rsid w:val="004E5A13"/>
    <w:rsid w:val="0058117C"/>
    <w:rsid w:val="005C7AE9"/>
    <w:rsid w:val="005D093D"/>
    <w:rsid w:val="005D66D9"/>
    <w:rsid w:val="005F2955"/>
    <w:rsid w:val="00650DBD"/>
    <w:rsid w:val="0065664B"/>
    <w:rsid w:val="00682EF8"/>
    <w:rsid w:val="006A0D47"/>
    <w:rsid w:val="006D7E7F"/>
    <w:rsid w:val="00705E54"/>
    <w:rsid w:val="00737F15"/>
    <w:rsid w:val="007E3E27"/>
    <w:rsid w:val="007F6761"/>
    <w:rsid w:val="00901E0F"/>
    <w:rsid w:val="00996FDD"/>
    <w:rsid w:val="009E3D50"/>
    <w:rsid w:val="009F7F45"/>
    <w:rsid w:val="00A07467"/>
    <w:rsid w:val="00A302E9"/>
    <w:rsid w:val="00A34957"/>
    <w:rsid w:val="00A77981"/>
    <w:rsid w:val="00A92671"/>
    <w:rsid w:val="00AA6DF0"/>
    <w:rsid w:val="00B06538"/>
    <w:rsid w:val="00B3132B"/>
    <w:rsid w:val="00B51A33"/>
    <w:rsid w:val="00B770E1"/>
    <w:rsid w:val="00B84817"/>
    <w:rsid w:val="00BE5BA2"/>
    <w:rsid w:val="00C73158"/>
    <w:rsid w:val="00C76F22"/>
    <w:rsid w:val="00C91AD5"/>
    <w:rsid w:val="00CA5E4F"/>
    <w:rsid w:val="00D0596B"/>
    <w:rsid w:val="00D21FBD"/>
    <w:rsid w:val="00DB0C47"/>
    <w:rsid w:val="00E148C5"/>
    <w:rsid w:val="00E1541C"/>
    <w:rsid w:val="00E15574"/>
    <w:rsid w:val="00E404B2"/>
    <w:rsid w:val="00E43820"/>
    <w:rsid w:val="00EE29FF"/>
    <w:rsid w:val="00EE4209"/>
    <w:rsid w:val="00EE53DB"/>
    <w:rsid w:val="00F3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9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9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65664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65664B"/>
    <w:rPr>
      <w:sz w:val="18"/>
      <w:szCs w:val="18"/>
    </w:rPr>
  </w:style>
  <w:style w:type="character" w:styleId="aa">
    <w:name w:val="Hyperlink"/>
    <w:basedOn w:val="a0"/>
    <w:uiPriority w:val="99"/>
    <w:semiHidden/>
    <w:rsid w:val="00EE4209"/>
    <w:rPr>
      <w:color w:val="0000FF" w:themeColor="hyperlink"/>
      <w:u w:val="single"/>
    </w:rPr>
  </w:style>
  <w:style w:type="paragraph" w:styleId="ab">
    <w:name w:val="header"/>
    <w:basedOn w:val="a"/>
    <w:link w:val="Char0"/>
    <w:uiPriority w:val="99"/>
    <w:semiHidden/>
    <w:rsid w:val="00A30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semiHidden/>
    <w:rsid w:val="00A302E9"/>
    <w:rPr>
      <w:sz w:val="18"/>
      <w:szCs w:val="18"/>
    </w:rPr>
  </w:style>
  <w:style w:type="paragraph" w:styleId="ac">
    <w:name w:val="footer"/>
    <w:basedOn w:val="a"/>
    <w:link w:val="Char1"/>
    <w:uiPriority w:val="99"/>
    <w:semiHidden/>
    <w:rsid w:val="00A302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semiHidden/>
    <w:rsid w:val="00A302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9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9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65664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65664B"/>
    <w:rPr>
      <w:sz w:val="18"/>
      <w:szCs w:val="18"/>
    </w:rPr>
  </w:style>
  <w:style w:type="character" w:styleId="aa">
    <w:name w:val="Hyperlink"/>
    <w:basedOn w:val="a0"/>
    <w:uiPriority w:val="99"/>
    <w:semiHidden/>
    <w:rsid w:val="00EE4209"/>
    <w:rPr>
      <w:color w:val="0000FF" w:themeColor="hyperlink"/>
      <w:u w:val="single"/>
    </w:rPr>
  </w:style>
  <w:style w:type="paragraph" w:styleId="ab">
    <w:name w:val="header"/>
    <w:basedOn w:val="a"/>
    <w:link w:val="Char0"/>
    <w:uiPriority w:val="99"/>
    <w:semiHidden/>
    <w:rsid w:val="00A30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semiHidden/>
    <w:rsid w:val="00A302E9"/>
    <w:rPr>
      <w:sz w:val="18"/>
      <w:szCs w:val="18"/>
    </w:rPr>
  </w:style>
  <w:style w:type="paragraph" w:styleId="ac">
    <w:name w:val="footer"/>
    <w:basedOn w:val="a"/>
    <w:link w:val="Char1"/>
    <w:uiPriority w:val="99"/>
    <w:semiHidden/>
    <w:rsid w:val="00A302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semiHidden/>
    <w:rsid w:val="00A302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127.0.0.1:8080/solr/admin.ht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lerJean\Desktop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3F7"/>
    <w:rsid w:val="0001556E"/>
    <w:rsid w:val="0029402A"/>
    <w:rsid w:val="004C2BF8"/>
    <w:rsid w:val="00632D70"/>
    <w:rsid w:val="00654865"/>
    <w:rsid w:val="007525D8"/>
    <w:rsid w:val="00B0708A"/>
    <w:rsid w:val="00BF1415"/>
    <w:rsid w:val="00D273F7"/>
    <w:rsid w:val="00F8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2BF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2B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Core的介绍和中文分词器的使用</PostTitle>
  <PostDate>2017-11-19T11:19:56Z</PostDate>
  <PostID>78576183</PostID>
  <Category1/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117</TotalTime>
  <Pages>8</Pages>
  <Words>457</Words>
  <Characters>2609</Characters>
  <Application>Microsoft Office Word</Application>
  <DocSecurity>0</DocSecurity>
  <Lines>21</Lines>
  <Paragraphs>6</Paragraphs>
  <ScaleCrop>false</ScaleCrop>
  <Company>Microsoft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55</cp:revision>
  <dcterms:created xsi:type="dcterms:W3CDTF">2017-11-16T13:15:00Z</dcterms:created>
  <dcterms:modified xsi:type="dcterms:W3CDTF">2017-11-19T11:52:00Z</dcterms:modified>
</cp:coreProperties>
</file>