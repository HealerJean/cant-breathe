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EB2498" w:rsidRDefault="00081C4E" w:rsidP="00081C4E">
          <w:pPr>
            <w:pStyle w:val="PublishStatus"/>
          </w:pPr>
          <w:r>
            <w:t>此文章已于</w:t>
          </w:r>
          <w:r>
            <w:t xml:space="preserve"> 21:33:13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3D70E5BA-5CBE-4A1D-A0E9-6836A67738A7}"/>
            <w:text/>
          </w:sdtPr>
          <w:sdtEndPr/>
          <w:sdtContent>
            <w:p w:rsidR="00FE62FF" w:rsidRDefault="008A129E">
              <w:pPr>
                <w:pStyle w:val="Publishwithline"/>
              </w:pPr>
              <w:r w:rsidRPr="008A129E">
                <w:rPr>
                  <w:rFonts w:hint="eastAsia"/>
                </w:rPr>
                <w:t>eclipse</w:t>
              </w:r>
              <w:r w:rsidRPr="008A129E">
                <w:rPr>
                  <w:rFonts w:hint="eastAsia"/>
                </w:rPr>
                <w:t>设置有颜色的主题背景</w:t>
              </w:r>
            </w:p>
          </w:sdtContent>
        </w:sdt>
        <w:p w:rsidR="00FE62FF" w:rsidRDefault="00FE62FF">
          <w:pPr>
            <w:pStyle w:val="underline"/>
          </w:pPr>
        </w:p>
        <w:p w:rsidR="008A129E" w:rsidRDefault="008A129E" w:rsidP="008A129E">
          <w:pPr>
            <w:pStyle w:val="PadderBetweenTitleandProperties"/>
          </w:pPr>
        </w:p>
        <w:p w:rsidR="008A129E" w:rsidRDefault="008A129E" w:rsidP="00EB249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1757992"/>
              <w:dataBinding w:prefixMappings="xmlns:ns0 = 'http://www.microsoft.com/Office/Word/BlogTool'" w:xpath="/ns0:BlogPostInfo/ns0:Category1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</w:t>
              </w:r>
            </w:sdtContent>
          </w:sdt>
          <w:r>
            <w:t xml:space="preserve"> ; </w:t>
          </w:r>
          <w:sdt>
            <w:sdtPr>
              <w:id w:val="1356454461"/>
              <w:dataBinding w:prefixMappings="xmlns:ns0 = 'http://www.microsoft.com/Office/Word/BlogTool'" w:xpath="/ns0:BlogPostInfo/ns0:Category2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GitHub</w:t>
              </w:r>
            </w:sdtContent>
          </w:sdt>
          <w:r w:rsidR="00EB2498">
            <w:t xml:space="preserve"> ; </w:t>
          </w:r>
          <w:sdt>
            <w:sdtPr>
              <w:id w:val="583335522"/>
              <w:showingPlcHdr/>
              <w:dataBinding w:prefixMappings="xmlns:ns0 = 'http://www.microsoft.com/Office/Word/BlogTool'" w:xpath="/ns0:BlogPostInfo/ns0:Category3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 w:rsidRPr="00B40382">
                <w:rPr>
                  <w:rStyle w:val="a3"/>
                  <w:rFonts w:hint="eastAsia"/>
                </w:rPr>
                <w:t>[</w:t>
              </w:r>
              <w:r w:rsidR="00EB2498" w:rsidRPr="00B4038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EB2498" w:rsidRPr="00B40382">
                <w:rPr>
                  <w:rStyle w:val="a3"/>
                  <w:rFonts w:hint="eastAsia"/>
                </w:rPr>
                <w:t>]</w:t>
              </w:r>
            </w:sdtContent>
          </w:sdt>
        </w:p>
        <w:p w:rsidR="00FE62FF" w:rsidRDefault="00A93627">
          <w:pPr>
            <w:pStyle w:val="PadderBetweenControlandBody"/>
          </w:pPr>
        </w:p>
      </w:sdtContent>
    </w:sdt>
    <w:p w:rsidR="008A129E" w:rsidRPr="00856E40" w:rsidRDefault="008A129E" w:rsidP="003E4BD6">
      <w:pPr>
        <w:pStyle w:val="3"/>
      </w:pPr>
      <w:r w:rsidRPr="00856E40">
        <w:rPr>
          <w:rFonts w:hint="eastAsia"/>
        </w:rPr>
        <w:t>1</w:t>
      </w:r>
      <w:r w:rsidRPr="00856E40">
        <w:rPr>
          <w:rFonts w:hint="eastAsia"/>
        </w:rPr>
        <w:t>、下载插件</w:t>
      </w:r>
      <w:bookmarkStart w:id="0" w:name="_GoBack"/>
      <w:bookmarkEnd w:id="0"/>
    </w:p>
    <w:p w:rsidR="00452C2C" w:rsidRPr="003E4BD6" w:rsidRDefault="00A93627" w:rsidP="003E4BD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6" w:history="1">
        <w:r w:rsidR="008A129E" w:rsidRPr="00B40382">
          <w:rPr>
            <w:rStyle w:val="aa"/>
            <w:rFonts w:ascii="microsoft yahei" w:hAnsi="microsoft yahei"/>
            <w:sz w:val="23"/>
            <w:szCs w:val="23"/>
            <w:shd w:val="clear" w:color="auto" w:fill="FFFFFF"/>
          </w:rPr>
          <w:t>http://eclipse-color-theme.github.io/update/</w:t>
        </w:r>
      </w:hyperlink>
    </w:p>
    <w:p w:rsidR="008A129E" w:rsidRDefault="008A129E" w:rsidP="008A129E">
      <w:r>
        <w:rPr>
          <w:noProof/>
        </w:rPr>
        <w:drawing>
          <wp:inline distT="0" distB="0" distL="0" distR="0" wp14:anchorId="000285C1" wp14:editId="41C24E9D">
            <wp:extent cx="5486400" cy="231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A6307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eclipse</w:t>
      </w:r>
      <w:r>
        <w:rPr>
          <w:rFonts w:hint="eastAsia"/>
        </w:rPr>
        <w:t>的插件中</w:t>
      </w:r>
    </w:p>
    <w:p w:rsidR="008A129E" w:rsidRPr="008A129E" w:rsidRDefault="008A129E" w:rsidP="008A129E"/>
    <w:p w:rsidR="008A129E" w:rsidRDefault="008A129E" w:rsidP="008A129E">
      <w:r>
        <w:rPr>
          <w:noProof/>
        </w:rPr>
        <w:drawing>
          <wp:inline distT="0" distB="0" distL="0" distR="0" wp14:anchorId="79891637" wp14:editId="2BFF0A9B">
            <wp:extent cx="5486400" cy="2524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8A129E"/>
    <w:p w:rsidR="008A129E" w:rsidRDefault="008A129E" w:rsidP="00A6307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eclipse</w:t>
      </w:r>
    </w:p>
    <w:p w:rsidR="008A129E" w:rsidRDefault="008A129E" w:rsidP="008A129E">
      <w:pPr>
        <w:rPr>
          <w:noProof/>
        </w:rPr>
      </w:pPr>
    </w:p>
    <w:p w:rsidR="00047514" w:rsidRDefault="00047514" w:rsidP="008A129E">
      <w:r>
        <w:rPr>
          <w:noProof/>
        </w:rPr>
        <w:drawing>
          <wp:inline distT="0" distB="0" distL="0" distR="0" wp14:anchorId="5E26C82B" wp14:editId="17B940E0">
            <wp:extent cx="5486400" cy="5664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14" w:rsidRDefault="00047514" w:rsidP="008A129E"/>
    <w:p w:rsidR="00047514" w:rsidRDefault="00A97C7D" w:rsidP="008A129E">
      <w:r>
        <w:rPr>
          <w:noProof/>
        </w:rPr>
        <w:drawing>
          <wp:inline distT="0" distB="0" distL="0" distR="0" wp14:anchorId="4A418818" wp14:editId="592A1D12">
            <wp:extent cx="5486400" cy="3142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33" w:rsidRDefault="00114633" w:rsidP="00A6307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、博客就</w:t>
      </w:r>
      <w:r>
        <w:rPr>
          <w:rFonts w:hint="eastAsia"/>
        </w:rPr>
        <w:t>OK</w:t>
      </w:r>
      <w:r>
        <w:rPr>
          <w:rFonts w:hint="eastAsia"/>
        </w:rPr>
        <w:t>啦，只要</w:t>
      </w:r>
      <w:r>
        <w:rPr>
          <w:rFonts w:hint="eastAsia"/>
        </w:rPr>
        <w:t>wold</w:t>
      </w:r>
      <w:r>
        <w:rPr>
          <w:rFonts w:hint="eastAsia"/>
        </w:rPr>
        <w:t>表格</w:t>
      </w:r>
      <w:r w:rsidR="00EB2498">
        <w:rPr>
          <w:rFonts w:hint="eastAsia"/>
        </w:rPr>
        <w:t>背景</w:t>
      </w:r>
      <w:r>
        <w:rPr>
          <w:rFonts w:hint="eastAsia"/>
        </w:rPr>
        <w:t>设置为黑色就可以复制过来有颜色的咯</w:t>
      </w:r>
    </w:p>
    <w:p w:rsidR="00114633" w:rsidRPr="00114633" w:rsidRDefault="00114633" w:rsidP="00114633"/>
    <w:tbl>
      <w:tblPr>
        <w:tblW w:w="0" w:type="auto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9"/>
      </w:tblGrid>
      <w:tr w:rsidR="00114633" w:rsidTr="00114633">
        <w:trPr>
          <w:trHeight w:val="968"/>
        </w:trPr>
        <w:tc>
          <w:tcPr>
            <w:tcW w:w="8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package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com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hlj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class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main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[]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79ABFF"/>
                <w:sz w:val="21"/>
                <w:szCs w:val="28"/>
              </w:rPr>
              <w:t>args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Default="00114633" w:rsidP="00114633">
            <w:pPr>
              <w:spacing w:after="200"/>
              <w:ind w:left="-35"/>
            </w:pPr>
          </w:p>
        </w:tc>
      </w:tr>
    </w:tbl>
    <w:p w:rsidR="00114633" w:rsidRDefault="00114633" w:rsidP="008A129E"/>
    <w:sectPr w:rsidR="001146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A129E"/>
    <w:rsid w:val="00047514"/>
    <w:rsid w:val="00081C4E"/>
    <w:rsid w:val="00114633"/>
    <w:rsid w:val="00344ADF"/>
    <w:rsid w:val="00382D2E"/>
    <w:rsid w:val="003C20C9"/>
    <w:rsid w:val="003E4BD6"/>
    <w:rsid w:val="00441AD2"/>
    <w:rsid w:val="00452C2C"/>
    <w:rsid w:val="005074AC"/>
    <w:rsid w:val="00714471"/>
    <w:rsid w:val="007A789A"/>
    <w:rsid w:val="00856E40"/>
    <w:rsid w:val="008A129E"/>
    <w:rsid w:val="00A16B37"/>
    <w:rsid w:val="00A63070"/>
    <w:rsid w:val="00A93627"/>
    <w:rsid w:val="00A97C7D"/>
    <w:rsid w:val="00BD6887"/>
    <w:rsid w:val="00C937D9"/>
    <w:rsid w:val="00D76C5C"/>
    <w:rsid w:val="00E1256D"/>
    <w:rsid w:val="00EB2498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clipse-color-theme.github.io/updat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9A"/>
    <w:rsid w:val="000C28B1"/>
    <w:rsid w:val="0018199A"/>
    <w:rsid w:val="00483E6D"/>
    <w:rsid w:val="004E3BB9"/>
    <w:rsid w:val="005D63CA"/>
    <w:rsid w:val="006D3B4C"/>
    <w:rsid w:val="009A43A4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E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E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eclipse设置有颜色的主题背景</PostTitle>
  <PostDate>2017-11-15T12:35:43Z</PostDate>
  <PostID>78544755</PostID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4183209304</CategoryBBId1>
  <CategoryBBId2>1356454461</CategoryBBId2>
  <CategoryBBId3>583335522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3D70E5BA-5CBE-4A1D-A0E9-6836A67738A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4</cp:revision>
  <dcterms:created xsi:type="dcterms:W3CDTF">2017-11-15T13:34:00Z</dcterms:created>
  <dcterms:modified xsi:type="dcterms:W3CDTF">2017-11-15T13:34:00Z</dcterms:modified>
</cp:coreProperties>
</file>