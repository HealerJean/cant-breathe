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442376" w:rsidRDefault="00442376" w:rsidP="00442376">
          <w:pPr>
            <w:pStyle w:val="PublishStatus"/>
          </w:pPr>
          <w:r>
            <w:t>此文章已于</w:t>
          </w:r>
          <w:r>
            <w:t xml:space="preserve"> 17:50:36 2017/12/5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495E37">
              <w:pPr>
                <w:pStyle w:val="Publishwithline"/>
              </w:pP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java redis</w:t>
              </w:r>
            </w:p>
          </w:sdtContent>
        </w:sdt>
        <w:p w:rsidR="00DB0C47" w:rsidRDefault="00DB0C47">
          <w:pPr>
            <w:pStyle w:val="underline"/>
          </w:pPr>
        </w:p>
        <w:p w:rsidR="004D14F1" w:rsidRDefault="004D14F1" w:rsidP="004D14F1">
          <w:pPr>
            <w:pStyle w:val="PadderBetweenTitleandProperties"/>
          </w:pPr>
        </w:p>
        <w:p w:rsidR="004D14F1" w:rsidRDefault="004D14F1" w:rsidP="004D14F1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275940051"/>
              <w:placeholder>
                <w:docPart w:val="3019027245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redis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java" w:value="java"/>
                <w:listItem w:displayText="软件问题" w:value="软件问题"/>
                <w:listItem w:displayText="weblogic" w:value="weblogic"/>
                <w:listItem w:displayText="服务器" w:value="服务器"/>
                <w:listItem w:displayText="activemq" w:value="activemq"/>
                <w:listItem w:displayText="java面试" w:value="java面试"/>
                <w:listItem w:displayText="nginx" w:value="nginx"/>
                <w:listItem w:displayText="tomcat" w:value="tomcat"/>
                <w:listItem w:displayText="redis" w:value="redis"/>
                <w:listItem w:displayText="负载均衡" w:value="负载均衡"/>
                <w:listItem w:displayText="无" w:value=" "/>
              </w:comboBox>
            </w:sdtPr>
            <w:sdtContent>
              <w:r>
                <w:t>redis</w:t>
              </w:r>
            </w:sdtContent>
          </w:sdt>
        </w:p>
        <w:p w:rsidR="00DB0C47" w:rsidRDefault="0052352E">
          <w:pPr>
            <w:pStyle w:val="PadderBetweenControlandBody"/>
          </w:pPr>
        </w:p>
      </w:sdtContent>
    </w:sdt>
    <w:p w:rsidR="00DB0C47" w:rsidRDefault="004F0028" w:rsidP="004F002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 redis</w:t>
      </w:r>
      <w:r>
        <w:rPr>
          <w:rFonts w:hint="eastAsia"/>
        </w:rPr>
        <w:t>连接</w:t>
      </w:r>
    </w:p>
    <w:p w:rsidR="004F0028" w:rsidRDefault="004F0028" w:rsidP="004F0028"/>
    <w:p w:rsidR="00EC75DA" w:rsidRDefault="00BE6A5F" w:rsidP="00EC75DA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jedis </w:t>
      </w:r>
      <w:r>
        <w:rPr>
          <w:rFonts w:hint="eastAsia"/>
        </w:rPr>
        <w:t>连接</w:t>
      </w:r>
      <w:r>
        <w:rPr>
          <w:rFonts w:hint="eastAsia"/>
        </w:rPr>
        <w:t xml:space="preserve"> ip </w:t>
      </w:r>
      <w:r>
        <w:rPr>
          <w:rFonts w:hint="eastAsia"/>
        </w:rPr>
        <w:t>端口</w:t>
      </w:r>
    </w:p>
    <w:p w:rsidR="00EC75DA" w:rsidRDefault="00EC75DA" w:rsidP="00EC75DA">
      <w:bookmarkStart w:id="0" w:name="_GoBack"/>
      <w:bookmarkEnd w:id="0"/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4"/>
      </w:tblGrid>
      <w:tr w:rsidR="00EC75DA" w:rsidTr="0039719C">
        <w:trPr>
          <w:trHeight w:val="1305"/>
        </w:trPr>
        <w:tc>
          <w:tcPr>
            <w:tcW w:w="11760" w:type="dxa"/>
          </w:tcPr>
          <w:p w:rsidR="00EC75DA" w:rsidRPr="00EC75DA" w:rsidRDefault="00EC75DA" w:rsidP="00EC75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宋体" w:eastAsia="宋体" w:hAnsi="宋体" w:cs="宋体"/>
                <w:color w:val="000000"/>
                <w:sz w:val="27"/>
                <w:szCs w:val="27"/>
              </w:rPr>
            </w:pP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class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TestAPI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static void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main(String[] args)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TestAPI testAPI =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new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TestAPI();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t>//testAPI.ConnectRedis();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testAPI.testKey();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 void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testKey()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</w:t>
            </w:r>
            <w:r w:rsidR="00F1350F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 xml:space="preserve"> Jedis jedis =ConnectRedis();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jedis.set(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"k1"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"v1"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jedis.set(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"k2"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"v2"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jedis.set(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"k3"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"v3"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"********testKey********"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"k3的值为："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+jedis.get(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"k3"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Set&lt;String&gt; sets = jedis.keys(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"*"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"key的数量为："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+sets.size());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t>//后续请参考脑图，家庭作业，敲一遍......</w:t>
            </w:r>
            <w:r w:rsidRPr="00EC75DA">
              <w:rPr>
                <w:rFonts w:ascii="宋体" w:eastAsia="宋体" w:hAnsi="宋体" w:cs="宋体"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"k1存在吗："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+jedis.exists(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"k1"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"k4存在吗："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+jedis.exists(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"k4"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));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"********testKey********"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 xml:space="preserve">   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  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Jedis ConnectRedis(){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Jedis jedis = 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new 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Jedis(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"192.168.1.37"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,</w:t>
            </w:r>
            <w:r w:rsidR="0039719C" w:rsidRPr="00EC75DA">
              <w:rPr>
                <w:rFonts w:ascii="宋体" w:eastAsia="宋体" w:hAnsi="宋体" w:cs="宋体" w:hint="eastAsia"/>
                <w:color w:val="0000FF"/>
                <w:sz w:val="27"/>
                <w:szCs w:val="27"/>
              </w:rPr>
              <w:t>6379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System.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.println(jedis.ping()+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8000"/>
                <w:sz w:val="27"/>
                <w:szCs w:val="27"/>
              </w:rPr>
              <w:t>"连接成功"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);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</w:t>
            </w:r>
            <w:r w:rsidR="0039719C"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return  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jedis;</w:t>
            </w:r>
            <w:r w:rsidR="0039719C"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</w:t>
            </w:r>
            <w:r w:rsidRPr="00EC75DA">
              <w:rPr>
                <w:rFonts w:ascii="宋体" w:eastAsia="宋体" w:hAnsi="宋体" w:cs="宋体" w:hint="eastAsia"/>
                <w:b/>
                <w:bCs/>
                <w:color w:val="000080"/>
                <w:sz w:val="27"/>
                <w:szCs w:val="27"/>
              </w:rPr>
              <w:t xml:space="preserve">public void 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testString() {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   Jedi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t>s jedis =ConnectRedis();</w:t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 xml:space="preserve">   }</w:t>
            </w:r>
            <w:r w:rsidRPr="00EC75DA">
              <w:rPr>
                <w:rFonts w:ascii="宋体" w:eastAsia="宋体" w:hAnsi="宋体" w:cs="宋体" w:hint="eastAsia"/>
                <w:color w:val="000000"/>
                <w:sz w:val="27"/>
                <w:szCs w:val="27"/>
              </w:rPr>
              <w:br/>
              <w:t>}</w:t>
            </w:r>
          </w:p>
          <w:p w:rsidR="00EC75DA" w:rsidRPr="00EC75DA" w:rsidRDefault="00EC75DA" w:rsidP="00EC75DA"/>
        </w:tc>
      </w:tr>
    </w:tbl>
    <w:p w:rsidR="00EC75DA" w:rsidRDefault="00EC75DA" w:rsidP="00EC75DA"/>
    <w:p w:rsidR="00B47D42" w:rsidRDefault="00B47D42" w:rsidP="00B47D4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、测试成功</w:t>
      </w:r>
    </w:p>
    <w:p w:rsidR="00B47D42" w:rsidRDefault="00B47D42" w:rsidP="00B47D42"/>
    <w:p w:rsidR="00B47D42" w:rsidRDefault="00B47D42" w:rsidP="00B47D42">
      <w:pPr>
        <w:jc w:val="center"/>
      </w:pPr>
      <w:r>
        <w:rPr>
          <w:noProof/>
        </w:rPr>
        <w:drawing>
          <wp:inline distT="0" distB="0" distL="0" distR="0" wp14:anchorId="2D7505A1" wp14:editId="43F435AC">
            <wp:extent cx="4561905" cy="17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42" w:rsidRDefault="00B47D42" w:rsidP="00B47D42"/>
    <w:p w:rsidR="00B47D42" w:rsidRDefault="00B47D42" w:rsidP="006E6F77">
      <w:pPr>
        <w:pStyle w:val="1"/>
        <w:rPr>
          <w:b w:val="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6F77">
        <w:rPr>
          <w:rFonts w:hint="eastAsia"/>
        </w:rPr>
        <w:t xml:space="preserve">watch </w:t>
      </w:r>
      <w:r w:rsidR="006E6F77">
        <w:rPr>
          <w:rFonts w:hint="eastAsia"/>
          <w:b w:val="0"/>
        </w:rPr>
        <w:t>标记</w:t>
      </w:r>
    </w:p>
    <w:p w:rsidR="00BA2FF7" w:rsidRPr="00BA2FF7" w:rsidRDefault="00BA2FF7" w:rsidP="00BA2FF7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9"/>
      </w:tblGrid>
      <w:tr w:rsidR="00BA2FF7" w:rsidTr="00BA2FF7">
        <w:trPr>
          <w:trHeight w:val="390"/>
        </w:trPr>
        <w:tc>
          <w:tcPr>
            <w:tcW w:w="13929" w:type="dxa"/>
          </w:tcPr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JedisTwoWatch {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BA2FF7" w:rsidRPr="00E17B9B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通俗点讲，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watch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命令就是标记一个键，如果标记了一个键，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</w:t>
            </w:r>
          </w:p>
          <w:p w:rsidR="00BA2FF7" w:rsidRPr="00E17B9B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</w:pP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ab/>
              <w:t xml:space="preserve">   * 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在提交事务前如果该键被别人修改过，那事务就会失败，这种情况通常可以在程序中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ab/>
              <w:t xml:space="preserve">   * </w:t>
            </w:r>
            <w:r w:rsidRPr="00E17B9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>重新再尝试一次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。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首先标记了键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balance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，然后检查余额是否足够，不足就取消标记，并不做扣减；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足够的话，就启动事务进行更新操作，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如果在此期间键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balance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被其它人修改，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那在提交事务（执行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exec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）时就会报错，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程序中通常可以捕获这类错误再重新执行一次，直到成功。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@throws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InterruptedException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*/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InterruptedException  {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JedisTwoWatch test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JedisTwoWatch();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boolean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retValue = test.transMethod();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"main retValue-------: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retValue);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}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boolean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transMethod()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InterruptedException  {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Jedis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6379);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balance;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可用余额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debt;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欠额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amtToSubtract = 10;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实刷额度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通俗点讲，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watch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命令就是标记一个键，如果标记了一个键，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在提交事务前如果该键被别人修改过，那事务就会失败，这种情况通常可以在程序中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重新再尝试一次。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jedis.watch(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jedis.set(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此句不该出现，讲课方便。模拟其他程序已经修改了该条目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我是其他人，我已经修改了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balance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在你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watch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期间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Thread.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sleep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(7000);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balance = Integer.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(jedis.get(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(balance &lt; amtToSubtract) {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jedis.unwatch();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"modify"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false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"***********transaction"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Transaction transaction = jedis.multi();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transaction.decrBy(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amtToSubtract);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transaction.incrBy(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"debt"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amtToSubtract);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transaction.exec();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提交事务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balance = Integer.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(jedis.get(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"balance"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debt = Integer.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parseInt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(jedis.get(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"debt"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"*******"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balance);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"*******"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debt);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}</w:t>
            </w:r>
          </w:p>
          <w:p w:rsidR="00BA2FF7" w:rsidRDefault="00BA2FF7" w:rsidP="00BA2FF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}</w:t>
            </w:r>
          </w:p>
          <w:p w:rsidR="00BA2FF7" w:rsidRDefault="00BA2FF7" w:rsidP="00BA2FF7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6E6F77" w:rsidRDefault="006E6F77" w:rsidP="006E6F77"/>
    <w:p w:rsidR="00E17B9B" w:rsidRDefault="00E17B9B" w:rsidP="006E6F77"/>
    <w:p w:rsidR="00E17B9B" w:rsidRDefault="00E17B9B" w:rsidP="0043671E">
      <w:pPr>
        <w:pStyle w:val="1"/>
        <w:rPr>
          <w:color w:val="FF0000"/>
        </w:rPr>
      </w:pPr>
      <w:r w:rsidRPr="0043671E">
        <w:rPr>
          <w:rFonts w:hint="eastAsia"/>
          <w:color w:val="FF0000"/>
          <w:highlight w:val="green"/>
        </w:rPr>
        <w:t>3</w:t>
      </w:r>
      <w:r w:rsidRPr="0043671E">
        <w:rPr>
          <w:rFonts w:hint="eastAsia"/>
          <w:color w:val="FF0000"/>
          <w:highlight w:val="green"/>
        </w:rPr>
        <w:t>、</w:t>
      </w:r>
      <w:r w:rsidR="0043671E" w:rsidRPr="0043671E">
        <w:rPr>
          <w:color w:val="FF0000"/>
          <w:highlight w:val="green"/>
        </w:rPr>
        <w:t>JedisPool</w:t>
      </w:r>
    </w:p>
    <w:p w:rsidR="0043671E" w:rsidRDefault="0043671E" w:rsidP="0043671E"/>
    <w:p w:rsidR="0043671E" w:rsidRDefault="0043671E" w:rsidP="0043671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获取</w:t>
      </w:r>
      <w:r>
        <w:rPr>
          <w:rFonts w:hint="eastAsia"/>
        </w:rPr>
        <w:t>J</w:t>
      </w:r>
      <w:r>
        <w:t>edisPool</w:t>
      </w:r>
      <w:r>
        <w:rPr>
          <w:rFonts w:hint="eastAsia"/>
        </w:rPr>
        <w:t>工具</w:t>
      </w:r>
    </w:p>
    <w:p w:rsidR="0043671E" w:rsidRDefault="0043671E" w:rsidP="0043671E"/>
    <w:tbl>
      <w:tblPr>
        <w:tblW w:w="0" w:type="auto"/>
        <w:tblInd w:w="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05"/>
      </w:tblGrid>
      <w:tr w:rsidR="005B1D97" w:rsidRPr="005B1D97" w:rsidTr="005B1D97">
        <w:trPr>
          <w:trHeight w:val="690"/>
        </w:trPr>
        <w:tc>
          <w:tcPr>
            <w:tcW w:w="13605" w:type="dxa"/>
          </w:tcPr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JedisThreeJedisPoolUtil 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volatile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JedisThreeJedisPoolUtil(){}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getJedisPoolInstance()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== </w:t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synchronized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(JedisThreeJedisPoolUtil.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== </w:t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JedisPoolConfig poolConfig =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JedisPoolConfig();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配置最大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jedis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实例数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poolConfig.setMaxTotal(1000);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配置资源池最大闲置数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poolConfig.setMaxIdle(200);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等待可用连接的最大时间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poolConfig.setMaxWaitMillis(10000);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在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borrow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一个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jedis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实例时，是否提前进行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validate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操作；如果为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true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，则得到的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jedis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实例均是可用的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poolConfig.setTestOnBorrow(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(poolConfig,</w:t>
            </w:r>
            <w:r w:rsidRPr="005B1D97">
              <w:rPr>
                <w:rFonts w:ascii="Consolas" w:hAnsi="Consolas" w:cs="Consolas"/>
                <w:color w:val="2A00FF"/>
                <w:sz w:val="24"/>
                <w:szCs w:val="28"/>
              </w:rPr>
              <w:t>"127.0.0.1"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,6379);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////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释放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Jedis</w:t>
            </w:r>
            <w:r w:rsidRPr="005B1D97">
              <w:rPr>
                <w:rFonts w:ascii="Consolas" w:hAnsi="Consolas" w:cs="Consolas"/>
                <w:color w:val="3F7F5F"/>
                <w:sz w:val="24"/>
                <w:szCs w:val="28"/>
              </w:rPr>
              <w:t>资源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release(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JedisPool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jedisPool)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5B1D97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!= jedisPool)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jedisPool.close();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5B1D97" w:rsidRPr="005B1D97" w:rsidRDefault="005B1D97" w:rsidP="005B1D9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5B1D97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5B1D97" w:rsidRPr="005B1D97" w:rsidRDefault="005B1D97" w:rsidP="0043671E">
            <w:pPr>
              <w:rPr>
                <w:sz w:val="24"/>
              </w:rPr>
            </w:pPr>
          </w:p>
        </w:tc>
      </w:tr>
    </w:tbl>
    <w:p w:rsidR="0043671E" w:rsidRDefault="0043671E" w:rsidP="0043671E"/>
    <w:p w:rsidR="001E4E3E" w:rsidRDefault="001E4E3E" w:rsidP="0043671E"/>
    <w:p w:rsidR="001E4E3E" w:rsidRDefault="001E4E3E" w:rsidP="001E4E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操作类</w:t>
      </w:r>
    </w:p>
    <w:p w:rsidR="001E4E3E" w:rsidRPr="001E4E3E" w:rsidRDefault="001E4E3E" w:rsidP="001E4E3E"/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55"/>
      </w:tblGrid>
      <w:tr w:rsidR="001E4E3E" w:rsidTr="001E4E3E">
        <w:trPr>
          <w:trHeight w:val="885"/>
        </w:trPr>
        <w:tc>
          <w:tcPr>
            <w:tcW w:w="13155" w:type="dxa"/>
          </w:tcPr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JedisThreeMain {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JedisPool jedisPool =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JedisThreeJedisPoolUtil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getJedisPoolInstance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JedisPool jedisPool2 = JedisThreeJedisPoolUtil.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getJedisPoolInstance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.println(jedisPool == jedisPool2);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jedis1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jedis2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jedis1 = jedisPool.getResource();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jedis1.set(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"bb"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jedis2 = jedisPool2.getResource();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.println(jedis2.get(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e) {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finally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JedisThreeJedisPoolUtil.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release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(jedisPool);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这个方法我自己编的不靠谱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1E4E3E" w:rsidRDefault="001E4E3E" w:rsidP="001E4E3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1E4E3E" w:rsidRDefault="001E4E3E" w:rsidP="001E4E3E">
            <w:pPr>
              <w:ind w:left="-60"/>
            </w:pPr>
          </w:p>
        </w:tc>
      </w:tr>
    </w:tbl>
    <w:p w:rsidR="001E4E3E" w:rsidRDefault="001E4E3E" w:rsidP="001E4E3E"/>
    <w:p w:rsidR="001E4E3E" w:rsidRDefault="001E4E3E" w:rsidP="001E4E3E"/>
    <w:p w:rsidR="001E4E3E" w:rsidRDefault="001E4E3E" w:rsidP="001E4E3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1C50">
        <w:rPr>
          <w:rFonts w:hint="eastAsia"/>
        </w:rPr>
        <w:t>主从复制</w:t>
      </w:r>
    </w:p>
    <w:p w:rsidR="00D51C50" w:rsidRPr="00D51C50" w:rsidRDefault="00D51C50" w:rsidP="00D51C50"/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30"/>
      </w:tblGrid>
      <w:tr w:rsidR="00D51C50" w:rsidTr="00D51C50">
        <w:trPr>
          <w:trHeight w:val="960"/>
        </w:trPr>
        <w:tc>
          <w:tcPr>
            <w:tcW w:w="12930" w:type="dxa"/>
          </w:tcPr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JedisFourMaterSlaveMain {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masterForSlave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"resource"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masterForSlave() {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主从复制，配从不配主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jedis_M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,6000);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jedis_M.auth(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"123456"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jedis_S6001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,6001);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jedis_S6001.auth(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"123456"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jedis_S6001.slaveof(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,6000);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 jedis_S6002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,6002);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jedis_S6002.auth(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"123456"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jedis_S6002.slaveof(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,6000);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jedis_M.set(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"class"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"1122V2"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//jedis_M.del("class"); 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result1 = jedis_S6001.get(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"class"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result2 = jedis_S6002.get(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"class"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.println(result1+result2);</w:t>
            </w:r>
          </w:p>
          <w:p w:rsidR="00D51C50" w:rsidRDefault="00D51C50" w:rsidP="00D51C5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D51C50" w:rsidRDefault="00D51C50" w:rsidP="00D51C50">
            <w:pPr>
              <w:ind w:left="-60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:rsidR="00D51C50" w:rsidRDefault="00D51C50" w:rsidP="00D51C50"/>
    <w:p w:rsidR="00F259FB" w:rsidRDefault="00F259FB" w:rsidP="00D51C50"/>
    <w:p w:rsidR="00F259FB" w:rsidRDefault="00F259FB" w:rsidP="00F259F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map</w:t>
      </w:r>
      <w:r>
        <w:t>、</w:t>
      </w:r>
      <w:r>
        <w:t>list</w:t>
      </w:r>
      <w:r>
        <w:t>、</w:t>
      </w:r>
      <w:r>
        <w:t>set</w:t>
      </w:r>
    </w:p>
    <w:p w:rsidR="00F259FB" w:rsidRPr="00F259FB" w:rsidRDefault="00F259FB" w:rsidP="00F259FB">
      <w:pPr>
        <w:rPr>
          <w:rFonts w:hint="eastAsia"/>
        </w:rPr>
      </w:pPr>
    </w:p>
    <w:tbl>
      <w:tblPr>
        <w:tblW w:w="1515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3"/>
      </w:tblGrid>
      <w:tr w:rsidR="00F259FB" w:rsidTr="00F259FB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15153" w:type="dxa"/>
          </w:tcPr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JedisMapList {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,6379);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args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JedisMapList t =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JedisMapList();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t.testString();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存储字符串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*/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testString() {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//-----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添加数据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----------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"xinxin"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向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key--&gt;name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中放入了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value--&gt;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xinxin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执行结果：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xinxin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.append(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 is my lover"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拼接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删除某个键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设置多个键值对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.mset(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"liuling"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"23"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"qq"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"476777XXX"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.incr(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进行加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操作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"qq"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操作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Map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*/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@Test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testMap() {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//-----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添加数据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----------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Map&lt;String, String&gt; map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HashMap&lt;String, String&gt;();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"xinxin"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"22"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map.put(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"qq"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"123456"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.hmset(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,map);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取出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user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，执行结果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:[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minxr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]--&gt;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注意结果是一个泛型的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List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第一个参数是存入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对象的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，后面跟的是放入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中的对象的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，后面的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可以跟多个，是可变参数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List&lt;String&gt; rsmap =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.hmget(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"qq"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(rsmap);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删除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中的某个键值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.hmget(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"age"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因为删除了，所以返回的是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null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.hlen(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为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user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的键中存放的值的个数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2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.exists(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是否存在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为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user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的记录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true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.hkeys(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对象中的所有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key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.hvals(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对象中的所有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value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Iterator&lt;String&gt; iter=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.hkeys(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).iterator();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while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(iter.hasNext()){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String key = iter.next();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.println(key+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":"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.hmget(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,key));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/**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操作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List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@Test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testList(){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开始前，先移除所有的内容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,0,-1));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先向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 java framework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中存放三条数据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"spring"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"struts"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"hibernate"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再取出所有数据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jedis.lrange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是按范围取出，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第一个是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，第二个是起始位置，第三个是结束位置，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jedis.llen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获取长度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-1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表示取得所有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,0,-1));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"spring"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"struts"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"hibernate"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"java framework"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,0,-1));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/**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操作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Set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*/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testSet(){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添加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"liuling"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"xinxin"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"ling"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"zhangxinxin"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"who"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移除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noname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.srem(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"who"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.smembers(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获取所有加入的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value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.sismember(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"who"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判断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who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是否是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user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集合的元素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.srandmember(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.scard(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"user"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返回集合的元素个数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test()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InterruptedException {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排序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注意，此处的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rpush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和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lpush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是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List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的操作。是一个双向链表（但从表现来看的）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先清除数据，再加入数据进行测试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.rpush(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"6"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"3"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.lpush(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"9"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,0,-1));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[9, 3, 6, 1]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//[1, 3, 6, 9]  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输入排序后结果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println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.lrange(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,0,-1));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F259FB" w:rsidRDefault="00F259FB" w:rsidP="00F259FB">
            <w:pPr>
              <w:ind w:left="-15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F259FB" w:rsidRPr="00F259FB" w:rsidRDefault="00F259FB" w:rsidP="00F259FB">
      <w:pPr>
        <w:rPr>
          <w:rFonts w:hint="eastAsia"/>
        </w:rPr>
      </w:pPr>
    </w:p>
    <w:sectPr w:rsidR="00F259FB" w:rsidRPr="00F259F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52E" w:rsidRDefault="0052352E" w:rsidP="0019528C">
      <w:pPr>
        <w:spacing w:after="0"/>
      </w:pPr>
      <w:r>
        <w:separator/>
      </w:r>
    </w:p>
  </w:endnote>
  <w:endnote w:type="continuationSeparator" w:id="0">
    <w:p w:rsidR="0052352E" w:rsidRDefault="0052352E" w:rsidP="001952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52E" w:rsidRDefault="0052352E" w:rsidP="0019528C">
      <w:pPr>
        <w:spacing w:after="0"/>
      </w:pPr>
      <w:r>
        <w:separator/>
      </w:r>
    </w:p>
  </w:footnote>
  <w:footnote w:type="continuationSeparator" w:id="0">
    <w:p w:rsidR="0052352E" w:rsidRDefault="0052352E" w:rsidP="001952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40619"/>
    <w:multiLevelType w:val="multilevel"/>
    <w:tmpl w:val="3B72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495E37"/>
    <w:rsid w:val="00105550"/>
    <w:rsid w:val="0019528C"/>
    <w:rsid w:val="001E4E3E"/>
    <w:rsid w:val="002920B2"/>
    <w:rsid w:val="0039719C"/>
    <w:rsid w:val="0043671E"/>
    <w:rsid w:val="00442376"/>
    <w:rsid w:val="00495E37"/>
    <w:rsid w:val="004D14F1"/>
    <w:rsid w:val="004F0028"/>
    <w:rsid w:val="0052352E"/>
    <w:rsid w:val="005B1D97"/>
    <w:rsid w:val="006462AC"/>
    <w:rsid w:val="006E6F77"/>
    <w:rsid w:val="00705E54"/>
    <w:rsid w:val="00B47D42"/>
    <w:rsid w:val="00BA2FF7"/>
    <w:rsid w:val="00BE6A5F"/>
    <w:rsid w:val="00BF23FB"/>
    <w:rsid w:val="00C73158"/>
    <w:rsid w:val="00CD080B"/>
    <w:rsid w:val="00D51C50"/>
    <w:rsid w:val="00D775E0"/>
    <w:rsid w:val="00DB0C47"/>
    <w:rsid w:val="00DF5C7A"/>
    <w:rsid w:val="00E17B9B"/>
    <w:rsid w:val="00EC75DA"/>
    <w:rsid w:val="00F1350F"/>
    <w:rsid w:val="00F259FB"/>
    <w:rsid w:val="00F3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9746BA-4A5A-4D91-88B7-55332B04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495E3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495E3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C7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75DA"/>
    <w:rPr>
      <w:rFonts w:ascii="宋体" w:eastAsia="宋体" w:hAnsi="宋体" w:cs="宋体"/>
      <w:sz w:val="24"/>
      <w:szCs w:val="24"/>
    </w:rPr>
  </w:style>
  <w:style w:type="paragraph" w:styleId="aa">
    <w:name w:val="header"/>
    <w:basedOn w:val="a"/>
    <w:link w:val="Char0"/>
    <w:uiPriority w:val="99"/>
    <w:unhideWhenUsed/>
    <w:rsid w:val="0019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19528C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1952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195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1307FB-156F-40DB-844D-EE6AF7935BAC}"/>
      </w:docPartPr>
      <w:docPartBody>
        <w:p w:rsidR="00CF6AD7" w:rsidRDefault="009D077B">
          <w:r w:rsidRPr="0056197A">
            <w:rPr>
              <w:rStyle w:val="a3"/>
              <w:rFonts w:hint="eastAsia"/>
            </w:rPr>
            <w:t>[</w:t>
          </w:r>
          <w:r w:rsidRPr="0056197A">
            <w:rPr>
              <w:rStyle w:val="a3"/>
              <w:rFonts w:hint="eastAsia"/>
            </w:rPr>
            <w:t>在此处输入文章标题</w:t>
          </w:r>
          <w:r w:rsidRPr="0056197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0190272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2AA969-0207-4C1A-ABA2-ABB0374C62E2}"/>
      </w:docPartPr>
      <w:docPartBody>
        <w:p w:rsidR="00000000" w:rsidRDefault="009D077B">
          <w:r w:rsidRPr="0056197A">
            <w:rPr>
              <w:rStyle w:val="a3"/>
              <w:rFonts w:hint="eastAsia"/>
            </w:rPr>
            <w:t>[</w:t>
          </w:r>
          <w:r w:rsidRPr="0056197A">
            <w:rPr>
              <w:rStyle w:val="a3"/>
              <w:rFonts w:hint="eastAsia"/>
            </w:rPr>
            <w:t>选择一个类别或键入一个新类别</w:t>
          </w:r>
          <w:r w:rsidRPr="0056197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84"/>
    <w:rsid w:val="003473BB"/>
    <w:rsid w:val="009479DF"/>
    <w:rsid w:val="009A1384"/>
    <w:rsid w:val="009D077B"/>
    <w:rsid w:val="00CF6AD7"/>
    <w:rsid w:val="00DF6F5B"/>
    <w:rsid w:val="00EE06BB"/>
    <w:rsid w:val="00E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07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1、java redis</PostTitle>
  <PostDate>2017-12-05T09:50:36Z</PostDate>
  <PostID>78723022</PostID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3019027245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8</TotalTime>
  <Pages>1</Pages>
  <Words>1370</Words>
  <Characters>7811</Characters>
  <Application>Microsoft Office Word</Application>
  <DocSecurity>0</DocSecurity>
  <Lines>65</Lines>
  <Paragraphs>18</Paragraphs>
  <ScaleCrop>false</ScaleCrop>
  <Company>Microsoft</Company>
  <LinksUpToDate>false</LinksUpToDate>
  <CharactersWithSpaces>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23</cp:revision>
  <dcterms:created xsi:type="dcterms:W3CDTF">2017-11-27T13:23:00Z</dcterms:created>
  <dcterms:modified xsi:type="dcterms:W3CDTF">2017-12-05T09:50:00Z</dcterms:modified>
</cp:coreProperties>
</file>