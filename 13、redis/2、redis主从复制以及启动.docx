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51E8B" w:rsidRDefault="00B51E8B" w:rsidP="00B51E8B">
          <w:pPr>
            <w:pStyle w:val="PublishStatus"/>
          </w:pPr>
          <w:r>
            <w:t>此文章已于</w:t>
          </w:r>
          <w:r>
            <w:t xml:space="preserve"> 22:47:39 2017/11/28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A44F0">
              <w:pPr>
                <w:pStyle w:val="Publishwithline"/>
              </w:pPr>
              <w:r>
                <w:rPr>
                  <w:rFonts w:hint="eastAsia"/>
                </w:rPr>
                <w:t xml:space="preserve">redis </w:t>
              </w:r>
              <w:r>
                <w:rPr>
                  <w:rFonts w:hint="eastAsia"/>
                </w:rPr>
                <w:t>主从复制</w:t>
              </w:r>
            </w:p>
          </w:sdtContent>
        </w:sdt>
        <w:p w:rsidR="00DB0C47" w:rsidRDefault="00DB0C47">
          <w:pPr>
            <w:pStyle w:val="underline"/>
          </w:pPr>
        </w:p>
        <w:p w:rsidR="00B7255E" w:rsidRDefault="00B7255E" w:rsidP="00B7255E">
          <w:pPr>
            <w:pStyle w:val="PadderBetweenTitleandProperties"/>
          </w:pPr>
        </w:p>
        <w:p w:rsidR="00B7255E" w:rsidRDefault="00B7255E" w:rsidP="000E6D3F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164162933"/>
              <w:placeholder>
                <w:docPart w:val="3130804363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>
                <w:rPr>
                  <w:rFonts w:ascii="宋体" w:eastAsia="宋体" w:hAnsi="宋体" w:cs="宋体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1722710254"/>
              <w:placeholder>
                <w:docPart w:val="1722710254"/>
              </w:placeholder>
              <w:dataBinding w:prefixMappings="xmlns:ns0 = 'http://www.microsoft.com/Office/Word/BlogTool'" w:xpath="/ns0:BlogPostInfo/ns0:Category2" w:storeItemID="{6687D319-7B90-4AC0-9ABB-B1D9CC121951}"/>
              <w:comboBox w:lastValue="Linux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>
                <w:t>Linux</w:t>
              </w:r>
            </w:sdtContent>
          </w:sdt>
          <w:r w:rsidR="000E6D3F">
            <w:t xml:space="preserve"> ; </w:t>
          </w:r>
          <w:sdt>
            <w:sdtPr>
              <w:id w:val="-1559322865"/>
              <w:placeholder>
                <w:docPart w:val="2735644431"/>
              </w:placeholder>
              <w:showingPlcHdr/>
              <w:dataBinding w:prefixMappings="xmlns:ns0 = 'http://www.microsoft.com/Office/Word/BlogTool'" w:xpath="/ns0:BlogPostInfo/ns0:Category3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 w:rsidR="000E6D3F" w:rsidRPr="00472D32">
                <w:rPr>
                  <w:rStyle w:val="a3"/>
                  <w:rFonts w:hint="eastAsia"/>
                </w:rPr>
                <w:t>[</w:t>
              </w:r>
              <w:r w:rsidR="000E6D3F" w:rsidRPr="00472D32">
                <w:rPr>
                  <w:rStyle w:val="a3"/>
                  <w:rFonts w:ascii="宋体" w:eastAsia="宋体" w:hAnsi="宋体" w:cs="宋体" w:hint="eastAsia"/>
                </w:rPr>
                <w:t>选择一个类别或键入一个新类别</w:t>
              </w:r>
              <w:r w:rsidR="000E6D3F" w:rsidRPr="00472D32">
                <w:rPr>
                  <w:rStyle w:val="a3"/>
                  <w:rFonts w:hint="eastAsia"/>
                </w:rPr>
                <w:t>]</w:t>
              </w:r>
            </w:sdtContent>
          </w:sdt>
        </w:p>
        <w:p w:rsidR="00DB0C47" w:rsidRDefault="00B51E8B">
          <w:pPr>
            <w:pStyle w:val="PadderBetweenControlandBody"/>
          </w:pPr>
        </w:p>
      </w:sdtContent>
    </w:sdt>
    <w:p w:rsidR="00B2433E" w:rsidRDefault="00B2433E" w:rsidP="00B2433E">
      <w:pPr>
        <w:pStyle w:val="2"/>
        <w:rPr>
          <w:rFonts w:hint="eastAsia"/>
        </w:rPr>
      </w:pPr>
      <w:r>
        <w:rPr>
          <w:rFonts w:hint="eastAsia"/>
        </w:rPr>
        <w:t>主从复制</w:t>
      </w:r>
    </w:p>
    <w:p w:rsidR="00B2433E" w:rsidRPr="00B2433E" w:rsidRDefault="00B2433E" w:rsidP="00B2433E">
      <w:pPr>
        <w:rPr>
          <w:rFonts w:hint="eastAsia"/>
        </w:rPr>
      </w:pPr>
    </w:p>
    <w:p w:rsidR="00B2433E" w:rsidRDefault="00B2433E" w:rsidP="00B2433E">
      <w:pPr>
        <w:pStyle w:val="3"/>
        <w:ind w:firstLine="720"/>
        <w:rPr>
          <w:rFonts w:hint="eastAsia"/>
        </w:rPr>
      </w:pPr>
      <w:r>
        <w:rPr>
          <w:rFonts w:hint="eastAsia"/>
        </w:rPr>
        <w:t>就是读写分离的意思，从主</w:t>
      </w:r>
      <w:r w:rsidR="003D3A31">
        <w:rPr>
          <w:rFonts w:hint="eastAsia"/>
        </w:rPr>
        <w:t>master</w:t>
      </w:r>
      <w:r>
        <w:rPr>
          <w:rFonts w:hint="eastAsia"/>
        </w:rPr>
        <w:t>数据库中添加，从</w:t>
      </w:r>
      <w:r w:rsidR="003D3A31">
        <w:rPr>
          <w:rFonts w:hint="eastAsia"/>
        </w:rPr>
        <w:t>slave</w:t>
      </w:r>
      <w:r>
        <w:rPr>
          <w:rFonts w:hint="eastAsia"/>
        </w:rPr>
        <w:t>数据库中读取内容</w:t>
      </w:r>
      <w:r w:rsidR="003D3A31">
        <w:rPr>
          <w:rFonts w:hint="eastAsia"/>
        </w:rPr>
        <w:t>，主的删除，从的就会自动删除</w:t>
      </w:r>
      <w:r w:rsidR="003D3A31">
        <w:rPr>
          <w:rFonts w:hint="eastAsia"/>
        </w:rPr>
        <w:t>(</w:t>
      </w:r>
      <w:r w:rsidR="003D3A31" w:rsidRPr="003D3A31">
        <w:rPr>
          <w:rFonts w:hint="eastAsia"/>
          <w:color w:val="FF0000"/>
        </w:rPr>
        <w:t>主数据库自动会向从数据库复制内容</w:t>
      </w:r>
      <w:r w:rsidR="003D3A31">
        <w:rPr>
          <w:rFonts w:hint="eastAsia"/>
        </w:rPr>
        <w:t>，</w:t>
      </w:r>
      <w:r w:rsidR="003D3A31" w:rsidRPr="003D3A31">
        <w:rPr>
          <w:rFonts w:hint="eastAsia"/>
          <w:color w:val="FF0000"/>
        </w:rPr>
        <w:t>也就是自动同步</w:t>
      </w:r>
      <w:r w:rsidR="003D3A31">
        <w:rPr>
          <w:rFonts w:hint="eastAsia"/>
        </w:rPr>
        <w:t>)</w:t>
      </w:r>
    </w:p>
    <w:p w:rsidR="00B2433E" w:rsidRDefault="00B2433E" w:rsidP="00B2433E">
      <w:pPr>
        <w:pStyle w:val="2"/>
        <w:rPr>
          <w:rFonts w:hint="eastAsia"/>
        </w:rPr>
      </w:pPr>
      <w:r>
        <w:rPr>
          <w:rFonts w:hint="eastAsia"/>
        </w:rPr>
        <w:t>准备工作</w:t>
      </w:r>
    </w:p>
    <w:p w:rsidR="00B2433E" w:rsidRPr="00B2433E" w:rsidRDefault="00B2433E" w:rsidP="00B2433E">
      <w:pPr>
        <w:rPr>
          <w:rFonts w:hint="eastAsia"/>
        </w:rPr>
      </w:pPr>
    </w:p>
    <w:p w:rsidR="00B2433E" w:rsidRDefault="00B2433E" w:rsidP="00B2433E">
      <w:pPr>
        <w:pStyle w:val="3"/>
        <w:ind w:firstLine="720"/>
        <w:rPr>
          <w:rFonts w:hint="eastAsia"/>
        </w:rPr>
      </w:pPr>
      <w:r>
        <w:rPr>
          <w:rFonts w:hint="eastAsia"/>
        </w:rPr>
        <w:t>需要准备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数据库，分别配置</w:t>
      </w:r>
      <w:r>
        <w:rPr>
          <w:rFonts w:hint="eastAsia"/>
        </w:rPr>
        <w:t>redis.conf</w:t>
      </w:r>
    </w:p>
    <w:p w:rsidR="00B2433E" w:rsidRPr="00B2433E" w:rsidRDefault="00B2433E" w:rsidP="00B2433E">
      <w:pPr>
        <w:rPr>
          <w:rFonts w:hint="eastAsia"/>
        </w:rPr>
      </w:pPr>
    </w:p>
    <w:p w:rsidR="00B2433E" w:rsidRPr="00B2433E" w:rsidRDefault="00B2433E" w:rsidP="00B243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8E19F1" wp14:editId="6F85E1C1">
            <wp:extent cx="33528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0C" w:rsidRPr="00CC290C" w:rsidRDefault="00CC290C" w:rsidP="00CC290C">
      <w:pPr>
        <w:rPr>
          <w:rFonts w:hint="eastAsia"/>
        </w:rPr>
      </w:pPr>
    </w:p>
    <w:p w:rsidR="00DB0C47" w:rsidRDefault="00376BC2" w:rsidP="00376BC2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redis</w:t>
      </w:r>
    </w:p>
    <w:p w:rsidR="00376BC2" w:rsidRPr="00376BC2" w:rsidRDefault="00376BC2" w:rsidP="00376BC2">
      <w:pPr>
        <w:rPr>
          <w:rFonts w:hint="eastAsia"/>
        </w:rPr>
      </w:pPr>
    </w:p>
    <w:p w:rsidR="00376BC2" w:rsidRDefault="00376BC2" w:rsidP="00376BC2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、解释：</w:t>
      </w:r>
      <w:r w:rsidR="00206434" w:rsidRPr="00206434">
        <w:rPr>
          <w:color w:val="FF0000"/>
        </w:rPr>
        <w:t>master:</w:t>
      </w:r>
    </w:p>
    <w:p w:rsidR="00376BC2" w:rsidRPr="00376BC2" w:rsidRDefault="00376BC2" w:rsidP="00376BC2">
      <w:pPr>
        <w:rPr>
          <w:rFonts w:hint="eastAsia"/>
        </w:rPr>
      </w:pPr>
    </w:p>
    <w:p w:rsidR="00376BC2" w:rsidRDefault="00376BC2" w:rsidP="00376BC2">
      <w:pPr>
        <w:pStyle w:val="3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port </w:t>
      </w:r>
      <w:r>
        <w:rPr>
          <w:rFonts w:hint="eastAsia"/>
        </w:rPr>
        <w:t>端口为</w:t>
      </w:r>
      <w:r>
        <w:rPr>
          <w:rFonts w:hint="eastAsia"/>
        </w:rPr>
        <w:t>6000</w:t>
      </w:r>
    </w:p>
    <w:p w:rsidR="00376BC2" w:rsidRPr="00376BC2" w:rsidRDefault="00376BC2" w:rsidP="00376BC2">
      <w:pPr>
        <w:pStyle w:val="3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requirepass</w:t>
      </w:r>
      <w:r>
        <w:rPr>
          <w:rFonts w:hint="eastAsia"/>
        </w:rPr>
        <w:t>密码设置为</w:t>
      </w:r>
      <w:r>
        <w:rPr>
          <w:rFonts w:hint="eastAsia"/>
        </w:rPr>
        <w:t>123456</w:t>
      </w:r>
    </w:p>
    <w:p w:rsidR="00376BC2" w:rsidRDefault="00376BC2" w:rsidP="00376BC2">
      <w:pPr>
        <w:rPr>
          <w:rFonts w:hint="eastAsia"/>
        </w:rPr>
      </w:pPr>
    </w:p>
    <w:tbl>
      <w:tblPr>
        <w:tblW w:w="0" w:type="auto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376BC2" w:rsidTr="00376BC2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7300" w:type="dxa"/>
          </w:tcPr>
          <w:p w:rsidR="00376BC2" w:rsidRDefault="00376BC2" w:rsidP="00376BC2">
            <w:r>
              <w:t>port 6000</w:t>
            </w:r>
          </w:p>
          <w:p w:rsidR="00376BC2" w:rsidRDefault="00376BC2" w:rsidP="00376BC2">
            <w:r>
              <w:t>requirepass 123456</w:t>
            </w:r>
          </w:p>
        </w:tc>
      </w:tr>
    </w:tbl>
    <w:p w:rsidR="00376BC2" w:rsidRDefault="00376BC2" w:rsidP="00376BC2">
      <w:pPr>
        <w:rPr>
          <w:rFonts w:hint="eastAsia"/>
        </w:rPr>
      </w:pPr>
    </w:p>
    <w:p w:rsidR="00376BC2" w:rsidRDefault="00326D04" w:rsidP="00F7719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、从数据库库</w:t>
      </w:r>
      <w:r>
        <w:rPr>
          <w:rFonts w:hint="eastAsia"/>
        </w:rPr>
        <w:t>redis</w:t>
      </w:r>
      <w:r>
        <w:rPr>
          <w:rFonts w:hint="eastAsia"/>
        </w:rPr>
        <w:t>分别为</w:t>
      </w:r>
    </w:p>
    <w:p w:rsidR="00206434" w:rsidRDefault="00206434" w:rsidP="00206434">
      <w:pPr>
        <w:rPr>
          <w:rFonts w:hint="eastAsia"/>
        </w:rPr>
      </w:pPr>
    </w:p>
    <w:p w:rsidR="00206434" w:rsidRDefault="00206434" w:rsidP="00F77199">
      <w:pPr>
        <w:pStyle w:val="2"/>
        <w:rPr>
          <w:rFonts w:hint="eastAsia"/>
        </w:rPr>
      </w:pPr>
      <w:r>
        <w:rPr>
          <w:rFonts w:hint="eastAsia"/>
        </w:rPr>
        <w:t>解释：</w:t>
      </w:r>
    </w:p>
    <w:p w:rsidR="00206434" w:rsidRPr="00206434" w:rsidRDefault="00206434" w:rsidP="00DA629A">
      <w:pPr>
        <w:pStyle w:val="4"/>
        <w:ind w:firstLine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>masterauth</w:t>
      </w:r>
      <w:r>
        <w:rPr>
          <w:shd w:val="clear" w:color="auto" w:fill="FFFFFF"/>
        </w:rPr>
        <w:t>是从机对主机验证时，所需的密码。（即主机的</w:t>
      </w:r>
      <w:r>
        <w:rPr>
          <w:shd w:val="clear" w:color="auto" w:fill="FFFFFF"/>
        </w:rPr>
        <w:t>requirepass</w:t>
      </w:r>
      <w:r>
        <w:rPr>
          <w:shd w:val="clear" w:color="auto" w:fill="FFFFFF"/>
        </w:rPr>
        <w:t>）</w:t>
      </w:r>
    </w:p>
    <w:p w:rsidR="00206434" w:rsidRDefault="00DA629A" w:rsidP="00DA629A">
      <w:pPr>
        <w:pStyle w:val="4"/>
        <w:ind w:firstLine="7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A629A">
        <w:t>slaveof</w:t>
      </w:r>
      <w:r>
        <w:rPr>
          <w:rFonts w:hint="eastAsia"/>
        </w:rPr>
        <w:t xml:space="preserve"> </w:t>
      </w:r>
      <w:r>
        <w:rPr>
          <w:rFonts w:hint="eastAsia"/>
        </w:rPr>
        <w:t>表示主的地址和端口</w:t>
      </w:r>
    </w:p>
    <w:p w:rsidR="00206434" w:rsidRPr="00206434" w:rsidRDefault="00206434" w:rsidP="00F7719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slave1:</w:t>
      </w:r>
    </w:p>
    <w:p w:rsidR="00326D04" w:rsidRDefault="00326D04" w:rsidP="00326D04">
      <w:pPr>
        <w:rPr>
          <w:rFonts w:hint="eastAsia"/>
        </w:rPr>
      </w:pPr>
    </w:p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7"/>
      </w:tblGrid>
      <w:tr w:rsidR="00206434" w:rsidTr="00206434">
        <w:tblPrEx>
          <w:tblCellMar>
            <w:top w:w="0" w:type="dxa"/>
            <w:bottom w:w="0" w:type="dxa"/>
          </w:tblCellMar>
        </w:tblPrEx>
        <w:trPr>
          <w:trHeight w:val="1165"/>
        </w:trPr>
        <w:tc>
          <w:tcPr>
            <w:tcW w:w="8327" w:type="dxa"/>
          </w:tcPr>
          <w:p w:rsidR="00206434" w:rsidRDefault="00206434" w:rsidP="00206434">
            <w:r>
              <w:t>port 6001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slaveof 127.0.0.1 6000</w:t>
            </w:r>
          </w:p>
          <w:p w:rsidR="00206434" w:rsidRPr="00DA629A" w:rsidRDefault="00206434" w:rsidP="00206434">
            <w:pPr>
              <w:rPr>
                <w:color w:val="FF0000"/>
              </w:rPr>
            </w:pPr>
            <w:r w:rsidRPr="00DA629A">
              <w:rPr>
                <w:color w:val="FF0000"/>
              </w:rPr>
              <w:t>masterauth 123456</w:t>
            </w:r>
          </w:p>
          <w:p w:rsidR="00206434" w:rsidRDefault="00206434" w:rsidP="00206434">
            <w:pPr>
              <w:rPr>
                <w:rFonts w:hint="eastAsia"/>
              </w:rPr>
            </w:pPr>
            <w:r>
              <w:t>requirepass 123456</w:t>
            </w:r>
          </w:p>
          <w:p w:rsidR="00206434" w:rsidRDefault="00206434" w:rsidP="00206434">
            <w:pPr>
              <w:rPr>
                <w:rFonts w:hint="eastAsia"/>
              </w:rPr>
            </w:pPr>
          </w:p>
        </w:tc>
      </w:tr>
    </w:tbl>
    <w:p w:rsidR="00326D04" w:rsidRDefault="00326D04" w:rsidP="00326D04">
      <w:pPr>
        <w:rPr>
          <w:rFonts w:hint="eastAsia"/>
        </w:rPr>
      </w:pPr>
    </w:p>
    <w:p w:rsidR="00206434" w:rsidRDefault="00206434" w:rsidP="00F77199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77199">
        <w:rPr>
          <w:color w:val="FF0000"/>
          <w:shd w:val="clear" w:color="auto" w:fill="FFFFFF"/>
        </w:rPr>
        <w:t>slave</w:t>
      </w:r>
      <w:r w:rsidRPr="00F77199">
        <w:rPr>
          <w:rFonts w:hint="eastAsia"/>
          <w:color w:val="FF0000"/>
          <w:shd w:val="clear" w:color="auto" w:fill="FFFFFF"/>
        </w:rPr>
        <w:t>2</w:t>
      </w:r>
      <w:r w:rsidRPr="00F77199">
        <w:rPr>
          <w:color w:val="FF0000"/>
          <w:shd w:val="clear" w:color="auto" w:fill="FFFFFF"/>
        </w:rPr>
        <w:t>:</w:t>
      </w:r>
    </w:p>
    <w:p w:rsidR="00206434" w:rsidRDefault="00206434" w:rsidP="00206434">
      <w:pPr>
        <w:rPr>
          <w:rFonts w:hint="eastAsia"/>
        </w:rPr>
      </w:pPr>
    </w:p>
    <w:tbl>
      <w:tblPr>
        <w:tblW w:w="0" w:type="auto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50"/>
      </w:tblGrid>
      <w:tr w:rsidR="00206434" w:rsidTr="00206434">
        <w:tblPrEx>
          <w:tblCellMar>
            <w:top w:w="0" w:type="dxa"/>
            <w:bottom w:w="0" w:type="dxa"/>
          </w:tblCellMar>
        </w:tblPrEx>
        <w:trPr>
          <w:trHeight w:val="851"/>
        </w:trPr>
        <w:tc>
          <w:tcPr>
            <w:tcW w:w="7450" w:type="dxa"/>
          </w:tcPr>
          <w:p w:rsidR="00206434" w:rsidRDefault="00206434" w:rsidP="00206434">
            <w:r>
              <w:t>port 6002</w:t>
            </w:r>
          </w:p>
          <w:p w:rsidR="00206434" w:rsidRDefault="00206434" w:rsidP="00206434">
            <w:r>
              <w:t>slaveof 127.0.0.1 6000</w:t>
            </w:r>
          </w:p>
          <w:p w:rsidR="00206434" w:rsidRDefault="00206434" w:rsidP="00206434">
            <w:r>
              <w:t>masterauth 123456</w:t>
            </w:r>
          </w:p>
          <w:p w:rsidR="00206434" w:rsidRDefault="00206434" w:rsidP="00206434">
            <w:pPr>
              <w:rPr>
                <w:rFonts w:hint="eastAsia"/>
              </w:rPr>
            </w:pPr>
            <w:r>
              <w:t>requirepass 123456</w:t>
            </w:r>
          </w:p>
        </w:tc>
      </w:tr>
    </w:tbl>
    <w:p w:rsidR="00206434" w:rsidRDefault="00206434" w:rsidP="00326D04">
      <w:pPr>
        <w:rPr>
          <w:rFonts w:hint="eastAsia"/>
        </w:rPr>
      </w:pPr>
    </w:p>
    <w:p w:rsidR="00F77199" w:rsidRDefault="00F77199" w:rsidP="0083220F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、启动这三个</w:t>
      </w:r>
      <w:r>
        <w:rPr>
          <w:rFonts w:hint="eastAsia"/>
        </w:rPr>
        <w:t>redis</w:t>
      </w:r>
    </w:p>
    <w:p w:rsidR="0083220F" w:rsidRDefault="0083220F" w:rsidP="0083220F">
      <w:pPr>
        <w:jc w:val="center"/>
        <w:rPr>
          <w:rFonts w:hint="eastAsia"/>
        </w:rPr>
      </w:pPr>
    </w:p>
    <w:p w:rsidR="0083220F" w:rsidRDefault="00B2433E" w:rsidP="0083220F">
      <w:pPr>
        <w:pStyle w:val="2"/>
        <w:rPr>
          <w:rFonts w:hint="eastAsia"/>
        </w:rPr>
      </w:pPr>
      <w:r>
        <w:rPr>
          <w:rFonts w:hint="eastAsia"/>
        </w:rPr>
        <w:t>1</w:t>
      </w:r>
      <w:r w:rsidR="0083220F">
        <w:rPr>
          <w:rFonts w:hint="eastAsia"/>
        </w:rPr>
        <w:t>、启动</w:t>
      </w:r>
      <w:r w:rsidR="0083220F">
        <w:rPr>
          <w:rFonts w:hint="eastAsia"/>
        </w:rPr>
        <w:t>redis</w:t>
      </w:r>
      <w:r w:rsidR="0083220F">
        <w:rPr>
          <w:rFonts w:hint="eastAsia"/>
        </w:rPr>
        <w:t>，根据配置文件</w:t>
      </w:r>
      <w:r w:rsidR="0083220F">
        <w:rPr>
          <w:rFonts w:hint="eastAsia"/>
        </w:rPr>
        <w:t>redis.conf</w:t>
      </w:r>
    </w:p>
    <w:p w:rsidR="0083220F" w:rsidRPr="0083220F" w:rsidRDefault="0083220F" w:rsidP="0083220F">
      <w:pPr>
        <w:rPr>
          <w:rFonts w:hint="eastAsia"/>
        </w:rPr>
      </w:pPr>
    </w:p>
    <w:p w:rsidR="0083220F" w:rsidRPr="0083220F" w:rsidRDefault="0083220F" w:rsidP="0083220F">
      <w:pPr>
        <w:pStyle w:val="3"/>
        <w:ind w:firstLine="720"/>
        <w:rPr>
          <w:rFonts w:hint="eastAsia"/>
        </w:rPr>
      </w:pPr>
      <w:r>
        <w:rPr>
          <w:rFonts w:hint="eastAsia"/>
        </w:rPr>
        <w:t>redis-server ../redis.conf</w:t>
      </w:r>
    </w:p>
    <w:p w:rsidR="0083220F" w:rsidRDefault="0083220F" w:rsidP="0083220F">
      <w:pPr>
        <w:rPr>
          <w:rFonts w:hint="eastAsia"/>
        </w:rPr>
      </w:pPr>
    </w:p>
    <w:p w:rsidR="0083220F" w:rsidRDefault="0083220F" w:rsidP="0083220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04D2B1" wp14:editId="18EBDED5">
            <wp:extent cx="5476190" cy="32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F" w:rsidRDefault="0083220F" w:rsidP="0083220F">
      <w:pPr>
        <w:rPr>
          <w:rFonts w:hint="eastAsia"/>
        </w:rPr>
      </w:pPr>
    </w:p>
    <w:p w:rsidR="0083220F" w:rsidRDefault="00B2433E" w:rsidP="0083220F">
      <w:pPr>
        <w:pStyle w:val="2"/>
        <w:rPr>
          <w:rFonts w:hint="eastAsia"/>
        </w:rPr>
      </w:pPr>
      <w:r>
        <w:rPr>
          <w:rFonts w:hint="eastAsia"/>
        </w:rPr>
        <w:t>2</w:t>
      </w:r>
      <w:r w:rsidR="0083220F">
        <w:rPr>
          <w:rFonts w:hint="eastAsia"/>
        </w:rPr>
        <w:t>、连接这个</w:t>
      </w:r>
      <w:r w:rsidR="0083220F">
        <w:rPr>
          <w:rFonts w:hint="eastAsia"/>
        </w:rPr>
        <w:t>6000</w:t>
      </w:r>
      <w:r w:rsidR="0083220F">
        <w:rPr>
          <w:rFonts w:hint="eastAsia"/>
        </w:rPr>
        <w:t>的主服务器</w:t>
      </w:r>
      <w:r w:rsidR="0083220F">
        <w:rPr>
          <w:rFonts w:hint="eastAsia"/>
        </w:rPr>
        <w:t>redis</w:t>
      </w:r>
    </w:p>
    <w:p w:rsidR="00BA13AB" w:rsidRPr="00BA13AB" w:rsidRDefault="00BA13AB" w:rsidP="00BA13AB">
      <w:pPr>
        <w:rPr>
          <w:rFonts w:hint="eastAsia"/>
        </w:rPr>
      </w:pPr>
    </w:p>
    <w:p w:rsidR="0083220F" w:rsidRPr="00BA13AB" w:rsidRDefault="0083220F" w:rsidP="0083220F">
      <w:pPr>
        <w:pStyle w:val="3"/>
        <w:ind w:firstLine="720"/>
        <w:rPr>
          <w:rFonts w:hint="eastAsia"/>
          <w:color w:val="FF0000"/>
        </w:rPr>
      </w:pPr>
      <w:r>
        <w:rPr>
          <w:rFonts w:hint="eastAsia"/>
        </w:rPr>
        <w:t>redis-cli -p 6000</w:t>
      </w:r>
      <w:r w:rsidR="00BA13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A13AB">
        <w:rPr>
          <w:rFonts w:hint="eastAsia"/>
          <w:color w:val="FF0000"/>
        </w:rPr>
        <w:t>表示连接</w:t>
      </w:r>
      <w:r w:rsidRPr="00BA13AB">
        <w:rPr>
          <w:rFonts w:hint="eastAsia"/>
          <w:color w:val="FF0000"/>
        </w:rPr>
        <w:t>6000</w:t>
      </w:r>
      <w:r w:rsidRPr="00BA13AB">
        <w:rPr>
          <w:rFonts w:hint="eastAsia"/>
          <w:color w:val="FF0000"/>
        </w:rPr>
        <w:t>的端口的</w:t>
      </w:r>
      <w:r w:rsidRPr="00BA13AB">
        <w:rPr>
          <w:rFonts w:hint="eastAsia"/>
          <w:color w:val="FF0000"/>
        </w:rPr>
        <w:t>redis</w:t>
      </w:r>
    </w:p>
    <w:p w:rsidR="0083220F" w:rsidRPr="0083220F" w:rsidRDefault="0083220F" w:rsidP="0083220F">
      <w:pPr>
        <w:pStyle w:val="3"/>
        <w:rPr>
          <w:rFonts w:hint="eastAsia"/>
        </w:rPr>
      </w:pPr>
      <w:r>
        <w:rPr>
          <w:rFonts w:hint="eastAsia"/>
        </w:rPr>
        <w:tab/>
        <w:t xml:space="preserve">auth 123456 </w:t>
      </w:r>
      <w:r w:rsidRPr="00BA13AB">
        <w:rPr>
          <w:rFonts w:hint="eastAsia"/>
          <w:color w:val="FF0000"/>
        </w:rPr>
        <w:t xml:space="preserve"> </w:t>
      </w:r>
      <w:r w:rsidRPr="00BA13AB">
        <w:rPr>
          <w:rFonts w:hint="eastAsia"/>
          <w:color w:val="FF0000"/>
        </w:rPr>
        <w:t>密码认证</w:t>
      </w:r>
    </w:p>
    <w:p w:rsidR="0083220F" w:rsidRDefault="0083220F" w:rsidP="0083220F">
      <w:pPr>
        <w:rPr>
          <w:rFonts w:hint="eastAsia"/>
        </w:rPr>
      </w:pPr>
    </w:p>
    <w:p w:rsidR="0083220F" w:rsidRDefault="0083220F" w:rsidP="0083220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B9FC234" wp14:editId="609BB545">
            <wp:extent cx="4295238" cy="14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>
      <w:pPr>
        <w:rPr>
          <w:rFonts w:hint="eastAsia"/>
        </w:rPr>
      </w:pPr>
    </w:p>
    <w:p w:rsidR="00BA13AB" w:rsidRDefault="00B2433E" w:rsidP="00BA13AB">
      <w:pPr>
        <w:pStyle w:val="2"/>
        <w:rPr>
          <w:rFonts w:hint="eastAsia"/>
        </w:rPr>
      </w:pPr>
      <w:r>
        <w:rPr>
          <w:rFonts w:hint="eastAsia"/>
        </w:rPr>
        <w:t>3</w:t>
      </w:r>
      <w:r w:rsidR="00BA13AB">
        <w:rPr>
          <w:rFonts w:hint="eastAsia"/>
        </w:rPr>
        <w:t>、其他的类似启动</w:t>
      </w:r>
    </w:p>
    <w:p w:rsidR="00BA13AB" w:rsidRPr="00BA13AB" w:rsidRDefault="00BA13AB" w:rsidP="00BA13AB">
      <w:pPr>
        <w:rPr>
          <w:rFonts w:hint="eastAsia"/>
        </w:rPr>
      </w:pPr>
    </w:p>
    <w:p w:rsidR="00BA13AB" w:rsidRDefault="00BA13AB" w:rsidP="00BA13A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、从数据库</w:t>
      </w:r>
      <w:r>
        <w:rPr>
          <w:rFonts w:hint="eastAsia"/>
        </w:rPr>
        <w:t>redis</w:t>
      </w:r>
      <w:r>
        <w:rPr>
          <w:rFonts w:hint="eastAsia"/>
        </w:rPr>
        <w:t>，启动发现加载了</w:t>
      </w:r>
      <w:r>
        <w:rPr>
          <w:rFonts w:hint="eastAsia"/>
        </w:rPr>
        <w:t>master</w:t>
      </w:r>
    </w:p>
    <w:p w:rsidR="00BA13AB" w:rsidRPr="00BA13AB" w:rsidRDefault="00BA13AB" w:rsidP="00BA13AB">
      <w:pPr>
        <w:rPr>
          <w:rFonts w:hint="eastAsia"/>
        </w:rPr>
      </w:pPr>
    </w:p>
    <w:p w:rsidR="00BA13AB" w:rsidRDefault="00BA13AB" w:rsidP="00BA13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7765E5" wp14:editId="14302EE9">
            <wp:extent cx="5486400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AB" w:rsidRDefault="00BA13AB" w:rsidP="00BA13AB">
      <w:pPr>
        <w:rPr>
          <w:rFonts w:hint="eastAsia"/>
        </w:rPr>
      </w:pPr>
    </w:p>
    <w:p w:rsidR="00BA13AB" w:rsidRDefault="00BA13AB" w:rsidP="00BA13AB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、代码模拟测试</w:t>
      </w:r>
    </w:p>
    <w:p w:rsidR="00BA13AB" w:rsidRPr="00BA13AB" w:rsidRDefault="00BA13AB" w:rsidP="00BA13AB">
      <w:pPr>
        <w:rPr>
          <w:rFonts w:hint="eastAsia"/>
        </w:rPr>
      </w:pPr>
    </w:p>
    <w:p w:rsidR="00BA13AB" w:rsidRDefault="00BA13AB" w:rsidP="00BA13AB">
      <w:pPr>
        <w:pStyle w:val="2"/>
        <w:ind w:firstLine="720"/>
        <w:rPr>
          <w:rFonts w:hint="eastAsia"/>
        </w:rPr>
      </w:pPr>
      <w:r>
        <w:rPr>
          <w:rFonts w:hint="eastAsia"/>
        </w:rPr>
        <w:t>测试内容，给主数据库</w:t>
      </w:r>
      <w:r>
        <w:rPr>
          <w:rFonts w:hint="eastAsia"/>
        </w:rPr>
        <w:t xml:space="preserve">master </w:t>
      </w:r>
      <w:r>
        <w:rPr>
          <w:rFonts w:hint="eastAsia"/>
        </w:rPr>
        <w:t>写入数据，但是从从数据库</w:t>
      </w:r>
      <w:r>
        <w:rPr>
          <w:rFonts w:hint="eastAsia"/>
        </w:rPr>
        <w:t>slave</w:t>
      </w:r>
      <w:r>
        <w:rPr>
          <w:rFonts w:hint="eastAsia"/>
        </w:rPr>
        <w:t>中读取</w:t>
      </w:r>
    </w:p>
    <w:p w:rsidR="00BA13AB" w:rsidRPr="00BA13AB" w:rsidRDefault="00BA13AB" w:rsidP="00BA13AB">
      <w:pPr>
        <w:rPr>
          <w:rFonts w:hint="eastAsia"/>
        </w:rPr>
      </w:pPr>
    </w:p>
    <w:tbl>
      <w:tblPr>
        <w:tblW w:w="0" w:type="auto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0"/>
      </w:tblGrid>
      <w:tr w:rsidR="00BA13AB" w:rsidTr="00D9372A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9779" w:type="dxa"/>
          </w:tcPr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MaterSlaveMain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"resource"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args) {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主从复制，配从不配主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jedis_M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jedis_S6001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,6001);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jedis_S6001.auth("123456");</w:t>
            </w:r>
          </w:p>
          <w:p w:rsidR="00BA13AB" w:rsidRPr="00D9372A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</w:r>
            <w:r w:rsidRPr="00D9372A">
              <w:rPr>
                <w:rFonts w:ascii="Consolas" w:hAnsi="Consolas" w:cs="Consolas"/>
                <w:color w:val="FF0000"/>
                <w:sz w:val="24"/>
                <w:szCs w:val="24"/>
              </w:rPr>
              <w:tab/>
              <w:t>jedis_S6001.slaveof("192.168.1.37",6000);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Jedis jedis_S6002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Jedis(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jedis_S6002.auth(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"123456"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jedis_S6002.slaveof(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"192.168.1.37"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,6000);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jedis_M.set(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"1122V2"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result1 = jedis_S6001.get(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String result2 = jedis_S6002.get(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"class"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.println(result1+result2);</w:t>
            </w:r>
          </w:p>
          <w:p w:rsidR="00BA13AB" w:rsidRDefault="00BA13AB" w:rsidP="00BA13A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:rsidR="00BA13AB" w:rsidRDefault="00BA13AB" w:rsidP="00BA13A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:rsidR="00DA629A" w:rsidRDefault="00DA629A" w:rsidP="00326D04">
      <w:pPr>
        <w:rPr>
          <w:rFonts w:hint="eastAsia"/>
        </w:rPr>
      </w:pPr>
    </w:p>
    <w:p w:rsidR="00D9372A" w:rsidRDefault="00D9372A" w:rsidP="00D9372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、测试结果，成功</w:t>
      </w:r>
    </w:p>
    <w:p w:rsidR="00D9372A" w:rsidRDefault="00D9372A" w:rsidP="00D937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5D47D8" wp14:editId="3E99FAFE">
            <wp:extent cx="3704762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31" w:rsidRDefault="003D3A31" w:rsidP="003D3A31">
      <w:pPr>
        <w:rPr>
          <w:rFonts w:hint="eastAsia"/>
        </w:rPr>
      </w:pPr>
    </w:p>
    <w:p w:rsidR="003D3A31" w:rsidRDefault="003D3A31" w:rsidP="003D3A31">
      <w:pPr>
        <w:rPr>
          <w:rFonts w:hint="eastAsia"/>
        </w:rPr>
      </w:pPr>
    </w:p>
    <w:p w:rsidR="00DA6391" w:rsidRDefault="00DA6391" w:rsidP="00DA6391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、添加哨兵，防止主</w:t>
      </w:r>
      <w:r>
        <w:rPr>
          <w:rFonts w:hint="eastAsia"/>
        </w:rPr>
        <w:t>master</w:t>
      </w:r>
      <w:r>
        <w:rPr>
          <w:rFonts w:hint="eastAsia"/>
        </w:rPr>
        <w:t>挂掉之后不能够实现主从复制</w:t>
      </w:r>
      <w:r w:rsidR="00925F9F">
        <w:rPr>
          <w:rFonts w:hint="eastAsia"/>
        </w:rPr>
        <w:t>，</w:t>
      </w:r>
      <w:r w:rsidR="002524A2">
        <w:rPr>
          <w:rFonts w:hint="eastAsia"/>
        </w:rPr>
        <w:t xml:space="preserve"> </w:t>
      </w:r>
    </w:p>
    <w:p w:rsidR="00302EE8" w:rsidRDefault="00302EE8" w:rsidP="00302EE8">
      <w:pPr>
        <w:rPr>
          <w:rFonts w:hint="eastAsia"/>
        </w:rPr>
      </w:pPr>
    </w:p>
    <w:p w:rsidR="00302EE8" w:rsidRPr="00302EE8" w:rsidRDefault="00302EE8" w:rsidP="00302EE8">
      <w:pPr>
        <w:pStyle w:val="2"/>
        <w:ind w:firstLine="720"/>
        <w:rPr>
          <w:rFonts w:hint="eastAsia"/>
          <w:color w:val="FF0000"/>
          <w:sz w:val="48"/>
        </w:rPr>
      </w:pP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>注意事项：</w:t>
      </w:r>
      <w:r w:rsidR="0034398E" w:rsidRPr="00302EE8">
        <w:rPr>
          <w:rFonts w:ascii="宋体" w:eastAsia="宋体" w:hAnsi="宋体" w:cs="宋体"/>
          <w:color w:val="FF0000"/>
          <w:sz w:val="32"/>
          <w:szCs w:val="24"/>
        </w:rPr>
        <w:t xml:space="preserve"> </w:t>
      </w:r>
      <w:r w:rsidRPr="00302EE8">
        <w:rPr>
          <w:rFonts w:ascii="宋体" w:eastAsia="宋体" w:hAnsi="宋体" w:cs="宋体"/>
          <w:color w:val="FF0000"/>
          <w:sz w:val="32"/>
          <w:szCs w:val="24"/>
        </w:rPr>
        <w:t>sentinel monitor</w:t>
      </w:r>
      <w:r w:rsidRPr="00302EE8">
        <w:rPr>
          <w:rFonts w:ascii="宋体" w:eastAsia="宋体" w:hAnsi="宋体" w:cs="宋体" w:hint="eastAsia"/>
          <w:color w:val="FF0000"/>
          <w:sz w:val="32"/>
          <w:szCs w:val="24"/>
        </w:rPr>
        <w:t xml:space="preserve"> 有系统默认的，需要先删掉，再添加，否则就重复了</w:t>
      </w:r>
    </w:p>
    <w:p w:rsidR="00DA6391" w:rsidRDefault="00DA6391" w:rsidP="00DA6391">
      <w:pPr>
        <w:rPr>
          <w:rFonts w:hint="eastAsia"/>
        </w:rPr>
      </w:pPr>
    </w:p>
    <w:p w:rsidR="00DA6391" w:rsidRPr="00DA6391" w:rsidRDefault="00DA6391" w:rsidP="00DA639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66594">
        <w:rPr>
          <w:rFonts w:hint="eastAsia"/>
        </w:rPr>
        <w:t>主</w:t>
      </w:r>
      <w:r w:rsidR="009D5FB7">
        <w:rPr>
          <w:rFonts w:hint="eastAsia"/>
        </w:rPr>
        <w:t>master redis</w:t>
      </w:r>
      <w:r w:rsidR="009D5FB7">
        <w:rPr>
          <w:rFonts w:hint="eastAsia"/>
        </w:rPr>
        <w:t>中</w:t>
      </w:r>
      <w:r>
        <w:rPr>
          <w:rFonts w:hint="eastAsia"/>
        </w:rPr>
        <w:t>编辑</w:t>
      </w:r>
      <w:r w:rsidRPr="00DA6391">
        <w:t>sentinel.conf</w:t>
      </w:r>
    </w:p>
    <w:p w:rsidR="009D5FB7" w:rsidRPr="00DA6391" w:rsidRDefault="00DA6391" w:rsidP="009D5FB7">
      <w:pPr>
        <w:pStyle w:val="3"/>
      </w:pPr>
      <w:r>
        <w:rPr>
          <w:rFonts w:hint="eastAsia"/>
        </w:rPr>
        <w:t xml:space="preserve"> </w:t>
      </w:r>
      <w:r w:rsidR="009D5FB7">
        <w:rPr>
          <w:rFonts w:hint="eastAsia"/>
        </w:rPr>
        <w:t>（在</w:t>
      </w:r>
      <w:r w:rsidR="009D5FB7">
        <w:rPr>
          <w:rFonts w:hint="eastAsia"/>
        </w:rPr>
        <w:t>redis1</w:t>
      </w:r>
      <w:r w:rsidR="009D5FB7">
        <w:rPr>
          <w:rFonts w:hint="eastAsia"/>
        </w:rPr>
        <w:t>中也编辑一个</w:t>
      </w:r>
      <w:r w:rsidR="009D5FB7" w:rsidRPr="00DA6391">
        <w:t>sentinel.conf</w:t>
      </w:r>
      <w:r w:rsidR="009D5FB7">
        <w:rPr>
          <w:rFonts w:hint="eastAsia"/>
        </w:rPr>
        <w:t>，</w:t>
      </w:r>
      <w:r w:rsidR="009D5FB7">
        <w:t>如</w:t>
      </w:r>
      <w:r w:rsidR="009D5FB7">
        <w:rPr>
          <w:rFonts w:hint="eastAsia"/>
        </w:rPr>
        <w:t>2</w:t>
      </w:r>
      <w:r w:rsidR="009D5FB7">
        <w:rPr>
          <w:rFonts w:hint="eastAsia"/>
        </w:rPr>
        <w:t>中所示，也就是说当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挂掉，之后，</w:t>
      </w:r>
      <w:r w:rsidR="009D5FB7">
        <w:rPr>
          <w:rFonts w:hint="eastAsia"/>
        </w:rPr>
        <w:t>slave</w:t>
      </w:r>
      <w:r w:rsidR="009D5FB7">
        <w:rPr>
          <w:rFonts w:hint="eastAsia"/>
        </w:rPr>
        <w:t>充当</w:t>
      </w:r>
      <w:r w:rsidR="009D5FB7">
        <w:rPr>
          <w:rFonts w:hint="eastAsia"/>
        </w:rPr>
        <w:t>master</w:t>
      </w:r>
      <w:r w:rsidR="009D5FB7">
        <w:rPr>
          <w:rFonts w:hint="eastAsia"/>
        </w:rPr>
        <w:t>）</w:t>
      </w:r>
    </w:p>
    <w:p w:rsidR="00DA6391" w:rsidRDefault="00DA6391" w:rsidP="00DA6391">
      <w:pPr>
        <w:rPr>
          <w:rFonts w:hint="eastAsia"/>
        </w:rPr>
      </w:pPr>
    </w:p>
    <w:p w:rsidR="00DA6391" w:rsidRDefault="00DA6391" w:rsidP="00DA6391">
      <w:pPr>
        <w:rPr>
          <w:rFonts w:hint="eastAsia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0"/>
      </w:tblGrid>
      <w:tr w:rsidR="00DA6391" w:rsidTr="00DA6391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9053" w:type="dxa"/>
          </w:tcPr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26379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FF0000"/>
                <w:sz w:val="18"/>
                <w:szCs w:val="18"/>
              </w:rPr>
            </w:pPr>
            <w:r w:rsidRPr="0034398E">
              <w:rPr>
                <w:rFonts w:ascii="宋体" w:eastAsia="宋体" w:hAnsi="宋体" w:cs="宋体"/>
                <w:color w:val="FF0000"/>
                <w:sz w:val="24"/>
                <w:szCs w:val="24"/>
              </w:rPr>
              <w:t>sentinel monitor mymaster 127.0.0.1 6000 2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DA6391" w:rsidRPr="00DA6391" w:rsidRDefault="00DA6391" w:rsidP="00DA6391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DA6391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DA6391" w:rsidRPr="00DA6391" w:rsidRDefault="00DA6391" w:rsidP="00DA6391">
            <w:pPr>
              <w:rPr>
                <w:rFonts w:hint="eastAsia"/>
              </w:rPr>
            </w:pPr>
          </w:p>
        </w:tc>
      </w:tr>
    </w:tbl>
    <w:p w:rsidR="00DA6391" w:rsidRDefault="009D5FB7" w:rsidP="00F45905">
      <w:pPr>
        <w:pStyle w:val="2"/>
        <w:tabs>
          <w:tab w:val="left" w:pos="7475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66594">
        <w:rPr>
          <w:rFonts w:hint="eastAsia"/>
        </w:rPr>
        <w:t>从</w:t>
      </w:r>
      <w:r>
        <w:rPr>
          <w:rFonts w:hint="eastAsia"/>
        </w:rPr>
        <w:t>slave redis1</w:t>
      </w:r>
      <w:r>
        <w:rPr>
          <w:rFonts w:hint="eastAsia"/>
        </w:rPr>
        <w:t>中，编辑</w:t>
      </w:r>
      <w:r w:rsidRPr="00DA6391">
        <w:t>sentinel.conf</w:t>
      </w:r>
      <w:r w:rsidR="00F45905">
        <w:tab/>
      </w:r>
    </w:p>
    <w:p w:rsidR="00F45905" w:rsidRPr="00F45905" w:rsidRDefault="00F45905" w:rsidP="00F45905">
      <w:pPr>
        <w:rPr>
          <w:rFonts w:hint="eastAsia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6"/>
      </w:tblGrid>
      <w:tr w:rsidR="00F45905" w:rsidTr="00266594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8815" w:type="dxa"/>
          </w:tcPr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port 26479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monitor mymaster 127.0.0.1 6000 2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</w:t>
            </w:r>
          </w:p>
          <w:p w:rsidR="00266594" w:rsidRPr="00266594" w:rsidRDefault="00266594" w:rsidP="00266594">
            <w:pPr>
              <w:spacing w:after="0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66594">
              <w:rPr>
                <w:rFonts w:ascii="宋体" w:eastAsia="宋体" w:hAnsi="宋体" w:cs="宋体"/>
                <w:color w:val="000000"/>
                <w:sz w:val="24"/>
                <w:szCs w:val="24"/>
              </w:rPr>
              <w:t>sentinel auth-pass mymaster 123456</w:t>
            </w:r>
          </w:p>
          <w:p w:rsidR="00F45905" w:rsidRPr="00266594" w:rsidRDefault="00F45905" w:rsidP="00DA6391">
            <w:pPr>
              <w:rPr>
                <w:rFonts w:hint="eastAsia"/>
              </w:rPr>
            </w:pPr>
          </w:p>
        </w:tc>
      </w:tr>
    </w:tbl>
    <w:p w:rsidR="00DA6391" w:rsidRPr="00DA6391" w:rsidRDefault="00DA6391" w:rsidP="00DA6391">
      <w:pPr>
        <w:rPr>
          <w:rFonts w:hint="eastAsia"/>
        </w:rPr>
      </w:pPr>
    </w:p>
    <w:p w:rsidR="00DA6391" w:rsidRDefault="00266594" w:rsidP="002665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、分别启动这两个</w:t>
      </w:r>
      <w:r>
        <w:rPr>
          <w:rFonts w:hint="eastAsia"/>
        </w:rPr>
        <w:t>sentinel.conf</w:t>
      </w:r>
    </w:p>
    <w:p w:rsidR="00583868" w:rsidRDefault="00583868" w:rsidP="00583868">
      <w:pPr>
        <w:rPr>
          <w:rFonts w:hint="eastAsia"/>
        </w:rPr>
      </w:pPr>
    </w:p>
    <w:p w:rsidR="00583868" w:rsidRPr="00583868" w:rsidRDefault="00583868" w:rsidP="00583868">
      <w:pPr>
        <w:pStyle w:val="3"/>
        <w:ind w:firstLine="720"/>
        <w:rPr>
          <w:rFonts w:hint="eastAsia"/>
          <w:color w:val="FF0000"/>
        </w:rPr>
      </w:pPr>
      <w:r w:rsidRPr="00583868">
        <w:rPr>
          <w:color w:val="FF0000"/>
        </w:rPr>
        <w:t>redis-server ../sentinel.conf --sentinel</w:t>
      </w:r>
    </w:p>
    <w:p w:rsidR="00266594" w:rsidRDefault="00266594" w:rsidP="00266594">
      <w:pPr>
        <w:rPr>
          <w:rFonts w:hint="eastAsia"/>
        </w:rPr>
      </w:pPr>
    </w:p>
    <w:p w:rsidR="0034398E" w:rsidRDefault="0034398E" w:rsidP="005838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A6D924" wp14:editId="338F9521">
            <wp:extent cx="5486400" cy="23323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E5806B" wp14:editId="48F779DD">
            <wp:extent cx="5486400" cy="20237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CC" w:rsidRDefault="00A201CC" w:rsidP="00937BA9">
      <w:pPr>
        <w:rPr>
          <w:rFonts w:hint="eastAsia"/>
        </w:rPr>
      </w:pPr>
    </w:p>
    <w:p w:rsidR="00937BA9" w:rsidRDefault="008C1E59" w:rsidP="008C1E59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、查看</w:t>
      </w:r>
      <w:r>
        <w:rPr>
          <w:rFonts w:hint="eastAsia"/>
        </w:rPr>
        <w:t>redis</w:t>
      </w:r>
      <w:r>
        <w:rPr>
          <w:rFonts w:hint="eastAsia"/>
        </w:rPr>
        <w:t>进程，哈哈，小伙伴们都在了</w:t>
      </w:r>
    </w:p>
    <w:p w:rsidR="008C1E59" w:rsidRDefault="008C1E59" w:rsidP="008C1E59">
      <w:pPr>
        <w:rPr>
          <w:rFonts w:hint="eastAsia"/>
        </w:rPr>
      </w:pPr>
    </w:p>
    <w:p w:rsidR="008C1E59" w:rsidRDefault="008C1E59" w:rsidP="008C1E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8EE563" wp14:editId="25D9B4ED">
            <wp:extent cx="5486400" cy="15532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59" w:rsidRDefault="00925F9F" w:rsidP="00925F9F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、现在杀死</w:t>
      </w:r>
      <w:r>
        <w:rPr>
          <w:rFonts w:hint="eastAsia"/>
        </w:rPr>
        <w:t>6000 master</w:t>
      </w:r>
      <w:r>
        <w:rPr>
          <w:rFonts w:hint="eastAsia"/>
        </w:rPr>
        <w:t>的进程，观察</w:t>
      </w:r>
      <w:r>
        <w:rPr>
          <w:rFonts w:hint="eastAsia"/>
        </w:rPr>
        <w:t xml:space="preserve">master </w:t>
      </w:r>
      <w:r>
        <w:rPr>
          <w:rFonts w:hint="eastAsia"/>
        </w:rPr>
        <w:t>sentinel.conf</w:t>
      </w:r>
      <w:r>
        <w:rPr>
          <w:rFonts w:hint="eastAsia"/>
        </w:rPr>
        <w:t>中日志</w:t>
      </w:r>
    </w:p>
    <w:p w:rsidR="00925F9F" w:rsidRPr="00925F9F" w:rsidRDefault="00925F9F" w:rsidP="00925F9F">
      <w:pPr>
        <w:pStyle w:val="3"/>
        <w:ind w:firstLine="720"/>
        <w:rPr>
          <w:rFonts w:hint="eastAsia"/>
          <w:color w:val="FF0000"/>
          <w:sz w:val="48"/>
        </w:rPr>
      </w:pPr>
      <w:r>
        <w:rPr>
          <w:rFonts w:hint="eastAsia"/>
        </w:rPr>
        <w:t>1</w:t>
      </w:r>
      <w:r>
        <w:rPr>
          <w:rFonts w:hint="eastAsia"/>
        </w:rPr>
        <w:t>、会发现有个</w:t>
      </w:r>
      <w:r>
        <w:rPr>
          <w:rFonts w:hint="eastAsia"/>
        </w:rPr>
        <w:t xml:space="preserve">switch </w:t>
      </w:r>
      <w:r>
        <w:rPr>
          <w:rFonts w:hint="eastAsia"/>
        </w:rPr>
        <w:t>，也就是说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 xml:space="preserve">　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master</w:t>
      </w:r>
      <w:r w:rsidRPr="00925F9F">
        <w:rPr>
          <w:rFonts w:ascii="Verdana" w:hAnsi="Verdana"/>
          <w:color w:val="FF0000"/>
          <w:sz w:val="28"/>
          <w:szCs w:val="21"/>
          <w:shd w:val="clear" w:color="auto" w:fill="FFFFFF"/>
        </w:rPr>
        <w:t>切换了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，</w:t>
      </w:r>
      <w:r>
        <w:rPr>
          <w:rFonts w:ascii="Verdana" w:hAnsi="Verdana"/>
          <w:color w:val="FF0000"/>
          <w:sz w:val="28"/>
          <w:szCs w:val="21"/>
          <w:shd w:val="clear" w:color="auto" w:fill="FFFFFF"/>
        </w:rPr>
        <w:t>redis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变成了</w:t>
      </w:r>
      <w:r>
        <w:rPr>
          <w:rFonts w:ascii="Verdana" w:hAnsi="Verdana" w:hint="eastAsia"/>
          <w:color w:val="FF0000"/>
          <w:sz w:val="28"/>
          <w:szCs w:val="21"/>
          <w:shd w:val="clear" w:color="auto" w:fill="FFFFFF"/>
        </w:rPr>
        <w:t>master</w:t>
      </w:r>
    </w:p>
    <w:p w:rsidR="00925F9F" w:rsidRDefault="00925F9F" w:rsidP="00925F9F">
      <w:pPr>
        <w:rPr>
          <w:rFonts w:hint="eastAsia"/>
        </w:rPr>
      </w:pPr>
    </w:p>
    <w:p w:rsidR="00925F9F" w:rsidRDefault="00925F9F" w:rsidP="00925F9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F38B4D" wp14:editId="3883916F">
            <wp:extent cx="5486400" cy="10687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9F" w:rsidRPr="00EC0C4C" w:rsidRDefault="00925F9F" w:rsidP="00925F9F">
      <w:pPr>
        <w:pStyle w:val="3"/>
        <w:ind w:firstLine="720"/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、现在启动</w:t>
      </w:r>
      <w:r>
        <w:rPr>
          <w:rFonts w:hint="eastAsia"/>
        </w:rPr>
        <w:t>maser 6000</w:t>
      </w:r>
      <w:r w:rsidR="00B91DD2">
        <w:rPr>
          <w:rFonts w:hint="eastAsia"/>
        </w:rPr>
        <w:t>，会发现</w:t>
      </w:r>
      <w:r w:rsidR="00EC0C4C">
        <w:rPr>
          <w:rFonts w:hint="eastAsia"/>
        </w:rPr>
        <w:t>，</w:t>
      </w:r>
      <w:r w:rsidR="00EC0C4C">
        <w:rPr>
          <w:rFonts w:hint="eastAsia"/>
        </w:rPr>
        <w:t>6001</w:t>
      </w:r>
      <w:r w:rsidR="00EC0C4C">
        <w:rPr>
          <w:rFonts w:hint="eastAsia"/>
        </w:rPr>
        <w:t>现在编程了</w:t>
      </w:r>
      <w:r w:rsidR="00EC0C4C">
        <w:rPr>
          <w:rFonts w:hint="eastAsia"/>
        </w:rPr>
        <w:t>master</w:t>
      </w:r>
      <w:r w:rsidR="00EC0C4C">
        <w:rPr>
          <w:rFonts w:hint="eastAsia"/>
        </w:rPr>
        <w:t>，牛逼了，居然还能修改配置文件，</w:t>
      </w:r>
      <w:r w:rsidR="00EC0C4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  </w:t>
      </w:r>
      <w:r w:rsidR="00EC0C4C" w:rsidRPr="00EC0C4C">
        <w:rPr>
          <w:color w:val="FF0000"/>
          <w:highlight w:val="yellow"/>
        </w:rPr>
        <w:t>因为</w:t>
      </w:r>
      <w:r w:rsidR="00EC0C4C" w:rsidRPr="00EC0C4C">
        <w:rPr>
          <w:color w:val="FF0000"/>
          <w:highlight w:val="yellow"/>
        </w:rPr>
        <w:t>sentinel</w:t>
      </w:r>
      <w:r w:rsidR="00EC0C4C" w:rsidRPr="00EC0C4C">
        <w:rPr>
          <w:color w:val="FF0000"/>
          <w:highlight w:val="yellow"/>
        </w:rPr>
        <w:t>在切换</w:t>
      </w:r>
      <w:r w:rsidR="00EC0C4C" w:rsidRPr="00EC0C4C">
        <w:rPr>
          <w:color w:val="FF0000"/>
          <w:highlight w:val="yellow"/>
        </w:rPr>
        <w:t>master</w:t>
      </w:r>
      <w:r w:rsidR="00EC0C4C" w:rsidRPr="00EC0C4C">
        <w:rPr>
          <w:color w:val="FF0000"/>
          <w:highlight w:val="yellow"/>
        </w:rPr>
        <w:t>的时候，把对应的</w:t>
      </w:r>
      <w:r w:rsidR="00EC0C4C" w:rsidRPr="00EC0C4C">
        <w:rPr>
          <w:color w:val="FF0000"/>
          <w:highlight w:val="yellow"/>
        </w:rPr>
        <w:t>sentinel.conf</w:t>
      </w:r>
      <w:r w:rsidR="00EC0C4C" w:rsidRPr="00EC0C4C">
        <w:rPr>
          <w:color w:val="FF0000"/>
          <w:highlight w:val="yellow"/>
        </w:rPr>
        <w:t>和</w:t>
      </w:r>
      <w:r w:rsidR="00EC0C4C" w:rsidRPr="00EC0C4C">
        <w:rPr>
          <w:color w:val="FF0000"/>
          <w:highlight w:val="yellow"/>
        </w:rPr>
        <w:t>redis.conf</w:t>
      </w:r>
      <w:r w:rsidR="00EC0C4C" w:rsidRPr="00EC0C4C">
        <w:rPr>
          <w:color w:val="FF0000"/>
          <w:highlight w:val="yellow"/>
        </w:rPr>
        <w:t>文件的配置修改。</w:t>
      </w:r>
      <w:r w:rsidR="006F693F">
        <w:rPr>
          <w:color w:val="FF0000"/>
          <w:highlight w:val="yellow"/>
        </w:rPr>
        <w:t>包括</w:t>
      </w:r>
      <w:r w:rsidR="006F693F">
        <w:rPr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2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</w:rPr>
        <w:t>1</w:t>
      </w:r>
      <w:r w:rsidR="006F693F">
        <w:rPr>
          <w:rFonts w:hint="eastAsia"/>
          <w:color w:val="FF0000"/>
          <w:highlight w:val="yellow"/>
        </w:rPr>
        <w:t>，</w:t>
      </w:r>
      <w:r w:rsidR="006F693F">
        <w:rPr>
          <w:rFonts w:hint="eastAsia"/>
          <w:color w:val="FF0000"/>
          <w:highlight w:val="yellow"/>
        </w:rPr>
        <w:t>redis</w:t>
      </w:r>
      <w:r w:rsidR="006F693F">
        <w:rPr>
          <w:rFonts w:hint="eastAsia"/>
          <w:color w:val="FF0000"/>
          <w:highlight w:val="yellow"/>
        </w:rPr>
        <w:t>，全部都改，真牛</w:t>
      </w:r>
    </w:p>
    <w:p w:rsidR="00D81979" w:rsidRPr="00D81979" w:rsidRDefault="00D81979" w:rsidP="00D81979">
      <w:pPr>
        <w:rPr>
          <w:rFonts w:hint="eastAsia"/>
        </w:rPr>
      </w:pPr>
    </w:p>
    <w:p w:rsidR="008C1E59" w:rsidRPr="008C1E59" w:rsidRDefault="00925F9F" w:rsidP="00D8197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9F50A1" wp14:editId="56601F05">
            <wp:extent cx="5486400" cy="371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68" w:rsidRDefault="00583868" w:rsidP="00583868">
      <w:pPr>
        <w:rPr>
          <w:rFonts w:hint="eastAsia"/>
        </w:rPr>
      </w:pPr>
    </w:p>
    <w:p w:rsidR="00B91DD2" w:rsidRDefault="00B91DD2" w:rsidP="005C10F1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、文件内容</w:t>
      </w:r>
    </w:p>
    <w:p w:rsidR="00B91DD2" w:rsidRDefault="00B91DD2" w:rsidP="00B91DD2">
      <w:pPr>
        <w:rPr>
          <w:rFonts w:hint="eastAsia"/>
        </w:rPr>
      </w:pPr>
      <w:bookmarkStart w:id="0" w:name="_GoBack"/>
      <w:bookmarkEnd w:id="0"/>
    </w:p>
    <w:p w:rsidR="002524A2" w:rsidRPr="002524A2" w:rsidRDefault="002524A2" w:rsidP="002524A2">
      <w:pPr>
        <w:rPr>
          <w:rFonts w:hint="eastAsia"/>
        </w:rPr>
      </w:pPr>
    </w:p>
    <w:p w:rsidR="00266594" w:rsidRPr="00266594" w:rsidRDefault="00266594" w:rsidP="00266594"/>
    <w:sectPr w:rsidR="00266594" w:rsidRPr="002665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EA44F0"/>
    <w:rsid w:val="0001076B"/>
    <w:rsid w:val="000E6D3F"/>
    <w:rsid w:val="001C2015"/>
    <w:rsid w:val="0020044C"/>
    <w:rsid w:val="00206434"/>
    <w:rsid w:val="002524A2"/>
    <w:rsid w:val="00266594"/>
    <w:rsid w:val="00302EE8"/>
    <w:rsid w:val="00326D04"/>
    <w:rsid w:val="0034398E"/>
    <w:rsid w:val="00376BC2"/>
    <w:rsid w:val="003D3A31"/>
    <w:rsid w:val="004000E5"/>
    <w:rsid w:val="00475140"/>
    <w:rsid w:val="00583868"/>
    <w:rsid w:val="005C10F1"/>
    <w:rsid w:val="006F693F"/>
    <w:rsid w:val="00705E54"/>
    <w:rsid w:val="0083220F"/>
    <w:rsid w:val="008C1E59"/>
    <w:rsid w:val="00925F9F"/>
    <w:rsid w:val="00937BA9"/>
    <w:rsid w:val="009D5FB7"/>
    <w:rsid w:val="00A201CC"/>
    <w:rsid w:val="00B2433E"/>
    <w:rsid w:val="00B51E8B"/>
    <w:rsid w:val="00B7255E"/>
    <w:rsid w:val="00B91DD2"/>
    <w:rsid w:val="00BA13AB"/>
    <w:rsid w:val="00C73158"/>
    <w:rsid w:val="00CC290C"/>
    <w:rsid w:val="00D81979"/>
    <w:rsid w:val="00D9372A"/>
    <w:rsid w:val="00DA629A"/>
    <w:rsid w:val="00DA6391"/>
    <w:rsid w:val="00DB0C47"/>
    <w:rsid w:val="00EA44F0"/>
    <w:rsid w:val="00EC0C4C"/>
    <w:rsid w:val="00F33CF9"/>
    <w:rsid w:val="00F45905"/>
    <w:rsid w:val="00F7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EA44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A44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A63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A6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DA63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8D9A05-0892-44BB-B3A8-41779C28C9A3}"/>
      </w:docPartPr>
      <w:docPartBody>
        <w:p w:rsidR="00000000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在此处输入文章标题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1308043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D8039B-F70D-498C-99ED-1834C6056912}"/>
      </w:docPartPr>
      <w:docPartBody>
        <w:p w:rsidR="00000000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722710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7D501-8AC0-4D3C-9236-FDDF32BA90DD}"/>
      </w:docPartPr>
      <w:docPartBody>
        <w:p w:rsidR="00000000" w:rsidRDefault="00A24A2B">
          <w:r w:rsidRPr="00472D32">
            <w:rPr>
              <w:rStyle w:val="a3"/>
              <w:rFonts w:hint="eastAsia"/>
            </w:rPr>
            <w:t>[</w:t>
          </w:r>
          <w:r w:rsidRPr="00472D32">
            <w:rPr>
              <w:rStyle w:val="a3"/>
              <w:rFonts w:hint="eastAsia"/>
            </w:rPr>
            <w:t>选择一个类别或键入一个新类别</w:t>
          </w:r>
          <w:r w:rsidRPr="00472D3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2B"/>
    <w:rsid w:val="001439B2"/>
    <w:rsid w:val="00A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A2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A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主从复制</PostTitle>
  <PostDate>2017-11-28T14:47:39Z</PostDate>
  <PostID>78660279</PostID>
  <Category1>服务器</Category1>
  <Category2>Linux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3130804363</CategoryBBId1>
  <CategoryBBId2>1722710254</CategoryBBId2>
  <CategoryBBId3>2735644431</CategoryBBId3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124</TotalTime>
  <Pages>5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39</cp:revision>
  <dcterms:created xsi:type="dcterms:W3CDTF">2017-11-28T12:45:00Z</dcterms:created>
  <dcterms:modified xsi:type="dcterms:W3CDTF">2017-11-28T14:49:00Z</dcterms:modified>
</cp:coreProperties>
</file>