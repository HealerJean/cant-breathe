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E47E6A">
              <w:pPr>
                <w:pStyle w:val="Publishwithline"/>
              </w:pPr>
              <w:r w:rsidRPr="00E47E6A">
                <w:rPr>
                  <w:rFonts w:hint="eastAsia"/>
                </w:rPr>
                <w:t xml:space="preserve">jdbcTemplate  </w:t>
              </w:r>
              <w:r w:rsidRPr="00E47E6A">
                <w:rPr>
                  <w:rFonts w:hint="eastAsia"/>
                </w:rPr>
                <w:t>教学</w:t>
              </w:r>
            </w:p>
          </w:sdtContent>
        </w:sdt>
        <w:p w:rsidR="00EF5ED6" w:rsidRDefault="00EF5ED6">
          <w:pPr>
            <w:pStyle w:val="underline"/>
          </w:pPr>
        </w:p>
        <w:p w:rsidR="00EF5ED6" w:rsidRDefault="005A6864">
          <w:pPr>
            <w:pStyle w:val="PadderBetweenControlandBody"/>
          </w:pPr>
        </w:p>
      </w:sdtContent>
    </w:sdt>
    <w:p w:rsidR="00E47E6A" w:rsidRDefault="00E47E6A"/>
    <w:p w:rsidR="002713D2" w:rsidRDefault="00416EAF" w:rsidP="00416EA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配置</w:t>
      </w:r>
      <w:r>
        <w:t>文件生成</w:t>
      </w:r>
      <w:r>
        <w:t>jdbcTemplate</w:t>
      </w:r>
    </w:p>
    <w:p w:rsidR="00416EAF" w:rsidRDefault="00416EAF" w:rsidP="00416EAF"/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02"/>
      </w:tblGrid>
      <w:tr w:rsidR="000B6085" w:rsidRPr="000B6085" w:rsidTr="000B6085">
        <w:trPr>
          <w:trHeight w:val="1693"/>
        </w:trPr>
        <w:tc>
          <w:tcPr>
            <w:tcW w:w="11402" w:type="dxa"/>
          </w:tcPr>
          <w:p w:rsidR="000B6085" w:rsidRPr="000B6085" w:rsidRDefault="000B6085" w:rsidP="000B608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B6085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0B6085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0B6085">
              <w:rPr>
                <w:rFonts w:ascii="Consolas" w:hAnsi="Consolas" w:cs="Consolas"/>
                <w:color w:val="3F7F7F"/>
                <w:sz w:val="24"/>
                <w:szCs w:val="28"/>
              </w:rPr>
              <w:t>bean</w:t>
            </w:r>
            <w:r w:rsidRPr="000B6085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0B6085">
              <w:rPr>
                <w:rFonts w:ascii="Consolas" w:hAnsi="Consolas" w:cs="Consolas"/>
                <w:color w:val="7F007F"/>
                <w:sz w:val="24"/>
                <w:szCs w:val="28"/>
              </w:rPr>
              <w:t>id</w:t>
            </w:r>
            <w:r w:rsidRPr="000B6085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0B6085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"jdbcTemplate"</w:t>
            </w:r>
            <w:r w:rsidRPr="000B6085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0B6085">
              <w:rPr>
                <w:rFonts w:ascii="Consolas" w:hAnsi="Consolas" w:cs="Consolas"/>
                <w:color w:val="7F007F"/>
                <w:sz w:val="24"/>
                <w:szCs w:val="28"/>
              </w:rPr>
              <w:t>class</w:t>
            </w:r>
            <w:r w:rsidRPr="000B6085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0B6085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"org.springframework.jdbc.core.JdbcTemplate"</w:t>
            </w:r>
            <w:r w:rsidRPr="000B6085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0B6085" w:rsidRPr="000B6085" w:rsidRDefault="000B6085" w:rsidP="000B608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B6085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0B6085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0B6085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0B6085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0B6085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0B6085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0B6085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"dataSource"</w:t>
            </w:r>
            <w:r w:rsidRPr="000B6085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0B6085">
              <w:rPr>
                <w:rFonts w:ascii="Consolas" w:hAnsi="Consolas" w:cs="Consolas"/>
                <w:color w:val="7F007F"/>
                <w:sz w:val="24"/>
                <w:szCs w:val="28"/>
              </w:rPr>
              <w:t>ref</w:t>
            </w:r>
            <w:r w:rsidRPr="000B6085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0B6085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"dataSource"</w:t>
            </w:r>
            <w:r w:rsidRPr="000B6085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0B6085" w:rsidRPr="000B6085" w:rsidRDefault="000B6085" w:rsidP="000B6085">
            <w:pPr>
              <w:rPr>
                <w:sz w:val="24"/>
              </w:rPr>
            </w:pPr>
            <w:r w:rsidRPr="000B6085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0B6085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0B6085">
              <w:rPr>
                <w:rFonts w:ascii="Consolas" w:hAnsi="Consolas" w:cs="Consolas"/>
                <w:color w:val="3F7F7F"/>
                <w:sz w:val="24"/>
                <w:szCs w:val="28"/>
              </w:rPr>
              <w:t>bean</w:t>
            </w:r>
            <w:r w:rsidRPr="000B6085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</w:tc>
      </w:tr>
    </w:tbl>
    <w:p w:rsidR="00672F85" w:rsidRDefault="00672F85" w:rsidP="00416EAF"/>
    <w:p w:rsidR="000B6085" w:rsidRDefault="000B6085" w:rsidP="00416EAF"/>
    <w:p w:rsidR="000B6085" w:rsidRDefault="000B6085" w:rsidP="000B608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、编辑</w:t>
      </w:r>
      <w:r>
        <w:t>接口类</w:t>
      </w:r>
    </w:p>
    <w:p w:rsidR="007300C5" w:rsidRPr="007300C5" w:rsidRDefault="007300C5" w:rsidP="007300C5"/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71"/>
      </w:tblGrid>
      <w:tr w:rsidR="007300C5" w:rsidRPr="008D49EA" w:rsidTr="007300C5">
        <w:trPr>
          <w:trHeight w:val="806"/>
        </w:trPr>
        <w:tc>
          <w:tcPr>
            <w:tcW w:w="10771" w:type="dxa"/>
          </w:tcPr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8D49EA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8D49EA">
              <w:rPr>
                <w:rFonts w:ascii="Consolas" w:hAnsi="Consolas" w:cs="Consolas"/>
                <w:b/>
                <w:bCs/>
                <w:color w:val="7F0055"/>
                <w:szCs w:val="28"/>
              </w:rPr>
              <w:t>interface</w:t>
            </w:r>
            <w:r w:rsidRPr="008D49EA">
              <w:rPr>
                <w:rFonts w:ascii="Consolas" w:hAnsi="Consolas" w:cs="Consolas"/>
                <w:color w:val="000000"/>
                <w:szCs w:val="28"/>
              </w:rPr>
              <w:t xml:space="preserve"> ISequenceDao {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8D49EA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8D49EA">
              <w:rPr>
                <w:rFonts w:ascii="Consolas" w:hAnsi="Consolas" w:cs="Consolas"/>
                <w:color w:val="3F5FBF"/>
                <w:szCs w:val="28"/>
              </w:rPr>
              <w:t>获取批次号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8D49EA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8D49EA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8D49EA">
              <w:rPr>
                <w:rFonts w:ascii="Consolas" w:hAnsi="Consolas" w:cs="Consolas"/>
                <w:b/>
                <w:bCs/>
                <w:color w:val="7F0055"/>
                <w:szCs w:val="28"/>
              </w:rPr>
              <w:t>abstract</w:t>
            </w:r>
            <w:r w:rsidRPr="008D49EA">
              <w:rPr>
                <w:rFonts w:ascii="Consolas" w:hAnsi="Consolas" w:cs="Consolas"/>
                <w:color w:val="000000"/>
                <w:szCs w:val="28"/>
              </w:rPr>
              <w:t xml:space="preserve"> String getBatchNo();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8D49EA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8D49EA">
              <w:rPr>
                <w:rFonts w:ascii="Consolas" w:hAnsi="Consolas" w:cs="Consolas"/>
                <w:color w:val="3F5FBF"/>
                <w:szCs w:val="28"/>
              </w:rPr>
              <w:t>获取交易序列号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8D49EA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8D49EA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8D49EA">
              <w:rPr>
                <w:rFonts w:ascii="Consolas" w:hAnsi="Consolas" w:cs="Consolas"/>
                <w:b/>
                <w:bCs/>
                <w:color w:val="7F0055"/>
                <w:szCs w:val="28"/>
              </w:rPr>
              <w:t>abstract</w:t>
            </w:r>
            <w:r w:rsidRPr="008D49EA">
              <w:rPr>
                <w:rFonts w:ascii="Consolas" w:hAnsi="Consolas" w:cs="Consolas"/>
                <w:color w:val="000000"/>
                <w:szCs w:val="28"/>
              </w:rPr>
              <w:t xml:space="preserve"> String getAppseriono();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8D49EA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8D49EA">
              <w:rPr>
                <w:rFonts w:ascii="Consolas" w:hAnsi="Consolas" w:cs="Consolas"/>
                <w:color w:val="3F5FBF"/>
                <w:szCs w:val="28"/>
              </w:rPr>
              <w:t>获取系统公共流水号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8D49EA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8D49EA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8D49EA">
              <w:rPr>
                <w:rFonts w:ascii="Consolas" w:hAnsi="Consolas" w:cs="Consolas"/>
                <w:b/>
                <w:bCs/>
                <w:color w:val="7F0055"/>
                <w:szCs w:val="28"/>
              </w:rPr>
              <w:t>abstract</w:t>
            </w:r>
            <w:r w:rsidRPr="008D49EA">
              <w:rPr>
                <w:rFonts w:ascii="Consolas" w:hAnsi="Consolas" w:cs="Consolas"/>
                <w:color w:val="000000"/>
                <w:szCs w:val="28"/>
              </w:rPr>
              <w:t xml:space="preserve"> String getSerialNo();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8D49EA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8D49EA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8D49EA">
              <w:rPr>
                <w:rFonts w:ascii="Consolas" w:hAnsi="Consolas" w:cs="Consolas"/>
                <w:b/>
                <w:bCs/>
                <w:color w:val="7F0055"/>
                <w:szCs w:val="28"/>
              </w:rPr>
              <w:t>abstract</w:t>
            </w:r>
            <w:r w:rsidRPr="008D49EA">
              <w:rPr>
                <w:rFonts w:ascii="Consolas" w:hAnsi="Consolas" w:cs="Consolas"/>
                <w:color w:val="000000"/>
                <w:szCs w:val="28"/>
              </w:rPr>
              <w:t xml:space="preserve"> &lt;T&gt; T get(String sequence, Class&lt;T&gt; clazz);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8D49EA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8D49EA">
              <w:rPr>
                <w:rFonts w:ascii="Consolas" w:hAnsi="Consolas" w:cs="Consolas"/>
                <w:color w:val="3F5FBF"/>
                <w:szCs w:val="28"/>
              </w:rPr>
              <w:t>获取缴费申请编号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8D49EA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8D49EA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8D49EA">
              <w:rPr>
                <w:rFonts w:ascii="Consolas" w:hAnsi="Consolas" w:cs="Consolas"/>
                <w:b/>
                <w:bCs/>
                <w:color w:val="7F0055"/>
                <w:szCs w:val="28"/>
              </w:rPr>
              <w:t>abstract</w:t>
            </w:r>
            <w:r w:rsidRPr="008D49EA">
              <w:rPr>
                <w:rFonts w:ascii="Consolas" w:hAnsi="Consolas" w:cs="Consolas"/>
                <w:color w:val="000000"/>
                <w:szCs w:val="28"/>
              </w:rPr>
              <w:t xml:space="preserve"> String getContriApplyNo();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8D49EA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8D49EA">
              <w:rPr>
                <w:rFonts w:ascii="Consolas" w:hAnsi="Consolas" w:cs="Consolas"/>
                <w:color w:val="3F5FBF"/>
                <w:szCs w:val="28"/>
              </w:rPr>
              <w:t>获取缴费申请编号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8D49EA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8D49EA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8D49EA">
              <w:rPr>
                <w:rFonts w:ascii="Consolas" w:hAnsi="Consolas" w:cs="Consolas"/>
                <w:b/>
                <w:bCs/>
                <w:color w:val="7F0055"/>
                <w:szCs w:val="28"/>
              </w:rPr>
              <w:t>abstract</w:t>
            </w:r>
            <w:r w:rsidRPr="008D49EA">
              <w:rPr>
                <w:rFonts w:ascii="Consolas" w:hAnsi="Consolas" w:cs="Consolas"/>
                <w:color w:val="000000"/>
                <w:szCs w:val="28"/>
              </w:rPr>
              <w:t xml:space="preserve"> String getInsnId();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8D49EA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8D49EA">
              <w:rPr>
                <w:rFonts w:ascii="Consolas" w:hAnsi="Consolas" w:cs="Consolas"/>
                <w:color w:val="3F5FBF"/>
                <w:szCs w:val="28"/>
              </w:rPr>
              <w:t>获取交易流水号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8D49EA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8D49EA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8D49EA">
              <w:rPr>
                <w:rFonts w:ascii="Consolas" w:hAnsi="Consolas" w:cs="Consolas"/>
                <w:b/>
                <w:bCs/>
                <w:color w:val="7F0055"/>
                <w:szCs w:val="28"/>
              </w:rPr>
              <w:t>abstract</w:t>
            </w:r>
            <w:r w:rsidRPr="008D49EA">
              <w:rPr>
                <w:rFonts w:ascii="Consolas" w:hAnsi="Consolas" w:cs="Consolas"/>
                <w:color w:val="000000"/>
                <w:szCs w:val="28"/>
              </w:rPr>
              <w:t xml:space="preserve"> String getRefNo();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8D49EA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8D49EA">
              <w:rPr>
                <w:rFonts w:ascii="Consolas" w:hAnsi="Consolas" w:cs="Consolas"/>
                <w:color w:val="3F5FBF"/>
                <w:szCs w:val="28"/>
              </w:rPr>
              <w:t>获取文件从处理流水号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8D49EA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8D49EA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8D49EA">
              <w:rPr>
                <w:rFonts w:ascii="Consolas" w:hAnsi="Consolas" w:cs="Consolas"/>
                <w:b/>
                <w:bCs/>
                <w:color w:val="7F0055"/>
                <w:szCs w:val="28"/>
              </w:rPr>
              <w:t>abstract</w:t>
            </w:r>
            <w:r w:rsidRPr="008D49EA">
              <w:rPr>
                <w:rFonts w:ascii="Consolas" w:hAnsi="Consolas" w:cs="Consolas"/>
                <w:color w:val="000000"/>
                <w:szCs w:val="28"/>
              </w:rPr>
              <w:t xml:space="preserve"> String getFlowNo();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8D49EA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8D49EA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8D49EA">
              <w:rPr>
                <w:rFonts w:ascii="Consolas" w:hAnsi="Consolas" w:cs="Consolas"/>
                <w:b/>
                <w:bCs/>
                <w:color w:val="7F0055"/>
                <w:szCs w:val="28"/>
              </w:rPr>
              <w:t>abstract</w:t>
            </w:r>
            <w:r w:rsidRPr="008D49EA">
              <w:rPr>
                <w:rFonts w:ascii="Consolas" w:hAnsi="Consolas" w:cs="Consolas"/>
                <w:color w:val="000000"/>
                <w:szCs w:val="28"/>
              </w:rPr>
              <w:t xml:space="preserve"> String getappno();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8D49EA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8D49EA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8D49EA">
              <w:rPr>
                <w:rFonts w:ascii="Consolas" w:hAnsi="Consolas" w:cs="Consolas"/>
                <w:b/>
                <w:bCs/>
                <w:color w:val="7F0055"/>
                <w:szCs w:val="28"/>
              </w:rPr>
              <w:t>abstract</w:t>
            </w:r>
            <w:r w:rsidRPr="008D49EA">
              <w:rPr>
                <w:rFonts w:ascii="Consolas" w:hAnsi="Consolas" w:cs="Consolas"/>
                <w:color w:val="000000"/>
                <w:szCs w:val="28"/>
              </w:rPr>
              <w:t xml:space="preserve"> List&lt;PayReceiptDetialEO&gt; getBySql(); 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8D49EA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8D49EA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8D49EA">
              <w:rPr>
                <w:rFonts w:ascii="Consolas" w:hAnsi="Consolas" w:cs="Consolas"/>
                <w:b/>
                <w:bCs/>
                <w:color w:val="7F0055"/>
                <w:szCs w:val="28"/>
              </w:rPr>
              <w:t>abstract</w:t>
            </w:r>
            <w:r w:rsidRPr="008D49EA">
              <w:rPr>
                <w:rFonts w:ascii="Consolas" w:hAnsi="Consolas" w:cs="Consolas"/>
                <w:color w:val="000000"/>
                <w:szCs w:val="28"/>
              </w:rPr>
              <w:t xml:space="preserve"> PayReceiptDetialEO </w:t>
            </w:r>
            <w:r w:rsidRPr="008D49EA">
              <w:rPr>
                <w:rFonts w:ascii="Consolas" w:hAnsi="Consolas" w:cs="Consolas"/>
                <w:color w:val="000000"/>
                <w:szCs w:val="28"/>
                <w:highlight w:val="lightGray"/>
              </w:rPr>
              <w:t>getByObjectSql</w:t>
            </w:r>
            <w:r w:rsidRPr="008D49EA">
              <w:rPr>
                <w:rFonts w:ascii="Consolas" w:hAnsi="Consolas" w:cs="Consolas"/>
                <w:color w:val="000000"/>
                <w:szCs w:val="28"/>
              </w:rPr>
              <w:t xml:space="preserve">(); 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7300C5" w:rsidRPr="008D49EA" w:rsidRDefault="008D49EA" w:rsidP="008D49EA">
            <w:pPr>
              <w:ind w:left="-80"/>
            </w:pPr>
            <w:r w:rsidRPr="008D49EA">
              <w:rPr>
                <w:rFonts w:ascii="Consolas" w:hAnsi="Consolas" w:cs="Consolas"/>
                <w:color w:val="000000"/>
                <w:szCs w:val="28"/>
              </w:rPr>
              <w:t>}</w:t>
            </w:r>
          </w:p>
        </w:tc>
      </w:tr>
    </w:tbl>
    <w:p w:rsidR="000B6085" w:rsidRDefault="000B6085" w:rsidP="000B6085"/>
    <w:p w:rsidR="00523B61" w:rsidRDefault="00523B61" w:rsidP="000B6085"/>
    <w:p w:rsidR="00523B61" w:rsidRDefault="00523B61" w:rsidP="00523B61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实现类</w:t>
      </w:r>
    </w:p>
    <w:p w:rsidR="004B608E" w:rsidRPr="004B608E" w:rsidRDefault="004B608E" w:rsidP="004B608E"/>
    <w:tbl>
      <w:tblPr>
        <w:tblW w:w="11571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71"/>
      </w:tblGrid>
      <w:tr w:rsidR="004B608E" w:rsidRPr="00BB0F8E" w:rsidTr="00FA71A8">
        <w:trPr>
          <w:trHeight w:val="864"/>
        </w:trPr>
        <w:tc>
          <w:tcPr>
            <w:tcW w:w="11571" w:type="dxa"/>
          </w:tcPr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SequenceDaoImp </w:t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implements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ISequenceDao {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646464"/>
                <w:szCs w:val="28"/>
              </w:rPr>
              <w:t>@Autowired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private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JdbcTemplate </w:t>
            </w:r>
            <w:r w:rsidRPr="00BB0F8E">
              <w:rPr>
                <w:rFonts w:ascii="Consolas" w:hAnsi="Consolas" w:cs="Consolas"/>
                <w:color w:val="0000C0"/>
                <w:szCs w:val="28"/>
              </w:rPr>
              <w:t>jdbcTemplate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;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String getBatchNo() {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get(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"batchno_sequence"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, String.</w:t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String getAppseriono() {</w:t>
            </w:r>
          </w:p>
          <w:p w:rsid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BB0F8E">
              <w:rPr>
                <w:rFonts w:ascii="Consolas" w:hAnsi="Consolas" w:cs="Consolas"/>
                <w:color w:val="0000C0"/>
                <w:szCs w:val="28"/>
              </w:rPr>
              <w:t>jdbcTemplate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.queryForObject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ind w:firstLineChars="1000" w:firstLine="220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>(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"select lpad(appseriono_sequence.nextval, 20, '0') from dual"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, String.</w:t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String getSerialNo() {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get(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"serial_no_sequence"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, String.</w:t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&lt;T&gt; T get(String sequence, Class&lt;T&gt; clazz) {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String sql =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"select 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+ sequence +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".nextval from dual"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;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BB0F8E">
              <w:rPr>
                <w:rFonts w:ascii="Consolas" w:hAnsi="Consolas" w:cs="Consolas"/>
                <w:color w:val="0000C0"/>
                <w:szCs w:val="28"/>
              </w:rPr>
              <w:t>jdbcTemplate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.queryForObject(sql, clazz);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String getContriApplyNo() {</w:t>
            </w:r>
          </w:p>
          <w:p w:rsid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Cs w:val="28"/>
              </w:rPr>
              <w:tab/>
              <w:t xml:space="preserve">  </w:t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BB0F8E">
              <w:rPr>
                <w:rFonts w:ascii="Consolas" w:hAnsi="Consolas" w:cs="Consolas"/>
                <w:color w:val="0000C0"/>
                <w:szCs w:val="28"/>
              </w:rPr>
              <w:t>jdbcTemplate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.queryForObject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ind w:firstLineChars="550" w:firstLine="121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>(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"select 'JF'||lpad(contriapplyno_sequence.nextval, 6, '0') from dual"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, String.</w:t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String getInsnId() {</w:t>
            </w:r>
          </w:p>
          <w:p w:rsidR="007A6D7C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BB0F8E">
              <w:rPr>
                <w:rFonts w:ascii="Consolas" w:hAnsi="Consolas" w:cs="Consolas"/>
                <w:color w:val="0000C0"/>
                <w:szCs w:val="28"/>
              </w:rPr>
              <w:t>jdbcTemplate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.queryForObject</w:t>
            </w:r>
          </w:p>
          <w:p w:rsidR="00BB0F8E" w:rsidRPr="00BB0F8E" w:rsidRDefault="00BB0F8E" w:rsidP="007A6D7C">
            <w:pPr>
              <w:widowControl w:val="0"/>
              <w:autoSpaceDE w:val="0"/>
              <w:autoSpaceDN w:val="0"/>
              <w:adjustRightInd w:val="0"/>
              <w:spacing w:after="0"/>
              <w:ind w:firstLineChars="750" w:firstLine="165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>(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"select lpad(APPSERIONO_CCB_SEQUENCE.nextval, 6, '0') from dual"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, String.</w:t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String getRefNo() {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7A6D7C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BB0F8E">
              <w:rPr>
                <w:rFonts w:ascii="Consolas" w:hAnsi="Consolas" w:cs="Consolas"/>
                <w:color w:val="0000C0"/>
                <w:szCs w:val="28"/>
              </w:rPr>
              <w:t>jdbcTemplate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.queryForObject</w:t>
            </w:r>
          </w:p>
          <w:p w:rsidR="00BB0F8E" w:rsidRPr="00BB0F8E" w:rsidRDefault="00BB0F8E" w:rsidP="007A6D7C">
            <w:pPr>
              <w:widowControl w:val="0"/>
              <w:autoSpaceDE w:val="0"/>
              <w:autoSpaceDN w:val="0"/>
              <w:adjustRightInd w:val="0"/>
              <w:spacing w:after="0"/>
              <w:ind w:leftChars="600" w:left="1430" w:hangingChars="50" w:hanging="11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>(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select to_char(sysdate,'yyyymmdd')||lpad(Ref_NO_SEQUENCE.Nextval,6,'0') from dual"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, String.</w:t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String getFlowNo() {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BB0F8E">
              <w:rPr>
                <w:rFonts w:ascii="Consolas" w:hAnsi="Consolas" w:cs="Consolas"/>
                <w:color w:val="0000C0"/>
                <w:szCs w:val="28"/>
              </w:rPr>
              <w:t>jdbcTemplate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.queryForObject(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select 'w'||to_char(sysdate,'yyyymmdd')||lpad(Flow_NO_SEQUENCE.Nextval,7,'0') from dual"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, String.</w:t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String getappno() {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BB0F8E">
              <w:rPr>
                <w:rFonts w:ascii="Consolas" w:hAnsi="Consolas" w:cs="Consolas"/>
                <w:color w:val="0000C0"/>
                <w:szCs w:val="28"/>
              </w:rPr>
              <w:t>jdbcTemplate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.queryForObject(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SELECT lpad(APP_NO_SEQUENCE.Nextval,9,'0') FROM dual"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, String.</w:t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FA71A8">
              <w:rPr>
                <w:rFonts w:ascii="Consolas" w:hAnsi="Consolas" w:cs="Consolas"/>
                <w:b/>
                <w:bCs/>
                <w:color w:val="FF0000"/>
                <w:szCs w:val="28"/>
                <w:highlight w:val="yellow"/>
              </w:rPr>
              <w:t>public</w:t>
            </w:r>
            <w:r w:rsidRPr="00FA71A8">
              <w:rPr>
                <w:rFonts w:ascii="Consolas" w:hAnsi="Consolas" w:cs="Consolas"/>
                <w:color w:val="FF0000"/>
                <w:szCs w:val="28"/>
                <w:highlight w:val="yellow"/>
              </w:rPr>
              <w:t xml:space="preserve"> List&lt;PayReceiptDetialEO&gt; getBySql() {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String sql =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"SELECT cp.ssid AS ssid,"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+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 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cp.planid AS planid,"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+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 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cp.num AS NUM,"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+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 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cp.personid AS personid,"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+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 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cp.ssnum AS ssnum,"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+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 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cp.idtype AS idtype,"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+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 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cp.idno AS idno,"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+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 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cp.staffname AS staffname,"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+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 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cp.benebankid AS bankType,"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+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 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cp.beneBankBranchId AS bankId,"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+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 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cp.accno AS accno,"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+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 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cp.accname AS accname,"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+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 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cp.PAYSUMUNTAX AS PAYSUMUNTAX,"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+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 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cp.PAYTAX AS PAYTAX,"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+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 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cp.payaftersum AS payAmt,"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+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cp.RETRYFLAG AS RETRYFLAG,\n"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+  </w:t>
            </w:r>
            <w:r w:rsidRPr="00BB0F8E">
              <w:rPr>
                <w:rFonts w:ascii="Consolas" w:hAnsi="Consolas" w:cs="Consolas"/>
                <w:color w:val="3F7F5F"/>
                <w:szCs w:val="28"/>
              </w:rPr>
              <w:t>//</w:t>
            </w:r>
            <w:r w:rsidRPr="00BB0F8E">
              <w:rPr>
                <w:rFonts w:ascii="Consolas" w:hAnsi="Consolas" w:cs="Consolas"/>
                <w:color w:val="3F7F5F"/>
                <w:szCs w:val="28"/>
              </w:rPr>
              <w:t>失败重发标识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 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cp.benetype AS benetype,"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+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 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cp.memo AS memo,"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+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case cp.ssid when '4124768' then '0' else'1' end as flag, 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+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 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case cp.ssid when '4124768' then '3001' else '0000' end  as retCode,"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+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 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to_char(sysdate,'yyyyMMdd') as drawDate,"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+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 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to_char(sysdate,'HH24mmss') as drawTime"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+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FROM CSIP_OA_PAYLISTINFO CPI"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+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JOIN CSIP_OA_TASKFILE CT"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+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ON CPI.PK_PAYLISTINFO = CT.PK_PAYLISTINFO"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+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JOIN CSIP_OA_PAYLIST CP"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+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</w:t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ON CP.PK_TASKFILE = CT.PK_TASKFILE"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+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2A00FF"/>
                <w:szCs w:val="28"/>
              </w:rPr>
              <w:t>" WHERE CPI.INNER_LISTNO = 'w201704210000704'"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;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>List&lt;PayReceiptDetialEO&gt; rows =</w:t>
            </w:r>
            <w:r w:rsidRPr="00632BE9">
              <w:rPr>
                <w:rFonts w:ascii="Consolas" w:hAnsi="Consolas" w:cs="Consolas"/>
                <w:color w:val="FF0000"/>
                <w:sz w:val="24"/>
                <w:szCs w:val="28"/>
              </w:rPr>
              <w:t xml:space="preserve"> </w:t>
            </w:r>
            <w:r w:rsidRPr="00632BE9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jdbcTemplate.query(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sql,</w:t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BeanPropertyRowMapper&lt;PayReceiptDetialEO&gt;(PayReceiptDetialEO.</w:t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));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rows;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PayReceiptDetialEO getByObjectSql() {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FA71A8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String sql = </w:t>
            </w:r>
          </w:p>
          <w:p w:rsidR="00BB0F8E" w:rsidRPr="00BB0F8E" w:rsidRDefault="00BB0F8E" w:rsidP="00FA71A8">
            <w:pPr>
              <w:widowControl w:val="0"/>
              <w:autoSpaceDE w:val="0"/>
              <w:autoSpaceDN w:val="0"/>
              <w:adjustRightInd w:val="0"/>
              <w:spacing w:after="0"/>
              <w:ind w:firstLineChars="550" w:firstLine="121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2A00FF"/>
                <w:szCs w:val="28"/>
              </w:rPr>
              <w:t>"SELECT * from CSIP_OA_PAYLISTINFO cop where cop.INNER_LISTNO = 'w201704210000704'"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;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   PayReceiptDetialEO payReceiptDetialEO = </w:t>
            </w:r>
            <w:r w:rsidRPr="00632BE9">
              <w:rPr>
                <w:rFonts w:ascii="Consolas" w:hAnsi="Consolas" w:cs="Consolas"/>
                <w:color w:val="FF0000"/>
                <w:szCs w:val="28"/>
                <w:highlight w:val="yellow"/>
              </w:rPr>
              <w:t>jdbcTemplate.queryForObject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(sql,  </w:t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BeanPropertyRowMapper&lt;PayReceiptDetialEO&gt;(PayReceiptDetialEO.</w:t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>));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 xml:space="preserve"> 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B0F8E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BB0F8E">
              <w:rPr>
                <w:rFonts w:ascii="Consolas" w:hAnsi="Consolas" w:cs="Consolas"/>
                <w:color w:val="000000"/>
                <w:szCs w:val="28"/>
              </w:rPr>
              <w:t xml:space="preserve"> payReceiptDetialEO;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:rsidR="00BB0F8E" w:rsidRPr="00BB0F8E" w:rsidRDefault="00BB0F8E" w:rsidP="00BB0F8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B0F8E">
              <w:rPr>
                <w:rFonts w:ascii="Consolas" w:hAnsi="Consolas" w:cs="Consolas"/>
                <w:color w:val="000000"/>
                <w:szCs w:val="28"/>
              </w:rPr>
              <w:t>}</w:t>
            </w:r>
          </w:p>
          <w:p w:rsidR="004B608E" w:rsidRPr="00BB0F8E" w:rsidRDefault="004B608E" w:rsidP="00BB0F8E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</w:tbl>
    <w:p w:rsidR="00523B61" w:rsidRDefault="00523B61" w:rsidP="00523B61"/>
    <w:p w:rsidR="00035E34" w:rsidRDefault="00BA6F04" w:rsidP="00BA6F04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、获取</w:t>
      </w:r>
      <w:r>
        <w:t>对象</w:t>
      </w:r>
    </w:p>
    <w:p w:rsidR="00BA6F04" w:rsidRPr="00BA6F04" w:rsidRDefault="00BA6F04" w:rsidP="00BA6F04"/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68"/>
      </w:tblGrid>
      <w:tr w:rsidR="00BA6F04" w:rsidRPr="008D49EA" w:rsidTr="00BA6F04">
        <w:trPr>
          <w:trHeight w:val="703"/>
        </w:trPr>
        <w:tc>
          <w:tcPr>
            <w:tcW w:w="10668" w:type="dxa"/>
          </w:tcPr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8D49EA">
              <w:rPr>
                <w:rFonts w:ascii="Consolas" w:hAnsi="Consolas" w:cs="Consolas"/>
                <w:color w:val="646464"/>
                <w:sz w:val="24"/>
                <w:szCs w:val="28"/>
              </w:rPr>
              <w:t>@Override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8D49EA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8D49E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PayReceiptDetialEO getByObjectSql() {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String sql = </w:t>
            </w:r>
            <w:r w:rsidRPr="008D49EA">
              <w:rPr>
                <w:rFonts w:ascii="Consolas" w:hAnsi="Consolas" w:cs="Consolas"/>
                <w:color w:val="2A00FF"/>
                <w:sz w:val="24"/>
                <w:szCs w:val="28"/>
              </w:rPr>
              <w:t>"SELECT * from CSIP_OA_PAYLISTINFO cop where cop.INNER_LISTNO = 'w201704210000704'"</w:t>
            </w:r>
            <w:r w:rsidRPr="008D49E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;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PayReceiptDetialEO payReceiptDetialEO = </w:t>
            </w:r>
            <w:r w:rsidRPr="008D49EA">
              <w:rPr>
                <w:rFonts w:ascii="Consolas" w:hAnsi="Consolas" w:cs="Consolas"/>
                <w:color w:val="0000C0"/>
                <w:sz w:val="24"/>
                <w:szCs w:val="28"/>
              </w:rPr>
              <w:t>jdbcTemplate</w:t>
            </w:r>
            <w:r w:rsidRPr="008D49E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.queryForObject(sql,  </w:t>
            </w:r>
            <w:r w:rsidRPr="008D49EA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8D49E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D49EA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BeanPropertyRowMapper</w:t>
            </w:r>
            <w:r w:rsidRPr="008D49EA">
              <w:rPr>
                <w:rFonts w:ascii="Consolas" w:hAnsi="Consolas" w:cs="Consolas"/>
                <w:color w:val="000000"/>
                <w:sz w:val="24"/>
                <w:szCs w:val="28"/>
              </w:rPr>
              <w:t>&lt;PayReceiptDetialEO&gt;(PayReceiptDetialEO.</w:t>
            </w:r>
            <w:r w:rsidRPr="008D49EA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8D49EA">
              <w:rPr>
                <w:rFonts w:ascii="Consolas" w:hAnsi="Consolas" w:cs="Consolas"/>
                <w:color w:val="000000"/>
                <w:sz w:val="24"/>
                <w:szCs w:val="28"/>
              </w:rPr>
              <w:t>));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bookmarkStart w:id="0" w:name="_GoBack"/>
            <w:bookmarkEnd w:id="0"/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8D49E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8D49E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8D49EA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8D49E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payReceiptDetialEO;</w:t>
            </w:r>
          </w:p>
          <w:p w:rsidR="008D49EA" w:rsidRPr="008D49EA" w:rsidRDefault="008D49EA" w:rsidP="008D49E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D49E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:rsidR="00BA6F04" w:rsidRPr="008D49EA" w:rsidRDefault="00BA6F04" w:rsidP="00BA6F04">
            <w:pPr>
              <w:rPr>
                <w:sz w:val="24"/>
              </w:rPr>
            </w:pPr>
          </w:p>
        </w:tc>
      </w:tr>
    </w:tbl>
    <w:p w:rsidR="00BA6F04" w:rsidRDefault="00BA6F04" w:rsidP="00BA6F04"/>
    <w:p w:rsidR="00632BE9" w:rsidRDefault="00632BE9" w:rsidP="00BA6F04"/>
    <w:p w:rsidR="00632BE9" w:rsidRDefault="00632BE9" w:rsidP="00BA6F04"/>
    <w:p w:rsidR="00632BE9" w:rsidRPr="00BA6F04" w:rsidRDefault="00632BE9" w:rsidP="00BA6F04"/>
    <w:sectPr w:rsidR="00632BE9" w:rsidRPr="00BA6F0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doNotDisplayPageBoundaries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E47E6A"/>
    <w:rsid w:val="00035E34"/>
    <w:rsid w:val="000B6085"/>
    <w:rsid w:val="002713D2"/>
    <w:rsid w:val="00416EAF"/>
    <w:rsid w:val="004B608E"/>
    <w:rsid w:val="00523B61"/>
    <w:rsid w:val="00554A5C"/>
    <w:rsid w:val="005A6864"/>
    <w:rsid w:val="00632BE9"/>
    <w:rsid w:val="0066335D"/>
    <w:rsid w:val="00672F85"/>
    <w:rsid w:val="006A023A"/>
    <w:rsid w:val="007300C5"/>
    <w:rsid w:val="007A6D7C"/>
    <w:rsid w:val="008D49EA"/>
    <w:rsid w:val="009F084C"/>
    <w:rsid w:val="00BA6F04"/>
    <w:rsid w:val="00BB0F8E"/>
    <w:rsid w:val="00D51DC8"/>
    <w:rsid w:val="00DE79EB"/>
    <w:rsid w:val="00E47E6A"/>
    <w:rsid w:val="00EF5ED6"/>
    <w:rsid w:val="00F739C0"/>
    <w:rsid w:val="00FA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30BCFF-3226-4F33-BA3D-DA6F1298A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0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0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0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0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0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0">
    <w:name w:val="标题 1 字符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0">
    <w:name w:val="标题 2 字符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0">
    <w:name w:val="标题 3 字符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0">
    <w:name w:val="标题 5 字符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0">
    <w:name w:val="标题 4 字符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44A17B-57A0-4F11-A98E-6DB389D9A2E2}"/>
      </w:docPartPr>
      <w:docPartBody>
        <w:p w:rsidR="004C7301" w:rsidRDefault="004C7301">
          <w:r w:rsidRPr="00E41565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97C"/>
    <w:rsid w:val="002C7F0B"/>
    <w:rsid w:val="004C7301"/>
    <w:rsid w:val="00B14FE4"/>
    <w:rsid w:val="00D9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730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jdbcTemplate  教学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45</TotalTime>
  <Pages>1</Pages>
  <Words>706</Words>
  <Characters>4026</Characters>
  <Application>Microsoft Office Word</Application>
  <DocSecurity>0</DocSecurity>
  <Lines>33</Lines>
  <Paragraphs>9</Paragraphs>
  <ScaleCrop>false</ScaleCrop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USER-</cp:lastModifiedBy>
  <cp:revision>19</cp:revision>
  <dcterms:created xsi:type="dcterms:W3CDTF">2017-12-21T02:03:00Z</dcterms:created>
  <dcterms:modified xsi:type="dcterms:W3CDTF">2020-02-25T12:26:00Z</dcterms:modified>
</cp:coreProperties>
</file>