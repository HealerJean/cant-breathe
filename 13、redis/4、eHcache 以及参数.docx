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33B00EF0" w14:textId="77777777" w:rsidR="00EF5ED6" w:rsidRDefault="00691424">
              <w:pPr>
                <w:pStyle w:val="Publishwithline"/>
              </w:pPr>
              <w:r w:rsidRPr="00691424">
                <w:rPr>
                  <w:rFonts w:hint="eastAsia"/>
                </w:rPr>
                <w:t>eHcache</w:t>
              </w:r>
              <w:r w:rsidR="00111389">
                <w:t xml:space="preserve"> </w:t>
              </w:r>
              <w:r w:rsidR="00111389">
                <w:rPr>
                  <w:rFonts w:hint="eastAsia"/>
                </w:rPr>
                <w:t>缓存</w:t>
              </w:r>
            </w:p>
          </w:sdtContent>
        </w:sdt>
        <w:p w14:paraId="0439E109" w14:textId="77777777" w:rsidR="00EF5ED6" w:rsidRDefault="00EF5ED6">
          <w:pPr>
            <w:pStyle w:val="underline"/>
          </w:pPr>
        </w:p>
        <w:p w14:paraId="3B7AD390" w14:textId="77777777" w:rsidR="008B7B87" w:rsidRDefault="008B7B87" w:rsidP="008B7B87">
          <w:pPr>
            <w:pStyle w:val="PadderBetweenTitleandProperties"/>
          </w:pPr>
        </w:p>
        <w:p w14:paraId="7213051D" w14:textId="77777777" w:rsidR="008B7B87" w:rsidRDefault="008B7B87" w:rsidP="008B7B87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492994863"/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14:paraId="5EB82684" w14:textId="77777777" w:rsidR="00EF5ED6" w:rsidRDefault="00D46E1B">
          <w:pPr>
            <w:pStyle w:val="PadderBetweenControlandBody"/>
          </w:pPr>
        </w:p>
      </w:sdtContent>
    </w:sdt>
    <w:p w14:paraId="59AA6EE4" w14:textId="77777777" w:rsidR="00691424" w:rsidRDefault="00D42835" w:rsidP="00D4283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ehcache</w:t>
      </w:r>
      <w:r>
        <w:rPr>
          <w:rFonts w:hint="eastAsia"/>
        </w:rPr>
        <w:t>介绍</w:t>
      </w:r>
    </w:p>
    <w:p w14:paraId="7A6D11F7" w14:textId="77777777" w:rsidR="00D42835" w:rsidRDefault="00D42835" w:rsidP="00D42835"/>
    <w:p w14:paraId="45573B93" w14:textId="77777777" w:rsidR="00D42835" w:rsidRPr="00635291" w:rsidRDefault="00D42835" w:rsidP="00D42835">
      <w:pPr>
        <w:pStyle w:val="2"/>
        <w:ind w:firstLine="720"/>
        <w:rPr>
          <w:color w:val="FF0000"/>
        </w:rPr>
      </w:pPr>
      <w:r w:rsidRPr="00635291">
        <w:rPr>
          <w:rFonts w:hint="eastAsia"/>
          <w:color w:val="FF0000"/>
          <w:highlight w:val="yellow"/>
        </w:rPr>
        <w:t xml:space="preserve">EhCache </w:t>
      </w:r>
      <w:r w:rsidRPr="00635291">
        <w:rPr>
          <w:rFonts w:hint="eastAsia"/>
          <w:color w:val="FF0000"/>
          <w:highlight w:val="yellow"/>
        </w:rPr>
        <w:t>是一个纯</w:t>
      </w:r>
      <w:r w:rsidRPr="00635291">
        <w:rPr>
          <w:rFonts w:hint="eastAsia"/>
          <w:color w:val="FF0000"/>
          <w:highlight w:val="yellow"/>
        </w:rPr>
        <w:t>Java</w:t>
      </w:r>
      <w:r w:rsidRPr="00635291">
        <w:rPr>
          <w:rFonts w:hint="eastAsia"/>
          <w:color w:val="FF0000"/>
          <w:highlight w:val="yellow"/>
        </w:rPr>
        <w:t>的进程内缓存框架</w:t>
      </w:r>
      <w:r>
        <w:rPr>
          <w:rFonts w:hint="eastAsia"/>
        </w:rPr>
        <w:t>，具有快速、精干等特点，</w:t>
      </w:r>
      <w:r w:rsidRPr="00635291">
        <w:rPr>
          <w:rFonts w:hint="eastAsia"/>
          <w:color w:val="FF0000"/>
        </w:rPr>
        <w:t>是</w:t>
      </w:r>
      <w:r w:rsidRPr="00635291">
        <w:rPr>
          <w:rFonts w:hint="eastAsia"/>
          <w:color w:val="FF0000"/>
        </w:rPr>
        <w:t>Hibernate</w:t>
      </w:r>
      <w:r w:rsidRPr="00635291">
        <w:rPr>
          <w:rFonts w:hint="eastAsia"/>
          <w:color w:val="FF0000"/>
        </w:rPr>
        <w:t>中默认的</w:t>
      </w:r>
      <w:r w:rsidRPr="00635291">
        <w:rPr>
          <w:rFonts w:hint="eastAsia"/>
          <w:color w:val="FF0000"/>
        </w:rPr>
        <w:t>CacheProvider</w:t>
      </w:r>
      <w:r w:rsidRPr="00635291">
        <w:rPr>
          <w:rFonts w:hint="eastAsia"/>
          <w:color w:val="FF0000"/>
        </w:rPr>
        <w:t>。</w:t>
      </w:r>
    </w:p>
    <w:p w14:paraId="3E954035" w14:textId="77777777" w:rsidR="00D42835" w:rsidRDefault="00D42835" w:rsidP="00D42835"/>
    <w:p w14:paraId="7ECD07DE" w14:textId="77777777" w:rsidR="00D42835" w:rsidRDefault="00D42835" w:rsidP="00D42835">
      <w:r>
        <w:rPr>
          <w:rFonts w:hint="eastAsia"/>
        </w:rPr>
        <w:t>Ehcache</w:t>
      </w:r>
      <w:r>
        <w:rPr>
          <w:rFonts w:hint="eastAsia"/>
        </w:rPr>
        <w:t>是一种广泛使用的开源</w:t>
      </w:r>
      <w:r>
        <w:rPr>
          <w:rFonts w:hint="eastAsia"/>
        </w:rPr>
        <w:t>Java</w:t>
      </w:r>
      <w:r>
        <w:rPr>
          <w:rFonts w:hint="eastAsia"/>
        </w:rPr>
        <w:t>分布式缓存。主要面向通用缓存</w:t>
      </w:r>
      <w:r>
        <w:rPr>
          <w:rFonts w:hint="eastAsia"/>
        </w:rPr>
        <w:t>,Java EE</w:t>
      </w:r>
      <w:r>
        <w:rPr>
          <w:rFonts w:hint="eastAsia"/>
        </w:rPr>
        <w:t>和轻量级容器。</w:t>
      </w:r>
    </w:p>
    <w:p w14:paraId="1AB3CEF4" w14:textId="77777777"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它具有内存和磁盘存储，缓存加载器</w:t>
      </w:r>
      <w:r>
        <w:rPr>
          <w:rFonts w:hint="eastAsia"/>
        </w:rPr>
        <w:t>,</w:t>
      </w:r>
      <w:r>
        <w:rPr>
          <w:rFonts w:hint="eastAsia"/>
        </w:rPr>
        <w:t>缓存扩展</w:t>
      </w:r>
      <w:r>
        <w:rPr>
          <w:rFonts w:hint="eastAsia"/>
        </w:rPr>
        <w:t>,</w:t>
      </w:r>
      <w:r>
        <w:rPr>
          <w:rFonts w:hint="eastAsia"/>
        </w:rPr>
        <w:t>缓存异常处理程序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gzip</w:t>
      </w:r>
      <w:r>
        <w:rPr>
          <w:rFonts w:hint="eastAsia"/>
        </w:rPr>
        <w:t>缓存</w:t>
      </w:r>
      <w:r>
        <w:rPr>
          <w:rFonts w:hint="eastAsia"/>
        </w:rPr>
        <w:t>servlet</w:t>
      </w:r>
      <w:r>
        <w:rPr>
          <w:rFonts w:hint="eastAsia"/>
        </w:rPr>
        <w:t>过滤器</w:t>
      </w:r>
      <w:r>
        <w:rPr>
          <w:rFonts w:hint="eastAsia"/>
        </w:rPr>
        <w:t>,</w:t>
      </w:r>
    </w:p>
    <w:p w14:paraId="7F17317E" w14:textId="77777777"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支持</w:t>
      </w:r>
      <w:r>
        <w:rPr>
          <w:rFonts w:hint="eastAsia"/>
        </w:rPr>
        <w:t>REST</w:t>
      </w:r>
      <w:r>
        <w:rPr>
          <w:rFonts w:hint="eastAsia"/>
        </w:rPr>
        <w:t>和</w:t>
      </w:r>
      <w:r>
        <w:rPr>
          <w:rFonts w:hint="eastAsia"/>
        </w:rPr>
        <w:t>SOAP api</w:t>
      </w:r>
      <w:r>
        <w:rPr>
          <w:rFonts w:hint="eastAsia"/>
        </w:rPr>
        <w:t>等特点。</w:t>
      </w:r>
      <w:r>
        <w:rPr>
          <w:rFonts w:hint="eastAsia"/>
        </w:rPr>
        <w:t xml:space="preserve"> Ehcache</w:t>
      </w:r>
      <w:r>
        <w:rPr>
          <w:rFonts w:hint="eastAsia"/>
        </w:rPr>
        <w:t>最初是由</w:t>
      </w:r>
      <w:r>
        <w:rPr>
          <w:rFonts w:hint="eastAsia"/>
        </w:rPr>
        <w:t>Greg Luck</w:t>
      </w:r>
      <w:r>
        <w:rPr>
          <w:rFonts w:hint="eastAsia"/>
        </w:rPr>
        <w:t>于</w:t>
      </w:r>
      <w:r>
        <w:rPr>
          <w:rFonts w:hint="eastAsia"/>
        </w:rPr>
        <w:t>2003</w:t>
      </w:r>
      <w:r>
        <w:rPr>
          <w:rFonts w:hint="eastAsia"/>
        </w:rPr>
        <w:t>年开始开发。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,</w:t>
      </w:r>
      <w:r>
        <w:rPr>
          <w:rFonts w:hint="eastAsia"/>
        </w:rPr>
        <w:t>该项目被</w:t>
      </w:r>
      <w:r>
        <w:rPr>
          <w:rFonts w:hint="eastAsia"/>
        </w:rPr>
        <w:t>Terracotta</w:t>
      </w:r>
      <w:r>
        <w:rPr>
          <w:rFonts w:hint="eastAsia"/>
        </w:rPr>
        <w:t>购买。</w:t>
      </w:r>
    </w:p>
    <w:p w14:paraId="37D29A39" w14:textId="77777777" w:rsidR="00D42835" w:rsidRDefault="00D42835" w:rsidP="00D42835">
      <w:r>
        <w:rPr>
          <w:rFonts w:hint="eastAsia"/>
        </w:rPr>
        <w:t xml:space="preserve">    </w:t>
      </w:r>
      <w:r>
        <w:rPr>
          <w:rFonts w:hint="eastAsia"/>
        </w:rPr>
        <w:t>软件仍然是开源</w:t>
      </w:r>
      <w:r>
        <w:rPr>
          <w:rFonts w:hint="eastAsia"/>
        </w:rPr>
        <w:t>,</w:t>
      </w:r>
      <w:r>
        <w:rPr>
          <w:rFonts w:hint="eastAsia"/>
        </w:rPr>
        <w:t>但一些新的主要功能</w:t>
      </w:r>
      <w:r>
        <w:rPr>
          <w:rFonts w:hint="eastAsia"/>
        </w:rPr>
        <w:t>(</w:t>
      </w:r>
      <w:r>
        <w:rPr>
          <w:rFonts w:hint="eastAsia"/>
        </w:rPr>
        <w:t>例如，快速可重启性之间的一致性的</w:t>
      </w:r>
      <w:r>
        <w:rPr>
          <w:rFonts w:hint="eastAsia"/>
        </w:rPr>
        <w:t>)</w:t>
      </w:r>
      <w:r>
        <w:rPr>
          <w:rFonts w:hint="eastAsia"/>
        </w:rPr>
        <w:t>只能在商业产品中使用，</w:t>
      </w:r>
    </w:p>
    <w:p w14:paraId="25734278" w14:textId="77777777" w:rsidR="00D42835" w:rsidRDefault="00D42835" w:rsidP="00D42835">
      <w:r>
        <w:rPr>
          <w:rFonts w:hint="eastAsia"/>
        </w:rPr>
        <w:t>例如</w:t>
      </w:r>
      <w:r>
        <w:rPr>
          <w:rFonts w:hint="eastAsia"/>
        </w:rPr>
        <w:t>Enterprise EHCache and BigMemory</w:t>
      </w:r>
      <w:r>
        <w:rPr>
          <w:rFonts w:hint="eastAsia"/>
        </w:rPr>
        <w:t>。</w:t>
      </w:r>
      <w:r>
        <w:rPr>
          <w:rFonts w:hint="eastAsia"/>
        </w:rPr>
        <w:t>,</w:t>
      </w:r>
      <w:r>
        <w:rPr>
          <w:rFonts w:hint="eastAsia"/>
        </w:rPr>
        <w:t>维基媒体</w:t>
      </w:r>
      <w:r>
        <w:rPr>
          <w:rFonts w:hint="eastAsia"/>
        </w:rPr>
        <w:t>Foundationannounced</w:t>
      </w:r>
      <w:r>
        <w:rPr>
          <w:rFonts w:hint="eastAsia"/>
        </w:rPr>
        <w:t>目前使用的就是</w:t>
      </w:r>
      <w:r>
        <w:rPr>
          <w:rFonts w:hint="eastAsia"/>
        </w:rPr>
        <w:t>Ehcache</w:t>
      </w:r>
      <w:r>
        <w:rPr>
          <w:rFonts w:hint="eastAsia"/>
        </w:rPr>
        <w:t>技术。</w:t>
      </w:r>
    </w:p>
    <w:p w14:paraId="51C9AD31" w14:textId="77777777" w:rsidR="00D42835" w:rsidRDefault="00D42835" w:rsidP="00D42835"/>
    <w:p w14:paraId="41060219" w14:textId="77777777" w:rsidR="00D42835" w:rsidRDefault="003C0E18" w:rsidP="003C0E1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42835">
        <w:rPr>
          <w:rFonts w:hint="eastAsia"/>
        </w:rPr>
        <w:t>主要的特性有：</w:t>
      </w:r>
    </w:p>
    <w:p w14:paraId="1E8B55FF" w14:textId="77777777" w:rsidR="00D42835" w:rsidRDefault="00D42835" w:rsidP="00D42835">
      <w:r>
        <w:rPr>
          <w:rFonts w:hint="eastAsia"/>
        </w:rPr>
        <w:t xml:space="preserve">1. </w:t>
      </w:r>
      <w:r>
        <w:rPr>
          <w:rFonts w:hint="eastAsia"/>
        </w:rPr>
        <w:t>快速</w:t>
      </w:r>
    </w:p>
    <w:p w14:paraId="626ED41A" w14:textId="77777777" w:rsidR="00D42835" w:rsidRDefault="00D42835" w:rsidP="00D42835">
      <w:r>
        <w:rPr>
          <w:rFonts w:hint="eastAsia"/>
        </w:rPr>
        <w:t xml:space="preserve">2. </w:t>
      </w:r>
      <w:r>
        <w:rPr>
          <w:rFonts w:hint="eastAsia"/>
        </w:rPr>
        <w:t>简单</w:t>
      </w:r>
    </w:p>
    <w:p w14:paraId="50CBD9B0" w14:textId="77777777" w:rsidR="00D42835" w:rsidRDefault="00D42835" w:rsidP="00D42835">
      <w:r>
        <w:rPr>
          <w:rFonts w:hint="eastAsia"/>
        </w:rPr>
        <w:t xml:space="preserve">3. </w:t>
      </w:r>
      <w:r>
        <w:rPr>
          <w:rFonts w:hint="eastAsia"/>
        </w:rPr>
        <w:t>多种缓存策略</w:t>
      </w:r>
    </w:p>
    <w:p w14:paraId="376B1286" w14:textId="77777777" w:rsidR="00D42835" w:rsidRDefault="00D42835" w:rsidP="00D42835">
      <w:r>
        <w:rPr>
          <w:rFonts w:hint="eastAsia"/>
        </w:rPr>
        <w:t xml:space="preserve">4. </w:t>
      </w:r>
      <w:r>
        <w:rPr>
          <w:rFonts w:hint="eastAsia"/>
        </w:rPr>
        <w:t>缓存数据有两级：内存和磁盘，因此无需担心容量问题</w:t>
      </w:r>
    </w:p>
    <w:p w14:paraId="21B27380" w14:textId="77777777" w:rsidR="00D42835" w:rsidRDefault="00D42835" w:rsidP="00D42835">
      <w:r>
        <w:rPr>
          <w:rFonts w:hint="eastAsia"/>
        </w:rPr>
        <w:t xml:space="preserve">5. </w:t>
      </w:r>
      <w:r>
        <w:rPr>
          <w:rFonts w:hint="eastAsia"/>
        </w:rPr>
        <w:t>缓存数据会在虚拟机重启的过程中写入磁盘</w:t>
      </w:r>
    </w:p>
    <w:p w14:paraId="5605C0A7" w14:textId="77777777" w:rsidR="00D42835" w:rsidRDefault="00D42835" w:rsidP="00D42835">
      <w:r>
        <w:rPr>
          <w:rFonts w:hint="eastAsia"/>
        </w:rPr>
        <w:t xml:space="preserve">6. </w:t>
      </w:r>
      <w:r>
        <w:rPr>
          <w:rFonts w:hint="eastAsia"/>
        </w:rPr>
        <w:t>可以通过</w:t>
      </w:r>
      <w:r>
        <w:rPr>
          <w:rFonts w:hint="eastAsia"/>
        </w:rPr>
        <w:t>RMI</w:t>
      </w:r>
      <w:r>
        <w:rPr>
          <w:rFonts w:hint="eastAsia"/>
        </w:rPr>
        <w:t>、可插入</w:t>
      </w:r>
      <w:r>
        <w:rPr>
          <w:rFonts w:hint="eastAsia"/>
        </w:rPr>
        <w:t>API</w:t>
      </w:r>
      <w:r>
        <w:rPr>
          <w:rFonts w:hint="eastAsia"/>
        </w:rPr>
        <w:t>等方式进行分布式缓存</w:t>
      </w:r>
      <w:r>
        <w:rPr>
          <w:rFonts w:hint="eastAsia"/>
        </w:rPr>
        <w:t xml:space="preserve"> 7. </w:t>
      </w:r>
      <w:r>
        <w:rPr>
          <w:rFonts w:hint="eastAsia"/>
        </w:rPr>
        <w:t>具有缓存和缓存管理器的侦听接口</w:t>
      </w:r>
      <w:r>
        <w:rPr>
          <w:rFonts w:hint="eastAsia"/>
        </w:rPr>
        <w:t xml:space="preserve"> 8. </w:t>
      </w:r>
      <w:r>
        <w:rPr>
          <w:rFonts w:hint="eastAsia"/>
        </w:rPr>
        <w:t>支持多缓存管理器实例，以及一个实例的多个缓存区域</w:t>
      </w:r>
      <w:r>
        <w:rPr>
          <w:rFonts w:hint="eastAsia"/>
        </w:rPr>
        <w:t xml:space="preserve"> 9. </w:t>
      </w:r>
      <w:r>
        <w:rPr>
          <w:rFonts w:hint="eastAsia"/>
        </w:rPr>
        <w:t>提供</w:t>
      </w:r>
      <w:r>
        <w:rPr>
          <w:rFonts w:hint="eastAsia"/>
        </w:rPr>
        <w:t>Hibernate</w:t>
      </w:r>
      <w:r>
        <w:rPr>
          <w:rFonts w:hint="eastAsia"/>
        </w:rPr>
        <w:t>的缓存实现</w:t>
      </w:r>
    </w:p>
    <w:p w14:paraId="35BCA7A0" w14:textId="77777777" w:rsidR="002543D9" w:rsidRDefault="002543D9" w:rsidP="00D42835"/>
    <w:p w14:paraId="2177809D" w14:textId="77777777" w:rsidR="002543D9" w:rsidRDefault="002543D9" w:rsidP="00D42835"/>
    <w:p w14:paraId="008DD890" w14:textId="77777777" w:rsidR="00DC27D2" w:rsidRDefault="00B2610C" w:rsidP="00DC27D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C27D2">
        <w:rPr>
          <w:rFonts w:hint="eastAsia"/>
        </w:rPr>
        <w:t>准备工作</w:t>
      </w:r>
    </w:p>
    <w:p w14:paraId="5CB9B167" w14:textId="77777777" w:rsidR="00DC27D2" w:rsidRDefault="00DC27D2" w:rsidP="00DC27D2"/>
    <w:p w14:paraId="5AD792E3" w14:textId="77777777" w:rsidR="00DC27D2" w:rsidRDefault="00DC27D2" w:rsidP="00DC27D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依赖包</w:t>
      </w:r>
    </w:p>
    <w:p w14:paraId="1B2AE4EF" w14:textId="77777777" w:rsidR="00DC27D2" w:rsidRDefault="00DC27D2" w:rsidP="00DC27D2"/>
    <w:p w14:paraId="579D6FD4" w14:textId="77777777" w:rsidR="00925A63" w:rsidRPr="00925A63" w:rsidRDefault="00925A63" w:rsidP="00925A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&lt;?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 version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 xml:space="preserve">="1.0"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encoding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="UTF-8"</w:t>
      </w: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t>?&gt;</w:t>
      </w:r>
      <w:r w:rsidRPr="00925A63">
        <w:rPr>
          <w:rFonts w:ascii="宋体" w:eastAsia="宋体" w:hAnsi="宋体" w:cs="宋体" w:hint="eastAsia"/>
          <w:i/>
          <w:iCs/>
          <w:color w:val="CFBFAD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 xml:space="preserve">project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xmlns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 xml:space="preserve">="http://maven.apache.org/POM/4.0.0"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xmlns:xsi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="http://www.w3.org/2001/XMLSchema-instance"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BFA4A4"/>
          <w:sz w:val="27"/>
          <w:szCs w:val="27"/>
        </w:rPr>
        <w:t>xsi:schemaLocation</w:t>
      </w:r>
      <w:r w:rsidRPr="00925A63">
        <w:rPr>
          <w:rFonts w:ascii="宋体" w:eastAsia="宋体" w:hAnsi="宋体" w:cs="宋体" w:hint="eastAsia"/>
          <w:color w:val="ECE47E"/>
          <w:sz w:val="27"/>
          <w:szCs w:val="27"/>
        </w:rPr>
        <w:t>="http://maven.apache.org/POM/4.0.0 http://maven.apache.org/xsd/maven-4.0.0.xsd"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4.0.0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modelVersion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0.0.1-SNAPSHOT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jar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packaging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sinoehcachespringboot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name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Demo project for Spring 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description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 父节点依赖,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引入这个之后相关的引入就不需要添加version配置，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spring boot会自动选择最合适的版本进行添加。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1.5.9.RELEASE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relativePath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 xml:space="preserve">/&gt;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lookup parent from repository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parent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project.build.sourceEncoding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UTF-8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project.reporting.outputEncoding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1.8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java.version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properties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spring-boot-starter-data-jpa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spring-boot-starter-thymeleaf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 web支持：mvc,aop...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spring-boot-starter-web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mysql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mysql-connector-java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runtime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 Spring boot单元测试.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spring-boot-starter-test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test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scope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t>&lt;!--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包含支持UI模版（Velocity，FreeMarker，JasperReports），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邮件服务，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脚本服务(JRuby)，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缓存Cache（EHCache），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  任务计划Scheduling（uartz）。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spring-context-support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dependency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</w:rPr>
        <w:t xml:space="preserve">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&lt;!-- 集成ehcache需要的依赖--&gt;</w:t>
      </w:r>
      <w:r w:rsidRPr="00925A63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</w:rPr>
        <w:t xml:space="preserve">   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&lt;dependency&gt;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&lt;groupId&gt;net.sf.ehcache&lt;/groupId&gt;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   &lt;artifactId&gt;ehcache&lt;/artifactId&gt;</w:t>
      </w:r>
      <w:r w:rsidRPr="00925A63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br/>
        <w:t xml:space="preserve">      &lt;/dependency&gt;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dependencies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org.springframework.boot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groupId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&lt;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CFBFAD"/>
          <w:sz w:val="27"/>
          <w:szCs w:val="27"/>
        </w:rPr>
        <w:t>spring-boot-maven-plugin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artifactId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plugins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build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br/>
        <w:t>&lt;/</w:t>
      </w:r>
      <w:r w:rsidRPr="00925A63">
        <w:rPr>
          <w:rFonts w:ascii="宋体" w:eastAsia="宋体" w:hAnsi="宋体" w:cs="宋体" w:hint="eastAsia"/>
          <w:color w:val="FF007F"/>
          <w:sz w:val="27"/>
          <w:szCs w:val="27"/>
        </w:rPr>
        <w:t>project</w:t>
      </w:r>
      <w:r w:rsidRPr="00925A63">
        <w:rPr>
          <w:rFonts w:ascii="宋体" w:eastAsia="宋体" w:hAnsi="宋体" w:cs="宋体" w:hint="eastAsia"/>
          <w:color w:val="F9FAF4"/>
          <w:sz w:val="27"/>
          <w:szCs w:val="27"/>
        </w:rPr>
        <w:t>&gt;</w:t>
      </w:r>
    </w:p>
    <w:p w14:paraId="4DD7EB09" w14:textId="77777777" w:rsidR="00DC27D2" w:rsidRPr="00925A63" w:rsidRDefault="00DC27D2" w:rsidP="00DC27D2"/>
    <w:p w14:paraId="6F609BFF" w14:textId="77777777" w:rsidR="007B4071" w:rsidRDefault="006B0C07" w:rsidP="0029064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4575A">
        <w:rPr>
          <w:rFonts w:hint="eastAsia"/>
        </w:rPr>
        <w:t>配置</w:t>
      </w:r>
      <w:r w:rsidR="0084575A">
        <w:t>数据库表数据源信息</w:t>
      </w:r>
    </w:p>
    <w:p w14:paraId="684D7CC5" w14:textId="77777777" w:rsidR="0084575A" w:rsidRDefault="0084575A" w:rsidP="0084575A"/>
    <w:p w14:paraId="7FB88A92" w14:textId="77777777" w:rsidR="0084575A" w:rsidRDefault="0084575A" w:rsidP="0084575A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###datasource ,mysql数据库连接配置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spring.datasource.url = </w:t>
      </w:r>
      <w:r>
        <w:rPr>
          <w:rFonts w:hint="eastAsia"/>
          <w:color w:val="ECE47E"/>
          <w:sz w:val="27"/>
          <w:szCs w:val="27"/>
        </w:rPr>
        <w:t>jdbc:mysql://localhost:3306/EhCache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spring.datasource.username = </w:t>
      </w:r>
      <w:r>
        <w:rPr>
          <w:rFonts w:hint="eastAsia"/>
          <w:color w:val="ECE47E"/>
          <w:sz w:val="27"/>
          <w:szCs w:val="27"/>
        </w:rPr>
        <w:t>root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spring.datasource.password = </w:t>
      </w:r>
      <w:r w:rsidR="00926A76">
        <w:rPr>
          <w:color w:val="ECE47E"/>
          <w:sz w:val="27"/>
          <w:szCs w:val="27"/>
        </w:rPr>
        <w:t>*****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spring.datasource.driverClassName = </w:t>
      </w:r>
      <w:r>
        <w:rPr>
          <w:rFonts w:hint="eastAsia"/>
          <w:color w:val="ECE47E"/>
          <w:sz w:val="27"/>
          <w:szCs w:val="27"/>
        </w:rPr>
        <w:t>com.mysql.jdbc.Driver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spring.datasource.max-active=</w:t>
      </w:r>
      <w:r>
        <w:rPr>
          <w:rFonts w:hint="eastAsia"/>
          <w:color w:val="ECE47E"/>
          <w:sz w:val="27"/>
          <w:szCs w:val="27"/>
        </w:rPr>
        <w:t>20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spring.datasource.min-idle=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spring.datasource.initial-size=</w:t>
      </w:r>
      <w:r>
        <w:rPr>
          <w:rFonts w:hint="eastAsia"/>
          <w:color w:val="ECE47E"/>
          <w:sz w:val="27"/>
          <w:szCs w:val="27"/>
        </w:rPr>
        <w:t>10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 Java Persistence Api ，JPA自动建表操作配置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spring.jpa.database = </w:t>
      </w:r>
      <w:r>
        <w:rPr>
          <w:rFonts w:hint="eastAsia"/>
          <w:color w:val="ECE47E"/>
          <w:sz w:val="27"/>
          <w:szCs w:val="27"/>
        </w:rPr>
        <w:t>MYSQL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spring.jpa.show-sql = </w:t>
      </w:r>
      <w:r>
        <w:rPr>
          <w:rFonts w:hint="eastAsia"/>
          <w:color w:val="ECE47E"/>
          <w:sz w:val="27"/>
          <w:szCs w:val="27"/>
        </w:rPr>
        <w:t>true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spring.jpa.hibernate.ddl-auto = </w:t>
      </w:r>
      <w:r>
        <w:rPr>
          <w:rFonts w:hint="eastAsia"/>
          <w:color w:val="ECE47E"/>
          <w:sz w:val="27"/>
          <w:szCs w:val="27"/>
        </w:rPr>
        <w:t>update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spring.jpa.hibernate.naming-strategy = </w:t>
      </w:r>
      <w:r>
        <w:rPr>
          <w:rFonts w:hint="eastAsia"/>
          <w:color w:val="ECE47E"/>
          <w:sz w:val="27"/>
          <w:szCs w:val="27"/>
        </w:rPr>
        <w:t>org.hibernate.cfg.ImprovedNamingStrategy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spring.jpa.properties.hibernate.dialect = </w:t>
      </w:r>
      <w:r>
        <w:rPr>
          <w:rFonts w:hint="eastAsia"/>
          <w:color w:val="ECE47E"/>
          <w:sz w:val="27"/>
          <w:szCs w:val="27"/>
        </w:rPr>
        <w:t>org.hibernate.dialect.MySQL5Dialect</w:t>
      </w:r>
    </w:p>
    <w:p w14:paraId="65A910A7" w14:textId="77777777" w:rsidR="0084575A" w:rsidRDefault="0084575A" w:rsidP="0084575A"/>
    <w:p w14:paraId="21F0BC33" w14:textId="77777777" w:rsidR="00504DF6" w:rsidRDefault="00504DF6" w:rsidP="00504DF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、测试实体</w:t>
      </w:r>
      <w:r>
        <w:t>类</w:t>
      </w:r>
    </w:p>
    <w:p w14:paraId="2B70A8BA" w14:textId="77777777" w:rsidR="00504DF6" w:rsidRDefault="00504DF6" w:rsidP="00504DF6"/>
    <w:p w14:paraId="1C05A3E4" w14:textId="77777777" w:rsidR="003B2D65" w:rsidRPr="003B2D65" w:rsidRDefault="003B2D65" w:rsidP="003B2D65">
      <w:pPr>
        <w:pStyle w:val="HTML"/>
        <w:shd w:val="clear" w:color="auto" w:fill="272822"/>
        <w:rPr>
          <w:color w:val="CFBFAD"/>
          <w:szCs w:val="27"/>
        </w:rPr>
      </w:pPr>
      <w:r w:rsidRPr="003B2D65">
        <w:rPr>
          <w:rFonts w:hint="eastAsia"/>
          <w:color w:val="CFBFAD"/>
          <w:szCs w:val="27"/>
        </w:rPr>
        <w:br/>
      </w:r>
      <w:r w:rsidRPr="003B2D65">
        <w:rPr>
          <w:rFonts w:hint="eastAsia"/>
          <w:color w:val="FFFFFF"/>
          <w:szCs w:val="27"/>
        </w:rPr>
        <w:t>/**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@Description  </w:t>
      </w:r>
      <w:r w:rsidRPr="003B2D65">
        <w:rPr>
          <w:rFonts w:hint="eastAsia"/>
          <w:color w:val="FFFFFF"/>
          <w:szCs w:val="27"/>
        </w:rPr>
        <w:t>测试实体类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@Author </w:t>
      </w:r>
      <w:r w:rsidRPr="003B2D65">
        <w:rPr>
          <w:rFonts w:hint="eastAsia"/>
          <w:color w:val="FFFFFF"/>
          <w:szCs w:val="27"/>
        </w:rPr>
        <w:t>HealerJean</w:t>
      </w:r>
      <w:r w:rsidRPr="003B2D65">
        <w:rPr>
          <w:rFonts w:hint="eastAsia"/>
          <w:color w:val="FFFFFF"/>
          <w:szCs w:val="27"/>
        </w:rPr>
        <w:br/>
        <w:t xml:space="preserve"> * </w:t>
      </w:r>
      <w:r w:rsidRPr="003B2D65">
        <w:rPr>
          <w:rFonts w:hint="eastAsia"/>
          <w:color w:val="CFBFAD"/>
          <w:szCs w:val="27"/>
        </w:rPr>
        <w:t xml:space="preserve">@Date </w:t>
      </w:r>
      <w:r w:rsidRPr="003B2D65">
        <w:rPr>
          <w:rFonts w:hint="eastAsia"/>
          <w:color w:val="FFFFFF"/>
          <w:szCs w:val="27"/>
        </w:rPr>
        <w:t>2017/11/30  14:48.</w:t>
      </w:r>
      <w:r w:rsidRPr="003B2D65">
        <w:rPr>
          <w:rFonts w:hint="eastAsia"/>
          <w:color w:val="FFFFFF"/>
          <w:szCs w:val="27"/>
        </w:rPr>
        <w:br/>
        <w:t xml:space="preserve"> */</w:t>
      </w:r>
      <w:r w:rsidRPr="003B2D65">
        <w:rPr>
          <w:rFonts w:hint="eastAsia"/>
          <w:color w:val="FFFFFF"/>
          <w:szCs w:val="27"/>
        </w:rPr>
        <w:br/>
      </w:r>
      <w:r w:rsidRPr="003B2D65">
        <w:rPr>
          <w:rFonts w:hint="eastAsia"/>
          <w:color w:val="D9E577"/>
          <w:szCs w:val="27"/>
        </w:rPr>
        <w:t>@Entity</w:t>
      </w:r>
      <w:r w:rsidRPr="003B2D65">
        <w:rPr>
          <w:rFonts w:hint="eastAsia"/>
          <w:color w:val="D9E577"/>
          <w:szCs w:val="27"/>
        </w:rPr>
        <w:br/>
      </w:r>
      <w:r w:rsidRPr="003B2D65">
        <w:rPr>
          <w:rFonts w:hint="eastAsia"/>
          <w:color w:val="FF007F"/>
          <w:szCs w:val="27"/>
        </w:rPr>
        <w:t xml:space="preserve">public class </w:t>
      </w:r>
      <w:r w:rsidRPr="003B2D65">
        <w:rPr>
          <w:rFonts w:hint="eastAsia"/>
          <w:color w:val="52E3F6"/>
          <w:szCs w:val="27"/>
        </w:rPr>
        <w:t xml:space="preserve">DemoInfo </w:t>
      </w:r>
      <w:r w:rsidRPr="003B2D65">
        <w:rPr>
          <w:rFonts w:hint="eastAsia"/>
          <w:color w:val="F9FAF4"/>
          <w:szCs w:val="27"/>
        </w:rPr>
        <w:t>{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D9E577"/>
          <w:szCs w:val="27"/>
        </w:rPr>
        <w:t>@Id</w:t>
      </w:r>
      <w:r w:rsidRPr="003B2D65">
        <w:rPr>
          <w:rFonts w:hint="eastAsia"/>
          <w:color w:val="D9E577"/>
          <w:szCs w:val="27"/>
        </w:rPr>
        <w:br/>
        <w:t xml:space="preserve">    @GeneratedValue</w:t>
      </w:r>
      <w:r w:rsidRPr="003B2D65">
        <w:rPr>
          <w:rFonts w:hint="eastAsia"/>
          <w:color w:val="D9E577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long </w:t>
      </w:r>
      <w:r w:rsidRPr="003B2D65">
        <w:rPr>
          <w:rFonts w:hint="eastAsia"/>
          <w:color w:val="CFBFAD"/>
          <w:szCs w:val="27"/>
        </w:rPr>
        <w:t>id</w:t>
      </w:r>
      <w:r w:rsidRPr="003B2D65">
        <w:rPr>
          <w:rFonts w:hint="eastAsia"/>
          <w:color w:val="FF007F"/>
          <w:szCs w:val="27"/>
        </w:rPr>
        <w:t xml:space="preserve">; </w:t>
      </w:r>
      <w:r w:rsidRPr="003B2D65">
        <w:rPr>
          <w:rFonts w:hint="eastAsia"/>
          <w:color w:val="FFFFFF"/>
          <w:szCs w:val="27"/>
        </w:rPr>
        <w:t>//主键;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CFBFAD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FFFF"/>
          <w:szCs w:val="27"/>
        </w:rPr>
        <w:t>//名称;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CFBFAD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FFFF"/>
          <w:szCs w:val="27"/>
        </w:rPr>
        <w:t>//密码;</w:t>
      </w:r>
      <w:r w:rsidRPr="003B2D65">
        <w:rPr>
          <w:rFonts w:hint="eastAsia"/>
          <w:color w:val="FFFFFF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private int </w:t>
      </w:r>
      <w:r w:rsidRPr="003B2D65">
        <w:rPr>
          <w:rFonts w:hint="eastAsia"/>
          <w:color w:val="CFBFAD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</w:r>
      <w:r w:rsidRPr="003B2D65">
        <w:rPr>
          <w:rFonts w:hint="eastAsia"/>
          <w:color w:val="FF007F"/>
          <w:szCs w:val="27"/>
        </w:rPr>
        <w:br/>
        <w:t xml:space="preserve">    public </w:t>
      </w:r>
      <w:r w:rsidRPr="003B2D65">
        <w:rPr>
          <w:rFonts w:hint="eastAsia"/>
          <w:color w:val="A7EC21"/>
          <w:szCs w:val="27"/>
        </w:rPr>
        <w:t>DemoInfo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long </w:t>
      </w:r>
      <w:r w:rsidRPr="003B2D65">
        <w:rPr>
          <w:rFonts w:hint="eastAsia"/>
          <w:color w:val="A7EC21"/>
          <w:szCs w:val="27"/>
        </w:rPr>
        <w:t>getId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</w:t>
      </w:r>
      <w:r w:rsidRPr="003B2D65">
        <w:rPr>
          <w:rFonts w:hint="eastAsia"/>
          <w:color w:val="CFBFAD"/>
          <w:szCs w:val="27"/>
        </w:rPr>
        <w:t>id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setId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FF007F"/>
          <w:szCs w:val="27"/>
        </w:rPr>
        <w:t xml:space="preserve">long </w:t>
      </w:r>
      <w:r w:rsidRPr="003B2D65">
        <w:rPr>
          <w:rFonts w:hint="eastAsia"/>
          <w:color w:val="BFA4A4"/>
          <w:szCs w:val="27"/>
        </w:rPr>
        <w:t>id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id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id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getName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CFBFAD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setName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BFA4A4"/>
          <w:szCs w:val="27"/>
        </w:rPr>
        <w:t>name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name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name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getPwd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CFBFAD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setPwd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BFA4A4"/>
          <w:szCs w:val="27"/>
        </w:rPr>
        <w:t>pwd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pwd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pwd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int </w:t>
      </w:r>
      <w:r w:rsidRPr="003B2D65">
        <w:rPr>
          <w:rFonts w:hint="eastAsia"/>
          <w:color w:val="A7EC21"/>
          <w:szCs w:val="27"/>
        </w:rPr>
        <w:t>getState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</w:t>
      </w:r>
      <w:r w:rsidRPr="003B2D65">
        <w:rPr>
          <w:rFonts w:hint="eastAsia"/>
          <w:color w:val="CFBFAD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void </w:t>
      </w:r>
      <w:r w:rsidRPr="003B2D65">
        <w:rPr>
          <w:rFonts w:hint="eastAsia"/>
          <w:color w:val="A7EC21"/>
          <w:szCs w:val="27"/>
        </w:rPr>
        <w:t>setState</w:t>
      </w:r>
      <w:r w:rsidRPr="003B2D65">
        <w:rPr>
          <w:rFonts w:hint="eastAsia"/>
          <w:color w:val="F9FAF4"/>
          <w:szCs w:val="27"/>
        </w:rPr>
        <w:t>(</w:t>
      </w:r>
      <w:r w:rsidRPr="003B2D65">
        <w:rPr>
          <w:rFonts w:hint="eastAsia"/>
          <w:color w:val="FF007F"/>
          <w:szCs w:val="27"/>
        </w:rPr>
        <w:t xml:space="preserve">int </w:t>
      </w:r>
      <w:r w:rsidRPr="003B2D65">
        <w:rPr>
          <w:rFonts w:hint="eastAsia"/>
          <w:color w:val="BFA4A4"/>
          <w:szCs w:val="27"/>
        </w:rPr>
        <w:t>state</w:t>
      </w:r>
      <w:r w:rsidRPr="003B2D65">
        <w:rPr>
          <w:rFonts w:hint="eastAsia"/>
          <w:color w:val="F9FAF4"/>
          <w:szCs w:val="27"/>
        </w:rPr>
        <w:t>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>this.</w:t>
      </w:r>
      <w:r w:rsidRPr="003B2D65">
        <w:rPr>
          <w:rFonts w:hint="eastAsia"/>
          <w:color w:val="CFBFAD"/>
          <w:szCs w:val="27"/>
        </w:rPr>
        <w:t xml:space="preserve">state </w:t>
      </w:r>
      <w:r w:rsidRPr="003B2D65">
        <w:rPr>
          <w:rFonts w:hint="eastAsia"/>
          <w:color w:val="FF007F"/>
          <w:szCs w:val="27"/>
        </w:rPr>
        <w:t xml:space="preserve">= </w:t>
      </w:r>
      <w:r w:rsidRPr="003B2D65">
        <w:rPr>
          <w:rFonts w:hint="eastAsia"/>
          <w:color w:val="BFA4A4"/>
          <w:szCs w:val="27"/>
        </w:rPr>
        <w:t>state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</w:r>
      <w:r w:rsidRPr="003B2D65">
        <w:rPr>
          <w:rFonts w:hint="eastAsia"/>
          <w:color w:val="F9FAF4"/>
          <w:szCs w:val="27"/>
        </w:rPr>
        <w:br/>
        <w:t xml:space="preserve">    </w:t>
      </w:r>
      <w:r w:rsidRPr="003B2D65">
        <w:rPr>
          <w:rFonts w:hint="eastAsia"/>
          <w:color w:val="D9E577"/>
          <w:szCs w:val="27"/>
        </w:rPr>
        <w:t>@Override</w:t>
      </w:r>
      <w:r w:rsidRPr="003B2D65">
        <w:rPr>
          <w:rFonts w:hint="eastAsia"/>
          <w:color w:val="D9E577"/>
          <w:szCs w:val="27"/>
        </w:rPr>
        <w:br/>
        <w:t xml:space="preserve">    </w:t>
      </w:r>
      <w:r w:rsidRPr="003B2D65">
        <w:rPr>
          <w:rFonts w:hint="eastAsia"/>
          <w:color w:val="FF007F"/>
          <w:szCs w:val="27"/>
        </w:rPr>
        <w:t xml:space="preserve">public </w:t>
      </w:r>
      <w:r w:rsidRPr="003B2D65">
        <w:rPr>
          <w:rFonts w:hint="eastAsia"/>
          <w:color w:val="52E3F6"/>
          <w:szCs w:val="27"/>
        </w:rPr>
        <w:t xml:space="preserve">String </w:t>
      </w:r>
      <w:r w:rsidRPr="003B2D65">
        <w:rPr>
          <w:rFonts w:hint="eastAsia"/>
          <w:color w:val="A7EC21"/>
          <w:szCs w:val="27"/>
        </w:rPr>
        <w:t>toString</w:t>
      </w:r>
      <w:r w:rsidRPr="003B2D65">
        <w:rPr>
          <w:rFonts w:hint="eastAsia"/>
          <w:color w:val="F9FAF4"/>
          <w:szCs w:val="27"/>
        </w:rPr>
        <w:t>() {</w:t>
      </w:r>
      <w:r w:rsidRPr="003B2D65">
        <w:rPr>
          <w:rFonts w:hint="eastAsia"/>
          <w:color w:val="F9FAF4"/>
          <w:szCs w:val="27"/>
        </w:rPr>
        <w:br/>
        <w:t xml:space="preserve">        </w:t>
      </w:r>
      <w:r w:rsidRPr="003B2D65">
        <w:rPr>
          <w:rFonts w:hint="eastAsia"/>
          <w:color w:val="FF007F"/>
          <w:szCs w:val="27"/>
        </w:rPr>
        <w:t xml:space="preserve">return  </w:t>
      </w:r>
      <w:r w:rsidRPr="003B2D65">
        <w:rPr>
          <w:rFonts w:hint="eastAsia"/>
          <w:color w:val="ECE47E"/>
          <w:szCs w:val="27"/>
        </w:rPr>
        <w:t xml:space="preserve">"DemoInfo [id="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id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name="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name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pwd="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pwd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 xml:space="preserve">", state="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CFBFAD"/>
          <w:szCs w:val="27"/>
        </w:rPr>
        <w:t xml:space="preserve">state </w:t>
      </w:r>
      <w:r w:rsidRPr="003B2D65">
        <w:rPr>
          <w:rFonts w:hint="eastAsia"/>
          <w:color w:val="FF007F"/>
          <w:szCs w:val="27"/>
        </w:rPr>
        <w:t xml:space="preserve">+ </w:t>
      </w:r>
      <w:r w:rsidRPr="003B2D65">
        <w:rPr>
          <w:rFonts w:hint="eastAsia"/>
          <w:color w:val="ECE47E"/>
          <w:szCs w:val="27"/>
        </w:rPr>
        <w:t>"]"</w:t>
      </w:r>
      <w:r w:rsidRPr="003B2D65">
        <w:rPr>
          <w:rFonts w:hint="eastAsia"/>
          <w:color w:val="FF007F"/>
          <w:szCs w:val="27"/>
        </w:rPr>
        <w:t>;</w:t>
      </w:r>
      <w:r w:rsidRPr="003B2D65">
        <w:rPr>
          <w:rFonts w:hint="eastAsia"/>
          <w:color w:val="FF007F"/>
          <w:szCs w:val="27"/>
        </w:rPr>
        <w:br/>
        <w:t xml:space="preserve">    </w:t>
      </w:r>
      <w:r w:rsidRPr="003B2D65">
        <w:rPr>
          <w:rFonts w:hint="eastAsia"/>
          <w:color w:val="F9FAF4"/>
          <w:szCs w:val="27"/>
        </w:rPr>
        <w:t>}</w:t>
      </w:r>
      <w:r w:rsidRPr="003B2D65">
        <w:rPr>
          <w:rFonts w:hint="eastAsia"/>
          <w:color w:val="F9FAF4"/>
          <w:szCs w:val="27"/>
        </w:rPr>
        <w:br/>
        <w:t>}</w:t>
      </w:r>
    </w:p>
    <w:p w14:paraId="1F6D1DC6" w14:textId="77777777" w:rsidR="00504DF6" w:rsidRPr="003B2D65" w:rsidRDefault="00504DF6" w:rsidP="00504DF6"/>
    <w:p w14:paraId="381BF465" w14:textId="77777777" w:rsidR="00504DF6" w:rsidRDefault="00CE2F5E" w:rsidP="00CE2F5E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spring </w:t>
      </w:r>
      <w:r w:rsidR="005245DC">
        <w:t>data</w:t>
      </w:r>
      <w:r>
        <w:t xml:space="preserve"> jpa</w:t>
      </w:r>
      <w:r>
        <w:rPr>
          <w:rFonts w:hint="eastAsia"/>
        </w:rPr>
        <w:t>操作数据库</w:t>
      </w:r>
    </w:p>
    <w:p w14:paraId="237B9AC3" w14:textId="77777777" w:rsidR="00504DF6" w:rsidRDefault="00504DF6" w:rsidP="00504DF6"/>
    <w:p w14:paraId="57ECFD09" w14:textId="77777777" w:rsidR="007623F1" w:rsidRDefault="007623F1" w:rsidP="007623F1">
      <w:pPr>
        <w:pStyle w:val="HTML"/>
        <w:shd w:val="clear" w:color="auto" w:fill="272822"/>
        <w:rPr>
          <w:color w:val="F9FAF4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>@Description</w:t>
      </w:r>
      <w:r>
        <w:rPr>
          <w:rFonts w:hint="eastAsia"/>
          <w:color w:val="CFBFAD"/>
          <w:sz w:val="27"/>
          <w:szCs w:val="27"/>
        </w:rPr>
        <w:br/>
        <w:t xml:space="preserve">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 xml:space="preserve">@Author </w:t>
      </w:r>
      <w:r>
        <w:rPr>
          <w:rFonts w:hint="eastAsia"/>
          <w:color w:val="FFFFFF"/>
          <w:sz w:val="27"/>
          <w:szCs w:val="27"/>
        </w:rPr>
        <w:t>HealerJean</w:t>
      </w:r>
      <w:r>
        <w:rPr>
          <w:rFonts w:hint="eastAsia"/>
          <w:color w:val="FFFFFF"/>
          <w:sz w:val="27"/>
          <w:szCs w:val="27"/>
        </w:rPr>
        <w:br/>
        <w:t xml:space="preserve"> * </w:t>
      </w:r>
      <w:r>
        <w:rPr>
          <w:rFonts w:hint="eastAsia"/>
          <w:color w:val="CFBFAD"/>
          <w:sz w:val="27"/>
          <w:szCs w:val="27"/>
        </w:rPr>
        <w:t xml:space="preserve">@Date </w:t>
      </w:r>
      <w:r>
        <w:rPr>
          <w:rFonts w:hint="eastAsia"/>
          <w:color w:val="FFFFFF"/>
          <w:sz w:val="27"/>
          <w:szCs w:val="27"/>
        </w:rPr>
        <w:t>2017/11/30  15:21.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CFBFAD"/>
          <w:sz w:val="27"/>
          <w:szCs w:val="27"/>
          <w:shd w:val="clear" w:color="auto" w:fill="CC8F1C"/>
        </w:rPr>
        <w:t>DemoInfoRepository</w:t>
      </w:r>
      <w:r>
        <w:rPr>
          <w:rFonts w:hint="eastAsia"/>
          <w:color w:val="CFBFAD"/>
          <w:sz w:val="27"/>
          <w:szCs w:val="27"/>
        </w:rPr>
        <w:t xml:space="preserve"> </w:t>
      </w:r>
      <w:r>
        <w:rPr>
          <w:rFonts w:hint="eastAsia"/>
          <w:color w:val="FF007F"/>
          <w:sz w:val="27"/>
          <w:szCs w:val="27"/>
        </w:rPr>
        <w:t xml:space="preserve">extends </w:t>
      </w:r>
      <w:r>
        <w:rPr>
          <w:rFonts w:hint="eastAsia"/>
          <w:color w:val="52E3F6"/>
          <w:sz w:val="27"/>
          <w:szCs w:val="27"/>
        </w:rPr>
        <w:t>CrudRepository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DemoInfo</w:t>
      </w:r>
      <w:r>
        <w:rPr>
          <w:rFonts w:hint="eastAsia"/>
          <w:color w:val="FF007F"/>
          <w:sz w:val="27"/>
          <w:szCs w:val="27"/>
        </w:rPr>
        <w:t>,</w:t>
      </w:r>
      <w:r>
        <w:rPr>
          <w:rFonts w:hint="eastAsia"/>
          <w:color w:val="52E3F6"/>
          <w:sz w:val="27"/>
          <w:szCs w:val="27"/>
        </w:rPr>
        <w:t>Long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>}</w:t>
      </w:r>
    </w:p>
    <w:p w14:paraId="39B42613" w14:textId="77777777" w:rsidR="00BB78C1" w:rsidRDefault="00BB78C1" w:rsidP="007623F1">
      <w:pPr>
        <w:pStyle w:val="HTML"/>
        <w:shd w:val="clear" w:color="auto" w:fill="272822"/>
        <w:rPr>
          <w:color w:val="CFBFAD"/>
          <w:sz w:val="27"/>
          <w:szCs w:val="27"/>
        </w:rPr>
      </w:pPr>
    </w:p>
    <w:p w14:paraId="4F257EA5" w14:textId="77777777" w:rsidR="005F672C" w:rsidRPr="007623F1" w:rsidRDefault="005F672C" w:rsidP="00504DF6"/>
    <w:p w14:paraId="6C784E50" w14:textId="77777777" w:rsidR="00504DF6" w:rsidRPr="00504DF6" w:rsidRDefault="00504DF6" w:rsidP="00504DF6"/>
    <w:p w14:paraId="5E61531D" w14:textId="77777777" w:rsidR="00C037D8" w:rsidRDefault="00C037D8" w:rsidP="0084575A"/>
    <w:p w14:paraId="56BE69B5" w14:textId="77777777" w:rsidR="00C037D8" w:rsidRDefault="00FB47D4" w:rsidP="00504DF6">
      <w:pPr>
        <w:pStyle w:val="1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编辑</w:t>
      </w:r>
      <w:r>
        <w:rPr>
          <w:shd w:val="clear" w:color="auto" w:fill="FFFFFF"/>
        </w:rPr>
        <w:t>ehcache.xml</w:t>
      </w:r>
      <w:r>
        <w:rPr>
          <w:shd w:val="clear" w:color="auto" w:fill="FFFFFF"/>
        </w:rPr>
        <w:t>配置文件</w:t>
      </w:r>
      <w:r w:rsidR="007339D1">
        <w:rPr>
          <w:rFonts w:hint="eastAsia"/>
          <w:shd w:val="clear" w:color="auto" w:fill="FFFFFF"/>
        </w:rPr>
        <w:t>，</w:t>
      </w:r>
      <w:r w:rsidR="007339D1">
        <w:rPr>
          <w:shd w:val="clear" w:color="auto" w:fill="FFFFFF"/>
        </w:rPr>
        <w:t>用来配置缓存管理器工厂</w:t>
      </w:r>
      <w:r w:rsidR="007339D1">
        <w:rPr>
          <w:shd w:val="clear" w:color="auto" w:fill="FFFFFF"/>
        </w:rPr>
        <w:t>bean</w:t>
      </w:r>
    </w:p>
    <w:p w14:paraId="61EA2D5A" w14:textId="77777777" w:rsidR="007339D1" w:rsidRDefault="007339D1" w:rsidP="007339D1"/>
    <w:p w14:paraId="6FDAC569" w14:textId="77777777" w:rsidR="00253A39" w:rsidRDefault="00253A39" w:rsidP="00253A39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i/>
          <w:iCs/>
          <w:color w:val="CFBFAD"/>
          <w:sz w:val="27"/>
          <w:szCs w:val="27"/>
        </w:rPr>
        <w:t>&lt;?</w:t>
      </w:r>
      <w:r>
        <w:rPr>
          <w:rFonts w:hint="eastAsia"/>
          <w:color w:val="BFA4A4"/>
          <w:sz w:val="27"/>
          <w:szCs w:val="27"/>
        </w:rPr>
        <w:t>xml version</w:t>
      </w:r>
      <w:r>
        <w:rPr>
          <w:rFonts w:hint="eastAsia"/>
          <w:color w:val="ECE47E"/>
          <w:sz w:val="27"/>
          <w:szCs w:val="27"/>
        </w:rPr>
        <w:t xml:space="preserve">="1.0" </w:t>
      </w:r>
      <w:r>
        <w:rPr>
          <w:rFonts w:hint="eastAsia"/>
          <w:color w:val="BFA4A4"/>
          <w:sz w:val="27"/>
          <w:szCs w:val="27"/>
        </w:rPr>
        <w:t>encoding</w:t>
      </w:r>
      <w:r>
        <w:rPr>
          <w:rFonts w:hint="eastAsia"/>
          <w:color w:val="ECE47E"/>
          <w:sz w:val="27"/>
          <w:szCs w:val="27"/>
        </w:rPr>
        <w:t>="UTF-8"</w:t>
      </w:r>
      <w:r>
        <w:rPr>
          <w:rFonts w:hint="eastAsia"/>
          <w:i/>
          <w:iCs/>
          <w:color w:val="CFBFAD"/>
          <w:sz w:val="27"/>
          <w:szCs w:val="27"/>
        </w:rPr>
        <w:t>?&gt;</w:t>
      </w:r>
      <w:r>
        <w:rPr>
          <w:rFonts w:hint="eastAsia"/>
          <w:i/>
          <w:iCs/>
          <w:color w:val="CFBFAD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ehcache </w:t>
      </w:r>
      <w:r>
        <w:rPr>
          <w:rFonts w:hint="eastAsia"/>
          <w:color w:val="BFA4A4"/>
          <w:sz w:val="27"/>
          <w:szCs w:val="27"/>
        </w:rPr>
        <w:t>xmlns:xsi</w:t>
      </w:r>
      <w:r>
        <w:rPr>
          <w:rFonts w:hint="eastAsia"/>
          <w:color w:val="ECE47E"/>
          <w:sz w:val="27"/>
          <w:szCs w:val="27"/>
        </w:rPr>
        <w:t>="http://www.w3.org/2001/XMLSchema-instance"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xsi:noNamespaceSchemaLocation</w:t>
      </w:r>
      <w:r>
        <w:rPr>
          <w:rFonts w:hint="eastAsia"/>
          <w:color w:val="ECE47E"/>
          <w:sz w:val="27"/>
          <w:szCs w:val="27"/>
        </w:rPr>
        <w:t>="http://ehcache.org/ehcache.xsd"</w:t>
      </w:r>
      <w:r>
        <w:rPr>
          <w:rFonts w:hint="eastAsia"/>
          <w:color w:val="ECE47E"/>
          <w:sz w:val="27"/>
          <w:szCs w:val="27"/>
        </w:rPr>
        <w:br/>
        <w:t xml:space="preserve">    </w:t>
      </w:r>
      <w:r>
        <w:rPr>
          <w:rFonts w:hint="eastAsia"/>
          <w:color w:val="BFA4A4"/>
          <w:sz w:val="27"/>
          <w:szCs w:val="27"/>
        </w:rPr>
        <w:t>updateCheck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F9FAF4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</w:t>
      </w:r>
      <w:r>
        <w:rPr>
          <w:rFonts w:hint="eastAsia"/>
          <w:color w:val="FFFFFF"/>
          <w:sz w:val="27"/>
          <w:szCs w:val="27"/>
        </w:rPr>
        <w:br/>
        <w:t xml:space="preserve">    diskStore：为缓存路径，ehcache分为内存和磁盘两级，此属性定义磁盘的缓存位置。参数解释如下：</w:t>
      </w:r>
      <w:r>
        <w:rPr>
          <w:rFonts w:hint="eastAsia"/>
          <w:color w:val="FFFFFF"/>
          <w:sz w:val="27"/>
          <w:szCs w:val="27"/>
        </w:rPr>
        <w:br/>
        <w:t xml:space="preserve">       user.home – 用户主目录</w:t>
      </w:r>
      <w:r>
        <w:rPr>
          <w:rFonts w:hint="eastAsia"/>
          <w:color w:val="FFFFFF"/>
          <w:sz w:val="27"/>
          <w:szCs w:val="27"/>
        </w:rPr>
        <w:br/>
        <w:t xml:space="preserve">       user.dir  – 用户当前工作目录</w:t>
      </w:r>
      <w:r>
        <w:rPr>
          <w:rFonts w:hint="eastAsia"/>
          <w:color w:val="FFFFFF"/>
          <w:sz w:val="27"/>
          <w:szCs w:val="27"/>
        </w:rPr>
        <w:br/>
        <w:t xml:space="preserve">       java.io.tmpdir – 默认临时文件路径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 xml:space="preserve"> 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 xml:space="preserve">diskStore </w:t>
      </w:r>
      <w:r>
        <w:rPr>
          <w:rFonts w:hint="eastAsia"/>
          <w:color w:val="BFA4A4"/>
          <w:sz w:val="27"/>
          <w:szCs w:val="27"/>
        </w:rPr>
        <w:t>path</w:t>
      </w:r>
      <w:r>
        <w:rPr>
          <w:rFonts w:hint="eastAsia"/>
          <w:color w:val="ECE47E"/>
          <w:sz w:val="27"/>
          <w:szCs w:val="27"/>
        </w:rPr>
        <w:t xml:space="preserve">="java.io.tmpdir/Tmp_EhCache"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</w:t>
      </w:r>
      <w:r>
        <w:rPr>
          <w:rFonts w:hint="eastAsia"/>
          <w:color w:val="FFFFFF"/>
          <w:sz w:val="27"/>
          <w:szCs w:val="27"/>
        </w:rPr>
        <w:br/>
        <w:t xml:space="preserve">       defaultCache：默认缓存策略，当ehcache找不到定义的缓存时，则使用这个缓存策略。只能定义一个。</w:t>
      </w:r>
      <w:r>
        <w:rPr>
          <w:rFonts w:hint="eastAsia"/>
          <w:color w:val="FFFFFF"/>
          <w:sz w:val="27"/>
          <w:szCs w:val="27"/>
        </w:rPr>
        <w:br/>
        <w:t xml:space="preserve">     --&gt;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br/>
        <w:t xml:space="preserve">     &lt;!--</w:t>
      </w:r>
      <w:r>
        <w:rPr>
          <w:rFonts w:hint="eastAsia"/>
          <w:color w:val="FFFFFF"/>
          <w:sz w:val="27"/>
          <w:szCs w:val="27"/>
        </w:rPr>
        <w:br/>
        <w:t xml:space="preserve">      </w:t>
      </w:r>
      <w:r w:rsidRPr="00DE5752">
        <w:rPr>
          <w:rFonts w:hint="eastAsia"/>
          <w:color w:val="FF0000"/>
          <w:sz w:val="27"/>
          <w:szCs w:val="27"/>
        </w:rPr>
        <w:t xml:space="preserve"> </w:t>
      </w:r>
      <w:r w:rsidRPr="00DE5752">
        <w:rPr>
          <w:rFonts w:hint="eastAsia"/>
          <w:color w:val="FF0000"/>
          <w:sz w:val="27"/>
          <w:szCs w:val="27"/>
          <w:highlight w:val="yellow"/>
        </w:rPr>
        <w:t>name:缓存名称。</w:t>
      </w:r>
      <w:r w:rsidR="008C1F00" w:rsidRPr="00DE5752">
        <w:rPr>
          <w:rFonts w:hint="eastAsia"/>
          <w:color w:val="FF0000"/>
          <w:sz w:val="27"/>
          <w:szCs w:val="27"/>
          <w:highlight w:val="yellow"/>
        </w:rPr>
        <w:t>缓存</w:t>
      </w:r>
      <w:r w:rsidR="008C1F00" w:rsidRPr="00DE5752">
        <w:rPr>
          <w:color w:val="FF0000"/>
          <w:sz w:val="27"/>
          <w:szCs w:val="27"/>
          <w:highlight w:val="yellow"/>
        </w:rPr>
        <w:t>位置</w:t>
      </w:r>
      <w:r w:rsidR="008C1F00" w:rsidRPr="00DE5752">
        <w:rPr>
          <w:rFonts w:hint="eastAsia"/>
          <w:color w:val="FF0000"/>
          <w:sz w:val="27"/>
          <w:szCs w:val="27"/>
          <w:highlight w:val="yellow"/>
        </w:rPr>
        <w:t>名称</w:t>
      </w:r>
      <w:r w:rsidR="008C1F00" w:rsidRPr="00DE5752">
        <w:rPr>
          <w:color w:val="FF0000"/>
          <w:sz w:val="27"/>
          <w:szCs w:val="27"/>
          <w:highlight w:val="yellow"/>
        </w:rPr>
        <w:t>，也叫缓存策略名称</w:t>
      </w:r>
      <w:r>
        <w:rPr>
          <w:rFonts w:hint="eastAsia"/>
          <w:color w:val="FFFFFF"/>
          <w:sz w:val="27"/>
          <w:szCs w:val="27"/>
        </w:rPr>
        <w:br/>
        <w:t xml:space="preserve">       maxElementsInMemory:缓存最大数目</w:t>
      </w:r>
      <w:r>
        <w:rPr>
          <w:rFonts w:hint="eastAsia"/>
          <w:color w:val="FFFFFF"/>
          <w:sz w:val="27"/>
          <w:szCs w:val="27"/>
        </w:rPr>
        <w:br/>
        <w:t xml:space="preserve">       maxElementsOnDisk：硬盘最大缓存个数。</w:t>
      </w:r>
      <w:r>
        <w:rPr>
          <w:rFonts w:hint="eastAsia"/>
          <w:color w:val="FFFFFF"/>
          <w:sz w:val="27"/>
          <w:szCs w:val="27"/>
        </w:rPr>
        <w:br/>
        <w:t xml:space="preserve">       eternal:对象是否永久有效，一但设置了，timeout将不起作用。</w:t>
      </w:r>
      <w:r>
        <w:rPr>
          <w:rFonts w:hint="eastAsia"/>
          <w:color w:val="FFFFFF"/>
          <w:sz w:val="27"/>
          <w:szCs w:val="27"/>
        </w:rPr>
        <w:br/>
        <w:t xml:space="preserve">       overflowToDisk:是否保存到磁盘，当系统当机时</w:t>
      </w:r>
      <w:r>
        <w:rPr>
          <w:rFonts w:hint="eastAsia"/>
          <w:color w:val="FFFFFF"/>
          <w:sz w:val="27"/>
          <w:szCs w:val="27"/>
        </w:rPr>
        <w:br/>
        <w:t xml:space="preserve">       timeToIdleSeconds:设置对象在失效前的允许闲置时间（单位：秒）。仅当eternal=false对象不是永久有效时使用，可选属性，默认值是0，也就是可闲置时间无穷大。</w:t>
      </w:r>
      <w:r>
        <w:rPr>
          <w:rFonts w:hint="eastAsia"/>
          <w:color w:val="FFFFFF"/>
          <w:sz w:val="27"/>
          <w:szCs w:val="27"/>
        </w:rPr>
        <w:br/>
        <w:t xml:space="preserve">       timeToLiveSeconds:设置对象在失效前允许存活时间（单位：秒）。最大时间介于创建时间和失效时间之间。仅当eternal=false对象不是永久有效时使用，默认是0.，也就是对象存活时间无穷大。</w:t>
      </w:r>
      <w:r>
        <w:rPr>
          <w:rFonts w:hint="eastAsia"/>
          <w:color w:val="FFFFFF"/>
          <w:sz w:val="27"/>
          <w:szCs w:val="27"/>
        </w:rPr>
        <w:br/>
        <w:t xml:space="preserve">       diskPersistent：是否缓存虚拟机重启期数据 Whether the disk store persists between restarts of the Virtual Machine. The default value is false.</w:t>
      </w:r>
      <w:r>
        <w:rPr>
          <w:rFonts w:hint="eastAsia"/>
          <w:color w:val="FFFFFF"/>
          <w:sz w:val="27"/>
          <w:szCs w:val="27"/>
        </w:rPr>
        <w:br/>
        <w:t xml:space="preserve">       diskSpoolBufferSizeMB：这个参数设置DiskStore（磁盘缓存）的缓存区大小。默认是30MB。每个Cache都应该有自己的一个缓冲区。</w:t>
      </w:r>
      <w:r>
        <w:rPr>
          <w:rFonts w:hint="eastAsia"/>
          <w:color w:val="FFFFFF"/>
          <w:sz w:val="27"/>
          <w:szCs w:val="27"/>
        </w:rPr>
        <w:br/>
        <w:t xml:space="preserve">       diskExpiryThreadIntervalSeconds：磁盘失效线程运行时间间隔，默认是120秒。</w:t>
      </w:r>
      <w:r>
        <w:rPr>
          <w:rFonts w:hint="eastAsia"/>
          <w:color w:val="FFFFFF"/>
          <w:sz w:val="27"/>
          <w:szCs w:val="27"/>
        </w:rPr>
        <w:br/>
        <w:t xml:space="preserve">       memoryStoreEvictionPolicy：当达到maxElementsInMemory限制时，Ehcache将会根据指定的策略去清理内存。默认策略是LRU（最近最少使用）。你可以设置为FIFO（先进先出）或是LFU（较少使用）。</w:t>
      </w:r>
      <w:r>
        <w:rPr>
          <w:rFonts w:hint="eastAsia"/>
          <w:color w:val="FFFFFF"/>
          <w:sz w:val="27"/>
          <w:szCs w:val="27"/>
        </w:rPr>
        <w:br/>
        <w:t xml:space="preserve">        clearOnFlush：内存数量最大时是否清除。</w:t>
      </w:r>
      <w:r>
        <w:rPr>
          <w:rFonts w:hint="eastAsia"/>
          <w:color w:val="FFFFFF"/>
          <w:sz w:val="27"/>
          <w:szCs w:val="27"/>
        </w:rPr>
        <w:br/>
        <w:t xml:space="preserve">         memoryStoreEvictionPolicy:可选策略有：LRU（最近最少使用，默认策略）、FIFO（先进先出）、LFU（最少访问次数）。</w:t>
      </w:r>
      <w:r>
        <w:rPr>
          <w:rFonts w:hint="eastAsia"/>
          <w:color w:val="FFFFFF"/>
          <w:sz w:val="27"/>
          <w:szCs w:val="27"/>
        </w:rPr>
        <w:br/>
        <w:t xml:space="preserve">            FIFO，first in first out，这个是大家最熟的，先进先出。</w:t>
      </w:r>
      <w:r>
        <w:rPr>
          <w:rFonts w:hint="eastAsia"/>
          <w:color w:val="FFFFFF"/>
          <w:sz w:val="27"/>
          <w:szCs w:val="27"/>
        </w:rPr>
        <w:br/>
        <w:t xml:space="preserve">            LFU， Less Frequently Used，就是上面例子中使用的策略，直白一点就是讲一直以来最少被使用的。如上面所讲，缓存的元素有一个hit属性，hit值最小的将会被清出缓存。</w:t>
      </w:r>
      <w:r>
        <w:rPr>
          <w:rFonts w:hint="eastAsia"/>
          <w:color w:val="FFFFFF"/>
          <w:sz w:val="27"/>
          <w:szCs w:val="27"/>
        </w:rPr>
        <w:br/>
        <w:t xml:space="preserve">            LRU，Least Recently Used，最近最少使用的，缓存的元素有一个时间戳，当缓存容量满了，而又需要腾出地方来缓存新的元素的时候，那么现有缓存元素中时间戳离当前时间最远的元素将被清出缓存。</w:t>
      </w:r>
      <w:r>
        <w:rPr>
          <w:rFonts w:hint="eastAsia"/>
          <w:color w:val="FFFFFF"/>
          <w:sz w:val="27"/>
          <w:szCs w:val="27"/>
        </w:rPr>
        <w:br/>
        <w:t xml:space="preserve">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>defaultCache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eternal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maxElementsInMemory</w:t>
      </w:r>
      <w:r>
        <w:rPr>
          <w:rFonts w:hint="eastAsia"/>
          <w:color w:val="ECE47E"/>
          <w:sz w:val="27"/>
          <w:szCs w:val="27"/>
        </w:rPr>
        <w:t>="1000"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overflowToDisk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diskPersistent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timeToIdleSeconds</w:t>
      </w:r>
      <w:r>
        <w:rPr>
          <w:rFonts w:hint="eastAsia"/>
          <w:color w:val="ECE47E"/>
          <w:sz w:val="27"/>
          <w:szCs w:val="27"/>
        </w:rPr>
        <w:t>="0"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timeToLiveSeconds</w:t>
      </w:r>
      <w:r>
        <w:rPr>
          <w:rFonts w:hint="eastAsia"/>
          <w:color w:val="ECE47E"/>
          <w:sz w:val="27"/>
          <w:szCs w:val="27"/>
        </w:rPr>
        <w:t>="600"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memoryStoreEvictionPolicy</w:t>
      </w:r>
      <w:r>
        <w:rPr>
          <w:rFonts w:hint="eastAsia"/>
          <w:color w:val="ECE47E"/>
          <w:sz w:val="27"/>
          <w:szCs w:val="27"/>
        </w:rPr>
        <w:t xml:space="preserve">="LRU"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&lt;!--name:缓存名称。</w:t>
      </w:r>
      <w:r w:rsidR="00B92268">
        <w:rPr>
          <w:rFonts w:hint="eastAsia"/>
          <w:color w:val="ECE47E"/>
          <w:sz w:val="27"/>
          <w:szCs w:val="27"/>
        </w:rPr>
        <w:t>demo</w:t>
      </w:r>
      <w:r>
        <w:rPr>
          <w:rFonts w:hint="eastAsia"/>
          <w:color w:val="FFFFFF"/>
          <w:sz w:val="27"/>
          <w:szCs w:val="27"/>
        </w:rPr>
        <w:br/>
        <w:t xml:space="preserve">    maxElementsInMemory:缓存最大数目</w:t>
      </w:r>
      <w:r w:rsidR="00B92268">
        <w:rPr>
          <w:rFonts w:hint="eastAsia"/>
          <w:color w:val="FFFFFF"/>
          <w:sz w:val="27"/>
          <w:szCs w:val="27"/>
        </w:rPr>
        <w:t xml:space="preserve"> </w:t>
      </w:r>
      <w:r w:rsidR="00B92268">
        <w:rPr>
          <w:rFonts w:hint="eastAsia"/>
          <w:color w:val="ECE47E"/>
          <w:sz w:val="27"/>
          <w:szCs w:val="27"/>
        </w:rPr>
        <w:t>100</w:t>
      </w:r>
      <w:r>
        <w:rPr>
          <w:rFonts w:hint="eastAsia"/>
          <w:color w:val="FFFFFF"/>
          <w:sz w:val="27"/>
          <w:szCs w:val="27"/>
        </w:rPr>
        <w:br/>
        <w:t xml:space="preserve">    overflowToDisk:是否保存到磁盘，当系统当机时</w:t>
      </w:r>
      <w:r w:rsidR="00123367">
        <w:rPr>
          <w:rFonts w:hint="eastAsia"/>
          <w:color w:val="FFFFFF"/>
          <w:sz w:val="27"/>
          <w:szCs w:val="27"/>
        </w:rPr>
        <w:t xml:space="preserve"> </w:t>
      </w:r>
      <w:r w:rsidR="00123367">
        <w:rPr>
          <w:color w:val="FFFFFF"/>
          <w:sz w:val="27"/>
          <w:szCs w:val="27"/>
        </w:rPr>
        <w:t>false</w:t>
      </w:r>
      <w:r>
        <w:rPr>
          <w:rFonts w:hint="eastAsia"/>
          <w:color w:val="FFFFFF"/>
          <w:sz w:val="27"/>
          <w:szCs w:val="27"/>
        </w:rPr>
        <w:br/>
        <w:t xml:space="preserve">    diskPersistent：是否缓存虚拟机重启期数据</w:t>
      </w:r>
      <w:r w:rsidR="00D0477E">
        <w:rPr>
          <w:rFonts w:hint="eastAsia"/>
          <w:color w:val="FFFFFF"/>
          <w:sz w:val="27"/>
          <w:szCs w:val="27"/>
        </w:rPr>
        <w:t xml:space="preserve"> </w:t>
      </w:r>
      <w:r w:rsidR="00D0477E">
        <w:rPr>
          <w:rFonts w:hint="eastAsia"/>
          <w:color w:val="ECE47E"/>
          <w:sz w:val="27"/>
          <w:szCs w:val="27"/>
        </w:rPr>
        <w:t>false</w:t>
      </w:r>
      <w:r>
        <w:rPr>
          <w:rFonts w:hint="eastAsia"/>
          <w:color w:val="FFFFFF"/>
          <w:sz w:val="27"/>
          <w:szCs w:val="27"/>
        </w:rPr>
        <w:br/>
        <w:t xml:space="preserve">    timeToIdleSeconds:设置对象在失效前的允许闲置时间（单位：秒）</w:t>
      </w:r>
      <w:r w:rsidR="001A1BDA">
        <w:rPr>
          <w:rFonts w:hint="eastAsia"/>
          <w:color w:val="FFFFFF"/>
          <w:sz w:val="27"/>
          <w:szCs w:val="27"/>
        </w:rPr>
        <w:t xml:space="preserve"> </w:t>
      </w:r>
      <w:r w:rsidR="001A1BDA" w:rsidRPr="00E9711C"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FFFFFF"/>
          <w:sz w:val="27"/>
          <w:szCs w:val="27"/>
        </w:rPr>
        <w:br/>
        <w:t xml:space="preserve">    timeToLiveSeconds:设置对象在失效前允许存活时间（单位：秒）</w:t>
      </w:r>
      <w:r w:rsidR="00B8077B">
        <w:rPr>
          <w:rFonts w:hint="eastAsia"/>
          <w:color w:val="FFFFFF"/>
          <w:sz w:val="27"/>
          <w:szCs w:val="27"/>
        </w:rPr>
        <w:t xml:space="preserve"> </w:t>
      </w:r>
      <w:r w:rsidR="00B8077B" w:rsidRPr="00E9711C">
        <w:rPr>
          <w:rFonts w:hint="eastAsia"/>
          <w:color w:val="ECE47E"/>
          <w:sz w:val="27"/>
          <w:szCs w:val="27"/>
        </w:rPr>
        <w:t>300</w:t>
      </w:r>
      <w:r>
        <w:rPr>
          <w:rFonts w:hint="eastAsia"/>
          <w:color w:val="FFFFFF"/>
          <w:sz w:val="27"/>
          <w:szCs w:val="27"/>
        </w:rPr>
        <w:br/>
        <w:t xml:space="preserve">     memoryStoreEvictionPolicy:可选策略有：LRU（最近最少使用，默认策略）、FIFO（先进先出）、LFU（最少访问次数）。</w:t>
      </w:r>
      <w:r>
        <w:rPr>
          <w:rFonts w:hint="eastAsia"/>
          <w:color w:val="FFFFFF"/>
          <w:sz w:val="27"/>
          <w:szCs w:val="27"/>
        </w:rPr>
        <w:br/>
        <w:t xml:space="preserve">    --&gt;</w:t>
      </w:r>
      <w:r>
        <w:rPr>
          <w:rFonts w:hint="eastAsia"/>
          <w:color w:val="FFFFFF"/>
          <w:sz w:val="27"/>
          <w:szCs w:val="27"/>
        </w:rPr>
        <w:br/>
        <w:t xml:space="preserve">    </w:t>
      </w:r>
      <w:r>
        <w:rPr>
          <w:rFonts w:hint="eastAsia"/>
          <w:color w:val="F9FAF4"/>
          <w:sz w:val="27"/>
          <w:szCs w:val="27"/>
        </w:rPr>
        <w:t>&lt;</w:t>
      </w:r>
      <w:r>
        <w:rPr>
          <w:rFonts w:hint="eastAsia"/>
          <w:color w:val="FF007F"/>
          <w:sz w:val="27"/>
          <w:szCs w:val="27"/>
        </w:rPr>
        <w:t>cache</w:t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 w:rsidRPr="00C52129">
        <w:rPr>
          <w:rFonts w:hint="eastAsia"/>
          <w:color w:val="FF0000"/>
          <w:sz w:val="27"/>
          <w:szCs w:val="27"/>
        </w:rPr>
        <w:t xml:space="preserve">   </w:t>
      </w:r>
      <w:r w:rsidRPr="00C52129">
        <w:rPr>
          <w:rFonts w:hint="eastAsia"/>
          <w:color w:val="FF0000"/>
          <w:sz w:val="27"/>
          <w:szCs w:val="27"/>
          <w:highlight w:val="yellow"/>
        </w:rPr>
        <w:t>name="demo"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eternal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maxElementsInMemory</w:t>
      </w:r>
      <w:r>
        <w:rPr>
          <w:rFonts w:hint="eastAsia"/>
          <w:color w:val="ECE47E"/>
          <w:sz w:val="27"/>
          <w:szCs w:val="27"/>
        </w:rPr>
        <w:t>="100"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overflowToDisk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diskPersistent</w:t>
      </w:r>
      <w:r>
        <w:rPr>
          <w:rFonts w:hint="eastAsia"/>
          <w:color w:val="ECE47E"/>
          <w:sz w:val="27"/>
          <w:szCs w:val="27"/>
        </w:rPr>
        <w:t>="false"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timeToIdleSeconds</w:t>
      </w:r>
      <w:r>
        <w:rPr>
          <w:rFonts w:hint="eastAsia"/>
          <w:color w:val="ECE47E"/>
          <w:sz w:val="27"/>
          <w:szCs w:val="27"/>
        </w:rPr>
        <w:t>="0"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timeToLiveSeconds</w:t>
      </w:r>
      <w:r>
        <w:rPr>
          <w:rFonts w:hint="eastAsia"/>
          <w:color w:val="ECE47E"/>
          <w:sz w:val="27"/>
          <w:szCs w:val="27"/>
        </w:rPr>
        <w:t>="300"</w:t>
      </w:r>
      <w:r>
        <w:rPr>
          <w:rFonts w:hint="eastAsia"/>
          <w:color w:val="ECE47E"/>
          <w:sz w:val="27"/>
          <w:szCs w:val="27"/>
        </w:rPr>
        <w:br/>
        <w:t xml:space="preserve">       </w:t>
      </w:r>
      <w:r>
        <w:rPr>
          <w:rFonts w:hint="eastAsia"/>
          <w:color w:val="BFA4A4"/>
          <w:sz w:val="27"/>
          <w:szCs w:val="27"/>
        </w:rPr>
        <w:t>memoryStoreEvictionPolicy</w:t>
      </w:r>
      <w:r>
        <w:rPr>
          <w:rFonts w:hint="eastAsia"/>
          <w:color w:val="ECE47E"/>
          <w:sz w:val="27"/>
          <w:szCs w:val="27"/>
        </w:rPr>
        <w:t xml:space="preserve">="LRU" </w:t>
      </w:r>
      <w:r>
        <w:rPr>
          <w:rFonts w:hint="eastAsia"/>
          <w:color w:val="F9FAF4"/>
          <w:sz w:val="27"/>
          <w:szCs w:val="27"/>
        </w:rPr>
        <w:t>/&gt;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&lt;/</w:t>
      </w:r>
      <w:r>
        <w:rPr>
          <w:rFonts w:hint="eastAsia"/>
          <w:color w:val="FF007F"/>
          <w:sz w:val="27"/>
          <w:szCs w:val="27"/>
        </w:rPr>
        <w:t>ehcache</w:t>
      </w:r>
      <w:r>
        <w:rPr>
          <w:rFonts w:hint="eastAsia"/>
          <w:color w:val="F9FAF4"/>
          <w:sz w:val="27"/>
          <w:szCs w:val="27"/>
        </w:rPr>
        <w:t>&gt;</w:t>
      </w:r>
    </w:p>
    <w:p w14:paraId="36D446AE" w14:textId="77777777" w:rsidR="00DD3CEA" w:rsidRPr="00253A39" w:rsidRDefault="00DD3CEA" w:rsidP="007339D1"/>
    <w:p w14:paraId="08A84CAB" w14:textId="77777777" w:rsidR="00FB47D4" w:rsidRDefault="00FB47D4" w:rsidP="00FB47D4"/>
    <w:p w14:paraId="3B91EC3A" w14:textId="77777777" w:rsidR="00E87727" w:rsidRDefault="00B67D33" w:rsidP="00504DF6">
      <w:pPr>
        <w:pStyle w:val="1"/>
      </w:pPr>
      <w:r>
        <w:t>4</w:t>
      </w:r>
      <w:r w:rsidR="004867A6">
        <w:rPr>
          <w:rFonts w:hint="eastAsia"/>
        </w:rPr>
        <w:t>、</w:t>
      </w:r>
      <w:r w:rsidR="0065136C">
        <w:rPr>
          <w:rFonts w:hint="eastAsia"/>
        </w:rPr>
        <w:t>缓存</w:t>
      </w:r>
      <w:r w:rsidR="0065136C">
        <w:t>配置类</w:t>
      </w:r>
      <w:r w:rsidR="00A576EB">
        <w:rPr>
          <w:rFonts w:hint="eastAsia"/>
        </w:rPr>
        <w:t>，</w:t>
      </w:r>
      <w:r w:rsidR="00A576EB">
        <w:t>配置缓存管理器和缓存管理工厂</w:t>
      </w:r>
      <w:r w:rsidR="00734D93">
        <w:rPr>
          <w:rFonts w:hint="eastAsia"/>
        </w:rPr>
        <w:t>（</w:t>
      </w:r>
      <w:r w:rsidR="00734D93">
        <w:rPr>
          <w:shd w:val="clear" w:color="auto" w:fill="FFFFFF"/>
        </w:rPr>
        <w:t>ehcache.xml</w:t>
      </w:r>
      <w:r w:rsidR="00734D93">
        <w:rPr>
          <w:rFonts w:hint="eastAsia"/>
        </w:rPr>
        <w:t>）</w:t>
      </w:r>
      <w:r w:rsidR="00A576EB">
        <w:t>，使用上面上面的配置文件</w:t>
      </w:r>
    </w:p>
    <w:p w14:paraId="68203812" w14:textId="77777777" w:rsidR="00504DF6" w:rsidRPr="00885516" w:rsidRDefault="00504DF6" w:rsidP="00504DF6"/>
    <w:p w14:paraId="371403EC" w14:textId="77777777" w:rsidR="00A9429A" w:rsidRPr="00E357FF" w:rsidRDefault="00A9429A" w:rsidP="00A9429A">
      <w:pPr>
        <w:pStyle w:val="HTML"/>
        <w:shd w:val="clear" w:color="auto" w:fill="272822"/>
        <w:rPr>
          <w:color w:val="CFBFAD"/>
          <w:szCs w:val="27"/>
        </w:rPr>
      </w:pPr>
      <w:r>
        <w:br/>
      </w:r>
      <w:r w:rsidRPr="00E357FF">
        <w:rPr>
          <w:rFonts w:hint="eastAsia"/>
          <w:color w:val="CFBFAD"/>
          <w:szCs w:val="27"/>
        </w:rPr>
        <w:br/>
      </w:r>
      <w:r w:rsidRPr="00E357FF">
        <w:rPr>
          <w:rFonts w:hint="eastAsia"/>
          <w:color w:val="D9E577"/>
          <w:szCs w:val="27"/>
        </w:rPr>
        <w:t>@Configuration</w:t>
      </w:r>
      <w:r w:rsidRPr="00E357FF">
        <w:rPr>
          <w:rFonts w:hint="eastAsia"/>
          <w:color w:val="D9E577"/>
          <w:szCs w:val="27"/>
        </w:rPr>
        <w:br/>
        <w:t>@EnableCaching</w:t>
      </w:r>
      <w:r w:rsidRPr="00E357FF">
        <w:rPr>
          <w:rFonts w:hint="eastAsia"/>
          <w:color w:val="FFFFFF"/>
          <w:szCs w:val="27"/>
        </w:rPr>
        <w:t>//标注启动缓存.</w:t>
      </w:r>
      <w:r w:rsidRPr="00E357FF">
        <w:rPr>
          <w:rFonts w:hint="eastAsia"/>
          <w:color w:val="FFFFFF"/>
          <w:szCs w:val="27"/>
        </w:rPr>
        <w:br/>
      </w:r>
      <w:r w:rsidRPr="00E357FF">
        <w:rPr>
          <w:rFonts w:hint="eastAsia"/>
          <w:color w:val="FF007F"/>
          <w:szCs w:val="27"/>
        </w:rPr>
        <w:t xml:space="preserve">public class </w:t>
      </w:r>
      <w:r w:rsidRPr="00E357FF">
        <w:rPr>
          <w:rFonts w:hint="eastAsia"/>
          <w:color w:val="52E3F6"/>
          <w:szCs w:val="27"/>
        </w:rPr>
        <w:t xml:space="preserve">CacheConfiguration </w:t>
      </w:r>
      <w:r w:rsidRPr="00E357FF">
        <w:rPr>
          <w:rFonts w:hint="eastAsia"/>
          <w:color w:val="F9FAF4"/>
          <w:szCs w:val="27"/>
        </w:rPr>
        <w:t>{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 xml:space="preserve">    </w:t>
      </w:r>
      <w:r w:rsidRPr="00E357FF">
        <w:rPr>
          <w:rFonts w:hint="eastAsia"/>
          <w:color w:val="FFFFFF"/>
          <w:szCs w:val="27"/>
        </w:rPr>
        <w:t>/**</w:t>
      </w:r>
      <w:r w:rsidRPr="00E357FF">
        <w:rPr>
          <w:rFonts w:hint="eastAsia"/>
          <w:color w:val="FFFFFF"/>
          <w:szCs w:val="27"/>
        </w:rPr>
        <w:br/>
        <w:t xml:space="preserve">     *  ehcache.xml 主要的管理器</w:t>
      </w:r>
      <w:r w:rsidRPr="00E357FF">
        <w:rPr>
          <w:rFonts w:hint="eastAsia"/>
          <w:color w:val="FFFFFF"/>
          <w:szCs w:val="27"/>
        </w:rPr>
        <w:br/>
        <w:t xml:space="preserve">     * </w:t>
      </w:r>
      <w:r w:rsidRPr="00E357FF">
        <w:rPr>
          <w:rFonts w:hint="eastAsia"/>
          <w:color w:val="CFBFAD"/>
          <w:szCs w:val="27"/>
        </w:rPr>
        <w:t xml:space="preserve">@param </w:t>
      </w:r>
      <w:r w:rsidRPr="00E357FF">
        <w:rPr>
          <w:rFonts w:hint="eastAsia"/>
          <w:color w:val="D9E577"/>
          <w:szCs w:val="27"/>
        </w:rPr>
        <w:t>bean</w:t>
      </w:r>
      <w:r w:rsidRPr="00E357FF">
        <w:rPr>
          <w:rFonts w:hint="eastAsia"/>
          <w:color w:val="D9E577"/>
          <w:szCs w:val="27"/>
        </w:rPr>
        <w:br/>
        <w:t xml:space="preserve">     </w:t>
      </w:r>
      <w:r w:rsidRPr="00E357FF">
        <w:rPr>
          <w:rFonts w:hint="eastAsia"/>
          <w:color w:val="FFFFFF"/>
          <w:szCs w:val="27"/>
        </w:rPr>
        <w:t xml:space="preserve">* </w:t>
      </w:r>
      <w:r w:rsidRPr="00E357FF">
        <w:rPr>
          <w:rFonts w:hint="eastAsia"/>
          <w:color w:val="CFBFAD"/>
          <w:szCs w:val="27"/>
        </w:rPr>
        <w:t>@return</w:t>
      </w:r>
      <w:r w:rsidRPr="00E357FF">
        <w:rPr>
          <w:rFonts w:hint="eastAsia"/>
          <w:color w:val="CFBFAD"/>
          <w:szCs w:val="27"/>
        </w:rPr>
        <w:br/>
        <w:t xml:space="preserve">     </w:t>
      </w:r>
      <w:r w:rsidRPr="00E357FF">
        <w:rPr>
          <w:rFonts w:hint="eastAsia"/>
          <w:color w:val="FFFFFF"/>
          <w:szCs w:val="27"/>
        </w:rPr>
        <w:t>*/</w:t>
      </w:r>
      <w:r w:rsidRPr="00E357FF">
        <w:rPr>
          <w:rFonts w:hint="eastAsia"/>
          <w:color w:val="FFFFFF"/>
          <w:szCs w:val="27"/>
        </w:rPr>
        <w:br/>
        <w:t xml:space="preserve">    </w:t>
      </w:r>
      <w:r w:rsidRPr="00E357FF">
        <w:rPr>
          <w:rFonts w:hint="eastAsia"/>
          <w:color w:val="D9E577"/>
          <w:szCs w:val="27"/>
        </w:rPr>
        <w:t>@Bean</w:t>
      </w:r>
      <w:r w:rsidRPr="00E357FF">
        <w:rPr>
          <w:rFonts w:hint="eastAsia"/>
          <w:color w:val="D9E577"/>
          <w:szCs w:val="27"/>
        </w:rPr>
        <w:br/>
        <w:t xml:space="preserve">    </w:t>
      </w:r>
      <w:r w:rsidRPr="00E357FF">
        <w:rPr>
          <w:rFonts w:hint="eastAsia"/>
          <w:color w:val="FF007F"/>
          <w:szCs w:val="27"/>
        </w:rPr>
        <w:t xml:space="preserve">public </w:t>
      </w:r>
      <w:r w:rsidRPr="00E357FF">
        <w:rPr>
          <w:rFonts w:hint="eastAsia"/>
          <w:color w:val="52E3F6"/>
          <w:szCs w:val="27"/>
        </w:rPr>
        <w:t xml:space="preserve">EhCacheCacheManager </w:t>
      </w:r>
      <w:r w:rsidRPr="00E357FF">
        <w:rPr>
          <w:rFonts w:hint="eastAsia"/>
          <w:color w:val="A7EC21"/>
          <w:szCs w:val="27"/>
        </w:rPr>
        <w:t>ehCacheCacheManager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BFA4A4"/>
          <w:szCs w:val="27"/>
        </w:rPr>
        <w:t>bean</w:t>
      </w:r>
      <w:r w:rsidRPr="00E357FF">
        <w:rPr>
          <w:rFonts w:hint="eastAsia"/>
          <w:color w:val="F9FAF4"/>
          <w:szCs w:val="27"/>
        </w:rPr>
        <w:t>){</w:t>
      </w:r>
      <w:r w:rsidRPr="00E357FF">
        <w:rPr>
          <w:rFonts w:hint="eastAsia"/>
          <w:color w:val="F9FAF4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>System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b/>
          <w:bCs/>
          <w:i/>
          <w:iCs/>
          <w:color w:val="660E7A"/>
          <w:szCs w:val="27"/>
        </w:rPr>
        <w:t>out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println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"CacheConfiguration.ehCacheCacheManager()"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return new </w:t>
      </w:r>
      <w:r w:rsidRPr="00E357FF">
        <w:rPr>
          <w:rFonts w:hint="eastAsia"/>
          <w:color w:val="A7EC21"/>
          <w:szCs w:val="27"/>
        </w:rPr>
        <w:t>EhCacheCacheManager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BFA4A4"/>
          <w:szCs w:val="27"/>
        </w:rPr>
        <w:t>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getObject</w:t>
      </w:r>
      <w:r w:rsidRPr="00E357FF">
        <w:rPr>
          <w:rFonts w:hint="eastAsia"/>
          <w:color w:val="F9FAF4"/>
          <w:szCs w:val="27"/>
        </w:rPr>
        <w:t>())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</w:t>
      </w:r>
      <w:r w:rsidRPr="00E357FF">
        <w:rPr>
          <w:rFonts w:hint="eastAsia"/>
          <w:color w:val="F9FAF4"/>
          <w:szCs w:val="27"/>
        </w:rPr>
        <w:t>}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 xml:space="preserve">    </w:t>
      </w:r>
      <w:r w:rsidRPr="00E357FF">
        <w:rPr>
          <w:rFonts w:hint="eastAsia"/>
          <w:i/>
          <w:iCs/>
          <w:color w:val="FFFFFF" w:themeColor="background1"/>
          <w:szCs w:val="27"/>
        </w:rPr>
        <w:t>/*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据shared与否的设置,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Spring分别通过CacheManager.create()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 或new CacheManager()方式来创建一个ehcache基地.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F851DD">
        <w:rPr>
          <w:rFonts w:hint="eastAsia"/>
          <w:i/>
          <w:iCs/>
          <w:color w:val="FFFFFF" w:themeColor="background1"/>
          <w:szCs w:val="27"/>
          <w:shd w:val="clear" w:color="auto" w:fill="FF0000"/>
        </w:rPr>
        <w:t xml:space="preserve"> 也说是说通过这个来设置cache的基地是这里的Spring独用,还是跟别的(如hibernate的Ehcache共享)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</w:t>
      </w:r>
      <w:r w:rsidRPr="00E357FF">
        <w:rPr>
          <w:rFonts w:hint="eastAsia"/>
          <w:i/>
          <w:iCs/>
          <w:color w:val="FFFFFF" w:themeColor="background1"/>
          <w:szCs w:val="27"/>
        </w:rPr>
        <w:br/>
        <w:t xml:space="preserve">       */</w:t>
      </w:r>
      <w:r w:rsidRPr="00E357FF">
        <w:rPr>
          <w:rFonts w:hint="eastAsia"/>
          <w:i/>
          <w:iCs/>
          <w:color w:val="808080"/>
          <w:szCs w:val="27"/>
        </w:rPr>
        <w:br/>
        <w:t xml:space="preserve">    </w:t>
      </w:r>
      <w:r w:rsidRPr="00E357FF">
        <w:rPr>
          <w:rFonts w:hint="eastAsia"/>
          <w:color w:val="D9E577"/>
          <w:szCs w:val="27"/>
        </w:rPr>
        <w:t>@Bean</w:t>
      </w:r>
      <w:r w:rsidRPr="00E357FF">
        <w:rPr>
          <w:rFonts w:hint="eastAsia"/>
          <w:color w:val="D9E577"/>
          <w:szCs w:val="27"/>
        </w:rPr>
        <w:br/>
        <w:t xml:space="preserve">    </w:t>
      </w:r>
      <w:r w:rsidRPr="00E357FF">
        <w:rPr>
          <w:rFonts w:hint="eastAsia"/>
          <w:color w:val="FF007F"/>
          <w:szCs w:val="27"/>
        </w:rPr>
        <w:t xml:space="preserve">public 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A7EC21"/>
          <w:szCs w:val="27"/>
        </w:rPr>
        <w:t>ehCacheManagerFactoryBean</w:t>
      </w:r>
      <w:r w:rsidRPr="00E357FF">
        <w:rPr>
          <w:rFonts w:hint="eastAsia"/>
          <w:color w:val="F9FAF4"/>
          <w:szCs w:val="27"/>
        </w:rPr>
        <w:t>(){</w:t>
      </w:r>
      <w:r w:rsidRPr="00E357FF">
        <w:rPr>
          <w:rFonts w:hint="eastAsia"/>
          <w:color w:val="F9FAF4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>System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b/>
          <w:bCs/>
          <w:i/>
          <w:iCs/>
          <w:color w:val="660E7A"/>
          <w:szCs w:val="27"/>
        </w:rPr>
        <w:t>out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println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"CacheConfiguration.ehCacheManagerFactoryBean()"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52E3F6"/>
          <w:szCs w:val="27"/>
        </w:rPr>
        <w:t xml:space="preserve">EhCacheManagerFactoryBean </w:t>
      </w:r>
      <w:r w:rsidRPr="00E357FF">
        <w:rPr>
          <w:rFonts w:hint="eastAsia"/>
          <w:color w:val="CFBFAD"/>
          <w:szCs w:val="27"/>
        </w:rPr>
        <w:t xml:space="preserve">cacheManagerFactoryBean </w:t>
      </w:r>
      <w:r w:rsidRPr="00E357FF">
        <w:rPr>
          <w:rFonts w:hint="eastAsia"/>
          <w:color w:val="FF007F"/>
          <w:szCs w:val="27"/>
        </w:rPr>
        <w:t xml:space="preserve">= new </w:t>
      </w:r>
      <w:r w:rsidRPr="00E357FF">
        <w:rPr>
          <w:rFonts w:hint="eastAsia"/>
          <w:color w:val="A7EC21"/>
          <w:szCs w:val="27"/>
        </w:rPr>
        <w:t xml:space="preserve">EhCacheManagerFactoryBean </w:t>
      </w:r>
      <w:r w:rsidRPr="00E357FF">
        <w:rPr>
          <w:rFonts w:hint="eastAsia"/>
          <w:color w:val="F9FAF4"/>
          <w:szCs w:val="27"/>
        </w:rPr>
        <w:t>()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 xml:space="preserve">setConfigLocation 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FF007F"/>
          <w:szCs w:val="27"/>
        </w:rPr>
        <w:t xml:space="preserve">new </w:t>
      </w:r>
      <w:r w:rsidRPr="00E357FF">
        <w:rPr>
          <w:rFonts w:hint="eastAsia"/>
          <w:color w:val="A7EC21"/>
          <w:szCs w:val="27"/>
        </w:rPr>
        <w:t>ClassPathResource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ECE47E"/>
          <w:szCs w:val="27"/>
        </w:rPr>
        <w:t>"conf/ehcache.xml"</w:t>
      </w:r>
      <w:r w:rsidRPr="00E357FF">
        <w:rPr>
          <w:rFonts w:hint="eastAsia"/>
          <w:color w:val="F9FAF4"/>
          <w:szCs w:val="27"/>
        </w:rPr>
        <w:t>))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.</w:t>
      </w:r>
      <w:r w:rsidRPr="00E357FF">
        <w:rPr>
          <w:rFonts w:hint="eastAsia"/>
          <w:color w:val="A7EC21"/>
          <w:szCs w:val="27"/>
        </w:rPr>
        <w:t>setShared</w:t>
      </w:r>
      <w:r w:rsidRPr="00E357FF">
        <w:rPr>
          <w:rFonts w:hint="eastAsia"/>
          <w:color w:val="F9FAF4"/>
          <w:szCs w:val="27"/>
        </w:rPr>
        <w:t>(</w:t>
      </w:r>
      <w:r w:rsidRPr="00E357FF">
        <w:rPr>
          <w:rFonts w:hint="eastAsia"/>
          <w:color w:val="FF007F"/>
          <w:szCs w:val="27"/>
        </w:rPr>
        <w:t>true</w:t>
      </w:r>
      <w:r w:rsidRPr="00E357FF">
        <w:rPr>
          <w:rFonts w:hint="eastAsia"/>
          <w:color w:val="F9FAF4"/>
          <w:szCs w:val="27"/>
        </w:rPr>
        <w:t>)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    return </w:t>
      </w:r>
      <w:r w:rsidRPr="00E357FF">
        <w:rPr>
          <w:rFonts w:hint="eastAsia"/>
          <w:color w:val="CFBFAD"/>
          <w:szCs w:val="27"/>
        </w:rPr>
        <w:t>cacheManagerFactoryBean</w:t>
      </w:r>
      <w:r w:rsidRPr="00E357FF">
        <w:rPr>
          <w:rFonts w:hint="eastAsia"/>
          <w:color w:val="FF007F"/>
          <w:szCs w:val="27"/>
        </w:rPr>
        <w:t>;</w:t>
      </w:r>
      <w:r w:rsidRPr="00E357FF">
        <w:rPr>
          <w:rFonts w:hint="eastAsia"/>
          <w:color w:val="FF007F"/>
          <w:szCs w:val="27"/>
        </w:rPr>
        <w:br/>
        <w:t xml:space="preserve">    </w:t>
      </w:r>
      <w:r w:rsidRPr="00E357FF">
        <w:rPr>
          <w:rFonts w:hint="eastAsia"/>
          <w:color w:val="F9FAF4"/>
          <w:szCs w:val="27"/>
        </w:rPr>
        <w:t>}</w:t>
      </w:r>
      <w:r w:rsidRPr="00E357FF">
        <w:rPr>
          <w:rFonts w:hint="eastAsia"/>
          <w:color w:val="F9FAF4"/>
          <w:szCs w:val="27"/>
        </w:rPr>
        <w:br/>
      </w:r>
      <w:r w:rsidRPr="00E357FF">
        <w:rPr>
          <w:rFonts w:hint="eastAsia"/>
          <w:color w:val="F9FAF4"/>
          <w:szCs w:val="27"/>
        </w:rPr>
        <w:br/>
        <w:t>}</w:t>
      </w:r>
    </w:p>
    <w:p w14:paraId="15E75878" w14:textId="77777777" w:rsidR="0065136C" w:rsidRPr="00A9429A" w:rsidRDefault="0065136C" w:rsidP="0065136C"/>
    <w:p w14:paraId="67399E00" w14:textId="77777777" w:rsidR="00FB47D4" w:rsidRDefault="00FB47D4" w:rsidP="00FB47D4"/>
    <w:p w14:paraId="286F5EDC" w14:textId="77777777" w:rsidR="00B67D33" w:rsidRDefault="00385316" w:rsidP="0038531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接口</w:t>
      </w:r>
      <w:r>
        <w:t>和实现</w:t>
      </w:r>
    </w:p>
    <w:p w14:paraId="5396F73C" w14:textId="77777777" w:rsidR="00385316" w:rsidRDefault="00385316" w:rsidP="00385316"/>
    <w:p w14:paraId="6197A66A" w14:textId="77777777" w:rsidR="00A942C0" w:rsidRDefault="00A942C0" w:rsidP="00A942C0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52E3F6"/>
          <w:sz w:val="27"/>
          <w:szCs w:val="27"/>
        </w:rPr>
        <w:t xml:space="preserve">DemoInfoService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save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BFA4A4"/>
          <w:sz w:val="27"/>
          <w:szCs w:val="27"/>
        </w:rPr>
        <w:t>demoInfo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void </w:t>
      </w:r>
      <w:r>
        <w:rPr>
          <w:rFonts w:hint="eastAsia"/>
          <w:color w:val="A7EC21"/>
          <w:sz w:val="27"/>
          <w:szCs w:val="27"/>
        </w:rPr>
        <w:t>delete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update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BFA4A4"/>
          <w:sz w:val="27"/>
          <w:szCs w:val="27"/>
        </w:rPr>
        <w:t>updated</w:t>
      </w:r>
      <w:r>
        <w:rPr>
          <w:rFonts w:hint="eastAsia"/>
          <w:color w:val="F9FAF4"/>
          <w:sz w:val="27"/>
          <w:szCs w:val="27"/>
        </w:rPr>
        <w:t xml:space="preserve">) </w:t>
      </w:r>
      <w:r>
        <w:rPr>
          <w:rFonts w:hint="eastAsia"/>
          <w:color w:val="FF007F"/>
          <w:sz w:val="27"/>
          <w:szCs w:val="27"/>
        </w:rPr>
        <w:t xml:space="preserve">throws </w:t>
      </w:r>
      <w:r>
        <w:rPr>
          <w:rFonts w:hint="eastAsia"/>
          <w:color w:val="52E3F6"/>
          <w:sz w:val="27"/>
          <w:szCs w:val="27"/>
        </w:rPr>
        <w:t>NotFoundException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14:paraId="11D826BF" w14:textId="77777777" w:rsidR="00385316" w:rsidRDefault="00385316" w:rsidP="00385316"/>
    <w:p w14:paraId="2C5338FE" w14:textId="77777777" w:rsidR="00A942C0" w:rsidRPr="00A942C0" w:rsidRDefault="00A942C0" w:rsidP="00385316"/>
    <w:p w14:paraId="0FBE2651" w14:textId="77777777" w:rsidR="00385316" w:rsidRDefault="00A942C0" w:rsidP="00A942C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实现类</w:t>
      </w:r>
      <w:r w:rsidR="00E67783">
        <w:rPr>
          <w:rFonts w:hint="eastAsia"/>
        </w:rPr>
        <w:t xml:space="preserve"> </w:t>
      </w:r>
      <w:bookmarkStart w:id="0" w:name="_GoBack"/>
      <w:bookmarkEnd w:id="0"/>
    </w:p>
    <w:p w14:paraId="0CD0B431" w14:textId="77777777" w:rsidR="00A942C0" w:rsidRDefault="00A942C0" w:rsidP="00A942C0"/>
    <w:p w14:paraId="3D9D6935" w14:textId="77777777" w:rsidR="002A3096" w:rsidRPr="002A3096" w:rsidRDefault="00A942C0" w:rsidP="002A3096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2C3228">
        <w:rPr>
          <w:rFonts w:hint="eastAsia"/>
          <w:color w:val="CFBFAD"/>
          <w:szCs w:val="27"/>
        </w:rPr>
        <w:br/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* </w:t>
      </w:r>
      <w:r w:rsidRPr="002C3228">
        <w:rPr>
          <w:rFonts w:hint="eastAsia"/>
          <w:color w:val="CFBFAD"/>
          <w:szCs w:val="27"/>
        </w:rPr>
        <w:t>@Description</w:t>
      </w:r>
      <w:r w:rsidRPr="002C3228">
        <w:rPr>
          <w:rFonts w:hint="eastAsia"/>
          <w:color w:val="CFBFAD"/>
          <w:szCs w:val="27"/>
        </w:rPr>
        <w:br/>
        <w:t xml:space="preserve">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 xml:space="preserve">@Author </w:t>
      </w:r>
      <w:r w:rsidRPr="002C3228">
        <w:rPr>
          <w:rFonts w:hint="eastAsia"/>
          <w:color w:val="FFFFFF"/>
          <w:szCs w:val="27"/>
        </w:rPr>
        <w:t>HealerJean</w:t>
      </w:r>
      <w:r w:rsidRPr="002C3228">
        <w:rPr>
          <w:rFonts w:hint="eastAsia"/>
          <w:color w:val="FFFFFF"/>
          <w:szCs w:val="27"/>
        </w:rPr>
        <w:br/>
        <w:t xml:space="preserve"> * </w:t>
      </w:r>
      <w:r w:rsidRPr="002C3228">
        <w:rPr>
          <w:rFonts w:hint="eastAsia"/>
          <w:color w:val="CFBFAD"/>
          <w:szCs w:val="27"/>
        </w:rPr>
        <w:t xml:space="preserve">@Date </w:t>
      </w:r>
      <w:r w:rsidRPr="002C3228">
        <w:rPr>
          <w:rFonts w:hint="eastAsia"/>
          <w:color w:val="FFFFFF"/>
          <w:szCs w:val="27"/>
        </w:rPr>
        <w:t>2017/11/30  15:21.</w:t>
      </w:r>
      <w:r w:rsidRPr="002C3228">
        <w:rPr>
          <w:rFonts w:hint="eastAsia"/>
          <w:color w:val="FFFFFF"/>
          <w:szCs w:val="27"/>
        </w:rPr>
        <w:br/>
        <w:t xml:space="preserve"> */</w:t>
      </w:r>
      <w:r w:rsidRPr="002C3228">
        <w:rPr>
          <w:rFonts w:hint="eastAsia"/>
          <w:color w:val="FFFFFF"/>
          <w:szCs w:val="27"/>
        </w:rPr>
        <w:br/>
      </w:r>
      <w:r w:rsidRPr="002C3228">
        <w:rPr>
          <w:rFonts w:hint="eastAsia"/>
          <w:color w:val="D9E577"/>
          <w:szCs w:val="27"/>
        </w:rPr>
        <w:t>@Service</w:t>
      </w:r>
      <w:r w:rsidRPr="002C3228">
        <w:rPr>
          <w:rFonts w:hint="eastAsia"/>
          <w:color w:val="D9E577"/>
          <w:szCs w:val="27"/>
        </w:rPr>
        <w:br/>
      </w:r>
      <w:r w:rsidRPr="002C3228">
        <w:rPr>
          <w:rFonts w:hint="eastAsia"/>
          <w:color w:val="FF007F"/>
          <w:szCs w:val="27"/>
        </w:rPr>
        <w:t xml:space="preserve">public class </w:t>
      </w:r>
      <w:r w:rsidRPr="002C3228">
        <w:rPr>
          <w:rFonts w:hint="eastAsia"/>
          <w:color w:val="52E3F6"/>
          <w:szCs w:val="27"/>
        </w:rPr>
        <w:t xml:space="preserve">DemoInfoServiceImpl </w:t>
      </w:r>
      <w:r w:rsidRPr="002C3228">
        <w:rPr>
          <w:rFonts w:hint="eastAsia"/>
          <w:color w:val="FF007F"/>
          <w:szCs w:val="27"/>
        </w:rPr>
        <w:t xml:space="preserve">implements </w:t>
      </w:r>
      <w:r w:rsidRPr="002C3228">
        <w:rPr>
          <w:rFonts w:hint="eastAsia"/>
          <w:color w:val="52E3F6"/>
          <w:szCs w:val="27"/>
        </w:rPr>
        <w:t xml:space="preserve">DemoInfoService </w:t>
      </w:r>
      <w:r w:rsidRPr="002C3228">
        <w:rPr>
          <w:rFonts w:hint="eastAsia"/>
          <w:color w:val="F9FAF4"/>
          <w:szCs w:val="27"/>
        </w:rPr>
        <w:t>{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4D2FE5">
        <w:rPr>
          <w:rFonts w:hint="eastAsia"/>
          <w:shd w:val="clear" w:color="auto" w:fill="FF0000"/>
        </w:rPr>
        <w:t>/</w:t>
      </w:r>
      <w:r w:rsidRPr="004D2FE5">
        <w:rPr>
          <w:rFonts w:hint="eastAsia"/>
          <w:highlight w:val="green"/>
          <w:shd w:val="clear" w:color="auto" w:fill="FF0000"/>
        </w:rPr>
        <w:t>/这里的单引号不能少，否则会报错，被识别是一个对象;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static final </w:t>
      </w:r>
      <w:r w:rsidRPr="002C3228">
        <w:rPr>
          <w:rFonts w:hint="eastAsia"/>
          <w:color w:val="52E3F6"/>
          <w:szCs w:val="27"/>
        </w:rPr>
        <w:t xml:space="preserve">String 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CACHE_KEY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"'demoInfo'"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@Resource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private </w:t>
      </w:r>
      <w:r w:rsidRPr="002C3228">
        <w:rPr>
          <w:rFonts w:hint="eastAsia"/>
          <w:color w:val="52E3F6"/>
          <w:szCs w:val="27"/>
        </w:rPr>
        <w:t xml:space="preserve">DemoInfoRepository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</w:t>
      </w:r>
      <w:r w:rsidRPr="00455275">
        <w:rPr>
          <w:rFonts w:hint="eastAsia"/>
          <w:color w:val="FF0000"/>
          <w:szCs w:val="27"/>
        </w:rPr>
        <w:t xml:space="preserve">  *</w:t>
      </w:r>
      <w:r w:rsidRPr="00455275">
        <w:rPr>
          <w:rFonts w:hint="eastAsia"/>
          <w:color w:val="FF0000"/>
          <w:szCs w:val="27"/>
          <w:shd w:val="clear" w:color="auto" w:fill="FF0000"/>
        </w:rPr>
        <w:t xml:space="preserve"> </w:t>
      </w:r>
      <w:r w:rsidRPr="00455275">
        <w:rPr>
          <w:rFonts w:hint="eastAsia"/>
          <w:color w:val="FF0000"/>
          <w:szCs w:val="27"/>
          <w:highlight w:val="green"/>
          <w:shd w:val="clear" w:color="auto" w:fill="FF0000"/>
        </w:rPr>
        <w:t>value属性表示使用哪个缓存策略，缓存策略在ehcache.xml 也叫缓存存放位置名称，不能为空</w:t>
      </w:r>
      <w:r w:rsidRPr="002C3228">
        <w:rPr>
          <w:rFonts w:hint="eastAsia"/>
          <w:color w:val="FFFFFF"/>
          <w:szCs w:val="27"/>
        </w:rPr>
        <w:br/>
        <w:t xml:space="preserve">     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static final </w:t>
      </w:r>
      <w:r w:rsidRPr="002C3228">
        <w:rPr>
          <w:rFonts w:hint="eastAsia"/>
          <w:color w:val="52E3F6"/>
          <w:szCs w:val="27"/>
        </w:rPr>
        <w:t xml:space="preserve">String 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DEMO_CACHE_NAME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"demo"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</w:r>
      <w:r w:rsidRPr="002C3228">
        <w:rPr>
          <w:rFonts w:hint="eastAsia"/>
          <w:color w:val="FF007F"/>
          <w:szCs w:val="27"/>
        </w:rPr>
        <w:br/>
        <w:t xml:space="preserve"> </w:t>
      </w:r>
      <w:r w:rsidR="002A3096">
        <w:rPr>
          <w:color w:val="FF007F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/**</w:t>
      </w:r>
      <w:r w:rsidR="002A3096" w:rsidRPr="002A3096">
        <w:rPr>
          <w:rFonts w:hint="eastAsia"/>
          <w:color w:val="FFFFFF"/>
          <w:sz w:val="27"/>
          <w:szCs w:val="27"/>
        </w:rPr>
        <w:br/>
        <w:t xml:space="preserve"> </w:t>
      </w:r>
      <w:r w:rsidR="002A3096">
        <w:rPr>
          <w:color w:val="FFFFFF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* 保存数据，防止是更新的操作，所以</w:t>
      </w:r>
      <w:r w:rsidR="00CD0A55">
        <w:rPr>
          <w:rFonts w:hint="eastAsia"/>
          <w:color w:val="FFFFFF"/>
          <w:sz w:val="27"/>
          <w:szCs w:val="27"/>
        </w:rPr>
        <w:t>将</w:t>
      </w:r>
      <w:r w:rsidR="002A3096" w:rsidRPr="002A3096">
        <w:rPr>
          <w:rFonts w:hint="eastAsia"/>
          <w:color w:val="FFFFFF"/>
          <w:sz w:val="27"/>
          <w:szCs w:val="27"/>
        </w:rPr>
        <w:t>之前</w:t>
      </w:r>
      <w:r w:rsidR="00C37E47">
        <w:rPr>
          <w:rFonts w:hint="eastAsia"/>
          <w:color w:val="FFFFFF"/>
          <w:sz w:val="27"/>
          <w:szCs w:val="27"/>
        </w:rPr>
        <w:t>缓存</w:t>
      </w:r>
      <w:r w:rsidR="002A3096" w:rsidRPr="002A3096">
        <w:rPr>
          <w:rFonts w:hint="eastAsia"/>
          <w:color w:val="FFFFFF"/>
          <w:sz w:val="27"/>
          <w:szCs w:val="27"/>
        </w:rPr>
        <w:t>的删除</w:t>
      </w:r>
      <w:r w:rsidR="00D172CD">
        <w:rPr>
          <w:rFonts w:hint="eastAsia"/>
          <w:color w:val="FFFFFF"/>
          <w:sz w:val="27"/>
          <w:szCs w:val="27"/>
        </w:rPr>
        <w:t>,</w:t>
      </w:r>
      <w:r w:rsidR="00954388" w:rsidRPr="00856CF8">
        <w:rPr>
          <w:rFonts w:hint="eastAsia"/>
          <w:color w:val="FF0000"/>
          <w:sz w:val="27"/>
          <w:szCs w:val="27"/>
          <w:highlight w:val="yellow"/>
        </w:rPr>
        <w:t>事实上</w:t>
      </w:r>
      <w:r w:rsidR="00954388" w:rsidRPr="00856CF8">
        <w:rPr>
          <w:color w:val="FF0000"/>
          <w:sz w:val="27"/>
          <w:szCs w:val="27"/>
          <w:highlight w:val="yellow"/>
        </w:rPr>
        <w:t>，我也并没有很成功的实现它</w:t>
      </w:r>
      <w:r w:rsidR="00560FE2">
        <w:rPr>
          <w:rFonts w:hint="eastAsia"/>
          <w:color w:val="FF0000"/>
          <w:sz w:val="27"/>
          <w:szCs w:val="27"/>
          <w:highlight w:val="yellow"/>
        </w:rPr>
        <w:t>，</w:t>
      </w:r>
      <w:r w:rsidR="00560FE2">
        <w:rPr>
          <w:color w:val="FF0000"/>
          <w:sz w:val="27"/>
          <w:szCs w:val="27"/>
          <w:highlight w:val="yellow"/>
        </w:rPr>
        <w:t>后来明白啦</w:t>
      </w:r>
      <w:r w:rsidR="00560FE2">
        <w:rPr>
          <w:rFonts w:hint="eastAsia"/>
          <w:color w:val="FF0000"/>
          <w:sz w:val="27"/>
          <w:szCs w:val="27"/>
          <w:highlight w:val="yellow"/>
        </w:rPr>
        <w:t>，</w:t>
      </w:r>
      <w:r w:rsidR="00560FE2">
        <w:rPr>
          <w:color w:val="FF0000"/>
          <w:sz w:val="27"/>
          <w:szCs w:val="27"/>
          <w:highlight w:val="yellow"/>
        </w:rPr>
        <w:t>哈</w:t>
      </w:r>
      <w:r w:rsidR="00560FE2">
        <w:rPr>
          <w:rFonts w:hint="eastAsia"/>
          <w:color w:val="FF0000"/>
          <w:sz w:val="27"/>
          <w:szCs w:val="27"/>
          <w:highlight w:val="yellow"/>
        </w:rPr>
        <w:t>，</w:t>
      </w:r>
      <w:r w:rsidR="00560FE2">
        <w:rPr>
          <w:color w:val="FF0000"/>
          <w:sz w:val="27"/>
          <w:szCs w:val="27"/>
          <w:highlight w:val="yellow"/>
        </w:rPr>
        <w:t>原来是list集合缓存的时候</w:t>
      </w:r>
      <w:r w:rsidR="00560FE2">
        <w:rPr>
          <w:rFonts w:hint="eastAsia"/>
          <w:color w:val="FF0000"/>
          <w:sz w:val="27"/>
          <w:szCs w:val="27"/>
          <w:highlight w:val="yellow"/>
        </w:rPr>
        <w:t>，</w:t>
      </w:r>
      <w:r w:rsidR="00560FE2">
        <w:rPr>
          <w:color w:val="FF0000"/>
          <w:sz w:val="27"/>
          <w:szCs w:val="27"/>
          <w:highlight w:val="yellow"/>
        </w:rPr>
        <w:t>添加要删除的哦</w:t>
      </w:r>
      <w:r w:rsidR="002A3096" w:rsidRPr="002A3096">
        <w:rPr>
          <w:rFonts w:hint="eastAsia"/>
          <w:color w:val="FFFFFF"/>
          <w:sz w:val="27"/>
          <w:szCs w:val="27"/>
        </w:rPr>
        <w:br/>
        <w:t xml:space="preserve"> </w:t>
      </w:r>
      <w:r w:rsidR="002A3096">
        <w:rPr>
          <w:color w:val="FFFFFF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 xml:space="preserve">* </w:t>
      </w:r>
      <w:r w:rsidR="002A3096" w:rsidRPr="002A3096">
        <w:rPr>
          <w:rFonts w:hint="eastAsia"/>
          <w:color w:val="CFBFAD"/>
          <w:sz w:val="27"/>
          <w:szCs w:val="27"/>
        </w:rPr>
        <w:t xml:space="preserve">@param </w:t>
      </w:r>
      <w:r w:rsidR="002A3096" w:rsidRPr="002A3096">
        <w:rPr>
          <w:rFonts w:hint="eastAsia"/>
          <w:color w:val="D9E577"/>
          <w:sz w:val="27"/>
          <w:szCs w:val="27"/>
        </w:rPr>
        <w:t>demoInfo</w:t>
      </w:r>
      <w:r w:rsidR="002A3096" w:rsidRPr="002A3096">
        <w:rPr>
          <w:rFonts w:hint="eastAsia"/>
          <w:color w:val="D9E577"/>
          <w:sz w:val="27"/>
          <w:szCs w:val="27"/>
        </w:rPr>
        <w:br/>
        <w:t xml:space="preserve"> </w:t>
      </w:r>
      <w:r w:rsidR="002A3096">
        <w:rPr>
          <w:color w:val="D9E577"/>
          <w:sz w:val="27"/>
          <w:szCs w:val="27"/>
        </w:rPr>
        <w:tab/>
      </w:r>
      <w:r w:rsidR="002A3096" w:rsidRPr="002A3096">
        <w:rPr>
          <w:rFonts w:hint="eastAsia"/>
          <w:color w:val="FFFFFF"/>
          <w:sz w:val="27"/>
          <w:szCs w:val="27"/>
        </w:rPr>
        <w:t>*/</w:t>
      </w:r>
    </w:p>
    <w:p w14:paraId="5AD9F2F0" w14:textId="77777777" w:rsidR="00A942C0" w:rsidRDefault="00A942C0" w:rsidP="00A942C0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2C3228">
        <w:rPr>
          <w:rFonts w:hint="eastAsia"/>
          <w:color w:val="FFFFFF"/>
          <w:szCs w:val="27"/>
        </w:rPr>
        <w:br/>
        <w:t xml:space="preserve">    </w:t>
      </w:r>
      <w:r w:rsidRPr="002A3096">
        <w:rPr>
          <w:rFonts w:hint="eastAsia"/>
          <w:color w:val="FF0000"/>
          <w:szCs w:val="27"/>
          <w:highlight w:val="green"/>
        </w:rPr>
        <w:t>@CacheEvict(value=</w:t>
      </w:r>
      <w:r w:rsidRPr="002A3096">
        <w:rPr>
          <w:rFonts w:hint="eastAsia"/>
          <w:b/>
          <w:bCs/>
          <w:i/>
          <w:iCs/>
          <w:color w:val="FF0000"/>
          <w:szCs w:val="27"/>
          <w:highlight w:val="green"/>
        </w:rPr>
        <w:t>DEMO_CACHE_NAME</w:t>
      </w:r>
      <w:r w:rsidRPr="002A3096">
        <w:rPr>
          <w:rFonts w:hint="eastAsia"/>
          <w:color w:val="FF0000"/>
          <w:szCs w:val="27"/>
          <w:highlight w:val="green"/>
        </w:rPr>
        <w:t>,k</w:t>
      </w:r>
      <w:r w:rsidRPr="00636FC7">
        <w:rPr>
          <w:rFonts w:hint="eastAsia"/>
          <w:color w:val="FF0000"/>
          <w:szCs w:val="27"/>
          <w:highlight w:val="yellow"/>
        </w:rPr>
        <w:t>ey=</w:t>
      </w:r>
      <w:r w:rsidRPr="00636FC7">
        <w:rPr>
          <w:rFonts w:hint="eastAsia"/>
          <w:b/>
          <w:bCs/>
          <w:i/>
          <w:iCs/>
          <w:color w:val="FF0000"/>
          <w:szCs w:val="27"/>
          <w:highlight w:val="yellow"/>
        </w:rPr>
        <w:t>CACHE_KEY</w:t>
      </w:r>
      <w:r w:rsidRPr="00636FC7">
        <w:rPr>
          <w:rFonts w:hint="eastAsia"/>
          <w:color w:val="FF0000"/>
          <w:szCs w:val="27"/>
          <w:highlight w:val="yellow"/>
        </w:rPr>
        <w:t>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save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BFA4A4"/>
          <w:szCs w:val="27"/>
        </w:rPr>
        <w:t>demoInfo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FF007F"/>
          <w:szCs w:val="27"/>
        </w:rPr>
        <w:t xml:space="preserve">return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save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demoInfo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查询数据.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id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>@return</w:t>
      </w:r>
      <w:r w:rsidRPr="002C3228">
        <w:rPr>
          <w:rFonts w:hint="eastAsia"/>
          <w:color w:val="CFBFAD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@Cacheable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>value</w:t>
      </w:r>
      <w:r w:rsidRPr="002C3228">
        <w:rPr>
          <w:rFonts w:hint="eastAsia"/>
          <w:color w:val="FF007F"/>
          <w:szCs w:val="27"/>
        </w:rPr>
        <w:t>=</w:t>
      </w:r>
      <w:r w:rsidRPr="002C3228">
        <w:rPr>
          <w:rFonts w:hint="eastAsia"/>
          <w:b/>
          <w:bCs/>
          <w:i/>
          <w:iCs/>
          <w:color w:val="660E7A"/>
          <w:szCs w:val="27"/>
        </w:rPr>
        <w:t xml:space="preserve">DEMO_CACHE_NAME </w:t>
      </w:r>
      <w:r w:rsidRPr="002C3228">
        <w:rPr>
          <w:rFonts w:hint="eastAsia"/>
          <w:color w:val="FF007F"/>
          <w:szCs w:val="27"/>
        </w:rPr>
        <w:t>,</w:t>
      </w:r>
      <w:r w:rsidRPr="002C3228">
        <w:rPr>
          <w:rFonts w:hint="eastAsia"/>
          <w:color w:val="CFBFAD"/>
          <w:szCs w:val="27"/>
        </w:rPr>
        <w:t>key</w:t>
      </w:r>
      <w:r w:rsidRPr="002C3228">
        <w:rPr>
          <w:rFonts w:hint="eastAsia"/>
          <w:color w:val="FF007F"/>
          <w:szCs w:val="27"/>
        </w:rPr>
        <w:t>=</w:t>
      </w:r>
      <w:r w:rsidRPr="002C3228">
        <w:rPr>
          <w:rFonts w:hint="eastAsia"/>
          <w:color w:val="ECE47E"/>
          <w:szCs w:val="27"/>
        </w:rPr>
        <w:t>"'demoInfo_'+#id"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findById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Long 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52E3F6"/>
          <w:szCs w:val="27"/>
        </w:rPr>
        <w:t>System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b/>
          <w:bCs/>
          <w:i/>
          <w:iCs/>
          <w:color w:val="660E7A"/>
          <w:szCs w:val="27"/>
        </w:rPr>
        <w:t>err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println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ECE47E"/>
          <w:szCs w:val="27"/>
        </w:rPr>
        <w:t>"没有走缓存！"</w:t>
      </w:r>
      <w:r w:rsidRPr="002C3228">
        <w:rPr>
          <w:rFonts w:hint="eastAsia"/>
          <w:color w:val="FF007F"/>
          <w:szCs w:val="27"/>
        </w:rPr>
        <w:t>+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return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findOne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http://www.mincoder.com/article/2096.shtml:</w:t>
      </w:r>
      <w:r w:rsidRPr="002C3228">
        <w:rPr>
          <w:rFonts w:hint="eastAsia"/>
          <w:color w:val="FFFFFF"/>
          <w:szCs w:val="27"/>
        </w:rPr>
        <w:br/>
        <w:t xml:space="preserve">     *</w:t>
      </w:r>
      <w:r w:rsidRPr="002C3228">
        <w:rPr>
          <w:rFonts w:hint="eastAsia"/>
          <w:color w:val="FFFFFF"/>
          <w:szCs w:val="27"/>
        </w:rPr>
        <w:br/>
        <w:t xml:space="preserve">     * 修改数据.</w:t>
      </w:r>
      <w:r w:rsidRPr="002C3228">
        <w:rPr>
          <w:rFonts w:hint="eastAsia"/>
          <w:color w:val="FFFFFF"/>
          <w:szCs w:val="27"/>
        </w:rPr>
        <w:br/>
        <w:t xml:space="preserve">     *</w:t>
      </w:r>
      <w:r w:rsidRPr="002C3228">
        <w:rPr>
          <w:rFonts w:hint="eastAsia"/>
          <w:color w:val="FFFFFF"/>
          <w:szCs w:val="27"/>
        </w:rPr>
        <w:br/>
        <w:t xml:space="preserve">     * 在支持Spring Cache的环境下，与@Cacheable不同的是使用@CachePut标注的方法在执行前不会去检查缓存中是否存在之前执行过的结果，而是每次都会执行该方法，并将执行结果以键值对的形式存入指定的缓存中。</w:t>
      </w:r>
      <w:r w:rsidRPr="002C3228">
        <w:rPr>
          <w:rFonts w:hint="eastAsia"/>
          <w:color w:val="FFFFFF"/>
          <w:szCs w:val="27"/>
        </w:rPr>
        <w:br/>
      </w:r>
      <w:r w:rsidRPr="002C3228">
        <w:rPr>
          <w:rFonts w:hint="eastAsia"/>
          <w:color w:val="FFFFFF"/>
          <w:szCs w:val="27"/>
        </w:rPr>
        <w:br/>
        <w:t xml:space="preserve">     </w:t>
      </w:r>
      <w:r w:rsidRPr="002C3228">
        <w:rPr>
          <w:rFonts w:hint="eastAsia"/>
          <w:color w:val="CFBFAD"/>
          <w:szCs w:val="27"/>
        </w:rPr>
        <w:t>@CachePut也可以标注在类上和方法上。使用@CachePut时我们可以指定的属性跟@Cacheable是一样的。</w:t>
      </w:r>
      <w:r w:rsidRPr="002C3228">
        <w:rPr>
          <w:rFonts w:hint="eastAsia"/>
          <w:color w:val="CFBFAD"/>
          <w:szCs w:val="27"/>
        </w:rPr>
        <w:br/>
        <w:t xml:space="preserve">      </w:t>
      </w:r>
      <w:r w:rsidRPr="002C3228">
        <w:rPr>
          <w:rFonts w:hint="eastAsia"/>
          <w:color w:val="FFFFFF"/>
          <w:szCs w:val="27"/>
        </w:rPr>
        <w:t>*</w:t>
      </w:r>
      <w:r w:rsidRPr="002C3228">
        <w:rPr>
          <w:rFonts w:hint="eastAsia"/>
          <w:color w:val="FFFFFF"/>
          <w:szCs w:val="27"/>
        </w:rPr>
        <w:br/>
        <w:t xml:space="preserve"> 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updated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 xml:space="preserve">* </w:t>
      </w:r>
      <w:r w:rsidRPr="002C3228">
        <w:rPr>
          <w:rFonts w:hint="eastAsia"/>
          <w:color w:val="CFBFAD"/>
          <w:szCs w:val="27"/>
        </w:rPr>
        <w:t>@return</w:t>
      </w:r>
      <w:r w:rsidRPr="002C3228">
        <w:rPr>
          <w:rFonts w:hint="eastAsia"/>
          <w:color w:val="CFBFAD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@throws </w:t>
      </w:r>
      <w:r w:rsidRPr="002C3228">
        <w:rPr>
          <w:rFonts w:hint="eastAsia"/>
          <w:color w:val="52E3F6"/>
          <w:szCs w:val="27"/>
        </w:rPr>
        <w:t>NotFoundException</w:t>
      </w:r>
      <w:r w:rsidRPr="002C3228">
        <w:rPr>
          <w:rFonts w:hint="eastAsia"/>
          <w:color w:val="52E3F6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ED7B36">
        <w:rPr>
          <w:rFonts w:hint="eastAsia"/>
          <w:color w:val="FF0000"/>
          <w:szCs w:val="27"/>
          <w:highlight w:val="yellow"/>
        </w:rPr>
        <w:t xml:space="preserve">@CachePut(value = </w:t>
      </w:r>
      <w:r w:rsidRPr="00ED7B36">
        <w:rPr>
          <w:rFonts w:hint="eastAsia"/>
          <w:b/>
          <w:bCs/>
          <w:i/>
          <w:iCs/>
          <w:color w:val="FF0000"/>
          <w:szCs w:val="27"/>
          <w:highlight w:val="yellow"/>
        </w:rPr>
        <w:t>DEMO_CACHE_NAME</w:t>
      </w:r>
      <w:r w:rsidRPr="00ED7B36">
        <w:rPr>
          <w:rFonts w:hint="eastAsia"/>
          <w:color w:val="FF0000"/>
          <w:szCs w:val="27"/>
          <w:highlight w:val="yellow"/>
        </w:rPr>
        <w:t>,key = "</w:t>
      </w:r>
      <w:r w:rsidRPr="000F4EF9">
        <w:rPr>
          <w:rFonts w:hint="eastAsia"/>
          <w:color w:val="FF0000"/>
          <w:szCs w:val="27"/>
          <w:highlight w:val="green"/>
        </w:rPr>
        <w:t>'demoInfo_'+#updated.getId()")</w:t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//@CacheEvict(value = DEMO_CACHE_NAME,key = "'demoInfo_'+#updated.getId()")//这是清除缓存.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A7EC21"/>
          <w:szCs w:val="27"/>
        </w:rPr>
        <w:t>update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9FAF4"/>
          <w:szCs w:val="27"/>
        </w:rPr>
        <w:t xml:space="preserve">) </w:t>
      </w:r>
      <w:r w:rsidRPr="002C3228">
        <w:rPr>
          <w:rFonts w:hint="eastAsia"/>
          <w:color w:val="FF007F"/>
          <w:szCs w:val="27"/>
        </w:rPr>
        <w:t xml:space="preserve">throws </w:t>
      </w:r>
      <w:r w:rsidRPr="002C3228">
        <w:rPr>
          <w:rFonts w:hint="eastAsia"/>
          <w:color w:val="52E3F6"/>
          <w:szCs w:val="27"/>
        </w:rPr>
        <w:t xml:space="preserve">NotFoundException </w:t>
      </w:r>
      <w:r w:rsidRPr="002C3228">
        <w:rPr>
          <w:rFonts w:hint="eastAsia"/>
          <w:color w:val="F9FAF4"/>
          <w:szCs w:val="27"/>
        </w:rPr>
        <w:t>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52E3F6"/>
          <w:szCs w:val="27"/>
        </w:rPr>
        <w:t xml:space="preserve">DemoInfo </w:t>
      </w:r>
      <w:r w:rsidRPr="002C3228">
        <w:rPr>
          <w:rFonts w:hint="eastAsia"/>
          <w:color w:val="CFBFAD"/>
          <w:szCs w:val="27"/>
        </w:rPr>
        <w:t xml:space="preserve">demoInfo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findOne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getId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if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 xml:space="preserve">demoInfo </w:t>
      </w:r>
      <w:r w:rsidRPr="002C3228">
        <w:rPr>
          <w:rFonts w:hint="eastAsia"/>
          <w:color w:val="FF007F"/>
          <w:szCs w:val="27"/>
        </w:rPr>
        <w:t>== null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    </w:t>
      </w:r>
      <w:r w:rsidRPr="002C3228">
        <w:rPr>
          <w:rFonts w:hint="eastAsia"/>
          <w:color w:val="FF007F"/>
          <w:szCs w:val="27"/>
        </w:rPr>
        <w:t xml:space="preserve">throw new </w:t>
      </w:r>
      <w:r w:rsidRPr="002C3228">
        <w:rPr>
          <w:rFonts w:hint="eastAsia"/>
          <w:color w:val="A7EC21"/>
          <w:szCs w:val="27"/>
        </w:rPr>
        <w:t>NotFoundException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ECE47E"/>
          <w:szCs w:val="27"/>
        </w:rPr>
        <w:t>"No find"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setName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getName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setPwd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updated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getPwd</w:t>
      </w:r>
      <w:r w:rsidRPr="002C3228">
        <w:rPr>
          <w:rFonts w:hint="eastAsia"/>
          <w:color w:val="F9FAF4"/>
          <w:szCs w:val="27"/>
        </w:rPr>
        <w:t>())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    return </w:t>
      </w:r>
      <w:r w:rsidRPr="002C3228">
        <w:rPr>
          <w:rFonts w:hint="eastAsia"/>
          <w:color w:val="CFBFAD"/>
          <w:szCs w:val="27"/>
        </w:rPr>
        <w:t>demoInfo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  <w:t xml:space="preserve">    </w:t>
      </w:r>
      <w:r w:rsidRPr="002C3228">
        <w:rPr>
          <w:rFonts w:hint="eastAsia"/>
          <w:color w:val="FFFFFF"/>
          <w:szCs w:val="27"/>
        </w:rPr>
        <w:t>/**</w:t>
      </w:r>
      <w:r w:rsidRPr="002C3228">
        <w:rPr>
          <w:rFonts w:hint="eastAsia"/>
          <w:color w:val="FFFFFF"/>
          <w:szCs w:val="27"/>
        </w:rPr>
        <w:br/>
        <w:t xml:space="preserve">     * 删除数据.</w:t>
      </w:r>
      <w:r w:rsidRPr="002C3228">
        <w:rPr>
          <w:rFonts w:hint="eastAsia"/>
          <w:color w:val="FFFFFF"/>
          <w:szCs w:val="27"/>
        </w:rPr>
        <w:br/>
        <w:t xml:space="preserve">     * </w:t>
      </w:r>
      <w:r w:rsidRPr="002C3228">
        <w:rPr>
          <w:rFonts w:hint="eastAsia"/>
          <w:color w:val="CFBFAD"/>
          <w:szCs w:val="27"/>
        </w:rPr>
        <w:t xml:space="preserve">@param </w:t>
      </w:r>
      <w:r w:rsidRPr="002C3228">
        <w:rPr>
          <w:rFonts w:hint="eastAsia"/>
          <w:color w:val="D9E577"/>
          <w:szCs w:val="27"/>
        </w:rPr>
        <w:t>id</w:t>
      </w:r>
      <w:r w:rsidRPr="002C3228">
        <w:rPr>
          <w:rFonts w:hint="eastAsia"/>
          <w:color w:val="D9E577"/>
          <w:szCs w:val="27"/>
        </w:rPr>
        <w:br/>
        <w:t xml:space="preserve">     </w:t>
      </w:r>
      <w:r w:rsidRPr="002C3228">
        <w:rPr>
          <w:rFonts w:hint="eastAsia"/>
          <w:color w:val="FFFFFF"/>
          <w:szCs w:val="27"/>
        </w:rPr>
        <w:t>*/</w:t>
      </w:r>
      <w:r w:rsidRPr="002C3228">
        <w:rPr>
          <w:rFonts w:hint="eastAsia"/>
          <w:color w:val="FFFFFF"/>
          <w:szCs w:val="27"/>
        </w:rPr>
        <w:br/>
        <w:t xml:space="preserve">    </w:t>
      </w:r>
      <w:r w:rsidRPr="002C3228">
        <w:rPr>
          <w:rFonts w:hint="eastAsia"/>
          <w:color w:val="D9E577"/>
          <w:szCs w:val="27"/>
        </w:rPr>
        <w:t>@CacheEvict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CFBFAD"/>
          <w:szCs w:val="27"/>
        </w:rPr>
        <w:t xml:space="preserve">value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b/>
          <w:bCs/>
          <w:i/>
          <w:iCs/>
          <w:color w:val="660E7A"/>
          <w:szCs w:val="27"/>
        </w:rPr>
        <w:t>DEMO_CACHE_NAME</w:t>
      </w:r>
      <w:r w:rsidRPr="002C3228">
        <w:rPr>
          <w:rFonts w:hint="eastAsia"/>
          <w:color w:val="FF007F"/>
          <w:szCs w:val="27"/>
        </w:rPr>
        <w:t>,</w:t>
      </w:r>
      <w:r w:rsidRPr="002C3228">
        <w:rPr>
          <w:rFonts w:hint="eastAsia"/>
          <w:color w:val="CFBFAD"/>
          <w:szCs w:val="27"/>
        </w:rPr>
        <w:t xml:space="preserve">key </w:t>
      </w:r>
      <w:r w:rsidRPr="002C3228">
        <w:rPr>
          <w:rFonts w:hint="eastAsia"/>
          <w:color w:val="FF007F"/>
          <w:szCs w:val="27"/>
        </w:rPr>
        <w:t xml:space="preserve">= </w:t>
      </w:r>
      <w:r w:rsidRPr="002C3228">
        <w:rPr>
          <w:rFonts w:hint="eastAsia"/>
          <w:color w:val="ECE47E"/>
          <w:szCs w:val="27"/>
        </w:rPr>
        <w:t>"</w:t>
      </w:r>
      <w:r w:rsidRPr="00CF20A5">
        <w:rPr>
          <w:rFonts w:hint="eastAsia"/>
          <w:color w:val="FF0000"/>
          <w:szCs w:val="27"/>
          <w:highlight w:val="green"/>
        </w:rPr>
        <w:t>'demoInfo_'+#id")//这是清除缓存.</w:t>
      </w:r>
      <w:r w:rsidRPr="00CF20A5">
        <w:rPr>
          <w:rFonts w:hint="eastAsia"/>
          <w:color w:val="FF0000"/>
          <w:szCs w:val="27"/>
        </w:rPr>
        <w:br/>
      </w:r>
      <w:r w:rsidRPr="002C3228">
        <w:rPr>
          <w:rFonts w:hint="eastAsia"/>
          <w:color w:val="FFFFFF"/>
          <w:szCs w:val="27"/>
        </w:rPr>
        <w:t xml:space="preserve">    </w:t>
      </w:r>
      <w:r w:rsidRPr="002C3228">
        <w:rPr>
          <w:rFonts w:hint="eastAsia"/>
          <w:color w:val="D9E577"/>
          <w:szCs w:val="27"/>
        </w:rPr>
        <w:t>@Override</w:t>
      </w:r>
      <w:r w:rsidRPr="002C3228">
        <w:rPr>
          <w:rFonts w:hint="eastAsia"/>
          <w:color w:val="D9E577"/>
          <w:szCs w:val="27"/>
        </w:rPr>
        <w:br/>
        <w:t xml:space="preserve">    </w:t>
      </w:r>
      <w:r w:rsidRPr="002C3228">
        <w:rPr>
          <w:rFonts w:hint="eastAsia"/>
          <w:color w:val="FF007F"/>
          <w:szCs w:val="27"/>
        </w:rPr>
        <w:t xml:space="preserve">public void </w:t>
      </w:r>
      <w:r w:rsidRPr="002C3228">
        <w:rPr>
          <w:rFonts w:hint="eastAsia"/>
          <w:color w:val="A7EC21"/>
          <w:szCs w:val="27"/>
        </w:rPr>
        <w:t>delete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52E3F6"/>
          <w:szCs w:val="27"/>
        </w:rPr>
        <w:t xml:space="preserve">Long 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){</w:t>
      </w:r>
      <w:r w:rsidRPr="002C3228">
        <w:rPr>
          <w:rFonts w:hint="eastAsia"/>
          <w:color w:val="F9FAF4"/>
          <w:szCs w:val="27"/>
        </w:rPr>
        <w:br/>
        <w:t xml:space="preserve">        </w:t>
      </w:r>
      <w:r w:rsidRPr="002C3228">
        <w:rPr>
          <w:rFonts w:hint="eastAsia"/>
          <w:color w:val="CFBFAD"/>
          <w:szCs w:val="27"/>
        </w:rPr>
        <w:t>demoInfoRepository</w:t>
      </w:r>
      <w:r w:rsidRPr="002C3228">
        <w:rPr>
          <w:rFonts w:hint="eastAsia"/>
          <w:color w:val="FF007F"/>
          <w:szCs w:val="27"/>
        </w:rPr>
        <w:t>.</w:t>
      </w:r>
      <w:r w:rsidRPr="002C3228">
        <w:rPr>
          <w:rFonts w:hint="eastAsia"/>
          <w:color w:val="A7EC21"/>
          <w:szCs w:val="27"/>
        </w:rPr>
        <w:t>delete</w:t>
      </w:r>
      <w:r w:rsidRPr="002C3228">
        <w:rPr>
          <w:rFonts w:hint="eastAsia"/>
          <w:color w:val="F9FAF4"/>
          <w:szCs w:val="27"/>
        </w:rPr>
        <w:t>(</w:t>
      </w:r>
      <w:r w:rsidRPr="002C3228">
        <w:rPr>
          <w:rFonts w:hint="eastAsia"/>
          <w:color w:val="BFA4A4"/>
          <w:szCs w:val="27"/>
        </w:rPr>
        <w:t>id</w:t>
      </w:r>
      <w:r w:rsidRPr="002C3228">
        <w:rPr>
          <w:rFonts w:hint="eastAsia"/>
          <w:color w:val="F9FAF4"/>
          <w:szCs w:val="27"/>
        </w:rPr>
        <w:t>)</w:t>
      </w:r>
      <w:r w:rsidRPr="002C3228">
        <w:rPr>
          <w:rFonts w:hint="eastAsia"/>
          <w:color w:val="FF007F"/>
          <w:szCs w:val="27"/>
        </w:rPr>
        <w:t>;</w:t>
      </w:r>
      <w:r w:rsidRPr="002C3228">
        <w:rPr>
          <w:rFonts w:hint="eastAsia"/>
          <w:color w:val="FF007F"/>
          <w:szCs w:val="27"/>
        </w:rPr>
        <w:br/>
        <w:t xml:space="preserve">    </w:t>
      </w:r>
      <w:r w:rsidRPr="002C3228">
        <w:rPr>
          <w:rFonts w:hint="eastAsia"/>
          <w:color w:val="F9FAF4"/>
          <w:szCs w:val="27"/>
        </w:rPr>
        <w:t>}</w:t>
      </w:r>
      <w:r w:rsidRPr="002C3228">
        <w:rPr>
          <w:rFonts w:hint="eastAsia"/>
          <w:color w:val="F9FAF4"/>
          <w:szCs w:val="27"/>
        </w:rPr>
        <w:br/>
      </w:r>
      <w:r w:rsidRPr="002C3228">
        <w:rPr>
          <w:rFonts w:hint="eastAsia"/>
          <w:color w:val="F9FAF4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14:paraId="7649D579" w14:textId="77777777" w:rsidR="00A942C0" w:rsidRPr="00A942C0" w:rsidRDefault="00A942C0" w:rsidP="00A942C0"/>
    <w:p w14:paraId="098F7F91" w14:textId="77777777" w:rsidR="00385316" w:rsidRPr="00385316" w:rsidRDefault="00385316" w:rsidP="00385316"/>
    <w:p w14:paraId="611D93D9" w14:textId="77777777" w:rsidR="00FB47D4" w:rsidRDefault="004C3EA1" w:rsidP="004C3EA1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controller</w:t>
      </w:r>
      <w:r>
        <w:t>测试</w:t>
      </w:r>
      <w:r>
        <w:tab/>
      </w:r>
    </w:p>
    <w:p w14:paraId="46BDD22F" w14:textId="77777777" w:rsidR="004C3EA1" w:rsidRDefault="004C3EA1" w:rsidP="004C3EA1"/>
    <w:p w14:paraId="7B35338E" w14:textId="77777777" w:rsidR="00C3546F" w:rsidRPr="00C3546F" w:rsidRDefault="00C3546F" w:rsidP="00C3546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@RestController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DemoInfoController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@Resource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private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"/save"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test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//存入数据.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48CFF"/>
          <w:sz w:val="27"/>
          <w:szCs w:val="27"/>
        </w:rPr>
        <w:t>18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setName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"张三"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setPwd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"123456"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demoInfo2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save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//不走缓存.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demoInfo2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demoInfo2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"/update"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update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"============修改数据====================="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//修改数据.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 xml:space="preserve">updated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DemoInfo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setName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"李四-updated"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setPwd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"123456"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setId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try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update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 xml:space="preserve">}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catch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NotFoundException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   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printStackTrace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t>//不走缓存.</w:t>
      </w:r>
      <w:r w:rsidRPr="00C3546F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updated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getId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()))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"/delete"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"/findById"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 xml:space="preserve">id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 </w:t>
      </w:r>
      <w:r w:rsidRPr="00C3546F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C3546F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C3546F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))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 return </w:t>
      </w:r>
      <w:r w:rsidRPr="00C3546F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C3546F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C3546F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14:paraId="4307D0A9" w14:textId="77777777" w:rsidR="004C3EA1" w:rsidRPr="00C3546F" w:rsidRDefault="004C3EA1" w:rsidP="004C3EA1"/>
    <w:p w14:paraId="1DDCC9D3" w14:textId="77777777" w:rsidR="00E84A5D" w:rsidRDefault="000C2DF1" w:rsidP="000C2DF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测试</w:t>
      </w:r>
      <w:r w:rsidR="00F03BD1">
        <w:rPr>
          <w:rFonts w:hint="eastAsia"/>
        </w:rPr>
        <w:t>，</w:t>
      </w:r>
      <w:r w:rsidR="00F03BD1">
        <w:t>全部成功</w:t>
      </w:r>
      <w:r>
        <w:t xml:space="preserve"> </w:t>
      </w:r>
    </w:p>
    <w:p w14:paraId="3A3762BE" w14:textId="77777777" w:rsidR="000C2DF1" w:rsidRDefault="000C2DF1" w:rsidP="000C2DF1"/>
    <w:p w14:paraId="79D3EA9D" w14:textId="77777777" w:rsidR="000C2DF1" w:rsidRPr="000C2DF1" w:rsidRDefault="000C2DF1" w:rsidP="000C2DF1"/>
    <w:p w14:paraId="51DC6FD6" w14:textId="77777777" w:rsidR="00E84A5D" w:rsidRDefault="00E84A5D" w:rsidP="004C3EA1"/>
    <w:p w14:paraId="10BB46AD" w14:textId="77777777" w:rsidR="00E84A5D" w:rsidRDefault="00E84A5D" w:rsidP="00E84A5D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>代码位置</w:t>
      </w:r>
    </w:p>
    <w:p w14:paraId="7B931DD5" w14:textId="77777777" w:rsidR="00366E2E" w:rsidRPr="00366E2E" w:rsidRDefault="00366E2E" w:rsidP="00366E2E"/>
    <w:p w14:paraId="55EC5D0D" w14:textId="77777777" w:rsidR="00E84A5D" w:rsidRDefault="00E84A5D" w:rsidP="00E84A5D"/>
    <w:p w14:paraId="67BAB27B" w14:textId="77777777" w:rsidR="00E84A5D" w:rsidRPr="00E84A5D" w:rsidRDefault="00366E2E" w:rsidP="00366E2E">
      <w:pPr>
        <w:jc w:val="center"/>
      </w:pPr>
      <w:r>
        <w:rPr>
          <w:noProof/>
        </w:rPr>
        <w:drawing>
          <wp:inline distT="0" distB="0" distL="0" distR="0" wp14:anchorId="005E1512" wp14:editId="345AF4BC">
            <wp:extent cx="4904762" cy="51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A5D" w:rsidRPr="00E84A5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632E3" w14:textId="77777777" w:rsidR="00D46E1B" w:rsidRDefault="00D46E1B" w:rsidP="00140409">
      <w:pPr>
        <w:spacing w:after="0"/>
      </w:pPr>
      <w:r>
        <w:separator/>
      </w:r>
    </w:p>
  </w:endnote>
  <w:endnote w:type="continuationSeparator" w:id="0">
    <w:p w14:paraId="7B48A22D" w14:textId="77777777" w:rsidR="00D46E1B" w:rsidRDefault="00D46E1B" w:rsidP="001404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72A31" w14:textId="77777777" w:rsidR="00D46E1B" w:rsidRDefault="00D46E1B" w:rsidP="00140409">
      <w:pPr>
        <w:spacing w:after="0"/>
      </w:pPr>
      <w:r>
        <w:separator/>
      </w:r>
    </w:p>
  </w:footnote>
  <w:footnote w:type="continuationSeparator" w:id="0">
    <w:p w14:paraId="4C7E1ECD" w14:textId="77777777" w:rsidR="00D46E1B" w:rsidRDefault="00D46E1B" w:rsidP="0014040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691424"/>
    <w:rsid w:val="0000196B"/>
    <w:rsid w:val="0008674D"/>
    <w:rsid w:val="000C2DF1"/>
    <w:rsid w:val="000C546A"/>
    <w:rsid w:val="000F4EF9"/>
    <w:rsid w:val="000F6CE5"/>
    <w:rsid w:val="00111389"/>
    <w:rsid w:val="00123367"/>
    <w:rsid w:val="00135245"/>
    <w:rsid w:val="00140409"/>
    <w:rsid w:val="00196D7B"/>
    <w:rsid w:val="001A1A7D"/>
    <w:rsid w:val="001A1BDA"/>
    <w:rsid w:val="001A75CB"/>
    <w:rsid w:val="00205590"/>
    <w:rsid w:val="00214254"/>
    <w:rsid w:val="00253A39"/>
    <w:rsid w:val="002543D9"/>
    <w:rsid w:val="002725D7"/>
    <w:rsid w:val="002728ED"/>
    <w:rsid w:val="0029064E"/>
    <w:rsid w:val="002A3096"/>
    <w:rsid w:val="002B6B11"/>
    <w:rsid w:val="002C3228"/>
    <w:rsid w:val="002C7071"/>
    <w:rsid w:val="00321F95"/>
    <w:rsid w:val="00327B9E"/>
    <w:rsid w:val="00366E2E"/>
    <w:rsid w:val="00385316"/>
    <w:rsid w:val="003956A2"/>
    <w:rsid w:val="003B2D65"/>
    <w:rsid w:val="003C0E18"/>
    <w:rsid w:val="00406FA9"/>
    <w:rsid w:val="00455275"/>
    <w:rsid w:val="00462543"/>
    <w:rsid w:val="004867A6"/>
    <w:rsid w:val="004A7453"/>
    <w:rsid w:val="004C3EA1"/>
    <w:rsid w:val="004D2FE5"/>
    <w:rsid w:val="00504DF6"/>
    <w:rsid w:val="00506910"/>
    <w:rsid w:val="00522769"/>
    <w:rsid w:val="005245DC"/>
    <w:rsid w:val="00554A5C"/>
    <w:rsid w:val="00560FE2"/>
    <w:rsid w:val="00577F86"/>
    <w:rsid w:val="005B39A9"/>
    <w:rsid w:val="005F672C"/>
    <w:rsid w:val="00632348"/>
    <w:rsid w:val="00635291"/>
    <w:rsid w:val="00636FC7"/>
    <w:rsid w:val="0065136C"/>
    <w:rsid w:val="0066335D"/>
    <w:rsid w:val="00666AAA"/>
    <w:rsid w:val="00667981"/>
    <w:rsid w:val="00691424"/>
    <w:rsid w:val="00695802"/>
    <w:rsid w:val="006B0C07"/>
    <w:rsid w:val="006D26B7"/>
    <w:rsid w:val="006E2EDC"/>
    <w:rsid w:val="006F5079"/>
    <w:rsid w:val="00726609"/>
    <w:rsid w:val="007306E1"/>
    <w:rsid w:val="007339D1"/>
    <w:rsid w:val="00734D93"/>
    <w:rsid w:val="00740D5E"/>
    <w:rsid w:val="007623F1"/>
    <w:rsid w:val="007B38D8"/>
    <w:rsid w:val="007B4071"/>
    <w:rsid w:val="00821928"/>
    <w:rsid w:val="00833F27"/>
    <w:rsid w:val="0084575A"/>
    <w:rsid w:val="00856CF8"/>
    <w:rsid w:val="0086640C"/>
    <w:rsid w:val="00885516"/>
    <w:rsid w:val="00894679"/>
    <w:rsid w:val="008B7B87"/>
    <w:rsid w:val="008C1F00"/>
    <w:rsid w:val="008D44DF"/>
    <w:rsid w:val="008E5778"/>
    <w:rsid w:val="00905E85"/>
    <w:rsid w:val="00921170"/>
    <w:rsid w:val="00925A63"/>
    <w:rsid w:val="00926A76"/>
    <w:rsid w:val="00937A1C"/>
    <w:rsid w:val="00954388"/>
    <w:rsid w:val="00987A6B"/>
    <w:rsid w:val="00A3387B"/>
    <w:rsid w:val="00A576EB"/>
    <w:rsid w:val="00A9429A"/>
    <w:rsid w:val="00A942C0"/>
    <w:rsid w:val="00AE7343"/>
    <w:rsid w:val="00AF6F06"/>
    <w:rsid w:val="00B142BB"/>
    <w:rsid w:val="00B2610C"/>
    <w:rsid w:val="00B35A24"/>
    <w:rsid w:val="00B54E60"/>
    <w:rsid w:val="00B62A08"/>
    <w:rsid w:val="00B67D33"/>
    <w:rsid w:val="00B8077B"/>
    <w:rsid w:val="00B86296"/>
    <w:rsid w:val="00B92268"/>
    <w:rsid w:val="00BB78C1"/>
    <w:rsid w:val="00C037D8"/>
    <w:rsid w:val="00C3381E"/>
    <w:rsid w:val="00C3546F"/>
    <w:rsid w:val="00C37E47"/>
    <w:rsid w:val="00C52129"/>
    <w:rsid w:val="00C87CB2"/>
    <w:rsid w:val="00CA29F2"/>
    <w:rsid w:val="00CB34F1"/>
    <w:rsid w:val="00CD0A55"/>
    <w:rsid w:val="00CD3509"/>
    <w:rsid w:val="00CE2F5E"/>
    <w:rsid w:val="00CF20A5"/>
    <w:rsid w:val="00D0477E"/>
    <w:rsid w:val="00D172CD"/>
    <w:rsid w:val="00D35CF7"/>
    <w:rsid w:val="00D42835"/>
    <w:rsid w:val="00D46826"/>
    <w:rsid w:val="00D46E1B"/>
    <w:rsid w:val="00D51DC8"/>
    <w:rsid w:val="00D5411C"/>
    <w:rsid w:val="00DC27D2"/>
    <w:rsid w:val="00DD3CEA"/>
    <w:rsid w:val="00DD4E84"/>
    <w:rsid w:val="00DE5752"/>
    <w:rsid w:val="00E2062B"/>
    <w:rsid w:val="00E2243F"/>
    <w:rsid w:val="00E342A1"/>
    <w:rsid w:val="00E34F9F"/>
    <w:rsid w:val="00E357FF"/>
    <w:rsid w:val="00E35CB9"/>
    <w:rsid w:val="00E67783"/>
    <w:rsid w:val="00E84A5D"/>
    <w:rsid w:val="00E87727"/>
    <w:rsid w:val="00E9711C"/>
    <w:rsid w:val="00EA27EA"/>
    <w:rsid w:val="00ED7B36"/>
    <w:rsid w:val="00EF5ED6"/>
    <w:rsid w:val="00F03BD1"/>
    <w:rsid w:val="00F739C0"/>
    <w:rsid w:val="00F851DD"/>
    <w:rsid w:val="00FB47D4"/>
    <w:rsid w:val="00F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FDF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0">
    <w:name w:val="标题 1字符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字符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0">
    <w:name w:val="标题 5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25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925A6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0C2DF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40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14040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404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140409"/>
    <w:rPr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560FE2"/>
    <w:pPr>
      <w:spacing w:after="0"/>
    </w:pPr>
    <w:rPr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560FE2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E34F9F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E34F9F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03"/>
    <w:rsid w:val="000E3803"/>
    <w:rsid w:val="000F6F06"/>
    <w:rsid w:val="00132A9C"/>
    <w:rsid w:val="001D19C4"/>
    <w:rsid w:val="005202B5"/>
    <w:rsid w:val="00633143"/>
    <w:rsid w:val="007E2D07"/>
    <w:rsid w:val="008225EF"/>
    <w:rsid w:val="00864147"/>
    <w:rsid w:val="00A01C1D"/>
    <w:rsid w:val="00B6525D"/>
    <w:rsid w:val="00BC2B89"/>
    <w:rsid w:val="00BD562C"/>
    <w:rsid w:val="00D033A9"/>
    <w:rsid w:val="00D47D4B"/>
    <w:rsid w:val="00E07D0A"/>
    <w:rsid w:val="00EC6A5A"/>
    <w:rsid w:val="00ED325A"/>
    <w:rsid w:val="00EE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1C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eHcache 缓存</PostTitle>
  <PostDate/>
  <PostID/>
  <Category1>redis</Category1>
  <Category2/>
  <Category3/>
  <Category4/>
  <Category5/>
  <Category6/>
  <Category7/>
  <Category8/>
  <Category9/>
  <Category10/>
  <Account>220ad513-1469-4f35-af67-2200024b354c</Account>
  <Enclosure/>
  <ProviderInfo>
    <PostURL/>
    <API/>
    <Categories/>
    <Trackbacks/>
    <Enclosures/>
    <BlogName/>
    <ImagePostAddress/>
  </ProviderInfo>
  <DefaultAccountEnsured/>
  <CategoryBBId1>1492994863</CategoryBBId1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83</TotalTime>
  <Pages>1</Pages>
  <Words>1912</Words>
  <Characters>10904</Characters>
  <Application>Microsoft Macintosh Word</Application>
  <DocSecurity>0</DocSecurity>
  <Lines>90</Lines>
  <Paragraphs>25</Paragraphs>
  <ScaleCrop>false</ScaleCrop>
  <Company/>
  <LinksUpToDate>false</LinksUpToDate>
  <CharactersWithSpaces>12791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136</cp:revision>
  <dcterms:created xsi:type="dcterms:W3CDTF">2017-12-04T01:29:00Z</dcterms:created>
  <dcterms:modified xsi:type="dcterms:W3CDTF">2018-03-21T06:10:00Z</dcterms:modified>
</cp:coreProperties>
</file>