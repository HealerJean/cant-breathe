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F3560A" w:rsidRDefault="00F3560A" w:rsidP="00F3560A">
          <w:pPr>
            <w:pStyle w:val="PublishStatus"/>
          </w:pPr>
          <w:r>
            <w:t>此文章已于</w:t>
          </w:r>
          <w:r>
            <w:t xml:space="preserve"> 17:50:56 2017/12/5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4568B1" w:rsidP="00E551A6">
              <w:pPr>
                <w:pStyle w:val="Publishwithline"/>
                <w:jc w:val="center"/>
              </w:pPr>
              <w:r>
                <w:t xml:space="preserve">redis </w:t>
              </w:r>
              <w:r>
                <w:rPr>
                  <w:rFonts w:hint="eastAsia"/>
                </w:rPr>
                <w:t>搭建</w:t>
              </w:r>
              <w:r>
                <w:t>集群</w:t>
              </w:r>
            </w:p>
          </w:sdtContent>
        </w:sdt>
        <w:p w:rsidR="00EF5ED6" w:rsidRDefault="00EF5ED6">
          <w:pPr>
            <w:pStyle w:val="underline"/>
          </w:pPr>
        </w:p>
        <w:p w:rsidR="00FA22EA" w:rsidRDefault="00FA22EA" w:rsidP="00FA22EA">
          <w:pPr>
            <w:pStyle w:val="PadderBetweenTitleandProperties"/>
          </w:pPr>
        </w:p>
        <w:p w:rsidR="00FA22EA" w:rsidRDefault="00FA22EA" w:rsidP="00FA22EA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561862246"/>
              <w:placeholder>
                <w:docPart w:val="2733105050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java" w:value="java"/>
                <w:listItem w:displayText="软件问题" w:value="软件问题"/>
                <w:listItem w:displayText="weblogic" w:value="weblogic"/>
                <w:listItem w:displayText="服务器" w:value="服务器"/>
                <w:listItem w:displayText="activemq" w:value="activemq"/>
                <w:listItem w:displayText="java面试" w:value="java面试"/>
                <w:listItem w:displayText="nginx" w:value="nginx"/>
                <w:listItem w:displayText="tomcat" w:value="tomcat"/>
                <w:listItem w:displayText="redis" w:value="redis"/>
                <w:listItem w:displayText="负载均衡" w:value="负载均衡"/>
                <w:listItem w:displayText="无" w:value=" "/>
              </w:comboBox>
            </w:sdtPr>
            <w:sdtContent>
              <w:r>
                <w:t>redis</w:t>
              </w:r>
            </w:sdtContent>
          </w:sdt>
        </w:p>
        <w:p w:rsidR="00EF5ED6" w:rsidRDefault="00DE6F38">
          <w:pPr>
            <w:pStyle w:val="PadderBetweenControlandBody"/>
          </w:pPr>
        </w:p>
      </w:sdtContent>
    </w:sdt>
    <w:p w:rsidR="004568B1" w:rsidRDefault="004568B1"/>
    <w:p w:rsidR="00F1031C" w:rsidRDefault="00F1031C" w:rsidP="00AB790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7906">
        <w:rPr>
          <w:rFonts w:hint="eastAsia"/>
        </w:rPr>
        <w:t>准备</w:t>
      </w:r>
      <w:r w:rsidR="00AB7906">
        <w:t>工作</w:t>
      </w:r>
      <w:bookmarkStart w:id="0" w:name="_GoBack"/>
      <w:bookmarkEnd w:id="0"/>
    </w:p>
    <w:p w:rsidR="00AB7906" w:rsidRPr="00AB7906" w:rsidRDefault="00AB7906" w:rsidP="00AB7906"/>
    <w:p w:rsidR="00AB7906" w:rsidRDefault="00AB7906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复制</w:t>
      </w:r>
      <w:r>
        <w:t>6</w:t>
      </w:r>
      <w:r>
        <w:rPr>
          <w:rFonts w:hint="eastAsia"/>
        </w:rPr>
        <w:t>个</w:t>
      </w:r>
      <w:r>
        <w:t>reids</w:t>
      </w:r>
      <w:r w:rsidR="00573A4A">
        <w:rPr>
          <w:rFonts w:hint="eastAsia"/>
        </w:rPr>
        <w:t>，</w:t>
      </w:r>
      <w:r w:rsidR="00573A4A">
        <w:rPr>
          <w:rFonts w:hint="eastAsia"/>
        </w:rPr>
        <w:t>3</w:t>
      </w:r>
      <w:r w:rsidR="00573A4A">
        <w:rPr>
          <w:rFonts w:hint="eastAsia"/>
        </w:rPr>
        <w:t>个</w:t>
      </w:r>
      <w:r w:rsidR="00573A4A">
        <w:t>做</w:t>
      </w:r>
      <w:r w:rsidR="00573A4A">
        <w:t xml:space="preserve">master </w:t>
      </w:r>
      <w:r w:rsidR="00573A4A">
        <w:rPr>
          <w:rFonts w:hint="eastAsia"/>
        </w:rPr>
        <w:t>，</w:t>
      </w:r>
      <w:r w:rsidR="00573A4A">
        <w:rPr>
          <w:rFonts w:hint="eastAsia"/>
        </w:rPr>
        <w:t>3</w:t>
      </w:r>
      <w:r w:rsidR="00573A4A">
        <w:rPr>
          <w:rFonts w:hint="eastAsia"/>
        </w:rPr>
        <w:t>个</w:t>
      </w:r>
      <w:r w:rsidR="00573A4A">
        <w:t>做</w:t>
      </w:r>
      <w:r w:rsidR="00573A4A">
        <w:t>slave</w:t>
      </w:r>
    </w:p>
    <w:p w:rsidR="00573A4A" w:rsidRPr="00573A4A" w:rsidRDefault="00573A4A" w:rsidP="00573A4A"/>
    <w:p w:rsidR="00AB7906" w:rsidRDefault="00573A4A" w:rsidP="00573A4A">
      <w:pPr>
        <w:jc w:val="center"/>
      </w:pPr>
      <w:r>
        <w:rPr>
          <w:noProof/>
        </w:rPr>
        <w:drawing>
          <wp:inline distT="0" distB="0" distL="0" distR="0" wp14:anchorId="4DDE8D26" wp14:editId="4A31DF83">
            <wp:extent cx="5476875" cy="3867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4A" w:rsidRDefault="00573A4A" w:rsidP="00573A4A"/>
    <w:p w:rsidR="00573A4A" w:rsidRDefault="00B954D7" w:rsidP="00DA26AC">
      <w:pPr>
        <w:pStyle w:val="1"/>
      </w:pPr>
      <w:r>
        <w:t>2</w:t>
      </w:r>
      <w:r w:rsidR="00DA26AC">
        <w:rPr>
          <w:rFonts w:hint="eastAsia"/>
        </w:rPr>
        <w:t>、</w:t>
      </w:r>
      <w:r w:rsidR="00DA26AC">
        <w:t>修改各个</w:t>
      </w:r>
      <w:r w:rsidR="00DA26AC">
        <w:t>redis</w:t>
      </w:r>
      <w:r w:rsidR="00DA26AC">
        <w:t>端口</w:t>
      </w:r>
      <w:r w:rsidR="00DA26AC">
        <w:rPr>
          <w:rFonts w:hint="eastAsia"/>
        </w:rPr>
        <w:t xml:space="preserve"> </w:t>
      </w:r>
      <w:r w:rsidR="00DA26AC">
        <w:rPr>
          <w:rFonts w:hint="eastAsia"/>
        </w:rPr>
        <w:t>以及</w:t>
      </w:r>
      <w:r w:rsidR="00DA26AC">
        <w:t>集群的</w:t>
      </w:r>
      <w:r w:rsidR="00DA26AC">
        <w:rPr>
          <w:rFonts w:hint="eastAsia"/>
        </w:rPr>
        <w:t>配置</w:t>
      </w:r>
      <w:r w:rsidR="00EF36B2">
        <w:rPr>
          <w:rFonts w:hint="eastAsia"/>
        </w:rPr>
        <w:t>，</w:t>
      </w:r>
      <w:r w:rsidR="00EF36B2">
        <w:t>然后启动</w:t>
      </w:r>
    </w:p>
    <w:p w:rsidR="00DA26AC" w:rsidRDefault="00DA26AC" w:rsidP="00DA26AC"/>
    <w:p w:rsidR="00DA26AC" w:rsidRDefault="00DA26AC" w:rsidP="00DA26AC">
      <w:r>
        <w:t xml:space="preserve">port 7000  </w:t>
      </w:r>
    </w:p>
    <w:p w:rsidR="00DA26AC" w:rsidRDefault="00DA26AC" w:rsidP="00DA26AC">
      <w:r>
        <w:t xml:space="preserve">cluster-enabled yes  </w:t>
      </w:r>
    </w:p>
    <w:p w:rsidR="00DA26AC" w:rsidRDefault="00DA26AC" w:rsidP="00DA26AC">
      <w:r>
        <w:t xml:space="preserve">cluster-config-file nodes.conf  </w:t>
      </w:r>
    </w:p>
    <w:p w:rsidR="00DA26AC" w:rsidRDefault="00DA26AC" w:rsidP="00DA26AC">
      <w:r>
        <w:t xml:space="preserve">cluster-node-timeout 5000  </w:t>
      </w:r>
    </w:p>
    <w:p w:rsidR="00DA26AC" w:rsidRDefault="00DA26AC" w:rsidP="00DA26AC">
      <w:r>
        <w:t xml:space="preserve">appendonly yes  </w:t>
      </w:r>
    </w:p>
    <w:p w:rsidR="00DA26AC" w:rsidRDefault="00DA26AC" w:rsidP="00DA26AC"/>
    <w:p w:rsidR="0082168D" w:rsidRDefault="00030478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解释：</w:t>
      </w:r>
    </w:p>
    <w:p w:rsidR="00DA26AC" w:rsidRDefault="00030478" w:rsidP="0082168D">
      <w:pPr>
        <w:pStyle w:val="3"/>
        <w:ind w:firstLine="720"/>
      </w:pPr>
      <w:r>
        <w:rPr>
          <w:shd w:val="clear" w:color="auto" w:fill="FFFFFF"/>
        </w:rPr>
        <w:t xml:space="preserve">cluster-node-timeout </w:t>
      </w:r>
      <w:r>
        <w:rPr>
          <w:shd w:val="clear" w:color="auto" w:fill="FFFFFF"/>
        </w:rPr>
        <w:t>是集群中各节点相互通讯时，允许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失联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的最大毫秒数，上面的配置为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秒，如果超过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秒某个节点没向其它节点汇报成功，认为该节点挂了。</w:t>
      </w:r>
    </w:p>
    <w:p w:rsidR="00DA26AC" w:rsidRDefault="00DA26AC" w:rsidP="00DA26AC"/>
    <w:p w:rsidR="00D77002" w:rsidRDefault="00EF36B2" w:rsidP="00D77002">
      <w:pPr>
        <w:pStyle w:val="1"/>
      </w:pPr>
      <w:r>
        <w:t>3</w:t>
      </w:r>
      <w:r w:rsidR="00D77002">
        <w:rPr>
          <w:rFonts w:hint="eastAsia"/>
        </w:rPr>
        <w:t>、</w:t>
      </w:r>
      <w:r w:rsidR="00D77002">
        <w:t>安装</w:t>
      </w:r>
      <w:r w:rsidR="00D77002">
        <w:t xml:space="preserve">Redis </w:t>
      </w:r>
      <w:r w:rsidR="00D77002">
        <w:t>集群需要的</w:t>
      </w:r>
      <w:r w:rsidR="00D77002">
        <w:t xml:space="preserve"> Ruby </w:t>
      </w:r>
      <w:r w:rsidR="00D77002">
        <w:t>工具</w:t>
      </w:r>
    </w:p>
    <w:p w:rsidR="00D77002" w:rsidRDefault="00D77002" w:rsidP="00D77002"/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yum install ruby  </w:t>
      </w:r>
    </w:p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yum install rubygems  </w:t>
      </w:r>
    </w:p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gem install redis  </w:t>
      </w:r>
    </w:p>
    <w:p w:rsidR="00D77002" w:rsidRDefault="00270C79" w:rsidP="007E17D4">
      <w:pPr>
        <w:pStyle w:val="2"/>
        <w:rPr>
          <w:rFonts w:hint="eastAsia"/>
          <w:bdr w:val="none" w:sz="0" w:space="0" w:color="auto" w:frame="1"/>
        </w:rPr>
      </w:pPr>
      <w:r>
        <w:t>1</w:t>
      </w:r>
      <w:r>
        <w:rPr>
          <w:rFonts w:hint="eastAsia"/>
        </w:rPr>
        <w:t>、</w:t>
      </w:r>
      <w:r>
        <w:t>安装</w:t>
      </w:r>
      <w:r w:rsidRPr="00435630">
        <w:rPr>
          <w:bdr w:val="none" w:sz="0" w:space="0" w:color="auto" w:frame="1"/>
        </w:rPr>
        <w:t>gem install redis 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报错</w:t>
      </w:r>
    </w:p>
    <w:p w:rsidR="00CA19DA" w:rsidRPr="00CA19DA" w:rsidRDefault="00CA19DA" w:rsidP="00CA19DA"/>
    <w:p w:rsidR="00270C79" w:rsidRDefault="00CA19DA" w:rsidP="00270C79">
      <w:r>
        <w:rPr>
          <w:noProof/>
        </w:rPr>
        <w:drawing>
          <wp:inline distT="0" distB="0" distL="0" distR="0" wp14:anchorId="2B450CC2" wp14:editId="1862C921">
            <wp:extent cx="7990476" cy="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DA" w:rsidRDefault="00CA19DA" w:rsidP="00270C79"/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查了资料发现是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Centos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默认支持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到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2.0.0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可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 xml:space="preserve">gem 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hyperlink r:id="rId10" w:tgtFrame="_blank" w:tooltip="Redis知识库" w:history="1">
        <w:r w:rsidRPr="0037658D">
          <w:rPr>
            <w:rFonts w:ascii="microsoft yahei" w:eastAsia="宋体" w:hAnsi="microsoft yahei" w:cs="宋体"/>
            <w:b/>
            <w:bCs/>
            <w:color w:val="DF3434"/>
            <w:sz w:val="23"/>
            <w:szCs w:val="23"/>
            <w:shd w:val="clear" w:color="auto" w:fill="FFFFFF"/>
          </w:rPr>
          <w:t>redis</w:t>
        </w:r>
      </w:hyperlink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需要最低是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2.2.2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解决办法是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先安装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rvm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，再把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版本提升至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2.3.3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37658D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curl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nsolas" w:eastAsia="宋体" w:hAnsi="Consolas" w:cs="Consolas"/>
          <w:color w:val="000000"/>
          <w:sz w:val="20"/>
          <w:szCs w:val="20"/>
          <w:shd w:val="clear" w:color="auto" w:fill="FFFFFF"/>
        </w:rPr>
        <w:t>sudo yum install curl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2. 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RVM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nsolas" w:eastAsia="宋体" w:hAnsi="Consolas" w:cs="Consolas"/>
          <w:color w:val="000000"/>
          <w:sz w:val="20"/>
          <w:szCs w:val="20"/>
          <w:shd w:val="clear" w:color="auto" w:fill="FFFFFF"/>
        </w:rPr>
        <w:t>curl -L get.rvm.io | bash -s stable 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3. 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660066"/>
          <w:sz w:val="20"/>
          <w:szCs w:val="20"/>
        </w:rPr>
        <w:t>source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/usr/local/rvm/scripts/rvm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4. 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查看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rvm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库中已知的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list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known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5. 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安装一个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install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2.3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6. 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使用一个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use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2.3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7. 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设置默认版本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remove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2.0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0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8. 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卸载一个已知版本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88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--</w:t>
      </w:r>
      <w:r w:rsidRPr="0037658D">
        <w:rPr>
          <w:rFonts w:ascii="Courier New" w:eastAsia="宋体" w:hAnsi="Courier New" w:cs="Courier New"/>
          <w:color w:val="880000"/>
          <w:sz w:val="20"/>
          <w:szCs w:val="20"/>
        </w:rPr>
        <w:t>version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 xml:space="preserve">9. 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再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redis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就可以了</w:t>
      </w:r>
    </w:p>
    <w:p w:rsidR="00CA19DA" w:rsidRDefault="0037658D" w:rsidP="0037658D"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gem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install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redis</w:t>
      </w:r>
    </w:p>
    <w:p w:rsidR="00270C79" w:rsidRDefault="00270C79" w:rsidP="00270C79"/>
    <w:p w:rsidR="00737A24" w:rsidRDefault="00456596" w:rsidP="00737A2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37A24">
        <w:t>创建</w:t>
      </w:r>
      <w:r w:rsidR="00737A24">
        <w:t>Redis cluster</w:t>
      </w:r>
      <w:r w:rsidR="00737A24">
        <w:t>集群</w:t>
      </w:r>
    </w:p>
    <w:p w:rsidR="00033FBB" w:rsidRPr="00270C79" w:rsidRDefault="00033FBB" w:rsidP="00737A24"/>
    <w:p w:rsidR="00D77002" w:rsidRDefault="00737A24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D2A37">
        <w:rPr>
          <w:rFonts w:hint="eastAsia"/>
        </w:rPr>
        <w:t>在</w:t>
      </w:r>
      <w:r w:rsidR="007D2A37">
        <w:t>任意一个</w:t>
      </w:r>
      <w:r w:rsidR="007D2A37">
        <w:rPr>
          <w:rFonts w:hint="eastAsia"/>
        </w:rPr>
        <w:t xml:space="preserve"> </w:t>
      </w:r>
      <w:r w:rsidR="007D2A37">
        <w:t>reiis</w:t>
      </w:r>
      <w:r w:rsidR="007D2A37">
        <w:t>的</w:t>
      </w:r>
      <w:r w:rsidR="007D2A37">
        <w:t>src</w:t>
      </w:r>
      <w:r w:rsidR="007D2A37">
        <w:t>目录下执行</w:t>
      </w:r>
    </w:p>
    <w:p w:rsidR="007D2A37" w:rsidRDefault="007D2A37" w:rsidP="007D2A37"/>
    <w:p w:rsidR="007D2A37" w:rsidRDefault="005722A3" w:rsidP="005722A3">
      <w:pPr>
        <w:pStyle w:val="3"/>
      </w:pPr>
      <w:r w:rsidRPr="005722A3">
        <w:t>./redis-trib.rb  create --replicas 1 127.0.0.1:7000 127.0.0.1:7001 127.0.0.1:7002 127.0.0.1:7003 127.0.0.1:7004 127.0.0.1:7005</w:t>
      </w:r>
    </w:p>
    <w:p w:rsidR="00C41847" w:rsidRDefault="00C41847" w:rsidP="00C41847"/>
    <w:p w:rsidR="00C108BD" w:rsidRPr="00DF58D9" w:rsidRDefault="00C108BD" w:rsidP="00C41847">
      <w:pPr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replicas 1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的意思，就是每个节点创建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1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个副本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(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即：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slave)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，所以最终的结果，就是后面的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127.0.0.1:7000~127.0.0.1:7005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中，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会有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个会指定成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master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，而其它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个会指定成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slave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。</w:t>
      </w:r>
      <w:r w:rsidR="00F85B30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我的</w:t>
      </w:r>
      <w:r w:rsidR="00521CE2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是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="00F85B30" w:rsidRPr="00D30BEF">
        <w:rPr>
          <w:rFonts w:ascii="microsoft yahei" w:hAnsi="microsoft yahei" w:hint="eastAsia"/>
          <w:color w:val="FF0000"/>
          <w:sz w:val="23"/>
          <w:szCs w:val="23"/>
          <w:highlight w:val="green"/>
          <w:shd w:val="clear" w:color="auto" w:fill="FFFFFF"/>
        </w:rPr>
        <w:t>个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就是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master</w:t>
      </w:r>
      <w:r w:rsidR="000B5443" w:rsidRPr="00C43B44">
        <w:rPr>
          <w:rFonts w:ascii="microsoft yahei" w:hAnsi="microsoft yahei" w:hint="eastAsia"/>
          <w:color w:val="FF0000"/>
          <w:sz w:val="23"/>
          <w:szCs w:val="23"/>
          <w:highlight w:val="cyan"/>
          <w:shd w:val="clear" w:color="auto" w:fill="FFFFFF"/>
        </w:rPr>
        <w:t>，</w:t>
      </w:r>
      <w:r w:rsidR="000B5443" w:rsidRPr="00C43B44">
        <w:rPr>
          <w:rFonts w:ascii="microsoft yahei" w:hAnsi="microsoft yahei"/>
          <w:color w:val="FF0000"/>
          <w:sz w:val="23"/>
          <w:szCs w:val="23"/>
          <w:highlight w:val="cyan"/>
          <w:shd w:val="clear" w:color="auto" w:fill="FFFFFF"/>
        </w:rPr>
        <w:t>但是也有可能是随机的，我这里没有经过缜密的测试</w:t>
      </w:r>
    </w:p>
    <w:p w:rsidR="00BB0EBA" w:rsidRDefault="00C108BD" w:rsidP="00C41847">
      <w:pP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</w:pP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注：利用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redis-trib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创建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cluster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的操作，只需要一次即可，假设系统关机，把所有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6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个节点全关闭后，下次重启后，即自动进入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cluster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模式，不用再次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redis-trib.rb create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。</w:t>
      </w:r>
    </w:p>
    <w:p w:rsidR="001245F8" w:rsidRPr="001245F8" w:rsidRDefault="001245F8" w:rsidP="00C41847">
      <w:pPr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</w:pP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6"/>
      </w:tblGrid>
      <w:tr w:rsidR="00C41847" w:rsidRPr="00C41847" w:rsidTr="00C41847">
        <w:trPr>
          <w:trHeight w:val="726"/>
        </w:trPr>
        <w:tc>
          <w:tcPr>
            <w:tcW w:w="7776" w:type="dxa"/>
          </w:tcPr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./redis-trib.rb  create --replicas 1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127.0.0.1:7000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127.0.0.1:7001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127.0.0.1:7002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127.0.0.1:7003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127.0.0.1:7004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>127.0.0.1:7005</w:t>
            </w:r>
          </w:p>
          <w:p w:rsidR="00C41847" w:rsidRPr="00C41847" w:rsidRDefault="00C41847" w:rsidP="00C41847">
            <w:pPr>
              <w:ind w:left="75"/>
              <w:rPr>
                <w:sz w:val="28"/>
              </w:rPr>
            </w:pPr>
          </w:p>
        </w:tc>
      </w:tr>
    </w:tbl>
    <w:p w:rsidR="005722A3" w:rsidRDefault="005722A3" w:rsidP="005722A3"/>
    <w:p w:rsidR="00E613DE" w:rsidRDefault="00A0153B" w:rsidP="006A40FF">
      <w:pPr>
        <w:jc w:val="center"/>
      </w:pPr>
      <w:r>
        <w:rPr>
          <w:noProof/>
        </w:rPr>
        <w:drawing>
          <wp:inline distT="0" distB="0" distL="0" distR="0" wp14:anchorId="4B7051D8" wp14:editId="379AB7AC">
            <wp:extent cx="10619048" cy="3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1904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DE" w:rsidRDefault="00A0153B" w:rsidP="007E17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查看</w:t>
      </w:r>
      <w:r>
        <w:t>redis</w:t>
      </w:r>
      <w:r>
        <w:rPr>
          <w:rFonts w:hint="eastAsia"/>
        </w:rPr>
        <w:t>进程</w:t>
      </w:r>
      <w:r>
        <w:t>，发现多了</w:t>
      </w:r>
      <w:r>
        <w:t>cluster</w:t>
      </w:r>
      <w:r>
        <w:t>字样</w:t>
      </w:r>
    </w:p>
    <w:p w:rsidR="00A0153B" w:rsidRDefault="00A0153B" w:rsidP="005722A3"/>
    <w:p w:rsidR="00A0153B" w:rsidRDefault="002F337B" w:rsidP="006A40FF">
      <w:pPr>
        <w:jc w:val="center"/>
      </w:pPr>
      <w:r>
        <w:rPr>
          <w:noProof/>
        </w:rPr>
        <w:drawing>
          <wp:inline distT="0" distB="0" distL="0" distR="0" wp14:anchorId="6E96C763" wp14:editId="2FB7F49E">
            <wp:extent cx="9266667" cy="2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666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7B" w:rsidRDefault="002F337B" w:rsidP="005722A3"/>
    <w:p w:rsidR="00AE74D0" w:rsidRDefault="00AE74D0" w:rsidP="007E17D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A4974" w:rsidRPr="006B3A07">
        <w:t>check</w:t>
      </w:r>
      <w:r w:rsidR="006B3A07">
        <w:rPr>
          <w:rFonts w:hint="eastAsia"/>
        </w:rPr>
        <w:t>查看</w:t>
      </w:r>
      <w:r w:rsidR="00094E08">
        <w:t>那些</w:t>
      </w:r>
      <w:r w:rsidR="00094E08">
        <w:rPr>
          <w:rFonts w:hint="eastAsia"/>
        </w:rPr>
        <w:t>是</w:t>
      </w:r>
      <w:r w:rsidR="006B3A07">
        <w:t xml:space="preserve">master </w:t>
      </w:r>
      <w:r w:rsidR="006B3A07">
        <w:rPr>
          <w:rFonts w:hint="eastAsia"/>
        </w:rPr>
        <w:t>，</w:t>
      </w:r>
      <w:r w:rsidR="006B3A07">
        <w:t>哪些是</w:t>
      </w:r>
      <w:r w:rsidR="006B3A07">
        <w:t>slave</w:t>
      </w:r>
    </w:p>
    <w:p w:rsidR="006B3A07" w:rsidRPr="00127F5B" w:rsidRDefault="006B3A07" w:rsidP="006B3A07"/>
    <w:p w:rsidR="006B3A07" w:rsidRDefault="006B3A07" w:rsidP="006B3A07">
      <w:pPr>
        <w:pStyle w:val="3"/>
      </w:pPr>
      <w:r w:rsidRPr="006B3A07">
        <w:t>./redis-trib.rb check 127.0.0.1:7000</w:t>
      </w:r>
      <w:r w:rsidR="00127F5B">
        <w:t xml:space="preserve"> </w:t>
      </w:r>
      <w:r w:rsidR="00127F5B">
        <w:rPr>
          <w:rFonts w:hint="eastAsia"/>
        </w:rPr>
        <w:t>（</w:t>
      </w:r>
      <w:r w:rsidR="00127F5B" w:rsidRPr="00590B83">
        <w:rPr>
          <w:rFonts w:hint="eastAsia"/>
          <w:color w:val="FF0000"/>
        </w:rPr>
        <w:t>端口</w:t>
      </w:r>
      <w:r w:rsidR="00127F5B" w:rsidRPr="00590B83">
        <w:rPr>
          <w:color w:val="FF0000"/>
        </w:rPr>
        <w:t>随便写</w:t>
      </w:r>
      <w:r w:rsidR="00127F5B">
        <w:rPr>
          <w:rFonts w:hint="eastAsia"/>
        </w:rPr>
        <w:t>）</w:t>
      </w:r>
    </w:p>
    <w:p w:rsidR="006B3A07" w:rsidRDefault="006B3A07" w:rsidP="006B3A07"/>
    <w:p w:rsidR="006B3A07" w:rsidRDefault="006A40FF" w:rsidP="006A40FF">
      <w:pPr>
        <w:jc w:val="center"/>
      </w:pPr>
      <w:r>
        <w:rPr>
          <w:noProof/>
        </w:rPr>
        <w:drawing>
          <wp:inline distT="0" distB="0" distL="0" distR="0" wp14:anchorId="0E6B96AA" wp14:editId="0433A5C4">
            <wp:extent cx="6457143" cy="350476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FF" w:rsidRDefault="006A40FF" w:rsidP="006B3A07"/>
    <w:p w:rsidR="006A40FF" w:rsidRPr="006B3A07" w:rsidRDefault="00742C2C" w:rsidP="00742C2C">
      <w:pPr>
        <w:pStyle w:val="3"/>
      </w:pPr>
      <w:r>
        <w:rPr>
          <w:rFonts w:hint="eastAsia"/>
        </w:rPr>
        <w:t>解释</w:t>
      </w:r>
      <w:r>
        <w:t>：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可以看出</w:t>
      </w:r>
      <w:r w:rsidR="000B5443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7000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70001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r w:rsidR="000B5443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7002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master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，而</w:t>
      </w:r>
      <w:r w:rsidR="005C2A79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7003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7004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7005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slave</w:t>
      </w:r>
    </w:p>
    <w:p w:rsidR="002F337B" w:rsidRDefault="002F337B" w:rsidP="005722A3"/>
    <w:p w:rsidR="00C16503" w:rsidRDefault="00917D32" w:rsidP="007E17D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87F1F">
        <w:rPr>
          <w:rFonts w:hint="eastAsia"/>
        </w:rPr>
        <w:t>info</w:t>
      </w:r>
      <w:r w:rsidR="00187F1F">
        <w:t xml:space="preserve"> </w:t>
      </w:r>
      <w:r w:rsidR="00187F1F">
        <w:rPr>
          <w:rFonts w:hint="eastAsia"/>
        </w:rPr>
        <w:t>查看</w:t>
      </w:r>
      <w:r w:rsidR="00187F1F">
        <w:t>基础信息</w:t>
      </w:r>
    </w:p>
    <w:p w:rsidR="00187F1F" w:rsidRDefault="00187F1F" w:rsidP="00187F1F"/>
    <w:p w:rsidR="002B6BFF" w:rsidRDefault="00983DD9" w:rsidP="00983DD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./redis-trib.rb  info  127.0.0.1:7000  </w:t>
      </w:r>
    </w:p>
    <w:p w:rsidR="00187F1F" w:rsidRDefault="008C5A41" w:rsidP="002B6BF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 w:rsidR="002B7D79" w:rsidRPr="00A31F19">
        <w:rPr>
          <w:rFonts w:hint="eastAsia"/>
          <w:color w:val="FF0000"/>
          <w:shd w:val="clear" w:color="auto" w:fill="FFFFFF"/>
        </w:rPr>
        <w:t>不管</w:t>
      </w:r>
      <w:r w:rsidR="002B7D79" w:rsidRPr="00A31F19">
        <w:rPr>
          <w:color w:val="FF0000"/>
          <w:shd w:val="clear" w:color="auto" w:fill="FFFFFF"/>
        </w:rPr>
        <w:t>端口是不是</w:t>
      </w:r>
      <w:r w:rsidR="002B7D79" w:rsidRPr="00A31F19">
        <w:rPr>
          <w:color w:val="FF0000"/>
          <w:shd w:val="clear" w:color="auto" w:fill="FFFFFF"/>
        </w:rPr>
        <w:t>master</w:t>
      </w:r>
      <w:r w:rsidR="002B7D79" w:rsidRPr="00A31F19">
        <w:rPr>
          <w:color w:val="FF0000"/>
          <w:shd w:val="clear" w:color="auto" w:fill="FFFFFF"/>
        </w:rPr>
        <w:t>，</w:t>
      </w:r>
      <w:r w:rsidRPr="00A31F19">
        <w:rPr>
          <w:color w:val="FF0000"/>
          <w:shd w:val="clear" w:color="auto" w:fill="FFFFFF"/>
        </w:rPr>
        <w:t>只会输出</w:t>
      </w:r>
      <w:r w:rsidRPr="00A31F19">
        <w:rPr>
          <w:rFonts w:hint="eastAsia"/>
          <w:color w:val="FF0000"/>
          <w:shd w:val="clear" w:color="auto" w:fill="FFFFFF"/>
        </w:rPr>
        <w:t>master</w:t>
      </w:r>
      <w:r w:rsidRPr="00A31F19">
        <w:rPr>
          <w:color w:val="FF0000"/>
          <w:shd w:val="clear" w:color="auto" w:fill="FFFFFF"/>
        </w:rPr>
        <w:t xml:space="preserve"> </w:t>
      </w:r>
      <w:r w:rsidRPr="00A31F19">
        <w:rPr>
          <w:rFonts w:hint="eastAsia"/>
          <w:color w:val="FF0000"/>
          <w:shd w:val="clear" w:color="auto" w:fill="FFFFFF"/>
        </w:rPr>
        <w:t>信息</w:t>
      </w:r>
      <w:r w:rsidR="002B6BFF">
        <w:rPr>
          <w:rFonts w:hint="eastAsia"/>
          <w:shd w:val="clear" w:color="auto" w:fill="FFFFFF"/>
        </w:rPr>
        <w:t>，</w:t>
      </w:r>
      <w:r w:rsidR="002B6BFF">
        <w:rPr>
          <w:shd w:val="clear" w:color="auto" w:fill="FFFFFF"/>
        </w:rPr>
        <w:t>所有的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信息输出，包括这个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上有几个缓存</w:t>
      </w:r>
      <w:r w:rsidR="002B6BFF">
        <w:rPr>
          <w:shd w:val="clear" w:color="auto" w:fill="FFFFFF"/>
        </w:rPr>
        <w:t>key</w:t>
      </w:r>
      <w:r w:rsidR="002B6BFF">
        <w:rPr>
          <w:shd w:val="clear" w:color="auto" w:fill="FFFFFF"/>
        </w:rPr>
        <w:t>，几个</w:t>
      </w:r>
      <w:r w:rsidR="002B6BFF">
        <w:rPr>
          <w:shd w:val="clear" w:color="auto" w:fill="FFFFFF"/>
        </w:rPr>
        <w:t xml:space="preserve">salve </w:t>
      </w:r>
      <w:r w:rsidR="002B6BFF">
        <w:rPr>
          <w:shd w:val="clear" w:color="auto" w:fill="FFFFFF"/>
        </w:rPr>
        <w:t>，所有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上的</w:t>
      </w:r>
      <w:r w:rsidR="002B6BFF">
        <w:rPr>
          <w:shd w:val="clear" w:color="auto" w:fill="FFFFFF"/>
        </w:rPr>
        <w:t>key</w:t>
      </w:r>
      <w:r w:rsidR="002B6BFF">
        <w:rPr>
          <w:shd w:val="clear" w:color="auto" w:fill="FFFFFF"/>
        </w:rPr>
        <w:t>合计，以及平均每个</w:t>
      </w:r>
      <w:r w:rsidR="002B6BFF">
        <w:rPr>
          <w:shd w:val="clear" w:color="auto" w:fill="FFFFFF"/>
        </w:rPr>
        <w:t>slot</w:t>
      </w:r>
      <w:r w:rsidR="002B6BFF">
        <w:rPr>
          <w:shd w:val="clear" w:color="auto" w:fill="FFFFFF"/>
        </w:rPr>
        <w:t>上有多少个</w:t>
      </w:r>
      <w:r w:rsidR="002B6BFF">
        <w:rPr>
          <w:shd w:val="clear" w:color="auto" w:fill="FFFFFF"/>
        </w:rPr>
        <w:t>key.</w:t>
      </w:r>
      <w:r>
        <w:rPr>
          <w:rFonts w:hint="eastAsia"/>
          <w:shd w:val="clear" w:color="auto" w:fill="FFFFFF"/>
        </w:rPr>
        <w:t>）</w:t>
      </w:r>
    </w:p>
    <w:p w:rsidR="00983DD9" w:rsidRDefault="00983DD9" w:rsidP="00983DD9"/>
    <w:p w:rsidR="00983DD9" w:rsidRDefault="006A5EA3" w:rsidP="00983DD9">
      <w:r>
        <w:rPr>
          <w:noProof/>
        </w:rPr>
        <w:drawing>
          <wp:inline distT="0" distB="0" distL="0" distR="0" wp14:anchorId="14CF05F8" wp14:editId="49FE3B4A">
            <wp:extent cx="6390476" cy="2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F1" w:rsidRDefault="004D79F1" w:rsidP="00983DD9"/>
    <w:p w:rsidR="004D79F1" w:rsidRDefault="004D79F1" w:rsidP="00983DD9"/>
    <w:p w:rsidR="004D79F1" w:rsidRDefault="00CA0E69" w:rsidP="00CA0E6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集群</w:t>
      </w:r>
      <w:r>
        <w:t>数据</w:t>
      </w:r>
    </w:p>
    <w:p w:rsidR="00CA0E69" w:rsidRDefault="00CA0E69" w:rsidP="00CA0E69"/>
    <w:p w:rsidR="00CA0E69" w:rsidRDefault="00CA0E69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7461F">
        <w:rPr>
          <w:rStyle w:val="a6"/>
          <w:sz w:val="23"/>
          <w:shd w:val="clear" w:color="auto" w:fill="FFCC00"/>
        </w:rPr>
        <w:t>-c</w:t>
      </w:r>
      <w:r w:rsidR="0067461F">
        <w:t> </w:t>
      </w:r>
      <w:r w:rsidR="0067461F">
        <w:t>参数，表示进入</w:t>
      </w:r>
      <w:r w:rsidR="0067461F">
        <w:t>cluster</w:t>
      </w:r>
      <w:r w:rsidR="0067461F">
        <w:t>集群模式</w:t>
      </w:r>
    </w:p>
    <w:p w:rsidR="0067461F" w:rsidRDefault="0067461F" w:rsidP="0067461F"/>
    <w:p w:rsidR="0067461F" w:rsidRDefault="00975E5C" w:rsidP="00975E5C">
      <w:pPr>
        <w:pStyle w:val="3"/>
      </w:pPr>
      <w:r w:rsidRPr="00975E5C">
        <w:t>./redis-cli -c -h localhost -p 7000</w:t>
      </w:r>
    </w:p>
    <w:p w:rsidR="00975E5C" w:rsidRDefault="00975E5C" w:rsidP="00975E5C"/>
    <w:p w:rsidR="00975E5C" w:rsidRDefault="005F3701" w:rsidP="00747038">
      <w:pPr>
        <w:jc w:val="center"/>
      </w:pPr>
      <w:r>
        <w:rPr>
          <w:noProof/>
        </w:rPr>
        <w:drawing>
          <wp:inline distT="0" distB="0" distL="0" distR="0" wp14:anchorId="0EA4BCE3" wp14:editId="79D45222">
            <wp:extent cx="6019048" cy="1914286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38" w:rsidRDefault="00747038" w:rsidP="00747038"/>
    <w:p w:rsidR="00747038" w:rsidRDefault="00EA0BBF" w:rsidP="00EA0BBF">
      <w:pPr>
        <w:pStyle w:val="4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表示</w:t>
      </w:r>
      <w:r w:rsidR="004D4DCB">
        <w:rPr>
          <w:shd w:val="clear" w:color="auto" w:fill="FFFFFF"/>
        </w:rPr>
        <w:t>K1</w:t>
      </w:r>
      <w:r>
        <w:rPr>
          <w:shd w:val="clear" w:color="auto" w:fill="FFFFFF"/>
        </w:rPr>
        <w:t>这个缓存通过计算后，落在</w:t>
      </w:r>
      <w:r w:rsidR="00E9761B">
        <w:rPr>
          <w:shd w:val="clear" w:color="auto" w:fill="FFFFFF"/>
        </w:rPr>
        <w:t>12706</w:t>
      </w:r>
      <w:r>
        <w:rPr>
          <w:shd w:val="clear" w:color="auto" w:fill="FFFFFF"/>
        </w:rPr>
        <w:t>这个</w:t>
      </w:r>
      <w:r>
        <w:rPr>
          <w:shd w:val="clear" w:color="auto" w:fill="FFFFFF"/>
        </w:rPr>
        <w:t>slot</w:t>
      </w:r>
      <w:r>
        <w:rPr>
          <w:shd w:val="clear" w:color="auto" w:fill="FFFFFF"/>
        </w:rPr>
        <w:t>，最终定位在</w:t>
      </w:r>
      <w:r w:rsidR="000D581A">
        <w:rPr>
          <w:shd w:val="clear" w:color="auto" w:fill="FFFFFF"/>
        </w:rPr>
        <w:t>7002</w:t>
      </w:r>
      <w:r>
        <w:rPr>
          <w:shd w:val="clear" w:color="auto" w:fill="FFFFFF"/>
        </w:rPr>
        <w:t>这个端口对应的节点上</w:t>
      </w:r>
      <w:r w:rsidR="00FD4270">
        <w:rPr>
          <w:rFonts w:hint="eastAsia"/>
          <w:shd w:val="clear" w:color="auto" w:fill="FFFFFF"/>
        </w:rPr>
        <w:t>，</w:t>
      </w:r>
      <w:r w:rsidR="00FD4270">
        <w:rPr>
          <w:shd w:val="clear" w:color="auto" w:fill="FFFFFF"/>
        </w:rPr>
        <w:t>也有可能是自己</w:t>
      </w:r>
      <w:r w:rsidR="00BB603C">
        <w:rPr>
          <w:rFonts w:hint="eastAsia"/>
          <w:shd w:val="clear" w:color="auto" w:fill="FFFFFF"/>
        </w:rPr>
        <w:t>，比如</w:t>
      </w:r>
      <w:r w:rsidR="00BB603C">
        <w:rPr>
          <w:shd w:val="clear" w:color="auto" w:fill="FFFFFF"/>
        </w:rPr>
        <w:t>cc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（</w:t>
      </w:r>
      <w:r w:rsidRPr="00C15631">
        <w:rPr>
          <w:color w:val="FF0000"/>
          <w:highlight w:val="green"/>
          <w:shd w:val="clear" w:color="auto" w:fill="FFFFFF"/>
        </w:rPr>
        <w:t>注：因为</w:t>
      </w:r>
      <w:r w:rsidRPr="00C15631">
        <w:rPr>
          <w:color w:val="FF0000"/>
          <w:highlight w:val="green"/>
          <w:shd w:val="clear" w:color="auto" w:fill="FFFFFF"/>
        </w:rPr>
        <w:t>7000</w:t>
      </w:r>
      <w:r w:rsidRPr="00C15631">
        <w:rPr>
          <w:color w:val="FF0000"/>
          <w:highlight w:val="green"/>
          <w:shd w:val="clear" w:color="auto" w:fill="FFFFFF"/>
        </w:rPr>
        <w:t>是</w:t>
      </w:r>
      <w:r w:rsidR="009A38F0" w:rsidRPr="00C15631">
        <w:rPr>
          <w:color w:val="FF0000"/>
          <w:highlight w:val="green"/>
          <w:shd w:val="clear" w:color="auto" w:fill="FFFFFF"/>
        </w:rPr>
        <w:t>master</w:t>
      </w:r>
      <w:r w:rsidRPr="00C15631">
        <w:rPr>
          <w:color w:val="FF0000"/>
          <w:highlight w:val="green"/>
          <w:shd w:val="clear" w:color="auto" w:fill="FFFFFF"/>
        </w:rPr>
        <w:t>，</w:t>
      </w:r>
      <w:r w:rsidR="009A38F0" w:rsidRPr="00C15631">
        <w:rPr>
          <w:color w:val="FF0000"/>
          <w:highlight w:val="green"/>
          <w:shd w:val="clear" w:color="auto" w:fill="FFFFFF"/>
        </w:rPr>
        <w:t>7002</w:t>
      </w:r>
      <w:r w:rsidRPr="00C15631">
        <w:rPr>
          <w:color w:val="FF0000"/>
          <w:highlight w:val="green"/>
          <w:shd w:val="clear" w:color="auto" w:fill="FFFFFF"/>
        </w:rPr>
        <w:t>是</w:t>
      </w:r>
      <w:r w:rsidR="00DC11FC" w:rsidRPr="00C15631">
        <w:rPr>
          <w:color w:val="FF0000"/>
          <w:highlight w:val="green"/>
          <w:shd w:val="clear" w:color="auto" w:fill="FFFFFF"/>
        </w:rPr>
        <w:t>slave</w:t>
      </w:r>
      <w:r w:rsidRPr="00C15631">
        <w:rPr>
          <w:color w:val="FF0000"/>
          <w:highlight w:val="green"/>
          <w:shd w:val="clear" w:color="auto" w:fill="FFFFFF"/>
        </w:rPr>
        <w:t>，只有</w:t>
      </w:r>
      <w:r w:rsidRPr="00C15631">
        <w:rPr>
          <w:color w:val="FF0000"/>
          <w:highlight w:val="green"/>
          <w:shd w:val="clear" w:color="auto" w:fill="FFFFFF"/>
        </w:rPr>
        <w:t>master</w:t>
      </w:r>
      <w:r w:rsidRPr="00C15631">
        <w:rPr>
          <w:color w:val="FF0000"/>
          <w:highlight w:val="green"/>
          <w:shd w:val="clear" w:color="auto" w:fill="FFFFFF"/>
        </w:rPr>
        <w:t>才能写入</w:t>
      </w:r>
      <w:r>
        <w:rPr>
          <w:shd w:val="clear" w:color="auto" w:fill="FFFFFF"/>
        </w:rPr>
        <w:t>）如果是在</w:t>
      </w:r>
      <w:r>
        <w:rPr>
          <w:shd w:val="clear" w:color="auto" w:fill="FFFFFF"/>
        </w:rPr>
        <w:t>7003</w:t>
      </w:r>
      <w:r>
        <w:rPr>
          <w:shd w:val="clear" w:color="auto" w:fill="FFFFFF"/>
        </w:rPr>
        <w:t>上面重复上面的操作时，不会出现上面的操作</w:t>
      </w:r>
      <w:r w:rsidR="00C15631">
        <w:rPr>
          <w:rFonts w:hint="eastAsia"/>
          <w:shd w:val="clear" w:color="auto" w:fill="FFFFFF"/>
        </w:rPr>
        <w:t>，</w:t>
      </w:r>
      <w:r w:rsidR="00C15631">
        <w:rPr>
          <w:shd w:val="clear" w:color="auto" w:fill="FFFFFF"/>
        </w:rPr>
        <w:t>则只会在自己的内部</w:t>
      </w:r>
      <w:r w:rsidR="00C15631">
        <w:rPr>
          <w:rFonts w:hint="eastAsia"/>
          <w:shd w:val="clear" w:color="auto" w:fill="FFFFFF"/>
        </w:rPr>
        <w:t>生成</w:t>
      </w:r>
      <w:r w:rsidR="00C15631">
        <w:rPr>
          <w:shd w:val="clear" w:color="auto" w:fill="FFFFFF"/>
        </w:rPr>
        <w:t>数据</w:t>
      </w:r>
      <w:r w:rsidR="00FA456D">
        <w:rPr>
          <w:rFonts w:hint="eastAsia"/>
          <w:shd w:val="clear" w:color="auto" w:fill="FFFFFF"/>
        </w:rPr>
        <w:t>。</w:t>
      </w:r>
    </w:p>
    <w:p w:rsidR="00AC3697" w:rsidRDefault="00AC3697" w:rsidP="00AC3697"/>
    <w:p w:rsidR="00F47D88" w:rsidRDefault="00F47D88" w:rsidP="00F47D88">
      <w:pPr>
        <w:pStyle w:val="1"/>
      </w:pPr>
      <w:r>
        <w:t>6</w:t>
      </w:r>
      <w:r>
        <w:rPr>
          <w:rFonts w:hint="eastAsia"/>
        </w:rPr>
        <w:t>、</w:t>
      </w:r>
      <w:r>
        <w:t>cluster</w:t>
      </w:r>
      <w:r>
        <w:t>扩容</w:t>
      </w:r>
    </w:p>
    <w:p w:rsidR="00396C86" w:rsidRPr="00396C86" w:rsidRDefault="00396C86" w:rsidP="00396C86"/>
    <w:p w:rsidR="007809ED" w:rsidRPr="007E17D4" w:rsidRDefault="00396C86" w:rsidP="007E17D4">
      <w:pPr>
        <w:pStyle w:val="2"/>
        <w:rPr>
          <w:rFonts w:hint="eastAsia"/>
        </w:rPr>
      </w:pPr>
      <w:r w:rsidRPr="007E17D4">
        <w:rPr>
          <w:rFonts w:hint="eastAsia"/>
        </w:rPr>
        <w:t>1</w:t>
      </w:r>
      <w:r w:rsidRPr="007E17D4">
        <w:rPr>
          <w:rFonts w:hint="eastAsia"/>
        </w:rPr>
        <w:t>、再</w:t>
      </w:r>
      <w:r w:rsidRPr="007E17D4">
        <w:t>添加两个</w:t>
      </w:r>
      <w:r w:rsidRPr="007E17D4">
        <w:t>redis</w:t>
      </w:r>
      <w:r w:rsidRPr="007E17D4">
        <w:t>数据库</w:t>
      </w:r>
      <w:r w:rsidRPr="007E17D4">
        <w:rPr>
          <w:rFonts w:hint="eastAsia"/>
        </w:rPr>
        <w:t xml:space="preserve"> 70</w:t>
      </w:r>
      <w:r w:rsidRPr="007E17D4">
        <w:t xml:space="preserve">06 </w:t>
      </w:r>
      <w:r w:rsidRPr="007E17D4">
        <w:rPr>
          <w:rFonts w:hint="eastAsia"/>
        </w:rPr>
        <w:t>和</w:t>
      </w:r>
      <w:r w:rsidRPr="007E17D4">
        <w:rPr>
          <w:rFonts w:hint="eastAsia"/>
        </w:rPr>
        <w:t xml:space="preserve"> 7007</w:t>
      </w:r>
      <w:r w:rsidR="000067CB">
        <w:rPr>
          <w:rFonts w:hint="eastAsia"/>
        </w:rPr>
        <w:t>，</w:t>
      </w:r>
      <w:r w:rsidR="000067CB">
        <w:t>并且启动</w:t>
      </w:r>
    </w:p>
    <w:p w:rsidR="00396C86" w:rsidRDefault="00396C86" w:rsidP="00396C86"/>
    <w:p w:rsidR="00396C86" w:rsidRDefault="0058661F" w:rsidP="0058661F">
      <w:pPr>
        <w:jc w:val="center"/>
      </w:pPr>
      <w:r>
        <w:rPr>
          <w:noProof/>
        </w:rPr>
        <w:drawing>
          <wp:inline distT="0" distB="0" distL="0" distR="0" wp14:anchorId="74588ED9" wp14:editId="6AF69FAC">
            <wp:extent cx="4847619" cy="25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1F" w:rsidRDefault="0058661F" w:rsidP="0058661F"/>
    <w:p w:rsidR="0058661F" w:rsidRDefault="000329F1" w:rsidP="007E17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2A06" w:rsidRPr="00FC2A06">
        <w:t>将</w:t>
      </w:r>
      <w:r w:rsidR="00FC2A06" w:rsidRPr="00FC2A06">
        <w:t>7006</w:t>
      </w:r>
      <w:r w:rsidR="00FC2A06" w:rsidRPr="00FC2A06">
        <w:t>作为</w:t>
      </w:r>
      <w:r w:rsidR="00FC2A06" w:rsidRPr="00FC2A06">
        <w:t>master</w:t>
      </w:r>
      <w:r w:rsidR="00FC2A06" w:rsidRPr="00FC2A06">
        <w:t>添加到</w:t>
      </w:r>
      <w:r w:rsidR="00FC2A06" w:rsidRPr="00FC2A06">
        <w:t>cluster</w:t>
      </w:r>
      <w:r w:rsidR="00FC2A06" w:rsidRPr="00FC2A06">
        <w:t>中。</w:t>
      </w:r>
    </w:p>
    <w:p w:rsidR="00FC2A06" w:rsidRDefault="00FC2A06" w:rsidP="00FC2A06"/>
    <w:p w:rsidR="00FC2A06" w:rsidRDefault="00FC2A06" w:rsidP="00FC2A06">
      <w:pPr>
        <w:pStyle w:val="3"/>
      </w:pPr>
      <w:r w:rsidRPr="00FC2A06">
        <w:t>./redis-trib.rb add-node 127.0.0.1:7006 127.0.0.1:7000</w:t>
      </w:r>
      <w:r>
        <w:t xml:space="preserve"> </w:t>
      </w:r>
      <w:r>
        <w:rPr>
          <w:rFonts w:hint="eastAsia"/>
        </w:rPr>
        <w:t>（</w:t>
      </w:r>
      <w:r w:rsidRPr="00A150A0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第一个参数为新节点的</w:t>
      </w:r>
      <w:r w:rsidRPr="00A150A0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“”ip:</w:t>
      </w:r>
      <w:r w:rsidRPr="00A150A0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端口</w:t>
      </w:r>
      <w:r w:rsidRPr="00A150A0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“”</w:t>
      </w:r>
      <w:r w:rsidRPr="00A150A0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，第二个参数为集群中的任一有效的节点</w:t>
      </w:r>
      <w:r w:rsidR="0066749E">
        <w:rPr>
          <w:rFonts w:ascii="microsoft yahei" w:hAnsi="microsoft yahei" w:hint="eastAsia"/>
          <w:color w:val="FF0000"/>
          <w:sz w:val="32"/>
          <w:szCs w:val="23"/>
          <w:shd w:val="clear" w:color="auto" w:fill="FFFFFF"/>
        </w:rPr>
        <w:t>，</w:t>
      </w:r>
      <w:r w:rsidR="0066749E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也就是随便写</w:t>
      </w:r>
      <w:r>
        <w:rPr>
          <w:rFonts w:hint="eastAsia"/>
        </w:rPr>
        <w:t>）</w:t>
      </w:r>
    </w:p>
    <w:p w:rsidR="00A150A0" w:rsidRDefault="00A150A0" w:rsidP="00A150A0"/>
    <w:p w:rsidR="004602BA" w:rsidRDefault="004602BA" w:rsidP="00A150A0">
      <w:r>
        <w:rPr>
          <w:noProof/>
        </w:rPr>
        <w:drawing>
          <wp:inline distT="0" distB="0" distL="0" distR="0" wp14:anchorId="18C983AF" wp14:editId="06AFE207">
            <wp:extent cx="7228571" cy="39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2857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0" w:rsidRPr="00A150A0" w:rsidRDefault="00A150A0" w:rsidP="00A150A0"/>
    <w:p w:rsidR="00D96ED1" w:rsidRPr="00D96ED1" w:rsidRDefault="004602BA" w:rsidP="00D96ED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把</w:t>
      </w:r>
      <w:r>
        <w:t>7007</w:t>
      </w:r>
      <w:r>
        <w:t>当成</w:t>
      </w:r>
      <w:r>
        <w:t>slave</w:t>
      </w:r>
      <w:r>
        <w:t>加入</w:t>
      </w:r>
      <w:r>
        <w:t>.</w:t>
      </w:r>
      <w:r w:rsidR="00D96ED1">
        <w:t xml:space="preserve"> master-id </w:t>
      </w:r>
      <w:r w:rsidR="00D96ED1">
        <w:rPr>
          <w:rFonts w:hint="eastAsia"/>
        </w:rPr>
        <w:t>为</w:t>
      </w:r>
      <w:r w:rsidR="00D96ED1">
        <w:t>自己作为</w:t>
      </w:r>
      <w:r w:rsidR="00D96ED1">
        <w:t>slave</w:t>
      </w:r>
      <w:r w:rsidR="00D96ED1">
        <w:t>时候，</w:t>
      </w:r>
      <w:r w:rsidR="00D96ED1">
        <w:t>master</w:t>
      </w:r>
      <w:r w:rsidR="00D96ED1">
        <w:t>的</w:t>
      </w:r>
      <w:r w:rsidR="00D96ED1">
        <w:t>id</w:t>
      </w:r>
      <w:r w:rsidR="00D96ED1">
        <w:t>，这里应该是</w:t>
      </w:r>
      <w:r w:rsidR="00D96ED1">
        <w:rPr>
          <w:rFonts w:hint="eastAsia"/>
        </w:rPr>
        <w:t>7006</w:t>
      </w:r>
      <w:r w:rsidR="00D96ED1">
        <w:rPr>
          <w:rFonts w:hint="eastAsia"/>
        </w:rPr>
        <w:t>的</w:t>
      </w:r>
      <w:r w:rsidR="00D96ED1">
        <w:t>id</w:t>
      </w:r>
      <w:r w:rsidR="00A0601D">
        <w:t xml:space="preserve"> </w:t>
      </w:r>
      <w:r w:rsidR="00A0601D">
        <w:rPr>
          <w:rFonts w:hint="eastAsia"/>
        </w:rPr>
        <w:t>（</w:t>
      </w:r>
      <w:r w:rsidR="00A0601D" w:rsidRPr="008845C9">
        <w:rPr>
          <w:rFonts w:hint="eastAsia"/>
          <w:color w:val="FF0000"/>
          <w:highlight w:val="green"/>
        </w:rPr>
        <w:t>后面</w:t>
      </w:r>
      <w:r w:rsidR="00A0601D" w:rsidRPr="008845C9">
        <w:rPr>
          <w:color w:val="FF0000"/>
          <w:highlight w:val="green"/>
        </w:rPr>
        <w:t>的端口</w:t>
      </w:r>
      <w:r w:rsidR="0032274B">
        <w:rPr>
          <w:rFonts w:hint="eastAsia"/>
          <w:color w:val="FF0000"/>
          <w:highlight w:val="green"/>
        </w:rPr>
        <w:t>7000</w:t>
      </w:r>
      <w:r w:rsidR="00A0601D" w:rsidRPr="008845C9">
        <w:rPr>
          <w:color w:val="FF0000"/>
          <w:highlight w:val="green"/>
        </w:rPr>
        <w:t>随便写</w:t>
      </w:r>
      <w:r w:rsidR="00A0601D" w:rsidRPr="008845C9">
        <w:rPr>
          <w:rFonts w:hint="eastAsia"/>
          <w:color w:val="FF0000"/>
          <w:highlight w:val="green"/>
        </w:rPr>
        <w:t>）</w:t>
      </w:r>
    </w:p>
    <w:p w:rsidR="004602BA" w:rsidRDefault="004602BA" w:rsidP="004602BA"/>
    <w:p w:rsidR="004602BA" w:rsidRDefault="006551BD" w:rsidP="006551BD">
      <w:pPr>
        <w:pStyle w:val="4"/>
      </w:pPr>
      <w:r w:rsidRPr="006551BD">
        <w:t xml:space="preserve">./redis-trib.rb add-node --slave --master-id </w:t>
      </w:r>
      <w:r w:rsidR="00567C22">
        <w:t xml:space="preserve"> </w:t>
      </w:r>
      <w:r w:rsidR="00567C22" w:rsidRPr="00567C22">
        <w:t>9b0c00df75bb5b7d6f115efac9c2c48cc1f60bb2</w:t>
      </w:r>
      <w:r w:rsidRPr="006551BD">
        <w:t xml:space="preserve"> </w:t>
      </w:r>
      <w:r w:rsidRPr="00626F3D">
        <w:rPr>
          <w:color w:val="FF0000"/>
          <w:highlight w:val="yellow"/>
        </w:rPr>
        <w:t>127.0.0.1:7007</w:t>
      </w:r>
      <w:r w:rsidRPr="00626F3D">
        <w:rPr>
          <w:color w:val="FF0000"/>
        </w:rPr>
        <w:t xml:space="preserve"> </w:t>
      </w:r>
      <w:r w:rsidRPr="006551BD">
        <w:t xml:space="preserve">127.0.0.1:7000  </w:t>
      </w:r>
    </w:p>
    <w:p w:rsidR="00556FFB" w:rsidRPr="00556FFB" w:rsidRDefault="00556FFB" w:rsidP="00556FFB"/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2"/>
      </w:tblGrid>
      <w:tr w:rsidR="00556FFB" w:rsidTr="00556FFB">
        <w:trPr>
          <w:trHeight w:val="1155"/>
        </w:trPr>
        <w:tc>
          <w:tcPr>
            <w:tcW w:w="10012" w:type="dxa"/>
          </w:tcPr>
          <w:p w:rsidR="00556FFB" w:rsidRDefault="00556FFB" w:rsidP="00556FFB">
            <w:pPr>
              <w:pStyle w:val="4"/>
            </w:pPr>
            <w:r w:rsidRPr="006551BD">
              <w:t xml:space="preserve">./redis-trib.rb add-node --slave --master-id </w:t>
            </w:r>
            <w:r w:rsidR="00F02B6D" w:rsidRPr="00F02B6D">
              <w:t>9b0c00df75bb5b7d6f115efac9c2c48cc1f60bb2</w:t>
            </w:r>
          </w:p>
          <w:p w:rsidR="00556FFB" w:rsidRDefault="00556FFB" w:rsidP="00556FFB">
            <w:pPr>
              <w:pStyle w:val="4"/>
            </w:pPr>
            <w:r w:rsidRPr="006551BD">
              <w:t xml:space="preserve">127.0.0.1:7007 </w:t>
            </w:r>
          </w:p>
          <w:p w:rsidR="00556FFB" w:rsidRDefault="00556FFB" w:rsidP="00556FFB">
            <w:pPr>
              <w:pStyle w:val="4"/>
            </w:pPr>
            <w:r w:rsidRPr="006551BD">
              <w:t xml:space="preserve">127.0.0.1:7000  </w:t>
            </w:r>
          </w:p>
          <w:p w:rsidR="00556FFB" w:rsidRPr="00556FFB" w:rsidRDefault="00556FFB" w:rsidP="00556FFB"/>
          <w:p w:rsidR="00556FFB" w:rsidRDefault="00556FFB" w:rsidP="00556FFB"/>
        </w:tc>
      </w:tr>
    </w:tbl>
    <w:p w:rsidR="00AC3697" w:rsidRDefault="00AC3697" w:rsidP="00AC3697"/>
    <w:p w:rsidR="00FD2B4C" w:rsidRDefault="00FD2B4C" w:rsidP="00372DE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 xml:space="preserve">reshared </w:t>
      </w:r>
      <w:r>
        <w:t>重新划分</w:t>
      </w:r>
      <w:r w:rsidR="00372DE7">
        <w:t>slot</w:t>
      </w:r>
    </w:p>
    <w:p w:rsidR="00372DE7" w:rsidRPr="00AA3413" w:rsidRDefault="00372DE7" w:rsidP="00372DE7">
      <w:pPr>
        <w:pStyle w:val="2"/>
        <w:ind w:firstLine="720"/>
        <w:rPr>
          <w:rFonts w:hint="eastAsia"/>
          <w:sz w:val="44"/>
        </w:rPr>
      </w:pPr>
      <w:r>
        <w:rPr>
          <w:rFonts w:hint="eastAsia"/>
        </w:rPr>
        <w:t>解释</w:t>
      </w:r>
      <w:r>
        <w:t>：增减新的节点之后，问题就来了，</w:t>
      </w:r>
      <w:r w:rsidR="00480884" w:rsidRPr="00346230">
        <w:rPr>
          <w:rFonts w:hint="eastAsia"/>
          <w:color w:val="FF0000"/>
          <w:highlight w:val="yellow"/>
        </w:rPr>
        <w:t>所有的</w:t>
      </w:r>
      <w:r w:rsidRPr="00346230">
        <w:rPr>
          <w:color w:val="FF0000"/>
          <w:highlight w:val="yellow"/>
        </w:rPr>
        <w:t>slot</w:t>
      </w:r>
      <w:r w:rsidRPr="00346230">
        <w:rPr>
          <w:color w:val="FF0000"/>
          <w:highlight w:val="yellow"/>
        </w:rPr>
        <w:t>已经被其它</w:t>
      </w:r>
      <w:r w:rsidRPr="00346230">
        <w:rPr>
          <w:color w:val="FF0000"/>
          <w:highlight w:val="yellow"/>
        </w:rPr>
        <w:t>3</w:t>
      </w:r>
      <w:r w:rsidRPr="00346230">
        <w:rPr>
          <w:color w:val="FF0000"/>
          <w:highlight w:val="yellow"/>
        </w:rPr>
        <w:t>组节点分完了</w:t>
      </w:r>
      <w:r>
        <w:t>，新节点没有</w:t>
      </w:r>
      <w:r>
        <w:t>slot</w:t>
      </w:r>
      <w:r>
        <w:t>，没办法存放缓存，所以需要将</w:t>
      </w:r>
      <w:r>
        <w:t>slot</w:t>
      </w:r>
      <w:r>
        <w:t>重新分布</w:t>
      </w:r>
      <w:r>
        <w:t>.</w:t>
      </w:r>
      <w:r w:rsidR="00AA3413" w:rsidRPr="00AA3413">
        <w:rPr>
          <w:rFonts w:ascii="Verdana" w:hAnsi="Verdana"/>
          <w:color w:val="454545"/>
          <w:sz w:val="21"/>
          <w:szCs w:val="21"/>
        </w:rPr>
        <w:t xml:space="preserve"> 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第一个交互询问，填写多少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slot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移动时，要好好想想，如果填成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16384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，则将所有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slot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都移动到一个固定节点上，</w:t>
      </w:r>
      <w:r w:rsidR="00AA3413" w:rsidRPr="00AA3413">
        <w:rPr>
          <w:rFonts w:ascii="Verdana" w:hAnsi="Verdana"/>
          <w:color w:val="454545"/>
          <w:sz w:val="28"/>
          <w:szCs w:val="21"/>
        </w:rPr>
        <w:t>会导致更加不均衡！建议每次移动</w:t>
      </w:r>
      <w:r w:rsidR="00AA3413" w:rsidRPr="00AA3413">
        <w:rPr>
          <w:rFonts w:ascii="Verdana" w:hAnsi="Verdana"/>
          <w:color w:val="454545"/>
          <w:sz w:val="28"/>
          <w:szCs w:val="21"/>
        </w:rPr>
        <w:t>500~1000</w:t>
      </w:r>
      <w:r w:rsidR="00AA3413" w:rsidRPr="00AA3413">
        <w:rPr>
          <w:rFonts w:ascii="Verdana" w:hAnsi="Verdana"/>
          <w:color w:val="454545"/>
          <w:sz w:val="28"/>
          <w:szCs w:val="21"/>
        </w:rPr>
        <w:t>，这样对线上的影响比较小。</w:t>
      </w:r>
      <w:r w:rsidR="00AA3413" w:rsidRPr="00AA3413">
        <w:br/>
      </w:r>
      <w:r w:rsidR="00AA3413" w:rsidRPr="00AA3413">
        <w:rPr>
          <w:rFonts w:ascii="Verdana" w:hAnsi="Verdana"/>
          <w:color w:val="454545"/>
          <w:sz w:val="28"/>
          <w:szCs w:val="21"/>
        </w:rPr>
        <w:t>reshard</w:t>
      </w:r>
      <w:r w:rsidR="00AA3413" w:rsidRPr="00AA3413">
        <w:rPr>
          <w:rFonts w:ascii="Verdana" w:hAnsi="Verdana"/>
          <w:color w:val="454545"/>
          <w:sz w:val="28"/>
          <w:szCs w:val="21"/>
        </w:rPr>
        <w:t>可以多次操作，直到达到期望的分布为止</w:t>
      </w:r>
    </w:p>
    <w:p w:rsidR="007244B7" w:rsidRPr="007244B7" w:rsidRDefault="007244B7" w:rsidP="007244B7"/>
    <w:p w:rsidR="004D5729" w:rsidRDefault="002B47F4" w:rsidP="002B47F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</w:t>
      </w:r>
      <w:r>
        <w:t>master</w:t>
      </w:r>
      <w:r>
        <w:t>信息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 xml:space="preserve">7006 </w:t>
      </w:r>
      <w:r>
        <w:t xml:space="preserve">master </w:t>
      </w:r>
      <w:r>
        <w:rPr>
          <w:rFonts w:hint="eastAsia"/>
        </w:rPr>
        <w:t>没有</w:t>
      </w:r>
      <w:r>
        <w:t>solt</w:t>
      </w:r>
      <w:r>
        <w:t>，（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sl</w:t>
      </w:r>
      <w:r>
        <w:t>a</w:t>
      </w:r>
      <w:r>
        <w:rPr>
          <w:rFonts w:hint="eastAsia"/>
        </w:rPr>
        <w:t>ve</w:t>
      </w:r>
      <w:r>
        <w:t>的时候</w:t>
      </w:r>
      <w:r>
        <w:rPr>
          <w:rFonts w:hint="eastAsia"/>
        </w:rPr>
        <w:t>，</w:t>
      </w:r>
      <w:r>
        <w:t>不小心吧</w:t>
      </w:r>
      <w:r>
        <w:rPr>
          <w:rFonts w:hint="eastAsia"/>
        </w:rPr>
        <w:t>7007</w:t>
      </w:r>
      <w:r>
        <w:rPr>
          <w:rFonts w:hint="eastAsia"/>
        </w:rPr>
        <w:t>给了</w:t>
      </w:r>
      <w:r>
        <w:rPr>
          <w:rFonts w:hint="eastAsia"/>
        </w:rPr>
        <w:t>7000</w:t>
      </w:r>
      <w:r>
        <w:t>）</w:t>
      </w:r>
    </w:p>
    <w:p w:rsidR="002B47F4" w:rsidRPr="002B47F4" w:rsidRDefault="002B47F4" w:rsidP="002B47F4"/>
    <w:p w:rsidR="004D5729" w:rsidRDefault="002B47F4" w:rsidP="00AC3697">
      <w:r>
        <w:rPr>
          <w:noProof/>
        </w:rPr>
        <w:drawing>
          <wp:inline distT="0" distB="0" distL="0" distR="0" wp14:anchorId="4B85B9E0" wp14:editId="041D5021">
            <wp:extent cx="6628571" cy="128571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B7" w:rsidRDefault="007244B7" w:rsidP="00AC3697"/>
    <w:p w:rsidR="007244B7" w:rsidRDefault="007244B7" w:rsidP="00785A9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5A99">
        <w:rPr>
          <w:rFonts w:hint="eastAsia"/>
        </w:rPr>
        <w:t>开始</w:t>
      </w:r>
      <w:r w:rsidR="00785A99">
        <w:t>给</w:t>
      </w:r>
      <w:r w:rsidR="00785A99">
        <w:rPr>
          <w:rFonts w:hint="eastAsia"/>
        </w:rPr>
        <w:t>7006</w:t>
      </w:r>
      <w:r w:rsidR="00785A99">
        <w:rPr>
          <w:rFonts w:hint="eastAsia"/>
        </w:rPr>
        <w:t>，</w:t>
      </w:r>
      <w:r w:rsidR="00785A99">
        <w:t>master</w:t>
      </w:r>
      <w:r w:rsidR="00785A99">
        <w:rPr>
          <w:rFonts w:hint="eastAsia"/>
        </w:rPr>
        <w:t>分配</w:t>
      </w:r>
      <w:r w:rsidR="00785A99">
        <w:rPr>
          <w:rFonts w:hint="eastAsia"/>
        </w:rPr>
        <w:t xml:space="preserve"> </w:t>
      </w:r>
      <w:r w:rsidR="00785A99">
        <w:t>slots</w:t>
      </w:r>
    </w:p>
    <w:p w:rsidR="00785A99" w:rsidRDefault="00785A99" w:rsidP="00785A99"/>
    <w:p w:rsidR="00785A99" w:rsidRDefault="00785A99" w:rsidP="00785A9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./redis-trib.rb reshard 127.0.0.1:7000</w:t>
      </w:r>
      <w:r w:rsidRPr="007304D7">
        <w:rPr>
          <w:sz w:val="52"/>
          <w:shd w:val="clear" w:color="auto" w:fill="FFFFFF"/>
        </w:rPr>
        <w:t> </w:t>
      </w:r>
      <w:r w:rsidR="007304D7" w:rsidRPr="007304D7">
        <w:rPr>
          <w:rStyle w:val="a6"/>
          <w:rFonts w:ascii="Verdana" w:hAnsi="Verdana"/>
          <w:color w:val="FF0000"/>
          <w:sz w:val="21"/>
          <w:szCs w:val="15"/>
          <w:shd w:val="clear" w:color="auto" w:fill="FFFFFF"/>
        </w:rPr>
        <w:t>后面的</w:t>
      </w:r>
      <w:r w:rsidR="007304D7" w:rsidRPr="007304D7">
        <w:rPr>
          <w:rStyle w:val="a6"/>
          <w:rFonts w:ascii="Verdana" w:hAnsi="Verdana"/>
          <w:color w:val="FF0000"/>
          <w:sz w:val="21"/>
          <w:szCs w:val="15"/>
          <w:shd w:val="clear" w:color="auto" w:fill="FFFFFF"/>
        </w:rPr>
        <w:t>IP:port</w:t>
      </w:r>
      <w:r w:rsidR="007304D7" w:rsidRPr="007304D7">
        <w:rPr>
          <w:rStyle w:val="a6"/>
          <w:rFonts w:ascii="Verdana" w:hAnsi="Verdana"/>
          <w:color w:val="FF0000"/>
          <w:sz w:val="21"/>
          <w:szCs w:val="15"/>
          <w:shd w:val="clear" w:color="auto" w:fill="FFFFFF"/>
        </w:rPr>
        <w:t>，只要是在</w:t>
      </w:r>
      <w:r w:rsidR="007304D7" w:rsidRPr="007304D7">
        <w:rPr>
          <w:rStyle w:val="a6"/>
          <w:rFonts w:ascii="Verdana" w:hAnsi="Verdana"/>
          <w:color w:val="FF0000"/>
          <w:sz w:val="21"/>
          <w:szCs w:val="15"/>
          <w:shd w:val="clear" w:color="auto" w:fill="FFFFFF"/>
        </w:rPr>
        <w:t>cluster</w:t>
      </w:r>
      <w:r w:rsidR="007304D7" w:rsidRPr="007304D7">
        <w:rPr>
          <w:rStyle w:val="a6"/>
          <w:rFonts w:ascii="Verdana" w:hAnsi="Verdana"/>
          <w:color w:val="FF0000"/>
          <w:sz w:val="21"/>
          <w:szCs w:val="15"/>
          <w:shd w:val="clear" w:color="auto" w:fill="FFFFFF"/>
        </w:rPr>
        <w:t>中的有效节点即可。</w:t>
      </w:r>
      <w:r w:rsidR="007304D7">
        <w:rPr>
          <w:rFonts w:hint="eastAsia"/>
          <w:shd w:val="clear" w:color="auto" w:fill="FFFFFF"/>
        </w:rPr>
        <w:t>（）</w:t>
      </w:r>
    </w:p>
    <w:p w:rsidR="008175EF" w:rsidRPr="008175EF" w:rsidRDefault="008175EF" w:rsidP="008175EF"/>
    <w:p w:rsidR="007304D7" w:rsidRPr="006608F2" w:rsidRDefault="003104A6" w:rsidP="003104A6">
      <w:pPr>
        <w:pStyle w:val="3"/>
        <w:rPr>
          <w:shd w:val="clear" w:color="auto" w:fill="FFFFFF"/>
        </w:rPr>
      </w:pPr>
      <w:r w:rsidRPr="006608F2">
        <w:rPr>
          <w:rFonts w:hint="eastAsia"/>
          <w:shd w:val="clear" w:color="auto" w:fill="FFFFFF"/>
        </w:rPr>
        <w:t>1</w:t>
      </w:r>
      <w:r w:rsidRPr="006608F2">
        <w:rPr>
          <w:rFonts w:hint="eastAsia"/>
          <w:shd w:val="clear" w:color="auto" w:fill="FFFFFF"/>
        </w:rPr>
        <w:t>、</w:t>
      </w:r>
      <w:r w:rsidR="006608F2" w:rsidRPr="006608F2">
        <w:rPr>
          <w:shd w:val="clear" w:color="auto" w:fill="FFFFFF"/>
        </w:rPr>
        <w:t>这里输入要移动多少</w:t>
      </w:r>
      <w:r w:rsidR="006608F2" w:rsidRPr="006608F2">
        <w:rPr>
          <w:shd w:val="clear" w:color="auto" w:fill="FFFFFF"/>
        </w:rPr>
        <w:t>slot  </w:t>
      </w:r>
      <w:r w:rsidR="006608F2">
        <w:rPr>
          <w:rFonts w:hint="eastAsia"/>
          <w:shd w:val="clear" w:color="auto" w:fill="FFFFFF"/>
        </w:rPr>
        <w:t>给</w:t>
      </w:r>
      <w:r w:rsidR="00097746">
        <w:rPr>
          <w:rFonts w:hint="eastAsia"/>
          <w:shd w:val="clear" w:color="auto" w:fill="FFFFFF"/>
        </w:rPr>
        <w:t>7007</w:t>
      </w:r>
    </w:p>
    <w:p w:rsidR="008175EF" w:rsidRDefault="008175EF" w:rsidP="007304D7"/>
    <w:p w:rsidR="007304D7" w:rsidRDefault="001203CE" w:rsidP="001203CE">
      <w:pPr>
        <w:jc w:val="center"/>
      </w:pPr>
      <w:r>
        <w:rPr>
          <w:noProof/>
        </w:rPr>
        <w:drawing>
          <wp:inline distT="0" distB="0" distL="0" distR="0" wp14:anchorId="76E50043" wp14:editId="4896FA78">
            <wp:extent cx="7000000" cy="46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D1" w:rsidRDefault="005865D1" w:rsidP="005865D1"/>
    <w:p w:rsidR="005865D1" w:rsidRDefault="008F713F" w:rsidP="008F713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26F3D">
        <w:rPr>
          <w:color w:val="FF0000"/>
        </w:rPr>
        <w:t>选择要</w:t>
      </w:r>
      <w:r w:rsidR="00626F3D">
        <w:rPr>
          <w:rFonts w:hint="eastAsia"/>
          <w:color w:val="FF0000"/>
        </w:rPr>
        <w:t>分配</w:t>
      </w:r>
      <w:r w:rsidRPr="00626F3D">
        <w:rPr>
          <w:color w:val="FF0000"/>
        </w:rPr>
        <w:t>移动到的</w:t>
      </w:r>
      <w:r w:rsidRPr="00626F3D">
        <w:rPr>
          <w:color w:val="FF0000"/>
        </w:rPr>
        <w:t xml:space="preserve">id </w:t>
      </w:r>
      <w:r w:rsidRPr="00626F3D">
        <w:rPr>
          <w:rFonts w:hint="eastAsia"/>
          <w:color w:val="FF0000"/>
        </w:rPr>
        <w:t>也就是</w:t>
      </w:r>
      <w:r w:rsidR="009F4B13">
        <w:rPr>
          <w:rFonts w:hint="eastAsia"/>
          <w:color w:val="FF0000"/>
        </w:rPr>
        <w:t>master</w:t>
      </w:r>
      <w:r w:rsidR="009F4B13">
        <w:rPr>
          <w:color w:val="FF0000"/>
        </w:rPr>
        <w:t xml:space="preserve"> </w:t>
      </w:r>
      <w:r w:rsidRPr="00626F3D">
        <w:rPr>
          <w:rFonts w:hint="eastAsia"/>
          <w:color w:val="FF0000"/>
        </w:rPr>
        <w:t>7006</w:t>
      </w:r>
      <w:r w:rsidRPr="00626F3D">
        <w:rPr>
          <w:rFonts w:hint="eastAsia"/>
          <w:color w:val="FF0000"/>
        </w:rPr>
        <w:t>的</w:t>
      </w:r>
      <w:r w:rsidRPr="00626F3D">
        <w:rPr>
          <w:color w:val="FF0000"/>
        </w:rPr>
        <w:t>id</w:t>
      </w:r>
    </w:p>
    <w:p w:rsidR="009452B9" w:rsidRPr="009452B9" w:rsidRDefault="009452B9" w:rsidP="009452B9"/>
    <w:p w:rsidR="009452B9" w:rsidRDefault="009452B9" w:rsidP="009452B9">
      <w:pPr>
        <w:jc w:val="center"/>
      </w:pPr>
      <w:r>
        <w:rPr>
          <w:noProof/>
        </w:rPr>
        <w:drawing>
          <wp:inline distT="0" distB="0" distL="0" distR="0" wp14:anchorId="7B57A2C9" wp14:editId="26D1CE4B">
            <wp:extent cx="7085714" cy="52381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B9" w:rsidRDefault="009452B9" w:rsidP="009452B9"/>
    <w:p w:rsidR="009452B9" w:rsidRDefault="009452B9" w:rsidP="002F469D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F5E8A">
        <w:rPr>
          <w:rFonts w:hint="eastAsia"/>
        </w:rPr>
        <w:t>all</w:t>
      </w:r>
      <w:r w:rsidR="007F5E8A">
        <w:t xml:space="preserve"> </w:t>
      </w:r>
      <w:r w:rsidR="007F5E8A">
        <w:rPr>
          <w:rFonts w:hint="eastAsia"/>
        </w:rPr>
        <w:t>将</w:t>
      </w:r>
      <w:r w:rsidR="007F5E8A">
        <w:t>所有的</w:t>
      </w:r>
      <w:r w:rsidR="00E0638F">
        <w:rPr>
          <w:rFonts w:hint="eastAsia"/>
        </w:rPr>
        <w:t>node</w:t>
      </w:r>
      <w:r w:rsidR="00E0638F">
        <w:t>节点当做源节点</w:t>
      </w:r>
    </w:p>
    <w:p w:rsidR="007F5E8A" w:rsidRDefault="007F5E8A" w:rsidP="007F5E8A"/>
    <w:p w:rsidR="007F5E8A" w:rsidRDefault="007F5E8A" w:rsidP="007F5E8A">
      <w:pPr>
        <w:jc w:val="center"/>
      </w:pPr>
      <w:r>
        <w:rPr>
          <w:noProof/>
        </w:rPr>
        <w:drawing>
          <wp:inline distT="0" distB="0" distL="0" distR="0" wp14:anchorId="7919C08E" wp14:editId="3832AE15">
            <wp:extent cx="7771428" cy="1352381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86" w:rsidRDefault="00DA0486" w:rsidP="00DA0486"/>
    <w:p w:rsidR="00DA0486" w:rsidRDefault="00F35020" w:rsidP="00F3502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确认执行</w:t>
      </w:r>
    </w:p>
    <w:p w:rsidR="00F35020" w:rsidRDefault="00F35020" w:rsidP="00DA0486"/>
    <w:p w:rsidR="00F35020" w:rsidRDefault="00F35020" w:rsidP="00F35020">
      <w:pPr>
        <w:jc w:val="center"/>
      </w:pPr>
      <w:r>
        <w:rPr>
          <w:noProof/>
        </w:rPr>
        <w:drawing>
          <wp:inline distT="0" distB="0" distL="0" distR="0" wp14:anchorId="3800A753" wp14:editId="212F69BB">
            <wp:extent cx="7390476" cy="2876190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9047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B2" w:rsidRDefault="00123BB2" w:rsidP="00123BB2"/>
    <w:p w:rsidR="00123BB2" w:rsidRDefault="004927AC" w:rsidP="002667D8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查看</w:t>
      </w:r>
      <w:r>
        <w:rPr>
          <w:rFonts w:hint="eastAsia"/>
        </w:rPr>
        <w:t xml:space="preserve"> </w:t>
      </w:r>
      <w:r w:rsidR="002667D8" w:rsidRPr="002667D8">
        <w:t xml:space="preserve"> ./redis-trib.rb info 127.0.0.1:7000</w:t>
      </w:r>
      <w:r w:rsidR="001C2F12">
        <w:t xml:space="preserve"> </w:t>
      </w:r>
      <w:r w:rsidR="001C2F12">
        <w:rPr>
          <w:rFonts w:hint="eastAsia"/>
        </w:rPr>
        <w:t>（成功）</w:t>
      </w:r>
    </w:p>
    <w:p w:rsidR="00B75574" w:rsidRDefault="00B75574" w:rsidP="00B75574"/>
    <w:p w:rsidR="00B75574" w:rsidRDefault="00B75574" w:rsidP="00B75574"/>
    <w:p w:rsidR="00B75574" w:rsidRDefault="00B75574" w:rsidP="00B75574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41636">
        <w:rPr>
          <w:shd w:val="clear" w:color="auto" w:fill="FFFFFF"/>
        </w:rPr>
        <w:t xml:space="preserve"> del-node </w:t>
      </w:r>
      <w:r>
        <w:t>删除节点</w:t>
      </w:r>
    </w:p>
    <w:p w:rsidR="00B75574" w:rsidRDefault="00B75574" w:rsidP="00B75574"/>
    <w:p w:rsidR="00B75574" w:rsidRDefault="00B75574" w:rsidP="00B75574">
      <w:pPr>
        <w:pStyle w:val="2"/>
        <w:rPr>
          <w:rFonts w:hint="eastAsia"/>
          <w:color w:val="FF0000"/>
        </w:rPr>
      </w:pPr>
      <w:r>
        <w:t>1</w:t>
      </w:r>
      <w:r>
        <w:rPr>
          <w:rFonts w:hint="eastAsia"/>
        </w:rPr>
        <w:t>、</w:t>
      </w:r>
      <w:r>
        <w:t>解释</w:t>
      </w:r>
      <w:r>
        <w:rPr>
          <w:rFonts w:hint="eastAsia"/>
        </w:rPr>
        <w:t>;</w:t>
      </w:r>
      <w:r w:rsidRPr="00B75574">
        <w:t xml:space="preserve"> </w:t>
      </w:r>
      <w:r>
        <w:t>del-node</w:t>
      </w:r>
      <w:r w:rsidRPr="00B75574">
        <w:rPr>
          <w:color w:val="FF0000"/>
        </w:rPr>
        <w:t>后面的</w:t>
      </w:r>
      <w:r w:rsidRPr="00B75574">
        <w:rPr>
          <w:color w:val="FF0000"/>
        </w:rPr>
        <w:t>ip:port</w:t>
      </w:r>
      <w:r w:rsidRPr="00B75574">
        <w:rPr>
          <w:color w:val="FF0000"/>
        </w:rPr>
        <w:t>只要是</w:t>
      </w:r>
      <w:r w:rsidRPr="00B75574">
        <w:rPr>
          <w:color w:val="FF0000"/>
        </w:rPr>
        <w:t>cluster</w:t>
      </w:r>
      <w:r w:rsidRPr="00B75574">
        <w:rPr>
          <w:color w:val="FF0000"/>
        </w:rPr>
        <w:t>中有效节点即可</w:t>
      </w:r>
      <w:r>
        <w:rPr>
          <w:rFonts w:hint="eastAsia"/>
          <w:color w:val="FF0000"/>
        </w:rPr>
        <w:t>,</w:t>
      </w:r>
      <w:r w:rsidRPr="00EB5A87">
        <w:rPr>
          <w:color w:val="FF0000"/>
        </w:rPr>
        <w:t xml:space="preserve"> </w:t>
      </w:r>
      <w:r w:rsidRPr="00EB5A87">
        <w:rPr>
          <w:color w:val="FF0000"/>
        </w:rPr>
        <w:t>，最后一个参数为目标节点的</w:t>
      </w:r>
      <w:r w:rsidRPr="00EB5A87">
        <w:rPr>
          <w:color w:val="FF0000"/>
        </w:rPr>
        <w:t>id</w:t>
      </w:r>
    </w:p>
    <w:p w:rsidR="00D0264F" w:rsidRPr="00D0264F" w:rsidRDefault="00D0264F" w:rsidP="00D0264F"/>
    <w:p w:rsidR="00D0264F" w:rsidRPr="00D0264F" w:rsidRDefault="00D0264F" w:rsidP="00D0264F">
      <w:pPr>
        <w:pStyle w:val="3"/>
      </w:pPr>
      <w:r w:rsidRPr="00D0264F">
        <w:t>./redis-trib.rb del-node  127.0.0.1:7000 4435b69042cb09abf6460d3531e0ca2cf907e5d6</w:t>
      </w:r>
    </w:p>
    <w:p w:rsidR="00B75574" w:rsidRDefault="00B75574" w:rsidP="00B75574"/>
    <w:p w:rsidR="00B75574" w:rsidRDefault="00255E0A" w:rsidP="00255E0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 xml:space="preserve"> 7007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t>id</w:t>
      </w:r>
      <w:r>
        <w:t>为</w:t>
      </w:r>
      <w:r>
        <w:rPr>
          <w:rFonts w:hint="eastAsia"/>
        </w:rPr>
        <w:t>7007</w:t>
      </w:r>
      <w:r>
        <w:rPr>
          <w:rFonts w:hint="eastAsia"/>
        </w:rPr>
        <w:t>的</w:t>
      </w:r>
    </w:p>
    <w:p w:rsidR="00255E0A" w:rsidRDefault="00255E0A" w:rsidP="00B75574"/>
    <w:p w:rsidR="00255E0A" w:rsidRDefault="00255E0A" w:rsidP="00B75574">
      <w:r>
        <w:rPr>
          <w:noProof/>
        </w:rPr>
        <w:drawing>
          <wp:inline distT="0" distB="0" distL="0" distR="0" wp14:anchorId="370EFEBA" wp14:editId="4B894B05">
            <wp:extent cx="8571428" cy="800000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7142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7" w:rsidRDefault="005B2ED7" w:rsidP="00B75574"/>
    <w:p w:rsidR="005B2ED7" w:rsidRDefault="005B2ED7" w:rsidP="005B2ED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查看发现，没有</w:t>
      </w:r>
      <w:r>
        <w:rPr>
          <w:rFonts w:hint="eastAsia"/>
        </w:rPr>
        <w:t>7007</w:t>
      </w:r>
      <w:r>
        <w:rPr>
          <w:rFonts w:hint="eastAsia"/>
        </w:rPr>
        <w:t>了</w:t>
      </w:r>
    </w:p>
    <w:p w:rsidR="005B2ED7" w:rsidRPr="005B2ED7" w:rsidRDefault="005B2ED7" w:rsidP="005B2ED7"/>
    <w:p w:rsidR="005B2ED7" w:rsidRDefault="005B2ED7" w:rsidP="005B2ED7">
      <w:pPr>
        <w:jc w:val="center"/>
      </w:pPr>
      <w:r>
        <w:rPr>
          <w:noProof/>
        </w:rPr>
        <w:drawing>
          <wp:inline distT="0" distB="0" distL="0" distR="0" wp14:anchorId="7049B3D2" wp14:editId="686570CA">
            <wp:extent cx="7609524" cy="434285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09524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7" w:rsidRDefault="005B2ED7" w:rsidP="005B2ED7"/>
    <w:p w:rsidR="005B2ED7" w:rsidRDefault="006A3C4B" w:rsidP="006A3C4B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A3C4B">
        <w:rPr>
          <w:highlight w:val="yellow"/>
        </w:rPr>
        <w:t>注</w:t>
      </w:r>
      <w:r w:rsidRPr="006A3C4B">
        <w:rPr>
          <w:highlight w:val="yellow"/>
        </w:rPr>
        <w:t>:</w:t>
      </w:r>
      <w:r w:rsidRPr="00CE3D83">
        <w:rPr>
          <w:highlight w:val="green"/>
        </w:rPr>
        <w:t>只有</w:t>
      </w:r>
      <w:r w:rsidRPr="00CE3D83">
        <w:rPr>
          <w:highlight w:val="green"/>
        </w:rPr>
        <w:t>slave</w:t>
      </w:r>
      <w:r w:rsidRPr="00CE3D83">
        <w:rPr>
          <w:highlight w:val="green"/>
        </w:rPr>
        <w:t>节点和空的</w:t>
      </w:r>
      <w:r w:rsidRPr="00CE3D83">
        <w:rPr>
          <w:highlight w:val="green"/>
        </w:rPr>
        <w:t>master</w:t>
      </w:r>
      <w:r w:rsidRPr="00CE3D83">
        <w:rPr>
          <w:highlight w:val="green"/>
        </w:rPr>
        <w:t>节点可以删除</w:t>
      </w:r>
      <w:r w:rsidRPr="006A3C4B">
        <w:rPr>
          <w:highlight w:val="yellow"/>
        </w:rPr>
        <w:t>，如果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非空，先用</w:t>
      </w:r>
      <w:r w:rsidRPr="006A3C4B">
        <w:rPr>
          <w:highlight w:val="yellow"/>
        </w:rPr>
        <w:t>reshard</w:t>
      </w:r>
      <w:r w:rsidRPr="006A3C4B">
        <w:rPr>
          <w:highlight w:val="yellow"/>
        </w:rPr>
        <w:t>把上面的</w:t>
      </w:r>
      <w:r w:rsidRPr="006A3C4B">
        <w:rPr>
          <w:highlight w:val="yellow"/>
        </w:rPr>
        <w:t>slot</w:t>
      </w:r>
      <w:r w:rsidRPr="006A3C4B">
        <w:rPr>
          <w:highlight w:val="yellow"/>
        </w:rPr>
        <w:t>移动到其它</w:t>
      </w:r>
      <w:r w:rsidRPr="006A3C4B">
        <w:rPr>
          <w:highlight w:val="yellow"/>
        </w:rPr>
        <w:t>node</w:t>
      </w:r>
      <w:r w:rsidRPr="006A3C4B">
        <w:rPr>
          <w:highlight w:val="yellow"/>
        </w:rPr>
        <w:t>后再删除，如果有一组</w:t>
      </w:r>
      <w:r w:rsidRPr="006A3C4B">
        <w:rPr>
          <w:highlight w:val="yellow"/>
        </w:rPr>
        <w:t>master-slave</w:t>
      </w:r>
      <w:r w:rsidRPr="006A3C4B">
        <w:rPr>
          <w:highlight w:val="yellow"/>
        </w:rPr>
        <w:t>节点，将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上所有</w:t>
      </w:r>
      <w:r w:rsidRPr="006A3C4B">
        <w:rPr>
          <w:highlight w:val="yellow"/>
        </w:rPr>
        <w:t>slot</w:t>
      </w:r>
      <w:r w:rsidRPr="006A3C4B">
        <w:rPr>
          <w:highlight w:val="yellow"/>
        </w:rPr>
        <w:t>移到其它节点，然后将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删除，剩下的</w:t>
      </w:r>
      <w:r w:rsidRPr="006A3C4B">
        <w:rPr>
          <w:highlight w:val="yellow"/>
        </w:rPr>
        <w:t>slave</w:t>
      </w:r>
      <w:r w:rsidRPr="006A3C4B">
        <w:rPr>
          <w:highlight w:val="yellow"/>
        </w:rPr>
        <w:t>会另寻他主，变成其它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的</w:t>
      </w:r>
      <w:r w:rsidRPr="006A3C4B">
        <w:rPr>
          <w:highlight w:val="yellow"/>
        </w:rPr>
        <w:t>slave</w:t>
      </w:r>
      <w:r w:rsidRPr="006A3C4B">
        <w:rPr>
          <w:highlight w:val="yellow"/>
        </w:rPr>
        <w:t>。</w:t>
      </w:r>
    </w:p>
    <w:p w:rsidR="006A3C4B" w:rsidRDefault="006A3C4B" w:rsidP="006A3C4B"/>
    <w:p w:rsidR="006A3C4B" w:rsidRDefault="006A3C4B" w:rsidP="006A3C4B"/>
    <w:p w:rsidR="006A3C4B" w:rsidRPr="006A3C4B" w:rsidRDefault="006A3C4B" w:rsidP="006A3C4B"/>
    <w:sectPr w:rsidR="006A3C4B" w:rsidRPr="006A3C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F38" w:rsidRDefault="00DE6F38" w:rsidP="00FA22EA">
      <w:pPr>
        <w:spacing w:after="0"/>
      </w:pPr>
      <w:r>
        <w:separator/>
      </w:r>
    </w:p>
  </w:endnote>
  <w:endnote w:type="continuationSeparator" w:id="0">
    <w:p w:rsidR="00DE6F38" w:rsidRDefault="00DE6F38" w:rsidP="00FA22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F38" w:rsidRDefault="00DE6F38" w:rsidP="00FA22EA">
      <w:pPr>
        <w:spacing w:after="0"/>
      </w:pPr>
      <w:r>
        <w:separator/>
      </w:r>
    </w:p>
  </w:footnote>
  <w:footnote w:type="continuationSeparator" w:id="0">
    <w:p w:rsidR="00DE6F38" w:rsidRDefault="00DE6F38" w:rsidP="00FA22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DC0"/>
    <w:multiLevelType w:val="multilevel"/>
    <w:tmpl w:val="C37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16CA4"/>
    <w:multiLevelType w:val="multilevel"/>
    <w:tmpl w:val="55CA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568B1"/>
    <w:rsid w:val="000067CB"/>
    <w:rsid w:val="00023F15"/>
    <w:rsid w:val="00030478"/>
    <w:rsid w:val="000329F1"/>
    <w:rsid w:val="00033FBB"/>
    <w:rsid w:val="0007259A"/>
    <w:rsid w:val="00094E08"/>
    <w:rsid w:val="00097746"/>
    <w:rsid w:val="000B0043"/>
    <w:rsid w:val="000B5443"/>
    <w:rsid w:val="000D581A"/>
    <w:rsid w:val="001203CE"/>
    <w:rsid w:val="00123BB2"/>
    <w:rsid w:val="001245F8"/>
    <w:rsid w:val="00127F5B"/>
    <w:rsid w:val="00173DF5"/>
    <w:rsid w:val="00187F1F"/>
    <w:rsid w:val="001B36D8"/>
    <w:rsid w:val="001C2F12"/>
    <w:rsid w:val="001C4CFC"/>
    <w:rsid w:val="00255E0A"/>
    <w:rsid w:val="002667D8"/>
    <w:rsid w:val="00270C79"/>
    <w:rsid w:val="002B47F4"/>
    <w:rsid w:val="002B6BFF"/>
    <w:rsid w:val="002B7D79"/>
    <w:rsid w:val="002C26BD"/>
    <w:rsid w:val="002F194C"/>
    <w:rsid w:val="002F337B"/>
    <w:rsid w:val="002F469D"/>
    <w:rsid w:val="003104A6"/>
    <w:rsid w:val="0032274B"/>
    <w:rsid w:val="00341636"/>
    <w:rsid w:val="00346230"/>
    <w:rsid w:val="00372DE7"/>
    <w:rsid w:val="0037658D"/>
    <w:rsid w:val="00396C86"/>
    <w:rsid w:val="003A4974"/>
    <w:rsid w:val="00404398"/>
    <w:rsid w:val="00424E68"/>
    <w:rsid w:val="0043202B"/>
    <w:rsid w:val="00435630"/>
    <w:rsid w:val="00456596"/>
    <w:rsid w:val="004568B1"/>
    <w:rsid w:val="004602BA"/>
    <w:rsid w:val="00480884"/>
    <w:rsid w:val="004927AC"/>
    <w:rsid w:val="00496147"/>
    <w:rsid w:val="004C54F8"/>
    <w:rsid w:val="004D4DCB"/>
    <w:rsid w:val="004D5729"/>
    <w:rsid w:val="004D79F1"/>
    <w:rsid w:val="004F3AD1"/>
    <w:rsid w:val="00521CE2"/>
    <w:rsid w:val="00522065"/>
    <w:rsid w:val="00554A5C"/>
    <w:rsid w:val="00556FFB"/>
    <w:rsid w:val="00567C22"/>
    <w:rsid w:val="005722A3"/>
    <w:rsid w:val="00573A4A"/>
    <w:rsid w:val="005865D1"/>
    <w:rsid w:val="0058661F"/>
    <w:rsid w:val="00590B83"/>
    <w:rsid w:val="005B259E"/>
    <w:rsid w:val="005B2ED7"/>
    <w:rsid w:val="005C0E2F"/>
    <w:rsid w:val="005C2A79"/>
    <w:rsid w:val="005F3701"/>
    <w:rsid w:val="00614C0C"/>
    <w:rsid w:val="00626F3D"/>
    <w:rsid w:val="00650039"/>
    <w:rsid w:val="006551BD"/>
    <w:rsid w:val="006608F2"/>
    <w:rsid w:val="0066335D"/>
    <w:rsid w:val="0066749E"/>
    <w:rsid w:val="0067461F"/>
    <w:rsid w:val="00677AC6"/>
    <w:rsid w:val="006A3C4B"/>
    <w:rsid w:val="006A3F83"/>
    <w:rsid w:val="006A40FF"/>
    <w:rsid w:val="006A5EA3"/>
    <w:rsid w:val="006B3A07"/>
    <w:rsid w:val="006E7471"/>
    <w:rsid w:val="00716FC3"/>
    <w:rsid w:val="007244B7"/>
    <w:rsid w:val="007304D7"/>
    <w:rsid w:val="00730FAA"/>
    <w:rsid w:val="00737A24"/>
    <w:rsid w:val="00742C2C"/>
    <w:rsid w:val="00747038"/>
    <w:rsid w:val="00756046"/>
    <w:rsid w:val="007809ED"/>
    <w:rsid w:val="00785A99"/>
    <w:rsid w:val="007D2A37"/>
    <w:rsid w:val="007E17D4"/>
    <w:rsid w:val="007F35B2"/>
    <w:rsid w:val="007F5E8A"/>
    <w:rsid w:val="008175EF"/>
    <w:rsid w:val="0082168D"/>
    <w:rsid w:val="008845C9"/>
    <w:rsid w:val="00887A48"/>
    <w:rsid w:val="008C5A41"/>
    <w:rsid w:val="008F713F"/>
    <w:rsid w:val="00917D32"/>
    <w:rsid w:val="0094495C"/>
    <w:rsid w:val="009452B9"/>
    <w:rsid w:val="00951926"/>
    <w:rsid w:val="00973DB6"/>
    <w:rsid w:val="00975E5C"/>
    <w:rsid w:val="00983DD9"/>
    <w:rsid w:val="009A38F0"/>
    <w:rsid w:val="009A7886"/>
    <w:rsid w:val="009F4B13"/>
    <w:rsid w:val="00A0153B"/>
    <w:rsid w:val="00A0601D"/>
    <w:rsid w:val="00A150A0"/>
    <w:rsid w:val="00A31F19"/>
    <w:rsid w:val="00AA3413"/>
    <w:rsid w:val="00AB7906"/>
    <w:rsid w:val="00AC3697"/>
    <w:rsid w:val="00AE74D0"/>
    <w:rsid w:val="00B3670F"/>
    <w:rsid w:val="00B5270B"/>
    <w:rsid w:val="00B75574"/>
    <w:rsid w:val="00B954D7"/>
    <w:rsid w:val="00B97852"/>
    <w:rsid w:val="00BB0EBA"/>
    <w:rsid w:val="00BB603C"/>
    <w:rsid w:val="00C108BD"/>
    <w:rsid w:val="00C15631"/>
    <w:rsid w:val="00C16503"/>
    <w:rsid w:val="00C41847"/>
    <w:rsid w:val="00C43488"/>
    <w:rsid w:val="00C43B44"/>
    <w:rsid w:val="00C53087"/>
    <w:rsid w:val="00CA0E69"/>
    <w:rsid w:val="00CA19DA"/>
    <w:rsid w:val="00CC3C14"/>
    <w:rsid w:val="00CE019C"/>
    <w:rsid w:val="00CE3D83"/>
    <w:rsid w:val="00D01053"/>
    <w:rsid w:val="00D0264F"/>
    <w:rsid w:val="00D30BEF"/>
    <w:rsid w:val="00D45E6F"/>
    <w:rsid w:val="00D51DC8"/>
    <w:rsid w:val="00D65E60"/>
    <w:rsid w:val="00D77002"/>
    <w:rsid w:val="00D96ED1"/>
    <w:rsid w:val="00DA0486"/>
    <w:rsid w:val="00DA26AC"/>
    <w:rsid w:val="00DC11FC"/>
    <w:rsid w:val="00DE6F38"/>
    <w:rsid w:val="00DF58D9"/>
    <w:rsid w:val="00E0638F"/>
    <w:rsid w:val="00E551A6"/>
    <w:rsid w:val="00E613DE"/>
    <w:rsid w:val="00E9761B"/>
    <w:rsid w:val="00EA0BBF"/>
    <w:rsid w:val="00EA4869"/>
    <w:rsid w:val="00EB1191"/>
    <w:rsid w:val="00EB5A87"/>
    <w:rsid w:val="00EF36B2"/>
    <w:rsid w:val="00EF5ED6"/>
    <w:rsid w:val="00F02B6D"/>
    <w:rsid w:val="00F1031C"/>
    <w:rsid w:val="00F35020"/>
    <w:rsid w:val="00F3560A"/>
    <w:rsid w:val="00F35BAE"/>
    <w:rsid w:val="00F43D56"/>
    <w:rsid w:val="00F47D88"/>
    <w:rsid w:val="00F5077E"/>
    <w:rsid w:val="00F739C0"/>
    <w:rsid w:val="00F85B30"/>
    <w:rsid w:val="00FA22EA"/>
    <w:rsid w:val="00FA456D"/>
    <w:rsid w:val="00FC2A06"/>
    <w:rsid w:val="00FD2B4C"/>
    <w:rsid w:val="00FD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B086E8-076E-4377-B9AE-011F6711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7E17D4"/>
    <w:pPr>
      <w:spacing w:before="200" w:after="0"/>
      <w:outlineLvl w:val="1"/>
    </w:pPr>
    <w:rPr>
      <w:rFonts w:ascii="microsoft yahei" w:eastAsia="微软雅黑" w:hAnsi="microsoft yahei" w:cstheme="majorBidi"/>
      <w:b/>
      <w:bCs/>
      <w:color w:val="555555"/>
      <w:sz w:val="32"/>
      <w:szCs w:val="23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7E17D4"/>
    <w:rPr>
      <w:rFonts w:ascii="microsoft yahei" w:eastAsia="微软雅黑" w:hAnsi="microsoft yahei" w:cstheme="majorBidi"/>
      <w:b/>
      <w:bCs/>
      <w:color w:val="555555"/>
      <w:sz w:val="32"/>
      <w:szCs w:val="23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customStyle="1" w:styleId="number">
    <w:name w:val="number"/>
    <w:basedOn w:val="a0"/>
    <w:rsid w:val="00DA26AC"/>
  </w:style>
  <w:style w:type="character" w:customStyle="1" w:styleId="annotation">
    <w:name w:val="annotation"/>
    <w:basedOn w:val="a0"/>
    <w:rsid w:val="00435630"/>
  </w:style>
  <w:style w:type="character" w:styleId="a9">
    <w:name w:val="Hyperlink"/>
    <w:basedOn w:val="a0"/>
    <w:uiPriority w:val="99"/>
    <w:semiHidden/>
    <w:unhideWhenUsed/>
    <w:rsid w:val="0037658D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FA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FA22E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FA22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FA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://lib.csdn.net/base/redis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84FE03-1990-4C00-9FAD-8BC09534550B}"/>
      </w:docPartPr>
      <w:docPartBody>
        <w:p w:rsidR="000853D8" w:rsidRDefault="000853D8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在此处输入文章标题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7331050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EF4CB-08B3-4CA6-B9BE-33F7AFBFA22A}"/>
      </w:docPartPr>
      <w:docPartBody>
        <w:p w:rsidR="00000000" w:rsidRDefault="000853D8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选择一个类别或键入一个新类别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51"/>
    <w:rsid w:val="000853D8"/>
    <w:rsid w:val="00612166"/>
    <w:rsid w:val="00C70851"/>
    <w:rsid w:val="00D6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3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搭建集群</PostTitle>
  <PostDate>2017-12-05T09:50:56Z</PostDate>
  <PostID>78723026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2733105050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341</TotalTime>
  <Pages>1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176</cp:revision>
  <dcterms:created xsi:type="dcterms:W3CDTF">2017-12-05T01:42:00Z</dcterms:created>
  <dcterms:modified xsi:type="dcterms:W3CDTF">2017-12-05T09:52:00Z</dcterms:modified>
</cp:coreProperties>
</file>