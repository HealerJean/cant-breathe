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5549BB">
              <w:pPr>
                <w:pStyle w:val="Publishwithline"/>
              </w:pPr>
              <w:r w:rsidRPr="005549BB">
                <w:rPr>
                  <w:rFonts w:hint="eastAsia"/>
                </w:rPr>
                <w:t>简单的一个</w:t>
              </w:r>
              <w:r w:rsidRPr="005549BB">
                <w:rPr>
                  <w:rFonts w:hint="eastAsia"/>
                </w:rPr>
                <w:t xml:space="preserve">provide </w:t>
              </w:r>
              <w:r w:rsidRPr="005549BB">
                <w:rPr>
                  <w:rFonts w:hint="eastAsia"/>
                </w:rPr>
                <w:t>和</w:t>
              </w:r>
              <w:r w:rsidRPr="005549BB">
                <w:rPr>
                  <w:rFonts w:hint="eastAsia"/>
                </w:rPr>
                <w:t>cosumer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125FBB">
          <w:pPr>
            <w:pStyle w:val="PadderBetweenControlandBody"/>
          </w:pPr>
        </w:p>
      </w:sdtContent>
    </w:sdt>
    <w:p w:rsidR="005549BB" w:rsidRDefault="005549BB"/>
    <w:p w:rsidR="00FD3707" w:rsidRDefault="00FD3707" w:rsidP="00FD3707">
      <w:pPr>
        <w:pStyle w:val="1"/>
      </w:pPr>
      <w:r>
        <w:rPr>
          <w:rFonts w:hint="eastAsia"/>
        </w:rPr>
        <w:t>准备</w:t>
      </w:r>
      <w:r>
        <w:t>工作</w:t>
      </w:r>
    </w:p>
    <w:p w:rsidR="003545D2" w:rsidRPr="003545D2" w:rsidRDefault="003545D2" w:rsidP="003545D2">
      <w:pPr>
        <w:rPr>
          <w:rFonts w:hint="eastAsia"/>
        </w:rPr>
      </w:pPr>
    </w:p>
    <w:p w:rsidR="00FD3707" w:rsidRDefault="00FD3707" w:rsidP="00FD37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两个</w:t>
      </w:r>
      <w:r>
        <w:t>mave</w:t>
      </w:r>
      <w:r>
        <w:t>项目</w:t>
      </w:r>
      <w:r>
        <w:rPr>
          <w:rFonts w:hint="eastAsia"/>
        </w:rPr>
        <w:t>，</w:t>
      </w:r>
      <w:r>
        <w:t>一个</w:t>
      </w:r>
      <w:r>
        <w:t xml:space="preserve">provider </w:t>
      </w:r>
      <w:r>
        <w:rPr>
          <w:rFonts w:hint="eastAsia"/>
        </w:rPr>
        <w:t>一个</w:t>
      </w:r>
      <w:r>
        <w:t>cosumer</w:t>
      </w:r>
      <w:r>
        <w:rPr>
          <w:rFonts w:hint="eastAsia"/>
        </w:rPr>
        <w:t>，</w:t>
      </w:r>
    </w:p>
    <w:p w:rsidR="003545D2" w:rsidRPr="003545D2" w:rsidRDefault="003545D2" w:rsidP="003545D2">
      <w:pPr>
        <w:rPr>
          <w:rFonts w:hint="eastAsia"/>
        </w:rPr>
      </w:pPr>
    </w:p>
    <w:p w:rsidR="00993601" w:rsidRDefault="00FD3707" w:rsidP="00FD3707">
      <w:pPr>
        <w:pStyle w:val="2"/>
      </w:pPr>
      <w:r>
        <w:t>2</w:t>
      </w:r>
      <w:r>
        <w:rPr>
          <w:rFonts w:hint="eastAsia"/>
        </w:rPr>
        <w:t>、</w:t>
      </w:r>
      <w:r>
        <w:t>搭建好</w:t>
      </w:r>
      <w:r>
        <w:t xml:space="preserve">spring </w:t>
      </w:r>
    </w:p>
    <w:p w:rsidR="00FD3707" w:rsidRDefault="00FD3707" w:rsidP="00FD3707"/>
    <w:p w:rsidR="00FD3707" w:rsidRDefault="00FD3707" w:rsidP="00EA6F2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6F2F">
        <w:rPr>
          <w:rFonts w:hint="eastAsia"/>
        </w:rPr>
        <w:t>提供者</w:t>
      </w:r>
    </w:p>
    <w:p w:rsidR="00EA6F2F" w:rsidRDefault="00EA6F2F" w:rsidP="00EA6F2F"/>
    <w:p w:rsidR="00EA6F2F" w:rsidRDefault="00EA6F2F" w:rsidP="00EA6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t>依赖</w:t>
      </w:r>
    </w:p>
    <w:p w:rsidR="00EA6F2F" w:rsidRDefault="00EA6F2F" w:rsidP="00EA6F2F"/>
    <w:p w:rsidR="00C03642" w:rsidRPr="00C03642" w:rsidRDefault="00C03642" w:rsidP="00C03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="http://www.w3.org/2001/XMLSchema-instance" </w:t>
      </w:r>
      <w:r w:rsidRPr="00C03642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C03642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com.wpb.dubbo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dubbo-provide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spring.version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4.1.3.RELEASE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spring.version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spring-context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spring-beans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spring-webmvc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spring-jdbc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spring-aspects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CFBFAD"/>
          <w:sz w:val="27"/>
          <w:szCs w:val="27"/>
        </w:rPr>
        <w:t>${spring.version}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t>&lt;dependency&gt;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&lt;groupId&gt;com.alibaba&lt;/groupId&gt;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  <w:highlight w:val="red"/>
        </w:rPr>
        <w:t>&lt;artifactId&gt;dubbo&lt;/artifactId&gt;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&lt;version&gt;2.4.10&lt;/version&gt;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&lt;exclusions&gt;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&lt;exclusion&gt;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   &lt;artifactId&gt;spring&lt;/artifactId&gt;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   &lt;groupId&gt;org.springframework&lt;/groupId&gt;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   &lt;/exclusion&gt;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&lt;/exclusions&gt;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&lt;/dependency&gt;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&lt;groupId&gt;com.101tec&lt;/groupId&gt;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  <w:highlight w:val="red"/>
        </w:rPr>
        <w:t>&lt;artifactId&gt;zkclient&lt;/artifactId&gt;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   &lt;version&gt;0.3&lt;/version&gt;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  <w:t xml:space="preserve">      &lt;/dependency&gt;</w:t>
      </w:r>
      <w:r w:rsidRPr="00C03642">
        <w:rPr>
          <w:rFonts w:ascii="宋体" w:eastAsia="宋体" w:hAnsi="宋体" w:cs="宋体" w:hint="eastAsia"/>
          <w:color w:val="FFFF00"/>
          <w:sz w:val="27"/>
          <w:szCs w:val="27"/>
        </w:rPr>
        <w:br/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 xml:space="preserve">   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C03642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C03642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EA6F2F" w:rsidRDefault="00EA6F2F" w:rsidP="00EA6F2F"/>
    <w:p w:rsidR="005D4218" w:rsidRDefault="005D4218" w:rsidP="005D4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接口和实现类</w:t>
      </w:r>
    </w:p>
    <w:p w:rsidR="005D4218" w:rsidRDefault="005D4218" w:rsidP="005D4218"/>
    <w:p w:rsidR="005D4218" w:rsidRDefault="005D4218" w:rsidP="005D42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p w:rsidR="005D4218" w:rsidRDefault="005D4218" w:rsidP="005D4218"/>
    <w:p w:rsidR="005D4218" w:rsidRDefault="005D4218" w:rsidP="005D4218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</w:rPr>
        <w:t xml:space="preserve">DubboProvide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void 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5D4218" w:rsidRDefault="005D4218" w:rsidP="005D4218"/>
    <w:p w:rsidR="005D4218" w:rsidRDefault="005D4218" w:rsidP="005D4218"/>
    <w:p w:rsidR="005D4218" w:rsidRDefault="005D4218" w:rsidP="005D4218">
      <w:pPr>
        <w:pStyle w:val="3"/>
      </w:pPr>
      <w:r>
        <w:t>2</w:t>
      </w:r>
      <w:r>
        <w:rPr>
          <w:rFonts w:hint="eastAsia"/>
        </w:rPr>
        <w:t>、</w:t>
      </w:r>
      <w:r>
        <w:t>实现类</w:t>
      </w:r>
    </w:p>
    <w:p w:rsidR="005D4218" w:rsidRDefault="005D4218" w:rsidP="005D4218"/>
    <w:p w:rsidR="005D4218" w:rsidRDefault="005D4218" w:rsidP="005D4218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DubboProvideImpl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CFBFAD"/>
          <w:sz w:val="27"/>
          <w:szCs w:val="27"/>
        </w:rPr>
        <w:t xml:space="preserve">DubboProvide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"this is my first dubbo program"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5D4218" w:rsidRPr="005D4218" w:rsidRDefault="005D4218" w:rsidP="005D4218">
      <w:pPr>
        <w:rPr>
          <w:rFonts w:hint="eastAsia"/>
        </w:rPr>
      </w:pPr>
    </w:p>
    <w:p w:rsidR="00E1154A" w:rsidRDefault="00E1154A" w:rsidP="00EA6F2F"/>
    <w:p w:rsidR="001F1792" w:rsidRDefault="005D4218" w:rsidP="001F1792">
      <w:pPr>
        <w:pStyle w:val="2"/>
      </w:pPr>
      <w:r>
        <w:t>3</w:t>
      </w:r>
      <w:r w:rsidR="009D581A">
        <w:rPr>
          <w:rFonts w:hint="eastAsia"/>
        </w:rPr>
        <w:t>、</w:t>
      </w:r>
      <w:r w:rsidR="009D581A">
        <w:t xml:space="preserve">spring </w:t>
      </w:r>
      <w:r w:rsidR="009D581A">
        <w:rPr>
          <w:rFonts w:hint="eastAsia"/>
        </w:rPr>
        <w:t>配置</w:t>
      </w:r>
      <w:r w:rsidR="009D581A">
        <w:t>dubb</w:t>
      </w:r>
      <w:r w:rsidR="001F1792">
        <w:t>o zookeeper</w:t>
      </w:r>
    </w:p>
    <w:p w:rsidR="001F1792" w:rsidRDefault="001F1792" w:rsidP="001F1792"/>
    <w:p w:rsidR="001F1792" w:rsidRDefault="001F1792" w:rsidP="001F1792">
      <w:pPr>
        <w:pStyle w:val="3"/>
        <w:rPr>
          <w:color w:val="FF007F"/>
          <w:sz w:val="27"/>
          <w:szCs w:val="27"/>
        </w:rPr>
      </w:pPr>
      <w:r>
        <w:rPr>
          <w:rFonts w:hint="eastAsia"/>
        </w:rPr>
        <w:t>1</w:t>
      </w:r>
      <w:r>
        <w:t>、</w:t>
      </w:r>
      <w:r w:rsidR="008E66AA">
        <w:rPr>
          <w:rFonts w:hint="eastAsia"/>
          <w:color w:val="F9FAF4"/>
          <w:sz w:val="27"/>
          <w:szCs w:val="27"/>
        </w:rPr>
        <w:t>&lt;</w:t>
      </w:r>
      <w:r w:rsidR="008E66AA">
        <w:rPr>
          <w:rFonts w:hint="eastAsia"/>
          <w:color w:val="FF007F"/>
          <w:sz w:val="27"/>
          <w:szCs w:val="27"/>
        </w:rPr>
        <w:t>dubbo:application</w:t>
      </w:r>
      <w:r w:rsidR="008E66AA">
        <w:rPr>
          <w:color w:val="FF007F"/>
          <w:sz w:val="27"/>
          <w:szCs w:val="27"/>
        </w:rPr>
        <w:t xml:space="preserve">  </w:t>
      </w:r>
      <w:r w:rsidR="008E66AA">
        <w:rPr>
          <w:rFonts w:hint="eastAsia"/>
          <w:color w:val="FF007F"/>
          <w:sz w:val="27"/>
          <w:szCs w:val="27"/>
        </w:rPr>
        <w:t>给服务器</w:t>
      </w:r>
      <w:r w:rsidR="008E66AA">
        <w:rPr>
          <w:color w:val="FF007F"/>
          <w:sz w:val="27"/>
          <w:szCs w:val="27"/>
        </w:rPr>
        <w:t>起的名字</w:t>
      </w:r>
    </w:p>
    <w:p w:rsidR="008E66AA" w:rsidRDefault="008E66AA" w:rsidP="008E66AA">
      <w:pPr>
        <w:pStyle w:val="3"/>
        <w:rPr>
          <w:color w:val="auto"/>
          <w:sz w:val="27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7B02">
        <w:rPr>
          <w:rFonts w:hint="eastAsia"/>
          <w:color w:val="FFFFFF"/>
          <w:sz w:val="27"/>
          <w:szCs w:val="27"/>
        </w:rPr>
        <w:t xml:space="preserve">  </w:t>
      </w:r>
      <w:r w:rsidR="00A67B02">
        <w:rPr>
          <w:rFonts w:hint="eastAsia"/>
          <w:color w:val="F9FAF4"/>
          <w:sz w:val="27"/>
          <w:szCs w:val="27"/>
        </w:rPr>
        <w:t>&lt;</w:t>
      </w:r>
      <w:r w:rsidR="00A67B02">
        <w:rPr>
          <w:rFonts w:hint="eastAsia"/>
          <w:color w:val="FF007F"/>
          <w:sz w:val="27"/>
          <w:szCs w:val="27"/>
        </w:rPr>
        <w:t>dubbo:registry</w:t>
      </w:r>
      <w:r w:rsidR="00A67B02" w:rsidRPr="00A67B02">
        <w:rPr>
          <w:rFonts w:hint="eastAsia"/>
          <w:color w:val="auto"/>
          <w:sz w:val="27"/>
          <w:szCs w:val="27"/>
        </w:rPr>
        <w:t>用</w:t>
      </w:r>
      <w:r w:rsidR="00A67B02" w:rsidRPr="00A67B02">
        <w:rPr>
          <w:rFonts w:hint="eastAsia"/>
          <w:color w:val="auto"/>
          <w:sz w:val="27"/>
          <w:szCs w:val="27"/>
        </w:rPr>
        <w:t>zookeeper</w:t>
      </w:r>
      <w:r w:rsidR="00A67B02" w:rsidRPr="00A67B02">
        <w:rPr>
          <w:rFonts w:hint="eastAsia"/>
          <w:color w:val="auto"/>
          <w:sz w:val="27"/>
          <w:szCs w:val="27"/>
        </w:rPr>
        <w:t>注册服务中心暴露服务地址</w:t>
      </w:r>
      <w:r w:rsidR="00A67B02">
        <w:rPr>
          <w:rFonts w:hint="eastAsia"/>
          <w:color w:val="auto"/>
          <w:sz w:val="27"/>
          <w:szCs w:val="27"/>
        </w:rPr>
        <w:t xml:space="preserve"> </w:t>
      </w:r>
      <w:r w:rsidR="007A28AC">
        <w:rPr>
          <w:color w:val="auto"/>
          <w:sz w:val="27"/>
          <w:szCs w:val="27"/>
        </w:rPr>
        <w:t>–</w:t>
      </w:r>
    </w:p>
    <w:p w:rsidR="007A28AC" w:rsidRPr="007A28AC" w:rsidRDefault="007A28AC" w:rsidP="007A28AC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D3C9D">
        <w:rPr>
          <w:rFonts w:hint="eastAsia"/>
          <w:color w:val="FFFFFF"/>
          <w:sz w:val="27"/>
          <w:szCs w:val="27"/>
        </w:rPr>
        <w:t xml:space="preserve">  </w:t>
      </w:r>
      <w:r w:rsidR="009D3C9D">
        <w:rPr>
          <w:rFonts w:hint="eastAsia"/>
          <w:color w:val="F9FAF4"/>
          <w:sz w:val="27"/>
          <w:szCs w:val="27"/>
        </w:rPr>
        <w:t>&lt;</w:t>
      </w:r>
      <w:r w:rsidR="009D3C9D">
        <w:rPr>
          <w:rFonts w:hint="eastAsia"/>
          <w:color w:val="FF007F"/>
          <w:sz w:val="27"/>
          <w:szCs w:val="27"/>
        </w:rPr>
        <w:t xml:space="preserve">dubbo:service </w:t>
      </w:r>
      <w:r w:rsidR="009D3C9D">
        <w:rPr>
          <w:rFonts w:hint="eastAsia"/>
          <w:color w:val="BFA4A4"/>
          <w:sz w:val="27"/>
          <w:szCs w:val="27"/>
        </w:rPr>
        <w:t xml:space="preserve"> </w:t>
      </w:r>
      <w:r w:rsidR="009D3C9D">
        <w:rPr>
          <w:rFonts w:hint="eastAsia"/>
          <w:color w:val="BFA4A4"/>
          <w:sz w:val="27"/>
          <w:szCs w:val="27"/>
        </w:rPr>
        <w:t>提供</w:t>
      </w:r>
      <w:r w:rsidR="009D3C9D">
        <w:rPr>
          <w:color w:val="BFA4A4"/>
          <w:sz w:val="27"/>
          <w:szCs w:val="27"/>
        </w:rPr>
        <w:t>服务的接口，以及实现类进行</w:t>
      </w:r>
      <w:r w:rsidR="009D3C9D">
        <w:rPr>
          <w:rFonts w:hint="eastAsia"/>
          <w:color w:val="BFA4A4"/>
          <w:sz w:val="27"/>
          <w:szCs w:val="27"/>
        </w:rPr>
        <w:t>注入</w:t>
      </w:r>
      <w:r w:rsidR="009D3C9D">
        <w:rPr>
          <w:color w:val="BFA4A4"/>
          <w:sz w:val="27"/>
          <w:szCs w:val="27"/>
        </w:rPr>
        <w:t>（</w:t>
      </w:r>
      <w:r w:rsidR="009D3C9D">
        <w:rPr>
          <w:rFonts w:hint="eastAsia"/>
          <w:color w:val="BFA4A4"/>
          <w:sz w:val="27"/>
          <w:szCs w:val="27"/>
        </w:rPr>
        <w:t>有点</w:t>
      </w:r>
      <w:r w:rsidR="009D3C9D">
        <w:rPr>
          <w:color w:val="BFA4A4"/>
          <w:sz w:val="27"/>
          <w:szCs w:val="27"/>
        </w:rPr>
        <w:t>类似</w:t>
      </w:r>
      <w:r w:rsidR="009D3C9D">
        <w:rPr>
          <w:color w:val="BFA4A4"/>
          <w:sz w:val="27"/>
          <w:szCs w:val="27"/>
        </w:rPr>
        <w:t>webservice</w:t>
      </w:r>
      <w:r w:rsidR="009D3C9D">
        <w:rPr>
          <w:color w:val="BFA4A4"/>
          <w:sz w:val="27"/>
          <w:szCs w:val="27"/>
        </w:rPr>
        <w:t>）</w:t>
      </w:r>
    </w:p>
    <w:p w:rsidR="009D581A" w:rsidRDefault="009D581A" w:rsidP="009D581A"/>
    <w:p w:rsidR="00F1023E" w:rsidRDefault="00F1023E" w:rsidP="00F1023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 xml:space="preserve">?&gt;  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beans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xmlns:dubbo</w:t>
      </w:r>
      <w:r>
        <w:rPr>
          <w:rFonts w:hint="eastAsia"/>
          <w:color w:val="ECE47E"/>
          <w:sz w:val="27"/>
          <w:szCs w:val="27"/>
        </w:rPr>
        <w:t xml:space="preserve">="http://code.alibabatech.com/schema/dubbo"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  </w:t>
      </w:r>
      <w:r>
        <w:rPr>
          <w:rFonts w:hint="eastAsia"/>
          <w:color w:val="ECE47E"/>
          <w:sz w:val="27"/>
          <w:szCs w:val="27"/>
        </w:rPr>
        <w:br/>
        <w:t xml:space="preserve">        http://www.springframework.org/schema/beans/spring-beans.xsd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http://code.alibabatech.com/schema/dubbo/dubbo.xsd  </w:t>
      </w:r>
      <w:r>
        <w:rPr>
          <w:rFonts w:hint="eastAsia"/>
          <w:color w:val="ECE47E"/>
          <w:sz w:val="27"/>
          <w:szCs w:val="27"/>
        </w:rPr>
        <w:br/>
        <w:t xml:space="preserve">        "</w:t>
      </w:r>
      <w:r>
        <w:rPr>
          <w:rFonts w:hint="eastAsia"/>
          <w:color w:val="F9FAF4"/>
          <w:sz w:val="27"/>
          <w:szCs w:val="27"/>
        </w:rPr>
        <w:t xml:space="preserve">&gt;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给dubbo服务者起个名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dubbo:application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>="productor"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用zookeeper注册服务中心暴露服务地址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dubbo:registry </w:t>
      </w:r>
      <w:r>
        <w:rPr>
          <w:rFonts w:hint="eastAsia"/>
          <w:color w:val="BFA4A4"/>
          <w:sz w:val="27"/>
          <w:szCs w:val="27"/>
        </w:rPr>
        <w:t>protocol</w:t>
      </w:r>
      <w:r>
        <w:rPr>
          <w:rFonts w:hint="eastAsia"/>
          <w:color w:val="ECE47E"/>
          <w:sz w:val="27"/>
          <w:szCs w:val="27"/>
        </w:rPr>
        <w:t xml:space="preserve">="zookeeper" </w:t>
      </w:r>
      <w:r>
        <w:rPr>
          <w:rFonts w:hint="eastAsia"/>
          <w:color w:val="BFA4A4"/>
          <w:sz w:val="27"/>
          <w:szCs w:val="27"/>
        </w:rPr>
        <w:t>address</w:t>
      </w:r>
      <w:r>
        <w:rPr>
          <w:rFonts w:hint="eastAsia"/>
          <w:color w:val="ECE47E"/>
          <w:sz w:val="27"/>
          <w:szCs w:val="27"/>
        </w:rPr>
        <w:t>="zookeeper://127.0.0.1:2181"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暴露dubbo的通信端口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dubbo:protocol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 xml:space="preserve">="dubbo" </w:t>
      </w:r>
      <w:r>
        <w:rPr>
          <w:rFonts w:hint="eastAsia"/>
          <w:color w:val="BFA4A4"/>
          <w:sz w:val="27"/>
          <w:szCs w:val="27"/>
        </w:rPr>
        <w:t>port</w:t>
      </w:r>
      <w:r>
        <w:rPr>
          <w:rFonts w:hint="eastAsia"/>
          <w:color w:val="ECE47E"/>
          <w:sz w:val="27"/>
          <w:szCs w:val="27"/>
        </w:rPr>
        <w:t>="20880"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 xml:space="preserve">&lt;!-- 提供服务的实现类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ECE47E"/>
          <w:sz w:val="27"/>
          <w:szCs w:val="27"/>
        </w:rPr>
        <w:t xml:space="preserve">="bubboProdutor" </w:t>
      </w:r>
      <w:r>
        <w:rPr>
          <w:rFonts w:hint="eastAsia"/>
          <w:color w:val="BFA4A4"/>
          <w:sz w:val="27"/>
          <w:szCs w:val="27"/>
        </w:rPr>
        <w:t>class</w:t>
      </w:r>
      <w:r>
        <w:rPr>
          <w:rFonts w:hint="eastAsia"/>
          <w:color w:val="ECE47E"/>
          <w:sz w:val="27"/>
          <w:szCs w:val="27"/>
        </w:rPr>
        <w:t>="com.dubbo.service.impl.DubboProvideImpl"</w:t>
      </w:r>
      <w:r>
        <w:rPr>
          <w:rFonts w:hint="eastAsia"/>
          <w:color w:val="F9FAF4"/>
          <w:sz w:val="27"/>
          <w:szCs w:val="27"/>
        </w:rPr>
        <w:t>&gt;&lt;/</w:t>
      </w:r>
      <w:r>
        <w:rPr>
          <w:rFonts w:hint="eastAsia"/>
          <w:color w:val="FF007F"/>
          <w:sz w:val="27"/>
          <w:szCs w:val="27"/>
        </w:rPr>
        <w:t>bean</w:t>
      </w:r>
      <w:r>
        <w:rPr>
          <w:rFonts w:hint="eastAsia"/>
          <w:color w:val="F9FAF4"/>
          <w:sz w:val="27"/>
          <w:szCs w:val="27"/>
        </w:rPr>
        <w:t xml:space="preserve">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给消费者提供服务的接口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dubbo:service </w:t>
      </w:r>
      <w:r>
        <w:rPr>
          <w:rFonts w:hint="eastAsia"/>
          <w:color w:val="BFA4A4"/>
          <w:sz w:val="27"/>
          <w:szCs w:val="27"/>
        </w:rPr>
        <w:t>ref</w:t>
      </w:r>
      <w:r>
        <w:rPr>
          <w:rFonts w:hint="eastAsia"/>
          <w:color w:val="ECE47E"/>
          <w:sz w:val="27"/>
          <w:szCs w:val="27"/>
        </w:rPr>
        <w:t xml:space="preserve">="bubboProdutor" </w:t>
      </w:r>
      <w:r>
        <w:rPr>
          <w:rFonts w:hint="eastAsia"/>
          <w:color w:val="BFA4A4"/>
          <w:sz w:val="27"/>
          <w:szCs w:val="27"/>
        </w:rPr>
        <w:t>interface</w:t>
      </w:r>
      <w:r>
        <w:rPr>
          <w:rFonts w:hint="eastAsia"/>
          <w:color w:val="ECE47E"/>
          <w:sz w:val="27"/>
          <w:szCs w:val="27"/>
        </w:rPr>
        <w:t>="com.dubbo.service.DubboProvide"</w:t>
      </w:r>
      <w:r>
        <w:rPr>
          <w:rFonts w:hint="eastAsia"/>
          <w:color w:val="F9FAF4"/>
          <w:sz w:val="27"/>
          <w:szCs w:val="27"/>
        </w:rPr>
        <w:t>&gt;&lt;/</w:t>
      </w:r>
      <w:r>
        <w:rPr>
          <w:rFonts w:hint="eastAsia"/>
          <w:color w:val="FF007F"/>
          <w:sz w:val="27"/>
          <w:szCs w:val="27"/>
        </w:rPr>
        <w:t>dubbo:service</w:t>
      </w:r>
      <w:r>
        <w:rPr>
          <w:rFonts w:hint="eastAsia"/>
          <w:color w:val="F9FAF4"/>
          <w:sz w:val="27"/>
          <w:szCs w:val="27"/>
        </w:rPr>
        <w:t xml:space="preserve">&gt;  </w:t>
      </w:r>
      <w:r>
        <w:rPr>
          <w:rFonts w:hint="eastAsia"/>
          <w:color w:val="F9FAF4"/>
          <w:sz w:val="27"/>
          <w:szCs w:val="27"/>
        </w:rPr>
        <w:br/>
        <w:t xml:space="preserve">       &lt;/</w:t>
      </w:r>
      <w:r>
        <w:rPr>
          <w:rFonts w:hint="eastAsia"/>
          <w:color w:val="FF007F"/>
          <w:sz w:val="27"/>
          <w:szCs w:val="27"/>
        </w:rPr>
        <w:t>beans</w:t>
      </w:r>
      <w:r>
        <w:rPr>
          <w:rFonts w:hint="eastAsia"/>
          <w:color w:val="F9FAF4"/>
          <w:sz w:val="27"/>
          <w:szCs w:val="27"/>
        </w:rPr>
        <w:t xml:space="preserve">&gt;  </w:t>
      </w:r>
    </w:p>
    <w:p w:rsidR="005D4218" w:rsidRDefault="005D4218" w:rsidP="009D581A">
      <w:pPr>
        <w:rPr>
          <w:rFonts w:hint="eastAsia"/>
        </w:rPr>
      </w:pPr>
    </w:p>
    <w:p w:rsidR="008B3D96" w:rsidRDefault="005D4218" w:rsidP="008B3D96">
      <w:pPr>
        <w:pStyle w:val="2"/>
      </w:pPr>
      <w:r>
        <w:t>4</w:t>
      </w:r>
      <w:r w:rsidR="008B3D96">
        <w:rPr>
          <w:rFonts w:hint="eastAsia"/>
        </w:rPr>
        <w:t>、</w:t>
      </w:r>
      <w:r w:rsidR="008B3D96">
        <w:t>加载这个</w:t>
      </w:r>
      <w:r w:rsidR="008B3D96">
        <w:t>spring</w:t>
      </w:r>
      <w:r w:rsidR="008B3D96">
        <w:t>配置文件</w:t>
      </w:r>
    </w:p>
    <w:p w:rsidR="008B3D96" w:rsidRDefault="008B3D96" w:rsidP="008B3D96"/>
    <w:p w:rsidR="008B3D96" w:rsidRDefault="008B3D96" w:rsidP="008B3D96">
      <w:pPr>
        <w:pStyle w:val="HTML"/>
        <w:shd w:val="clear" w:color="auto" w:fill="272822"/>
        <w:tabs>
          <w:tab w:val="clear" w:pos="1832"/>
          <w:tab w:val="left" w:pos="1560"/>
        </w:tabs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DubboProvideStart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007F"/>
          <w:sz w:val="27"/>
          <w:szCs w:val="27"/>
        </w:rPr>
        <w:t xml:space="preserve">public static void </w:t>
      </w:r>
      <w:r>
        <w:rPr>
          <w:rFonts w:hint="eastAsia"/>
          <w:color w:val="CFBFAD"/>
          <w:sz w:val="27"/>
          <w:szCs w:val="27"/>
        </w:rPr>
        <w:t>main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String</w:t>
      </w:r>
      <w:r>
        <w:rPr>
          <w:rFonts w:hint="eastAsia"/>
          <w:color w:val="F9FAF4"/>
          <w:sz w:val="27"/>
          <w:szCs w:val="27"/>
        </w:rPr>
        <w:t xml:space="preserve">[] </w:t>
      </w:r>
      <w:r>
        <w:rPr>
          <w:rFonts w:hint="eastAsia"/>
          <w:color w:val="CFBFAD"/>
          <w:sz w:val="27"/>
          <w:szCs w:val="27"/>
        </w:rPr>
        <w:t>args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CFBFAD"/>
          <w:sz w:val="27"/>
          <w:szCs w:val="27"/>
        </w:rPr>
        <w:t xml:space="preserve">Exception </w:t>
      </w:r>
      <w:r>
        <w:rPr>
          <w:rFonts w:hint="eastAsia"/>
          <w:color w:val="F9FAF4"/>
          <w:sz w:val="27"/>
          <w:szCs w:val="27"/>
        </w:rPr>
        <w:t xml:space="preserve">{  </w:t>
      </w:r>
      <w:r>
        <w:rPr>
          <w:rFonts w:hint="eastAsia"/>
          <w:color w:val="F9FAF4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ClassPathXmlApplicationContext cfg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ClassPathXmlApplicationContext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"classpath:config/ApplicationContextProducror.xml"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</w:t>
      </w:r>
      <w:r w:rsidRPr="006F117F">
        <w:rPr>
          <w:rFonts w:hint="eastAsia"/>
          <w:color w:val="FF0000"/>
          <w:sz w:val="36"/>
          <w:szCs w:val="27"/>
        </w:rPr>
        <w:t xml:space="preserve">   </w:t>
      </w:r>
      <w:r w:rsidRPr="006F117F">
        <w:rPr>
          <w:rFonts w:hint="eastAsia"/>
          <w:color w:val="FF0000"/>
          <w:sz w:val="36"/>
          <w:szCs w:val="27"/>
          <w:highlight w:val="yellow"/>
        </w:rPr>
        <w:t>cfg.start();</w:t>
      </w:r>
      <w:r w:rsidRPr="006F117F">
        <w:rPr>
          <w:rFonts w:hint="eastAsia"/>
          <w:color w:val="FF0000"/>
          <w:sz w:val="36"/>
          <w:szCs w:val="27"/>
        </w:rPr>
        <w:t xml:space="preserve">  </w:t>
      </w:r>
      <w:r w:rsidRPr="006F117F">
        <w:rPr>
          <w:rFonts w:hint="eastAsia"/>
          <w:color w:val="FF0000"/>
          <w:sz w:val="36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SimpleDateFormat sdf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SimpleDateFormat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"yyyy-MM-dd HH:mm:ss"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Date date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Date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"provider service start time</w:t>
      </w:r>
      <w:r>
        <w:rPr>
          <w:rFonts w:ascii="Arial Unicode MS" w:eastAsia="Arial Unicode MS" w:hAnsi="Arial Unicode MS" w:cs="Arial Unicode MS" w:hint="eastAsia"/>
          <w:color w:val="ECE47E"/>
          <w:sz w:val="27"/>
          <w:szCs w:val="27"/>
        </w:rPr>
        <w:t>��</w:t>
      </w:r>
      <w:r>
        <w:rPr>
          <w:rFonts w:hint="eastAsia"/>
          <w:color w:val="ECE47E"/>
          <w:sz w:val="27"/>
          <w:szCs w:val="27"/>
        </w:rPr>
        <w:t>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sdf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format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date</w:t>
      </w:r>
      <w:r>
        <w:rPr>
          <w:rFonts w:hint="eastAsia"/>
          <w:color w:val="F9FAF4"/>
          <w:sz w:val="27"/>
          <w:szCs w:val="27"/>
        </w:rPr>
        <w:t>))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ascii="Arial Unicode MS" w:eastAsia="Arial Unicode MS" w:hAnsi="Arial Unicode MS" w:cs="Arial Unicode MS" w:hint="eastAsia"/>
          <w:color w:val="FFFFFF"/>
          <w:sz w:val="27"/>
          <w:szCs w:val="27"/>
        </w:rPr>
        <w:br/>
        <w:t xml:space="preserve">       </w:t>
      </w:r>
      <w:r>
        <w:rPr>
          <w:rFonts w:ascii="Arial Unicode MS" w:eastAsia="Arial Unicode MS" w:hAnsi="Arial Unicode MS" w:cs="Arial Unicode MS"/>
          <w:color w:val="FFFFFF"/>
          <w:sz w:val="27"/>
          <w:szCs w:val="27"/>
        </w:rPr>
        <w:tab/>
      </w:r>
      <w:r>
        <w:rPr>
          <w:rFonts w:ascii="Arial Unicode MS" w:eastAsia="Arial Unicode MS" w:hAnsi="Arial Unicode MS" w:cs="Arial Unicode MS"/>
          <w:color w:val="FFFFFF"/>
          <w:sz w:val="27"/>
          <w:szCs w:val="27"/>
        </w:rPr>
        <w:tab/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in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read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F9FAF4"/>
          <w:sz w:val="27"/>
          <w:szCs w:val="27"/>
        </w:rPr>
        <w:t xml:space="preserve">}  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8B3D96" w:rsidRPr="008B3D96" w:rsidRDefault="008B3D96" w:rsidP="008B3D96"/>
    <w:p w:rsidR="008B3D96" w:rsidRDefault="00070268" w:rsidP="00070268">
      <w:pPr>
        <w:pStyle w:val="3"/>
      </w:pPr>
      <w:r>
        <w:t>1</w:t>
      </w:r>
      <w:r>
        <w:rPr>
          <w:rFonts w:hint="eastAsia"/>
        </w:rPr>
        <w:t>、</w:t>
      </w:r>
      <w:r>
        <w:t>控制台查看</w:t>
      </w:r>
    </w:p>
    <w:p w:rsidR="00907794" w:rsidRPr="00907794" w:rsidRDefault="00907794" w:rsidP="00907794">
      <w:pPr>
        <w:rPr>
          <w:rFonts w:hint="eastAsia"/>
        </w:rPr>
      </w:pPr>
    </w:p>
    <w:p w:rsidR="00070268" w:rsidRDefault="00907794" w:rsidP="00907794">
      <w:pPr>
        <w:jc w:val="center"/>
      </w:pPr>
      <w:r>
        <w:rPr>
          <w:noProof/>
        </w:rPr>
        <w:drawing>
          <wp:inline distT="0" distB="0" distL="0" distR="0" wp14:anchorId="1C7EAEDD" wp14:editId="0256B7C5">
            <wp:extent cx="9525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DED4F" wp14:editId="2A2CA996">
            <wp:extent cx="7923809" cy="22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56" w:rsidRDefault="00091E56" w:rsidP="00091E56"/>
    <w:p w:rsidR="00091E56" w:rsidRDefault="00091E56" w:rsidP="00091E5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d</w:t>
      </w:r>
      <w:r>
        <w:t>ubbo-admin</w:t>
      </w:r>
      <w:r>
        <w:t>浏览器</w:t>
      </w:r>
      <w:r>
        <w:rPr>
          <w:rFonts w:hint="eastAsia"/>
        </w:rPr>
        <w:t>的</w:t>
      </w:r>
      <w:r>
        <w:t>提供者中</w:t>
      </w:r>
      <w:r>
        <w:rPr>
          <w:rFonts w:hint="eastAsia"/>
        </w:rPr>
        <w:t>会</w:t>
      </w:r>
      <w:r>
        <w:t>看到有一个</w:t>
      </w:r>
      <w:r>
        <w:t>provide</w:t>
      </w:r>
    </w:p>
    <w:p w:rsidR="003265A6" w:rsidRDefault="003265A6" w:rsidP="003265A6"/>
    <w:p w:rsidR="003265A6" w:rsidRPr="003265A6" w:rsidRDefault="003265A6" w:rsidP="000A3E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AE46CC" wp14:editId="6BC10811">
            <wp:extent cx="11809524" cy="494285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4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94" w:rsidRDefault="00907794" w:rsidP="00FD324E"/>
    <w:p w:rsidR="00FD324E" w:rsidRDefault="00FD324E" w:rsidP="00FD324E">
      <w:pPr>
        <w:rPr>
          <w:rFonts w:hint="eastAsia"/>
        </w:rPr>
      </w:pPr>
    </w:p>
    <w:p w:rsidR="00502C29" w:rsidRDefault="000A3E47" w:rsidP="00502C29">
      <w:pPr>
        <w:pStyle w:val="2"/>
      </w:pPr>
      <w:r>
        <w:t>6</w:t>
      </w:r>
      <w:r w:rsidR="00502C29">
        <w:rPr>
          <w:rFonts w:hint="eastAsia"/>
        </w:rPr>
        <w:t>、</w:t>
      </w:r>
      <w:r w:rsidR="00502C29">
        <w:t>代码位置</w:t>
      </w:r>
    </w:p>
    <w:p w:rsidR="00502C29" w:rsidRDefault="00502C29" w:rsidP="00502C29"/>
    <w:p w:rsidR="00907794" w:rsidRDefault="002E582D" w:rsidP="002E582D">
      <w:pPr>
        <w:jc w:val="center"/>
      </w:pPr>
      <w:r>
        <w:rPr>
          <w:noProof/>
        </w:rPr>
        <w:drawing>
          <wp:inline distT="0" distB="0" distL="0" distR="0" wp14:anchorId="54F07AF9" wp14:editId="7AF9DA0E">
            <wp:extent cx="4647619" cy="38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2D" w:rsidRDefault="002E582D" w:rsidP="002E582D"/>
    <w:p w:rsidR="002E582D" w:rsidRDefault="00D4444A" w:rsidP="001217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消费者</w:t>
      </w:r>
    </w:p>
    <w:p w:rsidR="00D4444A" w:rsidRDefault="00D4444A" w:rsidP="00D4444A"/>
    <w:p w:rsidR="00D4444A" w:rsidRDefault="00D4444A" w:rsidP="001217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17D5">
        <w:rPr>
          <w:rFonts w:hint="eastAsia"/>
        </w:rPr>
        <w:t>pom</w:t>
      </w:r>
      <w:r w:rsidR="001217D5">
        <w:t>依赖</w:t>
      </w:r>
    </w:p>
    <w:p w:rsidR="001217D5" w:rsidRDefault="001217D5" w:rsidP="001217D5"/>
    <w:p w:rsidR="00A878BD" w:rsidRDefault="00A878BD" w:rsidP="00A878B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project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="http://maven.apache.org/POM/4.0.0"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>="http://maven.apache.org/POM/4.0.0 http://maven.apache.org/xsd/maven-4.0.0.xsd"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modelVersion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4.0.0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modelVersion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com.wpb.dubbo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dubbo-consumer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0.0.1-SNAPSHOT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</w:t>
      </w:r>
      <w:r>
        <w:rPr>
          <w:rFonts w:hint="eastAsia"/>
          <w:color w:val="F9FAF4"/>
          <w:sz w:val="27"/>
          <w:szCs w:val="27"/>
        </w:rPr>
        <w:br/>
        <w:t xml:space="preserve">  &lt;</w:t>
      </w:r>
      <w:r>
        <w:rPr>
          <w:rFonts w:hint="eastAsia"/>
          <w:color w:val="FF007F"/>
          <w:sz w:val="27"/>
          <w:szCs w:val="27"/>
        </w:rPr>
        <w:t>properties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spring.version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4.1.3.RELEASE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spring.version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&lt;/</w:t>
      </w:r>
      <w:r>
        <w:rPr>
          <w:rFonts w:hint="eastAsia"/>
          <w:color w:val="FF007F"/>
          <w:sz w:val="27"/>
          <w:szCs w:val="27"/>
        </w:rPr>
        <w:t>properties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&lt;</w:t>
      </w:r>
      <w:r>
        <w:rPr>
          <w:rFonts w:hint="eastAsia"/>
          <w:color w:val="FF007F"/>
          <w:sz w:val="27"/>
          <w:szCs w:val="27"/>
        </w:rPr>
        <w:t>dependencies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 w:rsidRPr="00543D38">
        <w:rPr>
          <w:rFonts w:hint="eastAsia"/>
          <w:color w:val="FF0000"/>
          <w:sz w:val="27"/>
          <w:szCs w:val="27"/>
        </w:rPr>
        <w:t xml:space="preserve">   </w:t>
      </w:r>
      <w:r w:rsidRPr="00543D38">
        <w:rPr>
          <w:rFonts w:hint="eastAsia"/>
          <w:color w:val="FF0000"/>
          <w:sz w:val="27"/>
          <w:szCs w:val="27"/>
          <w:highlight w:val="yellow"/>
        </w:rPr>
        <w:t>&lt;dependency&gt;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&lt;groupId&gt;com.wpb.dubbo&lt;/groupId&gt;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&lt;artifactId&gt;dubbo-provide&lt;/artifactId&gt;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   &lt;version&gt;0.0.1-SNAPSHOT&lt;/version&gt;</w:t>
      </w:r>
      <w:r w:rsidRPr="00543D38">
        <w:rPr>
          <w:rFonts w:hint="eastAsia"/>
          <w:color w:val="FF0000"/>
          <w:sz w:val="27"/>
          <w:szCs w:val="27"/>
          <w:highlight w:val="yellow"/>
        </w:rPr>
        <w:br/>
        <w:t xml:space="preserve">      &lt;/dependency&gt;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spring-context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spring-beans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spring-webmvc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spring-jdbc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org.springframework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groupId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spring-aspects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artifactId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   &lt;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CFBFAD"/>
          <w:sz w:val="27"/>
          <w:szCs w:val="27"/>
        </w:rPr>
        <w:t>${spring.version}</w:t>
      </w:r>
      <w:r>
        <w:rPr>
          <w:rFonts w:hint="eastAsia"/>
          <w:color w:val="F9FAF4"/>
          <w:sz w:val="27"/>
          <w:szCs w:val="27"/>
        </w:rPr>
        <w:t>&lt;/</w:t>
      </w:r>
      <w:r>
        <w:rPr>
          <w:rFonts w:hint="eastAsia"/>
          <w:color w:val="FF007F"/>
          <w:sz w:val="27"/>
          <w:szCs w:val="27"/>
        </w:rPr>
        <w:t>version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 xml:space="preserve">      &lt;/</w:t>
      </w:r>
      <w:r>
        <w:rPr>
          <w:rFonts w:hint="eastAsia"/>
          <w:color w:val="FF007F"/>
          <w:sz w:val="27"/>
          <w:szCs w:val="27"/>
        </w:rPr>
        <w:t>dependency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 </w:t>
      </w:r>
      <w:r w:rsidRPr="00A878BD">
        <w:rPr>
          <w:rFonts w:hint="eastAsia"/>
          <w:color w:val="FFFF00"/>
          <w:sz w:val="27"/>
          <w:szCs w:val="27"/>
        </w:rPr>
        <w:t xml:space="preserve"> &lt;dependency&gt;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&lt;groupId&gt;com.alibaba&lt;/groupId&gt;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</w:t>
      </w:r>
      <w:r w:rsidRPr="00A878BD">
        <w:rPr>
          <w:rFonts w:hint="eastAsia"/>
          <w:color w:val="FFFF00"/>
          <w:sz w:val="27"/>
          <w:szCs w:val="27"/>
          <w:highlight w:val="red"/>
        </w:rPr>
        <w:t>&lt;artifactId&gt;dubbo&lt;/artifactId&gt;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&lt;version&gt;2.4.10&lt;/version&gt;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&lt;exclusions&gt;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&lt;exclusion&gt;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   &lt;artifactId&gt;spring&lt;/artifactId&gt;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   &lt;groupId&gt;org.springframework&lt;/groupId&gt;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   &lt;/exclusion&gt;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&lt;/exclusions&gt;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&lt;/dependency&gt;</w:t>
      </w:r>
      <w:r w:rsidRPr="00A878BD">
        <w:rPr>
          <w:rFonts w:hint="eastAsia"/>
          <w:color w:val="FFFF00"/>
          <w:sz w:val="27"/>
          <w:szCs w:val="27"/>
        </w:rPr>
        <w:br/>
      </w:r>
      <w:r w:rsidRPr="00A878BD">
        <w:rPr>
          <w:rFonts w:hint="eastAsia"/>
          <w:color w:val="FFFF00"/>
          <w:sz w:val="27"/>
          <w:szCs w:val="27"/>
        </w:rPr>
        <w:br/>
        <w:t xml:space="preserve">      &lt;dependency&gt;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&lt;groupId&gt;com.101tec&lt;/groupId&gt;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</w:t>
      </w:r>
      <w:r w:rsidRPr="00A878BD">
        <w:rPr>
          <w:rFonts w:hint="eastAsia"/>
          <w:color w:val="FFFF00"/>
          <w:sz w:val="27"/>
          <w:szCs w:val="27"/>
          <w:highlight w:val="red"/>
        </w:rPr>
        <w:t xml:space="preserve"> &lt;artifactId&gt;zkclient&lt;/artifactId&gt;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   &lt;version&gt;0.3&lt;/version&gt;</w:t>
      </w:r>
      <w:r w:rsidRPr="00A878BD">
        <w:rPr>
          <w:rFonts w:hint="eastAsia"/>
          <w:color w:val="FFFF00"/>
          <w:sz w:val="27"/>
          <w:szCs w:val="27"/>
        </w:rPr>
        <w:br/>
        <w:t xml:space="preserve">      &lt;/dependency&gt;</w:t>
      </w:r>
      <w:r w:rsidRPr="00A878BD">
        <w:rPr>
          <w:rFonts w:hint="eastAsia"/>
          <w:color w:val="FFFF00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 xml:space="preserve">   &lt;/</w:t>
      </w:r>
      <w:r>
        <w:rPr>
          <w:rFonts w:hint="eastAsia"/>
          <w:color w:val="FF007F"/>
          <w:sz w:val="27"/>
          <w:szCs w:val="27"/>
        </w:rPr>
        <w:t>dependencies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project</w:t>
      </w:r>
      <w:r>
        <w:rPr>
          <w:rFonts w:hint="eastAsia"/>
          <w:color w:val="F9FAF4"/>
          <w:sz w:val="27"/>
          <w:szCs w:val="27"/>
        </w:rPr>
        <w:t>&gt;</w:t>
      </w:r>
    </w:p>
    <w:p w:rsidR="001217D5" w:rsidRPr="00A878BD" w:rsidRDefault="001217D5" w:rsidP="001217D5">
      <w:pPr>
        <w:rPr>
          <w:rFonts w:hint="eastAsia"/>
        </w:rPr>
      </w:pPr>
    </w:p>
    <w:p w:rsidR="00502C29" w:rsidRDefault="00A878BD" w:rsidP="00087A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7A15">
        <w:rPr>
          <w:rFonts w:hint="eastAsia"/>
        </w:rPr>
        <w:t>只要</w:t>
      </w:r>
      <w:r w:rsidR="00087A15">
        <w:t>提供者的接口</w:t>
      </w:r>
      <w:r w:rsidR="00087A15">
        <w:rPr>
          <w:rFonts w:hint="eastAsia"/>
        </w:rPr>
        <w:t>（可以</w:t>
      </w:r>
      <w:r w:rsidR="00087A15">
        <w:t>通过将提供者制作成依赖</w:t>
      </w:r>
      <w:r w:rsidR="0026557D">
        <w:rPr>
          <w:rFonts w:hint="eastAsia"/>
        </w:rPr>
        <w:t>jar</w:t>
      </w:r>
      <w:r w:rsidR="00087A15">
        <w:t>，然后</w:t>
      </w:r>
      <w:r w:rsidR="00087A15">
        <w:t>pom</w:t>
      </w:r>
      <w:r w:rsidR="00087A15">
        <w:t>进行引入，也可以直接复制过来提供者的接口，</w:t>
      </w:r>
      <w:r w:rsidR="00087A15">
        <w:rPr>
          <w:rFonts w:hint="eastAsia"/>
        </w:rPr>
        <w:t>笔者</w:t>
      </w:r>
      <w:r w:rsidR="00087A15">
        <w:t>建议使用第一种</w:t>
      </w:r>
      <w:r w:rsidR="00087A15">
        <w:rPr>
          <w:rFonts w:hint="eastAsia"/>
        </w:rPr>
        <w:t>）</w:t>
      </w:r>
    </w:p>
    <w:p w:rsidR="00087A15" w:rsidRDefault="00087A15" w:rsidP="00087A15"/>
    <w:p w:rsidR="00543D38" w:rsidRDefault="00543D38" w:rsidP="00087A15"/>
    <w:p w:rsidR="0057525D" w:rsidRDefault="0057525D" w:rsidP="005752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</w:t>
      </w:r>
    </w:p>
    <w:p w:rsidR="009F79CF" w:rsidRDefault="009F79CF" w:rsidP="009F79CF"/>
    <w:p w:rsidR="009F79CF" w:rsidRPr="009F79CF" w:rsidRDefault="009F79CF" w:rsidP="009F79C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FF007F"/>
        </w:rPr>
        <w:t xml:space="preserve">dubbo:reference </w:t>
      </w:r>
      <w:r>
        <w:rPr>
          <w:rFonts w:hint="eastAsia"/>
          <w:color w:val="BFA4A4"/>
        </w:rPr>
        <w:t xml:space="preserve"> </w:t>
      </w:r>
      <w:r>
        <w:rPr>
          <w:color w:val="BFA4A4"/>
        </w:rPr>
        <w:t xml:space="preserve"> </w:t>
      </w:r>
      <w:r>
        <w:rPr>
          <w:rFonts w:hint="eastAsia"/>
        </w:rPr>
        <w:t xml:space="preserve">&lt;!-- </w:t>
      </w:r>
      <w:r>
        <w:rPr>
          <w:rFonts w:hint="eastAsia"/>
        </w:rPr>
        <w:t>调用远程的接口</w:t>
      </w:r>
      <w:r>
        <w:rPr>
          <w:rFonts w:hint="eastAsia"/>
        </w:rPr>
        <w:t xml:space="preserve"> --&gt;  </w:t>
      </w:r>
      <w:r>
        <w:rPr>
          <w:rFonts w:hint="eastAsia"/>
        </w:rPr>
        <w:br/>
      </w:r>
    </w:p>
    <w:p w:rsidR="0057525D" w:rsidRDefault="0057525D" w:rsidP="0057525D"/>
    <w:p w:rsidR="0057525D" w:rsidRDefault="0057525D" w:rsidP="0057525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beans </w:t>
      </w:r>
      <w:r>
        <w:rPr>
          <w:rFonts w:hint="eastAsia"/>
          <w:color w:val="BFA4A4"/>
          <w:sz w:val="27"/>
          <w:szCs w:val="27"/>
        </w:rPr>
        <w:t>xmlns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 xml:space="preserve">="http://www.w3.org/2001/XMLSchema-instance"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xmlns:dubbo</w:t>
      </w:r>
      <w:r>
        <w:rPr>
          <w:rFonts w:hint="eastAsia"/>
          <w:color w:val="ECE47E"/>
          <w:sz w:val="27"/>
          <w:szCs w:val="27"/>
        </w:rPr>
        <w:t xml:space="preserve">="http://code.alibabatech.com/schema/dubbo"  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xsi:schemaLocation</w:t>
      </w:r>
      <w:r>
        <w:rPr>
          <w:rFonts w:hint="eastAsia"/>
          <w:color w:val="ECE47E"/>
          <w:sz w:val="27"/>
          <w:szCs w:val="27"/>
        </w:rPr>
        <w:t xml:space="preserve">="http://www.springframework.org/schema/beans  </w:t>
      </w:r>
      <w:r>
        <w:rPr>
          <w:rFonts w:hint="eastAsia"/>
          <w:color w:val="ECE47E"/>
          <w:sz w:val="27"/>
          <w:szCs w:val="27"/>
        </w:rPr>
        <w:br/>
        <w:t xml:space="preserve">        http://www.springframework.org/schema/beans/spring-beans.xsd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  </w:t>
      </w:r>
      <w:r>
        <w:rPr>
          <w:rFonts w:hint="eastAsia"/>
          <w:color w:val="ECE47E"/>
          <w:sz w:val="27"/>
          <w:szCs w:val="27"/>
        </w:rPr>
        <w:br/>
        <w:t xml:space="preserve">        http://code.alibabatech.com/schema/dubbo/dubbo.xsd  </w:t>
      </w:r>
      <w:r>
        <w:rPr>
          <w:rFonts w:hint="eastAsia"/>
          <w:color w:val="ECE47E"/>
          <w:sz w:val="27"/>
          <w:szCs w:val="27"/>
        </w:rPr>
        <w:br/>
        <w:t xml:space="preserve">        "</w:t>
      </w:r>
      <w:r>
        <w:rPr>
          <w:rFonts w:hint="eastAsia"/>
          <w:color w:val="F9FAF4"/>
          <w:sz w:val="27"/>
          <w:szCs w:val="27"/>
        </w:rPr>
        <w:t xml:space="preserve">&gt;       </w:t>
      </w:r>
      <w:r>
        <w:rPr>
          <w:rFonts w:hint="eastAsia"/>
          <w:color w:val="F9FAF4"/>
          <w:sz w:val="27"/>
          <w:szCs w:val="27"/>
        </w:rPr>
        <w:br/>
        <w:t xml:space="preserve">        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消费者名称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dubbo:application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ECE47E"/>
          <w:sz w:val="27"/>
          <w:szCs w:val="27"/>
        </w:rPr>
        <w:t>="customer"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用zookeeper注册服务中心发现服务地址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dubbo:registry </w:t>
      </w:r>
      <w:r>
        <w:rPr>
          <w:rFonts w:hint="eastAsia"/>
          <w:color w:val="BFA4A4"/>
          <w:sz w:val="27"/>
          <w:szCs w:val="27"/>
        </w:rPr>
        <w:t>protocol</w:t>
      </w:r>
      <w:r>
        <w:rPr>
          <w:rFonts w:hint="eastAsia"/>
          <w:color w:val="ECE47E"/>
          <w:sz w:val="27"/>
          <w:szCs w:val="27"/>
        </w:rPr>
        <w:t xml:space="preserve">="zookeeoer" </w:t>
      </w:r>
      <w:r>
        <w:rPr>
          <w:rFonts w:hint="eastAsia"/>
          <w:color w:val="BFA4A4"/>
          <w:sz w:val="27"/>
          <w:szCs w:val="27"/>
        </w:rPr>
        <w:t>address</w:t>
      </w:r>
      <w:r>
        <w:rPr>
          <w:rFonts w:hint="eastAsia"/>
          <w:color w:val="ECE47E"/>
          <w:sz w:val="27"/>
          <w:szCs w:val="27"/>
        </w:rPr>
        <w:t>="zookeeper://127.0.0.1:2181"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</w:t>
      </w:r>
      <w:r>
        <w:rPr>
          <w:rFonts w:hint="eastAsia"/>
          <w:color w:val="FFFFFF"/>
          <w:sz w:val="27"/>
          <w:szCs w:val="27"/>
        </w:rPr>
        <w:t xml:space="preserve">&lt;!-- 调用远程的接口 --&gt;  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dubbo:reference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ECE47E"/>
          <w:sz w:val="27"/>
          <w:szCs w:val="27"/>
        </w:rPr>
        <w:t xml:space="preserve">="dubboProvider" </w:t>
      </w:r>
      <w:r>
        <w:rPr>
          <w:rFonts w:hint="eastAsia"/>
          <w:color w:val="BFA4A4"/>
          <w:sz w:val="27"/>
          <w:szCs w:val="27"/>
        </w:rPr>
        <w:t>interface</w:t>
      </w:r>
      <w:r>
        <w:rPr>
          <w:rFonts w:hint="eastAsia"/>
          <w:color w:val="ECE47E"/>
          <w:sz w:val="27"/>
          <w:szCs w:val="27"/>
        </w:rPr>
        <w:t>="com.dubbo.service.DubboProvide"</w:t>
      </w:r>
      <w:r>
        <w:rPr>
          <w:rFonts w:hint="eastAsia"/>
          <w:color w:val="F9FAF4"/>
          <w:sz w:val="27"/>
          <w:szCs w:val="27"/>
        </w:rPr>
        <w:t xml:space="preserve">/&gt;  </w:t>
      </w:r>
      <w:r>
        <w:rPr>
          <w:rFonts w:hint="eastAsia"/>
          <w:color w:val="F9FAF4"/>
          <w:sz w:val="27"/>
          <w:szCs w:val="27"/>
        </w:rPr>
        <w:br/>
        <w:t xml:space="preserve">          </w:t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beans</w:t>
      </w:r>
      <w:r>
        <w:rPr>
          <w:rFonts w:hint="eastAsia"/>
          <w:color w:val="F9FAF4"/>
          <w:sz w:val="27"/>
          <w:szCs w:val="27"/>
        </w:rPr>
        <w:t>&gt;</w:t>
      </w:r>
    </w:p>
    <w:p w:rsidR="0057525D" w:rsidRPr="0057525D" w:rsidRDefault="0057525D" w:rsidP="0057525D">
      <w:pPr>
        <w:rPr>
          <w:rFonts w:hint="eastAsia"/>
        </w:rPr>
      </w:pPr>
    </w:p>
    <w:p w:rsidR="00087A15" w:rsidRDefault="007D1FF2" w:rsidP="007D1FF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加载配置文件，并</w:t>
      </w:r>
      <w:r>
        <w:t>main</w:t>
      </w:r>
      <w:r>
        <w:t>函数进行调用测试</w:t>
      </w:r>
      <w:r w:rsidR="009A3FF0">
        <w:rPr>
          <w:rFonts w:hint="eastAsia"/>
        </w:rPr>
        <w:t>。</w:t>
      </w:r>
    </w:p>
    <w:p w:rsidR="009A3FF0" w:rsidRDefault="009A3FF0" w:rsidP="009A3FF0"/>
    <w:p w:rsidR="001F1504" w:rsidRDefault="001F1504" w:rsidP="001F150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CFBFAD"/>
          <w:sz w:val="27"/>
          <w:szCs w:val="27"/>
        </w:rPr>
        <w:t xml:space="preserve">CustomerMain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007F"/>
          <w:sz w:val="27"/>
          <w:szCs w:val="27"/>
        </w:rPr>
        <w:t xml:space="preserve">public static void </w:t>
      </w:r>
      <w:r>
        <w:rPr>
          <w:rFonts w:hint="eastAsia"/>
          <w:color w:val="CFBFAD"/>
          <w:sz w:val="27"/>
          <w:szCs w:val="27"/>
        </w:rPr>
        <w:t>main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String</w:t>
      </w:r>
      <w:r>
        <w:rPr>
          <w:rFonts w:hint="eastAsia"/>
          <w:color w:val="F9FAF4"/>
          <w:sz w:val="27"/>
          <w:szCs w:val="27"/>
        </w:rPr>
        <w:t xml:space="preserve">[] </w:t>
      </w:r>
      <w:r>
        <w:rPr>
          <w:rFonts w:hint="eastAsia"/>
          <w:color w:val="CFBFAD"/>
          <w:sz w:val="27"/>
          <w:szCs w:val="27"/>
        </w:rPr>
        <w:t>args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CFBFAD"/>
          <w:sz w:val="27"/>
          <w:szCs w:val="27"/>
        </w:rPr>
        <w:t>InterruptedException</w:t>
      </w:r>
      <w:r>
        <w:rPr>
          <w:rFonts w:hint="eastAsia"/>
          <w:color w:val="F9FAF4"/>
          <w:sz w:val="27"/>
          <w:szCs w:val="27"/>
        </w:rPr>
        <w:t xml:space="preserve">{  </w:t>
      </w:r>
      <w:r>
        <w:rPr>
          <w:rFonts w:hint="eastAsia"/>
          <w:color w:val="F9FAF4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 xml:space="preserve">ClassPathXmlApplicationContext cfig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CFBFAD"/>
          <w:sz w:val="27"/>
          <w:szCs w:val="27"/>
        </w:rPr>
        <w:t>ClassPathXmlApplicationContext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"classpath:config/ApplicationContextCustomer.xml"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</w:t>
      </w:r>
      <w:r w:rsidRPr="001B48A5">
        <w:rPr>
          <w:rFonts w:hint="eastAsia"/>
          <w:color w:val="FF0000"/>
          <w:sz w:val="28"/>
          <w:szCs w:val="27"/>
        </w:rPr>
        <w:t xml:space="preserve"> </w:t>
      </w:r>
      <w:r w:rsidRPr="001B48A5">
        <w:rPr>
          <w:rFonts w:hint="eastAsia"/>
          <w:color w:val="FF0000"/>
          <w:sz w:val="28"/>
          <w:szCs w:val="27"/>
          <w:highlight w:val="yellow"/>
        </w:rPr>
        <w:t>DubboProvide test = (DubboProvide) cfig.getBean("dubboProvider");</w:t>
      </w:r>
      <w:r w:rsidRPr="001B48A5">
        <w:rPr>
          <w:rFonts w:hint="eastAsia"/>
          <w:color w:val="FF0000"/>
          <w:sz w:val="28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"consumer connect to service begin"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test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sayHello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Thread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sleep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100000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    </w:t>
      </w:r>
      <w:r>
        <w:rPr>
          <w:rFonts w:hint="eastAsia"/>
          <w:color w:val="CFBFAD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CFBFAD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"consumer connect to service end"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 xml:space="preserve">;  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F9FAF4"/>
          <w:sz w:val="27"/>
          <w:szCs w:val="27"/>
        </w:rPr>
        <w:t xml:space="preserve">}  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9A3FF0" w:rsidRPr="001F1504" w:rsidRDefault="009A3FF0" w:rsidP="009A3FF0">
      <w:pPr>
        <w:rPr>
          <w:rFonts w:hint="eastAsia"/>
        </w:rPr>
      </w:pPr>
    </w:p>
    <w:p w:rsidR="00070268" w:rsidRDefault="00070268" w:rsidP="00070268"/>
    <w:p w:rsidR="001F1504" w:rsidRDefault="00091E56" w:rsidP="00091E56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0323F">
        <w:rPr>
          <w:rFonts w:hint="eastAsia"/>
        </w:rPr>
        <w:t>关照</w:t>
      </w:r>
      <w:r w:rsidR="0030323F">
        <w:t>消费者端的控制</w:t>
      </w:r>
      <w:r w:rsidR="0030323F">
        <w:rPr>
          <w:rFonts w:hint="eastAsia"/>
        </w:rPr>
        <w:t>台，</w:t>
      </w:r>
      <w:r w:rsidR="0030323F">
        <w:t>发现没有结果，那当然不会有结果了，这个类似</w:t>
      </w:r>
      <w:r w:rsidR="0030323F">
        <w:rPr>
          <w:rFonts w:hint="eastAsia"/>
        </w:rPr>
        <w:t>于</w:t>
      </w:r>
      <w:r w:rsidR="0030323F">
        <w:t>webservice</w:t>
      </w:r>
      <w:r w:rsidR="0030323F">
        <w:t>。会</w:t>
      </w:r>
      <w:r w:rsidR="0030323F">
        <w:rPr>
          <w:rFonts w:hint="eastAsia"/>
        </w:rPr>
        <w:t>在</w:t>
      </w:r>
      <w:r w:rsidR="0030323F">
        <w:t>提供者端打印结果</w:t>
      </w:r>
    </w:p>
    <w:p w:rsidR="0030323F" w:rsidRDefault="0030323F" w:rsidP="0030323F"/>
    <w:p w:rsidR="0030323F" w:rsidRDefault="0030323F" w:rsidP="0030323F">
      <w:pPr>
        <w:jc w:val="center"/>
      </w:pPr>
      <w:r>
        <w:rPr>
          <w:noProof/>
        </w:rPr>
        <w:drawing>
          <wp:inline distT="0" distB="0" distL="0" distR="0" wp14:anchorId="1C7553BD" wp14:editId="186DF03D">
            <wp:extent cx="8742857" cy="370476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2" w:rsidRDefault="004D4072" w:rsidP="004D4072"/>
    <w:p w:rsidR="004D4072" w:rsidRDefault="008345F7" w:rsidP="008345F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观察提供者端</w:t>
      </w:r>
      <w:r w:rsidR="000F08FC">
        <w:rPr>
          <w:rFonts w:hint="eastAsia"/>
        </w:rPr>
        <w:t>控制台</w:t>
      </w:r>
    </w:p>
    <w:p w:rsidR="000F08FC" w:rsidRDefault="000F08FC" w:rsidP="000F08FC"/>
    <w:p w:rsidR="000F08FC" w:rsidRDefault="007F26E2" w:rsidP="007F26E2">
      <w:pPr>
        <w:jc w:val="center"/>
      </w:pPr>
      <w:r>
        <w:rPr>
          <w:noProof/>
        </w:rPr>
        <w:drawing>
          <wp:inline distT="0" distB="0" distL="0" distR="0" wp14:anchorId="3892E513" wp14:editId="2B4DAA07">
            <wp:extent cx="8590476" cy="27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E2" w:rsidRDefault="007F26E2" w:rsidP="007F26E2"/>
    <w:p w:rsidR="007F26E2" w:rsidRDefault="007F26E2" w:rsidP="007F26E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观察</w:t>
      </w:r>
      <w:r>
        <w:rPr>
          <w:rFonts w:hint="eastAsia"/>
        </w:rPr>
        <w:t>dubbo</w:t>
      </w:r>
      <w:r>
        <w:t>-admin</w:t>
      </w:r>
      <w:r>
        <w:rPr>
          <w:rFonts w:hint="eastAsia"/>
        </w:rPr>
        <w:t>浏览器</w:t>
      </w:r>
    </w:p>
    <w:p w:rsidR="007F26E2" w:rsidRPr="007F26E2" w:rsidRDefault="007F26E2" w:rsidP="007F26E2">
      <w:pPr>
        <w:rPr>
          <w:rFonts w:hint="eastAsia"/>
        </w:rPr>
      </w:pPr>
    </w:p>
    <w:p w:rsidR="008345F7" w:rsidRDefault="007F26E2" w:rsidP="007F26E2">
      <w:pPr>
        <w:jc w:val="center"/>
      </w:pPr>
      <w:r>
        <w:rPr>
          <w:noProof/>
        </w:rPr>
        <w:drawing>
          <wp:inline distT="0" distB="0" distL="0" distR="0" wp14:anchorId="3E521193" wp14:editId="1EEE8E67">
            <wp:extent cx="11723809" cy="52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2380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F7" w:rsidRDefault="008345F7" w:rsidP="008345F7"/>
    <w:p w:rsidR="007F26E2" w:rsidRDefault="00125FBB" w:rsidP="00125FB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代码位置</w:t>
      </w:r>
      <w:bookmarkStart w:id="0" w:name="_GoBack"/>
      <w:bookmarkEnd w:id="0"/>
    </w:p>
    <w:p w:rsidR="00125FBB" w:rsidRDefault="00125FBB" w:rsidP="00125FBB"/>
    <w:p w:rsidR="00125FBB" w:rsidRPr="00125FBB" w:rsidRDefault="00125FBB" w:rsidP="00125F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799F54" wp14:editId="3D351050">
            <wp:extent cx="4304762" cy="30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FBB" w:rsidRPr="00125F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9BB"/>
    <w:rsid w:val="00003126"/>
    <w:rsid w:val="00027069"/>
    <w:rsid w:val="00070268"/>
    <w:rsid w:val="00082484"/>
    <w:rsid w:val="00087A15"/>
    <w:rsid w:val="00091E56"/>
    <w:rsid w:val="000A3E47"/>
    <w:rsid w:val="000D5565"/>
    <w:rsid w:val="000F08FC"/>
    <w:rsid w:val="001217D5"/>
    <w:rsid w:val="00125FBB"/>
    <w:rsid w:val="001B48A5"/>
    <w:rsid w:val="001F1504"/>
    <w:rsid w:val="001F1792"/>
    <w:rsid w:val="0026557D"/>
    <w:rsid w:val="00283CF0"/>
    <w:rsid w:val="00297516"/>
    <w:rsid w:val="002A5020"/>
    <w:rsid w:val="002E582D"/>
    <w:rsid w:val="0030323F"/>
    <w:rsid w:val="003265A6"/>
    <w:rsid w:val="003545D2"/>
    <w:rsid w:val="004130B3"/>
    <w:rsid w:val="00477860"/>
    <w:rsid w:val="004D4072"/>
    <w:rsid w:val="00502C29"/>
    <w:rsid w:val="00543D38"/>
    <w:rsid w:val="005549BB"/>
    <w:rsid w:val="00554A5C"/>
    <w:rsid w:val="0057525D"/>
    <w:rsid w:val="005D4218"/>
    <w:rsid w:val="0066335D"/>
    <w:rsid w:val="006F117F"/>
    <w:rsid w:val="007A28AC"/>
    <w:rsid w:val="007D1FF2"/>
    <w:rsid w:val="007E59B0"/>
    <w:rsid w:val="007F26E2"/>
    <w:rsid w:val="008345F7"/>
    <w:rsid w:val="008B3D96"/>
    <w:rsid w:val="008E66AA"/>
    <w:rsid w:val="00907794"/>
    <w:rsid w:val="00993601"/>
    <w:rsid w:val="009A3FF0"/>
    <w:rsid w:val="009C29FF"/>
    <w:rsid w:val="009D3C9D"/>
    <w:rsid w:val="009D581A"/>
    <w:rsid w:val="009F79CF"/>
    <w:rsid w:val="00A23C72"/>
    <w:rsid w:val="00A67B02"/>
    <w:rsid w:val="00A878BD"/>
    <w:rsid w:val="00A939DD"/>
    <w:rsid w:val="00BD5E57"/>
    <w:rsid w:val="00C03642"/>
    <w:rsid w:val="00C47BEF"/>
    <w:rsid w:val="00D4444A"/>
    <w:rsid w:val="00D51DC8"/>
    <w:rsid w:val="00E1154A"/>
    <w:rsid w:val="00EA6F2F"/>
    <w:rsid w:val="00EF5ED6"/>
    <w:rsid w:val="00F1023E"/>
    <w:rsid w:val="00F739C0"/>
    <w:rsid w:val="00FD324E"/>
    <w:rsid w:val="00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90884-BC0A-4B33-8C44-4ED89714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6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928B78-08A2-4679-A99E-798FA26012D8}"/>
      </w:docPartPr>
      <w:docPartBody>
        <w:p w:rsidR="00000000" w:rsidRDefault="00E411CC">
          <w:r w:rsidRPr="00136D2D">
            <w:rPr>
              <w:rStyle w:val="a3"/>
              <w:rFonts w:hint="eastAsia"/>
            </w:rPr>
            <w:t>[</w:t>
          </w:r>
          <w:r w:rsidRPr="00136D2D">
            <w:rPr>
              <w:rStyle w:val="a3"/>
              <w:rFonts w:hint="eastAsia"/>
            </w:rPr>
            <w:t>在此处输入文章标题</w:t>
          </w:r>
          <w:r w:rsidRPr="00136D2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C"/>
    <w:rsid w:val="00BF4C94"/>
    <w:rsid w:val="00E4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简单的一个provide 和cosumer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</TotalTime>
  <Pages>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62</cp:revision>
  <dcterms:created xsi:type="dcterms:W3CDTF">2017-12-13T01:47:00Z</dcterms:created>
  <dcterms:modified xsi:type="dcterms:W3CDTF">2017-12-13T02:16:00Z</dcterms:modified>
</cp:coreProperties>
</file>