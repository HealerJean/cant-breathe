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4479A">
              <w:pPr>
                <w:pStyle w:val="Publishwithline"/>
              </w:pPr>
              <w:r>
                <w:t xml:space="preserve">spring redis </w:t>
              </w:r>
              <w:r>
                <w:rPr>
                  <w:rFonts w:hint="eastAsia"/>
                </w:rPr>
                <w:t>注解</w:t>
              </w:r>
              <w:r>
                <w:t>开发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E4479A">
          <w:pPr>
            <w:pStyle w:val="PadderBetweenControlandBody"/>
          </w:pPr>
        </w:p>
      </w:sdtContent>
    </w:sdt>
    <w:p w:rsidR="00E4479A" w:rsidRDefault="00E4479A">
      <w:bookmarkStart w:id="0" w:name="_GoBack"/>
      <w:bookmarkEnd w:id="0"/>
    </w:p>
    <w:sectPr w:rsidR="00E4479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479A"/>
    <w:rsid w:val="00554A5C"/>
    <w:rsid w:val="0066335D"/>
    <w:rsid w:val="00D51DC8"/>
    <w:rsid w:val="00E4479A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20DD5-2700-4670-BAAB-AC3B978D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4680C8-41B2-4030-880A-7DA253128FBE}"/>
      </w:docPartPr>
      <w:docPartBody>
        <w:p w:rsidR="00000000" w:rsidRDefault="00DF7BCB">
          <w:r w:rsidRPr="00E97AF8">
            <w:rPr>
              <w:rStyle w:val="a3"/>
              <w:rFonts w:hint="eastAsia"/>
            </w:rPr>
            <w:t>[</w:t>
          </w:r>
          <w:r w:rsidRPr="00E97AF8">
            <w:rPr>
              <w:rStyle w:val="a3"/>
              <w:rFonts w:hint="eastAsia"/>
            </w:rPr>
            <w:t>在此处输入文章标题</w:t>
          </w:r>
          <w:r w:rsidRPr="00E97AF8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B"/>
    <w:rsid w:val="006D6AF5"/>
    <w:rsid w:val="00D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B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redis 注解开发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</cp:revision>
  <dcterms:created xsi:type="dcterms:W3CDTF">2017-12-07T07:01:00Z</dcterms:created>
  <dcterms:modified xsi:type="dcterms:W3CDTF">2017-12-07T07:01:00Z</dcterms:modified>
</cp:coreProperties>
</file>