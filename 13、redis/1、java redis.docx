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Content>
            <w:p w:rsidR="00DB0C47" w:rsidRDefault="00495E37">
              <w:pPr>
                <w:pStyle w:val="Publishwithline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java redis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CD080B">
          <w:pPr>
            <w:pStyle w:val="PadderBetweenControlandBody"/>
          </w:pPr>
        </w:p>
      </w:sdtContent>
    </w:sdt>
    <w:p w:rsidR="00DB0C47" w:rsidRDefault="004F0028" w:rsidP="004F0028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 redis</w:t>
      </w:r>
      <w:r>
        <w:rPr>
          <w:rFonts w:hint="eastAsia"/>
        </w:rPr>
        <w:t>连接</w:t>
      </w:r>
    </w:p>
    <w:p w:rsidR="004F0028" w:rsidRDefault="004F0028" w:rsidP="004F0028">
      <w:pPr>
        <w:rPr>
          <w:rFonts w:hint="eastAsia"/>
        </w:rPr>
      </w:pPr>
    </w:p>
    <w:p w:rsidR="00EC75DA" w:rsidRDefault="00BE6A5F" w:rsidP="00EC75DA">
      <w:pPr>
        <w:pStyle w:val="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jedis </w:t>
      </w:r>
      <w:r>
        <w:rPr>
          <w:rFonts w:hint="eastAsia"/>
        </w:rPr>
        <w:t>连接</w:t>
      </w:r>
      <w:r>
        <w:rPr>
          <w:rFonts w:hint="eastAsia"/>
        </w:rPr>
        <w:t xml:space="preserve"> ip </w:t>
      </w:r>
      <w:r>
        <w:rPr>
          <w:rFonts w:hint="eastAsia"/>
        </w:rPr>
        <w:t>端口</w:t>
      </w:r>
    </w:p>
    <w:p w:rsidR="00EC75DA" w:rsidRDefault="00EC75DA" w:rsidP="00EC75DA">
      <w:pPr>
        <w:rPr>
          <w:rFonts w:hint="eastAsia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4"/>
      </w:tblGrid>
      <w:tr w:rsidR="00EC75DA" w:rsidTr="0039719C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11760" w:type="dxa"/>
          </w:tcPr>
          <w:p w:rsidR="00EC75DA" w:rsidRPr="00EC75DA" w:rsidRDefault="00EC75DA" w:rsidP="00EC7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000000"/>
                <w:sz w:val="27"/>
                <w:szCs w:val="27"/>
              </w:rPr>
            </w:pP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class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static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main(String[] args)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TestAPI testAPI =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t>//testAPI.ConnectRedis();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testAPI.testKey();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testKey()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</w:t>
            </w:r>
            <w:r w:rsidR="00F1350F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 xml:space="preserve"> Jedis jedis =ConnectRedis();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"k2"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"v2"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"********testKey********"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"k3的值为："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+jedis.get(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Set&lt;String&gt; sets = jedis.keys(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"key的数量为："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+sets.size());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t>//后续请参考脑图，家庭作业，敲一遍......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"k1存在吗："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+jedis.exists(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"k4存在吗："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+jedis.exists(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"k4"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"********testKey********"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 xml:space="preserve">  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 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 ConnectRedis(){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 jedis =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Jedis(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"192.168.1.37"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="0039719C" w:rsidRPr="00EC75DA">
              <w:rPr>
                <w:rFonts w:ascii="宋体" w:eastAsia="宋体" w:hAnsi="宋体" w:cs="宋体" w:hint="eastAsia"/>
                <w:color w:val="0000FF"/>
                <w:sz w:val="27"/>
                <w:szCs w:val="27"/>
              </w:rPr>
              <w:t>6379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.println(jedis.ping()+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"连接成功"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return 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testString()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s jedis =ConnectRedis();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>}</w:t>
            </w:r>
          </w:p>
          <w:p w:rsidR="00EC75DA" w:rsidRPr="00EC75DA" w:rsidRDefault="00EC75DA" w:rsidP="00EC75DA"/>
        </w:tc>
      </w:tr>
    </w:tbl>
    <w:p w:rsidR="00EC75DA" w:rsidRDefault="00EC75DA" w:rsidP="00EC75DA">
      <w:pPr>
        <w:rPr>
          <w:rFonts w:hint="eastAsia"/>
        </w:rPr>
      </w:pPr>
    </w:p>
    <w:p w:rsidR="00B47D42" w:rsidRDefault="00B47D42" w:rsidP="00B47D4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、测试成功</w:t>
      </w:r>
    </w:p>
    <w:p w:rsidR="00B47D42" w:rsidRDefault="00B47D42" w:rsidP="00B47D42">
      <w:pPr>
        <w:rPr>
          <w:rFonts w:hint="eastAsia"/>
        </w:rPr>
      </w:pPr>
    </w:p>
    <w:p w:rsidR="00B47D42" w:rsidRDefault="00B47D42" w:rsidP="00B47D4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7505A1" wp14:editId="43F435AC">
            <wp:extent cx="4561905" cy="17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42" w:rsidRDefault="00B47D42" w:rsidP="00B47D42">
      <w:pPr>
        <w:rPr>
          <w:rFonts w:hint="eastAsia"/>
        </w:rPr>
      </w:pPr>
    </w:p>
    <w:p w:rsidR="00B47D42" w:rsidRPr="00B47D42" w:rsidRDefault="00B47D42" w:rsidP="00CD08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sectPr w:rsidR="00B47D42" w:rsidRPr="00B47D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40619"/>
    <w:multiLevelType w:val="multilevel"/>
    <w:tmpl w:val="3B72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95E37"/>
    <w:rsid w:val="00105550"/>
    <w:rsid w:val="0039719C"/>
    <w:rsid w:val="00495E37"/>
    <w:rsid w:val="004F0028"/>
    <w:rsid w:val="006462AC"/>
    <w:rsid w:val="00705E54"/>
    <w:rsid w:val="00B47D42"/>
    <w:rsid w:val="00BE6A5F"/>
    <w:rsid w:val="00C73158"/>
    <w:rsid w:val="00CD080B"/>
    <w:rsid w:val="00DB0C47"/>
    <w:rsid w:val="00EC75DA"/>
    <w:rsid w:val="00F1350F"/>
    <w:rsid w:val="00F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95E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95E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7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75D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95E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95E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7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75D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84"/>
    <w:rsid w:val="003473BB"/>
    <w:rsid w:val="009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3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3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1、java redis</PostTitle>
  <PostDate/>
  <PostID/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10</cp:revision>
  <dcterms:created xsi:type="dcterms:W3CDTF">2017-11-27T13:23:00Z</dcterms:created>
  <dcterms:modified xsi:type="dcterms:W3CDTF">2017-11-27T13:27:00Z</dcterms:modified>
</cp:coreProperties>
</file>